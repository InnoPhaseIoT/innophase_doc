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5EC15" w14:textId="77777777" w:rsidR="00814BEE" w:rsidRDefault="00814BEE" w:rsidP="00814BEE">
      <w:pPr>
        <w:pStyle w:val="Title"/>
      </w:pPr>
      <w:r>
        <w:t>Low-Power Scan</w:t>
      </w:r>
    </w:p>
    <w:p w14:paraId="51A3168C" w14:textId="5873566C" w:rsidR="008F79EE" w:rsidRDefault="008F79EE" w:rsidP="008F79EE">
      <w:pPr>
        <w:pStyle w:val="Heading1"/>
      </w:pPr>
      <w:bookmarkStart w:id="0" w:name="_Toc110244687"/>
      <w:r>
        <w:t>Introduction</w:t>
      </w:r>
      <w:bookmarkEnd w:id="0"/>
      <w:r>
        <w:t xml:space="preserve"> </w:t>
      </w:r>
    </w:p>
    <w:p w14:paraId="182122E0" w14:textId="0E2606C0" w:rsidR="008F79EE" w:rsidRDefault="008F79EE" w:rsidP="008F79EE">
      <w:pPr>
        <w:jc w:val="both"/>
      </w:pPr>
      <w:r>
        <w:t>This application note</w:t>
      </w:r>
      <w:r w:rsidRPr="008F79EE">
        <w:t xml:space="preserve"> describes the </w:t>
      </w:r>
      <w:r w:rsidR="002502F0">
        <w:t xml:space="preserve">basics </w:t>
      </w:r>
      <w:r w:rsidRPr="008F79EE">
        <w:t xml:space="preserve">of </w:t>
      </w:r>
      <w:r w:rsidR="002502F0">
        <w:t>the Low Power Wi</w:t>
      </w:r>
      <w:r w:rsidR="00821998">
        <w:t>-</w:t>
      </w:r>
      <w:r w:rsidR="002502F0">
        <w:t>Fi scan</w:t>
      </w:r>
      <w:r w:rsidRPr="008F79EE">
        <w:t xml:space="preserve"> </w:t>
      </w:r>
      <w:r w:rsidR="002502F0">
        <w:t xml:space="preserve">feature </w:t>
      </w:r>
      <w:r w:rsidRPr="008F79EE">
        <w:t>in InnoOS™</w:t>
      </w:r>
      <w:r w:rsidR="00903310">
        <w:t xml:space="preserve"> with an example illustrating Talaria TWO </w:t>
      </w:r>
      <w:r w:rsidR="002502F0">
        <w:t xml:space="preserve">implementation, </w:t>
      </w:r>
      <w:r w:rsidR="00821998">
        <w:t>using the</w:t>
      </w:r>
      <w:r w:rsidR="002502F0">
        <w:t xml:space="preserve"> provided data structs and API calls</w:t>
      </w:r>
      <w:r w:rsidR="00821998">
        <w:t xml:space="preserve"> in the SDK release</w:t>
      </w:r>
      <w:r w:rsidR="00903310">
        <w:t xml:space="preserve">. </w:t>
      </w:r>
    </w:p>
    <w:p w14:paraId="1F010511" w14:textId="30664BE1" w:rsidR="008F79EE" w:rsidRDefault="000D6603" w:rsidP="008F79EE">
      <w:pPr>
        <w:pStyle w:val="Heading1"/>
      </w:pPr>
      <w:bookmarkStart w:id="1" w:name="_Toc110244688"/>
      <w:r>
        <w:t>System / API Functions</w:t>
      </w:r>
      <w:bookmarkEnd w:id="1"/>
    </w:p>
    <w:p w14:paraId="5F79B7ED" w14:textId="24326A34" w:rsidR="001366CA" w:rsidRDefault="001366CA" w:rsidP="001366CA">
      <w:pPr>
        <w:pStyle w:val="Heading2"/>
      </w:pPr>
      <w:bookmarkStart w:id="2" w:name="_Toc110244689"/>
      <w:r>
        <w:t>SDK Provided Data Structures and Objects</w:t>
      </w:r>
      <w:bookmarkEnd w:id="2"/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2704"/>
        <w:gridCol w:w="6736"/>
      </w:tblGrid>
      <w:tr w:rsidR="000E68D0" w14:paraId="383DFDBC" w14:textId="77777777" w:rsidTr="000E68D0">
        <w:tc>
          <w:tcPr>
            <w:tcW w:w="2704" w:type="dxa"/>
            <w:shd w:val="clear" w:color="auto" w:fill="E7E6E6" w:themeFill="background2"/>
          </w:tcPr>
          <w:p w14:paraId="1F396C6B" w14:textId="40400C0E" w:rsidR="000E68D0" w:rsidRPr="000E68D0" w:rsidRDefault="000E68D0" w:rsidP="000E68D0">
            <w:pPr>
              <w:pStyle w:val="Text2"/>
              <w:ind w:left="0"/>
              <w:rPr>
                <w:b/>
                <w:bCs/>
              </w:rPr>
            </w:pPr>
            <w:r w:rsidRPr="000E68D0">
              <w:rPr>
                <w:b/>
                <w:bCs/>
              </w:rPr>
              <w:t>Data Structure</w:t>
            </w:r>
            <w:r w:rsidR="00C50B2C">
              <w:rPr>
                <w:b/>
                <w:bCs/>
              </w:rPr>
              <w:t>/Object</w:t>
            </w:r>
          </w:p>
        </w:tc>
        <w:tc>
          <w:tcPr>
            <w:tcW w:w="6736" w:type="dxa"/>
            <w:shd w:val="clear" w:color="auto" w:fill="E7E6E6" w:themeFill="background2"/>
          </w:tcPr>
          <w:p w14:paraId="79010C33" w14:textId="09173341" w:rsidR="000E68D0" w:rsidRPr="000E68D0" w:rsidRDefault="000E68D0" w:rsidP="000E68D0">
            <w:pPr>
              <w:pStyle w:val="Text2"/>
              <w:ind w:left="0"/>
              <w:rPr>
                <w:b/>
                <w:bCs/>
              </w:rPr>
            </w:pPr>
            <w:r w:rsidRPr="000E68D0">
              <w:rPr>
                <w:b/>
                <w:bCs/>
              </w:rPr>
              <w:t>Description</w:t>
            </w:r>
          </w:p>
        </w:tc>
      </w:tr>
      <w:tr w:rsidR="000E68D0" w14:paraId="28703909" w14:textId="77777777" w:rsidTr="000E68D0">
        <w:tc>
          <w:tcPr>
            <w:tcW w:w="2704" w:type="dxa"/>
          </w:tcPr>
          <w:p w14:paraId="3D3BDCDB" w14:textId="7A687108" w:rsidR="000E68D0" w:rsidRPr="000E68D0" w:rsidRDefault="000E68D0" w:rsidP="000E68D0">
            <w:pPr>
              <w:pStyle w:val="Text2"/>
              <w:ind w:left="0"/>
              <w:rPr>
                <w:i/>
                <w:iCs/>
              </w:rPr>
            </w:pPr>
            <w:r w:rsidRPr="000E68D0">
              <w:rPr>
                <w:i/>
                <w:iCs/>
              </w:rPr>
              <w:t xml:space="preserve">struct </w:t>
            </w:r>
            <w:proofErr w:type="spellStart"/>
            <w:r w:rsidRPr="000E68D0">
              <w:rPr>
                <w:i/>
                <w:iCs/>
              </w:rPr>
              <w:t>wcm_handle</w:t>
            </w:r>
            <w:proofErr w:type="spellEnd"/>
          </w:p>
        </w:tc>
        <w:tc>
          <w:tcPr>
            <w:tcW w:w="6736" w:type="dxa"/>
          </w:tcPr>
          <w:p w14:paraId="3C9482F1" w14:textId="3B9A950B" w:rsidR="000E68D0" w:rsidRDefault="000E68D0" w:rsidP="000E68D0">
            <w:pPr>
              <w:pStyle w:val="Text2"/>
              <w:ind w:left="0"/>
              <w:jc w:val="both"/>
            </w:pPr>
            <w:r>
              <w:t xml:space="preserve">Handle to the Wi-Fi connection manager. It is a pointer return from the API call </w:t>
            </w:r>
            <w:proofErr w:type="spellStart"/>
            <w:r>
              <w:t>wcm_create</w:t>
            </w:r>
            <w:proofErr w:type="spellEnd"/>
            <w:r>
              <w:t>().</w:t>
            </w:r>
          </w:p>
        </w:tc>
      </w:tr>
      <w:tr w:rsidR="000E68D0" w14:paraId="7CC8474F" w14:textId="77777777" w:rsidTr="000E68D0">
        <w:tc>
          <w:tcPr>
            <w:tcW w:w="2704" w:type="dxa"/>
          </w:tcPr>
          <w:p w14:paraId="7448CDCE" w14:textId="124EA768" w:rsidR="000E68D0" w:rsidRPr="000E68D0" w:rsidRDefault="000E68D0" w:rsidP="000E68D0">
            <w:pPr>
              <w:pStyle w:val="Text2"/>
              <w:ind w:left="0"/>
              <w:rPr>
                <w:i/>
                <w:iCs/>
              </w:rPr>
            </w:pPr>
            <w:r w:rsidRPr="000E68D0">
              <w:rPr>
                <w:i/>
                <w:iCs/>
              </w:rPr>
              <w:t xml:space="preserve">struct </w:t>
            </w:r>
            <w:proofErr w:type="spellStart"/>
            <w:r w:rsidRPr="000E68D0">
              <w:rPr>
                <w:i/>
                <w:iCs/>
              </w:rPr>
              <w:t>wifi_netinfo</w:t>
            </w:r>
            <w:proofErr w:type="spellEnd"/>
          </w:p>
        </w:tc>
        <w:tc>
          <w:tcPr>
            <w:tcW w:w="6736" w:type="dxa"/>
          </w:tcPr>
          <w:p w14:paraId="280C593D" w14:textId="53CA2DCA" w:rsidR="000E68D0" w:rsidRDefault="000E68D0" w:rsidP="000E68D0">
            <w:pPr>
              <w:pStyle w:val="Text2"/>
              <w:ind w:left="0"/>
            </w:pPr>
            <w:r>
              <w:t>Used to hold the properties of a Wi-Fi network</w:t>
            </w:r>
          </w:p>
        </w:tc>
      </w:tr>
      <w:tr w:rsidR="000E68D0" w14:paraId="2D73BAB6" w14:textId="77777777" w:rsidTr="000E68D0">
        <w:tc>
          <w:tcPr>
            <w:tcW w:w="2704" w:type="dxa"/>
          </w:tcPr>
          <w:p w14:paraId="2A648CD9" w14:textId="2F98CCA9" w:rsidR="000E68D0" w:rsidRPr="000E68D0" w:rsidRDefault="000E68D0" w:rsidP="000E68D0">
            <w:pPr>
              <w:pStyle w:val="Text2"/>
              <w:ind w:left="0"/>
              <w:rPr>
                <w:i/>
                <w:iCs/>
              </w:rPr>
            </w:pPr>
            <w:r w:rsidRPr="000E68D0">
              <w:rPr>
                <w:i/>
                <w:iCs/>
              </w:rPr>
              <w:t xml:space="preserve">struct </w:t>
            </w:r>
            <w:proofErr w:type="spellStart"/>
            <w:r w:rsidRPr="000E68D0">
              <w:rPr>
                <w:i/>
                <w:iCs/>
              </w:rPr>
              <w:t>wifi_scan_param</w:t>
            </w:r>
            <w:proofErr w:type="spellEnd"/>
          </w:p>
        </w:tc>
        <w:tc>
          <w:tcPr>
            <w:tcW w:w="6736" w:type="dxa"/>
          </w:tcPr>
          <w:p w14:paraId="6E7C3114" w14:textId="7D24A59C" w:rsidR="000E68D0" w:rsidRDefault="000E68D0" w:rsidP="000E68D0">
            <w:pPr>
              <w:pStyle w:val="Text2"/>
              <w:ind w:left="0"/>
            </w:pPr>
            <w:r>
              <w:t xml:space="preserve">Used to hold the parameters for Wi-Fi scan operation. </w:t>
            </w:r>
          </w:p>
        </w:tc>
      </w:tr>
      <w:tr w:rsidR="000E68D0" w14:paraId="26FC8DAC" w14:textId="77777777" w:rsidTr="000E68D0">
        <w:tc>
          <w:tcPr>
            <w:tcW w:w="2704" w:type="dxa"/>
          </w:tcPr>
          <w:p w14:paraId="4BCEA811" w14:textId="02F462F5" w:rsidR="000E68D0" w:rsidRPr="000E68D0" w:rsidRDefault="000E68D0" w:rsidP="000E68D0">
            <w:pPr>
              <w:pStyle w:val="Text2"/>
              <w:ind w:left="0"/>
              <w:rPr>
                <w:i/>
                <w:iCs/>
              </w:rPr>
            </w:pPr>
            <w:r w:rsidRPr="000E68D0">
              <w:rPr>
                <w:i/>
                <w:iCs/>
              </w:rPr>
              <w:t xml:space="preserve">struct </w:t>
            </w:r>
            <w:proofErr w:type="spellStart"/>
            <w:r w:rsidRPr="000E68D0">
              <w:rPr>
                <w:i/>
                <w:iCs/>
              </w:rPr>
              <w:t>os_workqueue</w:t>
            </w:r>
            <w:proofErr w:type="spellEnd"/>
          </w:p>
        </w:tc>
        <w:tc>
          <w:tcPr>
            <w:tcW w:w="6736" w:type="dxa"/>
          </w:tcPr>
          <w:p w14:paraId="521266BF" w14:textId="6C2AB5C7" w:rsidR="000E68D0" w:rsidRDefault="000E68D0" w:rsidP="000E68D0">
            <w:pPr>
              <w:pStyle w:val="Text2"/>
              <w:keepNext/>
              <w:ind w:left="0"/>
            </w:pPr>
            <w:r>
              <w:t>For the OS queue data</w:t>
            </w:r>
          </w:p>
        </w:tc>
      </w:tr>
    </w:tbl>
    <w:p w14:paraId="3D210D2E" w14:textId="358D3A75" w:rsidR="000E68D0" w:rsidRDefault="000E68D0" w:rsidP="000E68D0">
      <w:pPr>
        <w:pStyle w:val="Caption"/>
        <w:jc w:val="center"/>
      </w:pPr>
      <w:r>
        <w:t xml:space="preserve">Table </w:t>
      </w:r>
      <w:fldSimple w:instr=" SEQ Table \* ARABIC ">
        <w:r w:rsidR="00523A31">
          <w:rPr>
            <w:noProof/>
          </w:rPr>
          <w:t>1</w:t>
        </w:r>
      </w:fldSimple>
      <w:r>
        <w:t xml:space="preserve">: </w:t>
      </w:r>
      <w:r w:rsidRPr="0037306A">
        <w:t>SDK Provided Data Structures</w:t>
      </w:r>
      <w:r w:rsidR="00C50B2C">
        <w:t>/Objects</w:t>
      </w:r>
    </w:p>
    <w:p w14:paraId="3B92F9B0" w14:textId="3E277C39" w:rsidR="000E68D0" w:rsidRDefault="000E68D0" w:rsidP="000E68D0">
      <w:pPr>
        <w:pStyle w:val="Text2"/>
      </w:pPr>
      <w:r w:rsidRPr="000E68D0">
        <w:rPr>
          <w:b/>
          <w:bCs/>
        </w:rPr>
        <w:t>Note</w:t>
      </w:r>
      <w:r>
        <w:t>:</w:t>
      </w:r>
    </w:p>
    <w:p w14:paraId="0BD56563" w14:textId="6680DFD7" w:rsidR="000E68D0" w:rsidRDefault="000E68D0" w:rsidP="000E68D0">
      <w:pPr>
        <w:pStyle w:val="Text2"/>
        <w:numPr>
          <w:ilvl w:val="0"/>
          <w:numId w:val="8"/>
        </w:numPr>
      </w:pPr>
      <w:r w:rsidRPr="000E68D0">
        <w:t>Wi</w:t>
      </w:r>
      <w:r>
        <w:t>-</w:t>
      </w:r>
      <w:r w:rsidRPr="000E68D0">
        <w:t>Fi data struc</w:t>
      </w:r>
      <w:r>
        <w:t>tures</w:t>
      </w:r>
      <w:r w:rsidRPr="000E68D0">
        <w:t xml:space="preserve"> are declared in</w:t>
      </w:r>
      <w:r>
        <w:t xml:space="preserve">: </w:t>
      </w:r>
      <w:r w:rsidRPr="000E68D0">
        <w:t>SDK\include\</w:t>
      </w:r>
      <w:proofErr w:type="spellStart"/>
      <w:r w:rsidRPr="000E68D0">
        <w:t>wifi</w:t>
      </w:r>
      <w:proofErr w:type="spellEnd"/>
      <w:r w:rsidRPr="000E68D0">
        <w:t>\</w:t>
      </w:r>
      <w:proofErr w:type="spellStart"/>
      <w:r w:rsidRPr="000E68D0">
        <w:t>scan.h</w:t>
      </w:r>
      <w:proofErr w:type="spellEnd"/>
    </w:p>
    <w:p w14:paraId="5F00A81F" w14:textId="59A2D954" w:rsidR="000E68D0" w:rsidRPr="000E68D0" w:rsidRDefault="000E68D0" w:rsidP="000E68D0">
      <w:pPr>
        <w:pStyle w:val="Text2"/>
        <w:numPr>
          <w:ilvl w:val="0"/>
          <w:numId w:val="8"/>
        </w:numPr>
      </w:pPr>
      <w:r w:rsidRPr="000E68D0">
        <w:t xml:space="preserve">struct </w:t>
      </w:r>
      <w:proofErr w:type="spellStart"/>
      <w:r w:rsidRPr="000E68D0">
        <w:t>os_workqueue</w:t>
      </w:r>
      <w:proofErr w:type="spellEnd"/>
      <w:r>
        <w:t xml:space="preserve"> is declared in: </w:t>
      </w:r>
      <w:r w:rsidRPr="0049403E">
        <w:t>\include\kernel\</w:t>
      </w:r>
      <w:proofErr w:type="spellStart"/>
      <w:r w:rsidRPr="0049403E">
        <w:t>workqueue.h</w:t>
      </w:r>
      <w:proofErr w:type="spellEnd"/>
    </w:p>
    <w:p w14:paraId="38A812C7" w14:textId="388CCBCF" w:rsidR="000E68D0" w:rsidRDefault="000E68D0" w:rsidP="0049403E">
      <w:pPr>
        <w:pStyle w:val="Text3"/>
        <w:ind w:left="1080"/>
      </w:pPr>
      <w:r>
        <w:br w:type="page"/>
      </w:r>
    </w:p>
    <w:p w14:paraId="151E4461" w14:textId="58386E40" w:rsidR="008F79EE" w:rsidRDefault="008F79EE" w:rsidP="008F79EE">
      <w:pPr>
        <w:pStyle w:val="Heading2"/>
      </w:pPr>
      <w:bookmarkStart w:id="3" w:name="_Toc110244690"/>
      <w:r>
        <w:lastRenderedPageBreak/>
        <w:t>API</w:t>
      </w:r>
      <w:r w:rsidR="000769D1">
        <w:t xml:space="preserve"> Functions</w:t>
      </w:r>
      <w:bookmarkEnd w:id="3"/>
    </w:p>
    <w:p w14:paraId="07EA7448" w14:textId="5D00BB7A" w:rsidR="00EB0D3C" w:rsidRDefault="00E71651" w:rsidP="00E71651">
      <w:pPr>
        <w:pStyle w:val="Heading3"/>
      </w:pPr>
      <w:bookmarkStart w:id="4" w:name="_Toc110244691"/>
      <w:proofErr w:type="spellStart"/>
      <w:r>
        <w:t>wcm_create</w:t>
      </w:r>
      <w:proofErr w:type="spellEnd"/>
      <w:r>
        <w:t>()</w:t>
      </w:r>
      <w:bookmarkEnd w:id="4"/>
    </w:p>
    <w:p w14:paraId="06F086DB" w14:textId="5FE4DE96" w:rsidR="00EB0D3C" w:rsidRDefault="00E71651" w:rsidP="00EB0D3C">
      <w:pPr>
        <w:pStyle w:val="Text3"/>
      </w:pPr>
      <w:r w:rsidRPr="00E71651">
        <w:t>Create</w:t>
      </w:r>
      <w:r w:rsidR="00C626DB">
        <w:t xml:space="preserve"> </w:t>
      </w:r>
      <w:r w:rsidRPr="00E71651">
        <w:t>a Wi</w:t>
      </w:r>
      <w:r w:rsidR="00EB18F4">
        <w:t>-</w:t>
      </w:r>
      <w:r w:rsidRPr="00E71651">
        <w:t>Fi network interface</w:t>
      </w:r>
      <w:r>
        <w:t xml:space="preserve"> and return a </w:t>
      </w:r>
      <w:r w:rsidRPr="00C50B2C">
        <w:rPr>
          <w:rFonts w:ascii="Courier New" w:hAnsi="Courier New" w:cs="Courier New"/>
        </w:rPr>
        <w:t xml:space="preserve">struct </w:t>
      </w:r>
      <w:proofErr w:type="spellStart"/>
      <w:r w:rsidRPr="00C50B2C">
        <w:rPr>
          <w:rFonts w:ascii="Courier New" w:hAnsi="Courier New" w:cs="Courier New"/>
        </w:rPr>
        <w:t>wcm_handle</w:t>
      </w:r>
      <w:proofErr w:type="spellEnd"/>
      <w:r>
        <w:t xml:space="preserve"> pointer</w:t>
      </w:r>
    </w:p>
    <w:tbl>
      <w:tblPr>
        <w:tblStyle w:val="TableGrid"/>
        <w:tblW w:w="0" w:type="auto"/>
        <w:tblInd w:w="180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8900"/>
      </w:tblGrid>
      <w:tr w:rsidR="00EB0D3C" w:rsidRPr="00BE5E5C" w14:paraId="4EFA46C8" w14:textId="77777777" w:rsidTr="005822E8">
        <w:tc>
          <w:tcPr>
            <w:tcW w:w="10700" w:type="dxa"/>
            <w:shd w:val="clear" w:color="auto" w:fill="DEEAF6" w:themeFill="accent5" w:themeFillTint="33"/>
          </w:tcPr>
          <w:p w14:paraId="097782E0" w14:textId="77777777" w:rsidR="00E71651" w:rsidRPr="00E71651" w:rsidRDefault="00E71651" w:rsidP="00C626DB">
            <w:pPr>
              <w:autoSpaceDE w:val="0"/>
              <w:autoSpaceDN w:val="0"/>
              <w:adjustRightInd w:val="0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71651">
              <w:rPr>
                <w:rFonts w:ascii="Courier New" w:hAnsi="Courier New" w:cs="Courier New"/>
                <w:sz w:val="20"/>
                <w:szCs w:val="20"/>
              </w:rPr>
              <w:t xml:space="preserve">static inline struct </w:t>
            </w:r>
            <w:proofErr w:type="spellStart"/>
            <w:r w:rsidRPr="00E71651">
              <w:rPr>
                <w:rFonts w:ascii="Courier New" w:hAnsi="Courier New" w:cs="Courier New"/>
                <w:sz w:val="20"/>
                <w:szCs w:val="20"/>
              </w:rPr>
              <w:t>wcm_handle</w:t>
            </w:r>
            <w:proofErr w:type="spellEnd"/>
            <w:r w:rsidRPr="00E71651">
              <w:rPr>
                <w:rFonts w:ascii="Courier New" w:hAnsi="Courier New" w:cs="Courier New"/>
                <w:sz w:val="20"/>
                <w:szCs w:val="20"/>
              </w:rPr>
              <w:t xml:space="preserve"> *</w:t>
            </w:r>
          </w:p>
          <w:p w14:paraId="48E47F60" w14:textId="77777777" w:rsidR="00E71651" w:rsidRPr="00E71651" w:rsidRDefault="00E71651" w:rsidP="00C626DB">
            <w:pPr>
              <w:autoSpaceDE w:val="0"/>
              <w:autoSpaceDN w:val="0"/>
              <w:adjustRightInd w:val="0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71651">
              <w:rPr>
                <w:rFonts w:ascii="Courier New" w:hAnsi="Courier New" w:cs="Courier New"/>
                <w:sz w:val="20"/>
                <w:szCs w:val="20"/>
              </w:rPr>
              <w:t>wcm_create</w:t>
            </w:r>
            <w:proofErr w:type="spellEnd"/>
            <w:r w:rsidRPr="00E71651">
              <w:rPr>
                <w:rFonts w:ascii="Courier New" w:hAnsi="Courier New" w:cs="Courier New"/>
                <w:sz w:val="20"/>
                <w:szCs w:val="20"/>
              </w:rPr>
              <w:t>(const uint8_t *</w:t>
            </w:r>
            <w:proofErr w:type="spellStart"/>
            <w:r w:rsidRPr="00E71651">
              <w:rPr>
                <w:rFonts w:ascii="Courier New" w:hAnsi="Courier New" w:cs="Courier New"/>
                <w:sz w:val="20"/>
                <w:szCs w:val="20"/>
              </w:rPr>
              <w:t>hwaddr</w:t>
            </w:r>
            <w:proofErr w:type="spellEnd"/>
            <w:r w:rsidRPr="00E71651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422205A" w14:textId="77777777" w:rsidR="00EB0D3C" w:rsidRDefault="00E71651" w:rsidP="00C626DB">
            <w:pPr>
              <w:autoSpaceDE w:val="0"/>
              <w:autoSpaceDN w:val="0"/>
              <w:adjustRightInd w:val="0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71651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1D37B848" w14:textId="2A2C175E" w:rsidR="00E71651" w:rsidRDefault="00E71651" w:rsidP="00C626DB">
            <w:pPr>
              <w:autoSpaceDE w:val="0"/>
              <w:autoSpaceDN w:val="0"/>
              <w:adjustRightInd w:val="0"/>
              <w:spacing w:line="480" w:lineRule="auto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……</w:t>
            </w:r>
          </w:p>
          <w:p w14:paraId="374AE32F" w14:textId="7DA56E21" w:rsidR="00E71651" w:rsidRPr="000769D1" w:rsidRDefault="00E71651" w:rsidP="00C626DB">
            <w:pPr>
              <w:autoSpaceDE w:val="0"/>
              <w:autoSpaceDN w:val="0"/>
              <w:adjustRightInd w:val="0"/>
              <w:spacing w:line="480" w:lineRule="auto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727A5626" w14:textId="77777777" w:rsidR="00EB0D3C" w:rsidRDefault="00EB0D3C" w:rsidP="00EB0D3C">
      <w:pPr>
        <w:pStyle w:val="Text3"/>
        <w:jc w:val="both"/>
      </w:pPr>
    </w:p>
    <w:p w14:paraId="74A28304" w14:textId="155C21EE" w:rsidR="008F79EE" w:rsidRPr="008F79EE" w:rsidRDefault="000769D1" w:rsidP="008F79EE">
      <w:pPr>
        <w:pStyle w:val="Heading3"/>
      </w:pPr>
      <w:bookmarkStart w:id="5" w:name="_Toc110244692"/>
      <w:proofErr w:type="spellStart"/>
      <w:r w:rsidRPr="000769D1">
        <w:t>wifi_init_scan_default</w:t>
      </w:r>
      <w:proofErr w:type="spellEnd"/>
      <w:r w:rsidR="008F79EE" w:rsidRPr="008F79EE">
        <w:t>()</w:t>
      </w:r>
      <w:bookmarkEnd w:id="5"/>
    </w:p>
    <w:p w14:paraId="16AA59CA" w14:textId="44015F3E" w:rsidR="00BE5E5C" w:rsidRDefault="000769D1" w:rsidP="008F79EE">
      <w:pPr>
        <w:pStyle w:val="Text3"/>
      </w:pPr>
      <w:r>
        <w:t>Get the current Wi</w:t>
      </w:r>
      <w:r w:rsidR="00C50B2C">
        <w:t>-</w:t>
      </w:r>
      <w:r>
        <w:t>Fi scan parameters</w:t>
      </w:r>
      <w:r w:rsidR="00BE5E5C">
        <w:t xml:space="preserve">. </w:t>
      </w:r>
    </w:p>
    <w:tbl>
      <w:tblPr>
        <w:tblStyle w:val="TableGrid"/>
        <w:tblW w:w="0" w:type="auto"/>
        <w:tblInd w:w="180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8900"/>
      </w:tblGrid>
      <w:tr w:rsidR="00BE5E5C" w:rsidRPr="00BE5E5C" w14:paraId="3FB68A3F" w14:textId="77777777" w:rsidTr="00BE5E5C">
        <w:tc>
          <w:tcPr>
            <w:tcW w:w="10700" w:type="dxa"/>
            <w:shd w:val="clear" w:color="auto" w:fill="DEEAF6" w:themeFill="accent5" w:themeFillTint="33"/>
          </w:tcPr>
          <w:p w14:paraId="3D3C2A53" w14:textId="57BD4F0F" w:rsidR="000769D1" w:rsidRPr="00C50B2C" w:rsidRDefault="000769D1" w:rsidP="00C50B2C">
            <w:pPr>
              <w:autoSpaceDE w:val="0"/>
              <w:autoSpaceDN w:val="0"/>
              <w:adjustRightInd w:val="0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50B2C">
              <w:rPr>
                <w:rFonts w:ascii="Courier New" w:hAnsi="Courier New" w:cs="Courier New"/>
                <w:sz w:val="20"/>
                <w:szCs w:val="20"/>
              </w:rPr>
              <w:t>void</w:t>
            </w:r>
          </w:p>
          <w:p w14:paraId="54619C50" w14:textId="03AFA472" w:rsidR="000769D1" w:rsidRPr="00C50B2C" w:rsidRDefault="000769D1" w:rsidP="00C50B2C">
            <w:pPr>
              <w:autoSpaceDE w:val="0"/>
              <w:autoSpaceDN w:val="0"/>
              <w:adjustRightInd w:val="0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50B2C">
              <w:rPr>
                <w:rFonts w:ascii="Courier New" w:hAnsi="Courier New" w:cs="Courier New"/>
                <w:sz w:val="20"/>
                <w:szCs w:val="20"/>
              </w:rPr>
              <w:t>wifi_init_scan_default</w:t>
            </w:r>
            <w:proofErr w:type="spellEnd"/>
            <w:r w:rsidRPr="00C50B2C">
              <w:rPr>
                <w:rFonts w:ascii="Courier New" w:hAnsi="Courier New" w:cs="Courier New"/>
                <w:sz w:val="20"/>
                <w:szCs w:val="20"/>
              </w:rPr>
              <w:t xml:space="preserve">(struct </w:t>
            </w:r>
            <w:proofErr w:type="spellStart"/>
            <w:r w:rsidRPr="00C50B2C">
              <w:rPr>
                <w:rFonts w:ascii="Courier New" w:hAnsi="Courier New" w:cs="Courier New"/>
                <w:sz w:val="20"/>
                <w:szCs w:val="20"/>
              </w:rPr>
              <w:t>wifi_scan_param</w:t>
            </w:r>
            <w:proofErr w:type="spellEnd"/>
            <w:r w:rsidRPr="00C50B2C">
              <w:rPr>
                <w:rFonts w:ascii="Courier New" w:hAnsi="Courier New" w:cs="Courier New"/>
                <w:sz w:val="20"/>
                <w:szCs w:val="20"/>
              </w:rPr>
              <w:t xml:space="preserve"> *param);</w:t>
            </w:r>
          </w:p>
        </w:tc>
      </w:tr>
    </w:tbl>
    <w:p w14:paraId="55A551D6" w14:textId="1DC4D7C6" w:rsidR="0072395C" w:rsidRDefault="000769D1" w:rsidP="00BE5E5C">
      <w:pPr>
        <w:pStyle w:val="Text3"/>
        <w:jc w:val="both"/>
        <w:rPr>
          <w:rFonts w:cstheme="minorHAnsi"/>
        </w:rPr>
      </w:pPr>
      <w:proofErr w:type="spellStart"/>
      <w:r w:rsidRPr="000769D1">
        <w:rPr>
          <w:rFonts w:ascii="Courier New" w:hAnsi="Courier New" w:cs="Courier New"/>
        </w:rPr>
        <w:t>wifi_init_scan_default</w:t>
      </w:r>
      <w:proofErr w:type="spellEnd"/>
      <w:r w:rsidR="00BE5E5C" w:rsidRPr="00A47050">
        <w:rPr>
          <w:rFonts w:ascii="Courier New" w:hAnsi="Courier New" w:cs="Courier New"/>
        </w:rPr>
        <w:t>()</w:t>
      </w:r>
      <w:r w:rsidR="00BE5E5C">
        <w:t xml:space="preserve"> </w:t>
      </w:r>
      <w:r w:rsidR="00C50B2C">
        <w:t xml:space="preserve">is called </w:t>
      </w:r>
      <w:r>
        <w:t>to get the current Wi</w:t>
      </w:r>
      <w:r w:rsidR="00C50B2C">
        <w:t>-</w:t>
      </w:r>
      <w:r>
        <w:t>Fi scan parameters</w:t>
      </w:r>
      <w:r w:rsidR="000D6603">
        <w:t xml:space="preserve"> in the </w:t>
      </w:r>
      <w:r w:rsidR="000D6603" w:rsidRPr="000D6603">
        <w:rPr>
          <w:rFonts w:cstheme="minorHAnsi"/>
        </w:rPr>
        <w:t xml:space="preserve">param of </w:t>
      </w:r>
      <w:r w:rsidR="000D6603" w:rsidRPr="00C50B2C">
        <w:rPr>
          <w:rFonts w:ascii="Courier New" w:hAnsi="Courier New" w:cs="Courier New"/>
        </w:rPr>
        <w:t xml:space="preserve">struct </w:t>
      </w:r>
      <w:proofErr w:type="spellStart"/>
      <w:r w:rsidR="000D6603" w:rsidRPr="00C50B2C">
        <w:rPr>
          <w:rFonts w:ascii="Courier New" w:hAnsi="Courier New" w:cs="Courier New"/>
        </w:rPr>
        <w:t>wifi_scan_param</w:t>
      </w:r>
      <w:proofErr w:type="spellEnd"/>
      <w:r w:rsidR="00BE5E5C" w:rsidRPr="000D6603">
        <w:rPr>
          <w:rFonts w:cstheme="minorHAnsi"/>
        </w:rPr>
        <w:t>.</w:t>
      </w:r>
    </w:p>
    <w:p w14:paraId="149C7C25" w14:textId="77777777" w:rsidR="00E71651" w:rsidRPr="000D6603" w:rsidRDefault="00E71651" w:rsidP="00BE5E5C">
      <w:pPr>
        <w:pStyle w:val="Text3"/>
        <w:jc w:val="both"/>
        <w:rPr>
          <w:rFonts w:cstheme="minorHAnsi"/>
        </w:rPr>
      </w:pPr>
    </w:p>
    <w:p w14:paraId="4265327F" w14:textId="3B9C059D" w:rsidR="0072395C" w:rsidRDefault="0049403E" w:rsidP="0072395C">
      <w:pPr>
        <w:pStyle w:val="Heading3"/>
      </w:pPr>
      <w:bookmarkStart w:id="6" w:name="_Toc110244693"/>
      <w:proofErr w:type="spellStart"/>
      <w:r w:rsidRPr="0049403E">
        <w:t>os_init_workqueue</w:t>
      </w:r>
      <w:proofErr w:type="spellEnd"/>
      <w:r w:rsidRPr="0049403E">
        <w:t xml:space="preserve"> </w:t>
      </w:r>
      <w:r w:rsidR="0072395C">
        <w:t>()</w:t>
      </w:r>
      <w:bookmarkEnd w:id="6"/>
    </w:p>
    <w:p w14:paraId="79FA6F6A" w14:textId="097809CF" w:rsidR="0072395C" w:rsidRDefault="0049403E" w:rsidP="0072395C">
      <w:pPr>
        <w:pStyle w:val="Text3"/>
      </w:pPr>
      <w:r>
        <w:t>Initialize a work queue with a</w:t>
      </w:r>
      <w:r w:rsidR="00C50B2C">
        <w:t>n</w:t>
      </w:r>
      <w:r>
        <w:t xml:space="preserve"> </w:t>
      </w:r>
      <w:proofErr w:type="spellStart"/>
      <w:r w:rsidRPr="00C50B2C">
        <w:rPr>
          <w:rFonts w:ascii="Courier New" w:hAnsi="Courier New" w:cs="Courier New"/>
        </w:rPr>
        <w:t>os_workqueue</w:t>
      </w:r>
      <w:proofErr w:type="spellEnd"/>
      <w:r>
        <w:t xml:space="preserve"> object</w:t>
      </w:r>
      <w:r w:rsidR="0072395C">
        <w:t xml:space="preserve">. </w:t>
      </w:r>
    </w:p>
    <w:tbl>
      <w:tblPr>
        <w:tblStyle w:val="TableGrid"/>
        <w:tblW w:w="0" w:type="auto"/>
        <w:tblInd w:w="180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8900"/>
      </w:tblGrid>
      <w:tr w:rsidR="0072395C" w:rsidRPr="0072395C" w14:paraId="2A991D2D" w14:textId="77777777" w:rsidTr="0072395C">
        <w:tc>
          <w:tcPr>
            <w:tcW w:w="10700" w:type="dxa"/>
            <w:shd w:val="clear" w:color="auto" w:fill="DEEAF6" w:themeFill="accent5" w:themeFillTint="33"/>
          </w:tcPr>
          <w:p w14:paraId="7E1945D6" w14:textId="64F880F4" w:rsidR="0072395C" w:rsidRPr="00C50B2C" w:rsidRDefault="0049403E" w:rsidP="0049403E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50B2C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r w:rsidRPr="00C50B2C">
              <w:rPr>
                <w:rFonts w:ascii="Courier New" w:hAnsi="Courier New" w:cs="Courier New"/>
                <w:sz w:val="20"/>
                <w:szCs w:val="20"/>
              </w:rPr>
              <w:t>os_init_workqueue</w:t>
            </w:r>
            <w:proofErr w:type="spellEnd"/>
            <w:r w:rsidRPr="00C50B2C">
              <w:rPr>
                <w:rFonts w:ascii="Courier New" w:hAnsi="Courier New" w:cs="Courier New"/>
                <w:sz w:val="20"/>
                <w:szCs w:val="20"/>
              </w:rPr>
              <w:t xml:space="preserve">(struct </w:t>
            </w:r>
            <w:proofErr w:type="spellStart"/>
            <w:r w:rsidRPr="00C50B2C">
              <w:rPr>
                <w:rFonts w:ascii="Courier New" w:hAnsi="Courier New" w:cs="Courier New"/>
                <w:sz w:val="20"/>
                <w:szCs w:val="20"/>
              </w:rPr>
              <w:t>os_workqueue</w:t>
            </w:r>
            <w:proofErr w:type="spellEnd"/>
            <w:r w:rsidRPr="00C50B2C">
              <w:rPr>
                <w:rFonts w:ascii="Courier New" w:hAnsi="Courier New" w:cs="Courier New"/>
                <w:sz w:val="20"/>
                <w:szCs w:val="20"/>
              </w:rPr>
              <w:t xml:space="preserve"> *</w:t>
            </w:r>
            <w:proofErr w:type="spellStart"/>
            <w:r w:rsidRPr="00C50B2C">
              <w:rPr>
                <w:rFonts w:ascii="Courier New" w:hAnsi="Courier New" w:cs="Courier New"/>
                <w:sz w:val="20"/>
                <w:szCs w:val="20"/>
              </w:rPr>
              <w:t>wq</w:t>
            </w:r>
            <w:proofErr w:type="spellEnd"/>
            <w:r w:rsidRPr="00C50B2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14:paraId="1B6A3AC6" w14:textId="5E1F6D73" w:rsidR="0072395C" w:rsidRDefault="00E90D8F" w:rsidP="00E90D8F">
      <w:pPr>
        <w:pStyle w:val="Text3"/>
        <w:jc w:val="both"/>
      </w:pPr>
      <w:r>
        <w:t xml:space="preserve"> </w:t>
      </w:r>
    </w:p>
    <w:p w14:paraId="788273BE" w14:textId="2C7614D1" w:rsidR="00666B20" w:rsidRDefault="00EB0D3C" w:rsidP="00EB0D3C">
      <w:pPr>
        <w:pStyle w:val="Heading3"/>
      </w:pPr>
      <w:bookmarkStart w:id="7" w:name="_Toc110244694"/>
      <w:proofErr w:type="spellStart"/>
      <w:r w:rsidRPr="00EB0D3C">
        <w:t>os_init_delayed_work</w:t>
      </w:r>
      <w:proofErr w:type="spellEnd"/>
      <w:r>
        <w:t>()</w:t>
      </w:r>
      <w:bookmarkEnd w:id="7"/>
    </w:p>
    <w:p w14:paraId="49094FFF" w14:textId="5D1D125B" w:rsidR="00EB0D3C" w:rsidRPr="00EB0D3C" w:rsidRDefault="00EB0D3C" w:rsidP="00C50B2C">
      <w:pPr>
        <w:pStyle w:val="Text3"/>
        <w:jc w:val="both"/>
      </w:pPr>
      <w:r w:rsidRPr="00EB0D3C">
        <w:t>Initialize a work queue with a</w:t>
      </w:r>
      <w:r w:rsidR="00C50B2C">
        <w:t>n</w:t>
      </w:r>
      <w:r w:rsidRPr="00EB0D3C">
        <w:t xml:space="preserve"> </w:t>
      </w:r>
      <w:proofErr w:type="spellStart"/>
      <w:r w:rsidRPr="00C50B2C">
        <w:rPr>
          <w:rFonts w:ascii="Courier New" w:hAnsi="Courier New" w:cs="Courier New"/>
        </w:rPr>
        <w:t>os_workqueue</w:t>
      </w:r>
      <w:proofErr w:type="spellEnd"/>
      <w:r w:rsidRPr="00EB0D3C">
        <w:t xml:space="preserve"> object with the delayed </w:t>
      </w:r>
      <w:r w:rsidR="00C50B2C" w:rsidRPr="00EB0D3C">
        <w:t>occurrence</w:t>
      </w:r>
      <w:r w:rsidRPr="00EB0D3C">
        <w:t xml:space="preserve"> for the next callout.</w:t>
      </w:r>
    </w:p>
    <w:tbl>
      <w:tblPr>
        <w:tblStyle w:val="TableGrid"/>
        <w:tblW w:w="0" w:type="auto"/>
        <w:tblInd w:w="180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8900"/>
      </w:tblGrid>
      <w:tr w:rsidR="00EB0D3C" w:rsidRPr="0072395C" w14:paraId="0895107C" w14:textId="77777777" w:rsidTr="00EB0D3C">
        <w:tc>
          <w:tcPr>
            <w:tcW w:w="8900" w:type="dxa"/>
            <w:shd w:val="clear" w:color="auto" w:fill="DEEAF6" w:themeFill="accent5" w:themeFillTint="33"/>
          </w:tcPr>
          <w:p w14:paraId="04CEB226" w14:textId="6089C7AB" w:rsidR="00EB0D3C" w:rsidRPr="0049403E" w:rsidRDefault="00EB0D3C" w:rsidP="005822E8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B0D3C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EB0D3C">
              <w:rPr>
                <w:rFonts w:ascii="Courier New" w:hAnsi="Courier New" w:cs="Courier New"/>
                <w:sz w:val="20"/>
                <w:szCs w:val="20"/>
              </w:rPr>
              <w:t>os_queue_delayed_work</w:t>
            </w:r>
            <w:proofErr w:type="spellEnd"/>
            <w:r w:rsidRPr="00EB0D3C">
              <w:rPr>
                <w:rFonts w:ascii="Courier New" w:hAnsi="Courier New" w:cs="Courier New"/>
                <w:sz w:val="20"/>
                <w:szCs w:val="20"/>
              </w:rPr>
              <w:t xml:space="preserve">(struct </w:t>
            </w:r>
            <w:proofErr w:type="spellStart"/>
            <w:r w:rsidRPr="00EB0D3C">
              <w:rPr>
                <w:rFonts w:ascii="Courier New" w:hAnsi="Courier New" w:cs="Courier New"/>
                <w:sz w:val="20"/>
                <w:szCs w:val="20"/>
              </w:rPr>
              <w:t>os_delayed_work</w:t>
            </w:r>
            <w:proofErr w:type="spellEnd"/>
            <w:r w:rsidRPr="00EB0D3C">
              <w:rPr>
                <w:rFonts w:ascii="Courier New" w:hAnsi="Courier New" w:cs="Courier New"/>
                <w:sz w:val="20"/>
                <w:szCs w:val="20"/>
              </w:rPr>
              <w:t xml:space="preserve"> *</w:t>
            </w:r>
            <w:proofErr w:type="spellStart"/>
            <w:r w:rsidRPr="00EB0D3C">
              <w:rPr>
                <w:rFonts w:ascii="Courier New" w:hAnsi="Courier New" w:cs="Courier New"/>
                <w:sz w:val="20"/>
                <w:szCs w:val="20"/>
              </w:rPr>
              <w:t>dw</w:t>
            </w:r>
            <w:proofErr w:type="spellEnd"/>
            <w:r w:rsidRPr="00EB0D3C">
              <w:rPr>
                <w:rFonts w:ascii="Courier New" w:hAnsi="Courier New" w:cs="Courier New"/>
                <w:sz w:val="20"/>
                <w:szCs w:val="20"/>
              </w:rPr>
              <w:t xml:space="preserve">, struct </w:t>
            </w:r>
            <w:proofErr w:type="spellStart"/>
            <w:r w:rsidRPr="00EB0D3C">
              <w:rPr>
                <w:rFonts w:ascii="Courier New" w:hAnsi="Courier New" w:cs="Courier New"/>
                <w:sz w:val="20"/>
                <w:szCs w:val="20"/>
              </w:rPr>
              <w:t>os_workqueue</w:t>
            </w:r>
            <w:proofErr w:type="spellEnd"/>
            <w:r w:rsidRPr="00EB0D3C">
              <w:rPr>
                <w:rFonts w:ascii="Courier New" w:hAnsi="Courier New" w:cs="Courier New"/>
                <w:sz w:val="20"/>
                <w:szCs w:val="20"/>
              </w:rPr>
              <w:t xml:space="preserve"> *</w:t>
            </w:r>
            <w:proofErr w:type="spellStart"/>
            <w:r w:rsidRPr="00EB0D3C">
              <w:rPr>
                <w:rFonts w:ascii="Courier New" w:hAnsi="Courier New" w:cs="Courier New"/>
                <w:sz w:val="20"/>
                <w:szCs w:val="20"/>
              </w:rPr>
              <w:t>wq</w:t>
            </w:r>
            <w:proofErr w:type="spellEnd"/>
            <w:r w:rsidRPr="00EB0D3C">
              <w:rPr>
                <w:rFonts w:ascii="Courier New" w:hAnsi="Courier New" w:cs="Courier New"/>
                <w:sz w:val="20"/>
                <w:szCs w:val="20"/>
              </w:rPr>
              <w:t>, uint32_t expire);</w:t>
            </w:r>
          </w:p>
        </w:tc>
      </w:tr>
    </w:tbl>
    <w:p w14:paraId="59A60CC2" w14:textId="61DD9C87" w:rsidR="00C50B2C" w:rsidRDefault="00EB0D3C" w:rsidP="00EB0D3C">
      <w:pPr>
        <w:pStyle w:val="Text3"/>
        <w:jc w:val="both"/>
      </w:pPr>
      <w:r>
        <w:t xml:space="preserve"> </w:t>
      </w:r>
      <w:r w:rsidR="00C50B2C">
        <w:br w:type="page"/>
      </w:r>
    </w:p>
    <w:p w14:paraId="79459E85" w14:textId="081B78A8" w:rsidR="00EB0D3C" w:rsidRDefault="00EB0D3C" w:rsidP="00EB0D3C">
      <w:pPr>
        <w:pStyle w:val="Heading3"/>
      </w:pPr>
      <w:bookmarkStart w:id="8" w:name="_Toc110244695"/>
      <w:proofErr w:type="spellStart"/>
      <w:r>
        <w:lastRenderedPageBreak/>
        <w:t>os_run_work</w:t>
      </w:r>
      <w:proofErr w:type="spellEnd"/>
      <w:r>
        <w:t>()</w:t>
      </w:r>
      <w:bookmarkEnd w:id="8"/>
    </w:p>
    <w:p w14:paraId="20F088EB" w14:textId="67FFCE5F" w:rsidR="00EB0D3C" w:rsidRPr="00EB0D3C" w:rsidRDefault="00EB0D3C" w:rsidP="00EB0D3C">
      <w:pPr>
        <w:pStyle w:val="Text3"/>
      </w:pPr>
      <w:r>
        <w:t>Start the queue work</w:t>
      </w:r>
      <w:r w:rsidR="00E71651">
        <w:t xml:space="preserve"> with </w:t>
      </w:r>
      <w:proofErr w:type="spellStart"/>
      <w:r w:rsidR="00E71651" w:rsidRPr="00C50B2C">
        <w:rPr>
          <w:rFonts w:ascii="Courier New" w:hAnsi="Courier New" w:cs="Courier New"/>
        </w:rPr>
        <w:t>os_workqueue</w:t>
      </w:r>
      <w:proofErr w:type="spellEnd"/>
      <w:r w:rsidR="00E71651">
        <w:t xml:space="preserve"> object</w:t>
      </w:r>
      <w:r>
        <w:t>.</w:t>
      </w:r>
    </w:p>
    <w:tbl>
      <w:tblPr>
        <w:tblStyle w:val="TableGrid"/>
        <w:tblW w:w="0" w:type="auto"/>
        <w:tblInd w:w="180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8900"/>
      </w:tblGrid>
      <w:tr w:rsidR="00EB0D3C" w:rsidRPr="0072395C" w14:paraId="5770C208" w14:textId="77777777" w:rsidTr="005822E8">
        <w:tc>
          <w:tcPr>
            <w:tcW w:w="8900" w:type="dxa"/>
            <w:shd w:val="clear" w:color="auto" w:fill="DEEAF6" w:themeFill="accent5" w:themeFillTint="33"/>
          </w:tcPr>
          <w:p w14:paraId="4F67AD50" w14:textId="10A43F42" w:rsidR="00EB0D3C" w:rsidRPr="0049403E" w:rsidRDefault="00EB0D3C" w:rsidP="005822E8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B0D3C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r w:rsidRPr="00EB0D3C">
              <w:rPr>
                <w:rFonts w:ascii="Courier New" w:hAnsi="Courier New" w:cs="Courier New"/>
                <w:sz w:val="20"/>
                <w:szCs w:val="20"/>
              </w:rPr>
              <w:t>os_run_work</w:t>
            </w:r>
            <w:proofErr w:type="spellEnd"/>
            <w:r w:rsidRPr="00EB0D3C">
              <w:rPr>
                <w:rFonts w:ascii="Courier New" w:hAnsi="Courier New" w:cs="Courier New"/>
                <w:sz w:val="20"/>
                <w:szCs w:val="20"/>
              </w:rPr>
              <w:t xml:space="preserve">(struct </w:t>
            </w:r>
            <w:proofErr w:type="spellStart"/>
            <w:r w:rsidRPr="00EB0D3C">
              <w:rPr>
                <w:rFonts w:ascii="Courier New" w:hAnsi="Courier New" w:cs="Courier New"/>
                <w:sz w:val="20"/>
                <w:szCs w:val="20"/>
              </w:rPr>
              <w:t>os_workqueue</w:t>
            </w:r>
            <w:proofErr w:type="spellEnd"/>
            <w:r w:rsidRPr="00EB0D3C">
              <w:rPr>
                <w:rFonts w:ascii="Courier New" w:hAnsi="Courier New" w:cs="Courier New"/>
                <w:sz w:val="20"/>
                <w:szCs w:val="20"/>
              </w:rPr>
              <w:t xml:space="preserve"> *</w:t>
            </w:r>
            <w:proofErr w:type="spellStart"/>
            <w:r w:rsidRPr="00EB0D3C">
              <w:rPr>
                <w:rFonts w:ascii="Courier New" w:hAnsi="Courier New" w:cs="Courier New"/>
                <w:sz w:val="20"/>
                <w:szCs w:val="20"/>
              </w:rPr>
              <w:t>wq</w:t>
            </w:r>
            <w:proofErr w:type="spellEnd"/>
            <w:r w:rsidRPr="00EB0D3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14:paraId="564D07E7" w14:textId="3C95DCD5" w:rsidR="00666B20" w:rsidRDefault="00EB0D3C" w:rsidP="00EB0D3C">
      <w:pPr>
        <w:pStyle w:val="Text3"/>
        <w:jc w:val="both"/>
      </w:pPr>
      <w:r>
        <w:t xml:space="preserve"> </w:t>
      </w:r>
    </w:p>
    <w:p w14:paraId="598F3DC2" w14:textId="77777777" w:rsidR="00E71651" w:rsidRDefault="00E71651" w:rsidP="00E71651">
      <w:pPr>
        <w:pStyle w:val="Heading3"/>
      </w:pPr>
      <w:bookmarkStart w:id="9" w:name="_Toc110244696"/>
      <w:proofErr w:type="spellStart"/>
      <w:r w:rsidRPr="00737419">
        <w:t>wcm_scan</w:t>
      </w:r>
      <w:proofErr w:type="spellEnd"/>
      <w:r>
        <w:t>()</w:t>
      </w:r>
      <w:bookmarkEnd w:id="9"/>
    </w:p>
    <w:p w14:paraId="7C3C14DE" w14:textId="2487C3C0" w:rsidR="00E71651" w:rsidRPr="00EB0D3C" w:rsidRDefault="00E71651" w:rsidP="00C50B2C">
      <w:pPr>
        <w:pStyle w:val="Text3"/>
        <w:jc w:val="both"/>
      </w:pPr>
      <w:r>
        <w:t xml:space="preserve">Perform </w:t>
      </w:r>
      <w:r w:rsidR="00C50B2C">
        <w:t xml:space="preserve">the Wi-Fi </w:t>
      </w:r>
      <w:r>
        <w:t>scan with the parameter block.</w:t>
      </w:r>
      <w:r w:rsidR="00C50B2C">
        <w:t xml:space="preserve"> </w:t>
      </w:r>
      <w:r>
        <w:t xml:space="preserve">Results are contained in the buffer pointed with the parameter </w:t>
      </w:r>
      <w:proofErr w:type="spellStart"/>
      <w:r w:rsidRPr="00C50B2C">
        <w:rPr>
          <w:rFonts w:ascii="Courier New" w:hAnsi="Courier New" w:cs="Courier New"/>
        </w:rPr>
        <w:t>wifi_netinfo</w:t>
      </w:r>
      <w:proofErr w:type="spellEnd"/>
      <w:r w:rsidRPr="00C50B2C">
        <w:rPr>
          <w:rFonts w:ascii="Courier New" w:hAnsi="Courier New" w:cs="Courier New"/>
        </w:rPr>
        <w:t xml:space="preserve"> **result</w:t>
      </w:r>
      <w:r>
        <w:t>.</w:t>
      </w:r>
    </w:p>
    <w:tbl>
      <w:tblPr>
        <w:tblStyle w:val="TableGrid"/>
        <w:tblW w:w="0" w:type="auto"/>
        <w:tblInd w:w="180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8900"/>
      </w:tblGrid>
      <w:tr w:rsidR="00E71651" w:rsidRPr="0072395C" w14:paraId="3152D9DD" w14:textId="77777777" w:rsidTr="005822E8">
        <w:tc>
          <w:tcPr>
            <w:tcW w:w="8900" w:type="dxa"/>
            <w:shd w:val="clear" w:color="auto" w:fill="DEEAF6" w:themeFill="accent5" w:themeFillTint="33"/>
          </w:tcPr>
          <w:p w14:paraId="4B706155" w14:textId="4ACDC374" w:rsidR="00E71651" w:rsidRPr="0049403E" w:rsidRDefault="00E71651" w:rsidP="005822E8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71651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E71651">
              <w:rPr>
                <w:rFonts w:ascii="Courier New" w:hAnsi="Courier New" w:cs="Courier New"/>
                <w:sz w:val="20"/>
                <w:szCs w:val="20"/>
              </w:rPr>
              <w:t>wcm_scan</w:t>
            </w:r>
            <w:proofErr w:type="spellEnd"/>
            <w:r w:rsidRPr="00E71651">
              <w:rPr>
                <w:rFonts w:ascii="Courier New" w:hAnsi="Courier New" w:cs="Courier New"/>
                <w:sz w:val="20"/>
                <w:szCs w:val="20"/>
              </w:rPr>
              <w:t xml:space="preserve">(struct </w:t>
            </w:r>
            <w:proofErr w:type="spellStart"/>
            <w:r w:rsidRPr="00E71651">
              <w:rPr>
                <w:rFonts w:ascii="Courier New" w:hAnsi="Courier New" w:cs="Courier New"/>
                <w:sz w:val="20"/>
                <w:szCs w:val="20"/>
              </w:rPr>
              <w:t>wcm_handle</w:t>
            </w:r>
            <w:proofErr w:type="spellEnd"/>
            <w:r w:rsidRPr="00E71651">
              <w:rPr>
                <w:rFonts w:ascii="Courier New" w:hAnsi="Courier New" w:cs="Courier New"/>
                <w:sz w:val="20"/>
                <w:szCs w:val="20"/>
              </w:rPr>
              <w:t xml:space="preserve"> *h, const struct </w:t>
            </w:r>
            <w:proofErr w:type="spellStart"/>
            <w:r w:rsidRPr="00E71651">
              <w:rPr>
                <w:rFonts w:ascii="Courier New" w:hAnsi="Courier New" w:cs="Courier New"/>
                <w:sz w:val="20"/>
                <w:szCs w:val="20"/>
              </w:rPr>
              <w:t>wifi_scan_param</w:t>
            </w:r>
            <w:proofErr w:type="spellEnd"/>
            <w:r w:rsidRPr="00E71651">
              <w:rPr>
                <w:rFonts w:ascii="Courier New" w:hAnsi="Courier New" w:cs="Courier New"/>
                <w:sz w:val="20"/>
                <w:szCs w:val="20"/>
              </w:rPr>
              <w:t xml:space="preserve"> *param, struct </w:t>
            </w:r>
            <w:proofErr w:type="spellStart"/>
            <w:r w:rsidRPr="00E71651">
              <w:rPr>
                <w:rFonts w:ascii="Courier New" w:hAnsi="Courier New" w:cs="Courier New"/>
                <w:sz w:val="20"/>
                <w:szCs w:val="20"/>
              </w:rPr>
              <w:t>wifi_netinfo</w:t>
            </w:r>
            <w:proofErr w:type="spellEnd"/>
            <w:r w:rsidRPr="00E71651">
              <w:rPr>
                <w:rFonts w:ascii="Courier New" w:hAnsi="Courier New" w:cs="Courier New"/>
                <w:sz w:val="20"/>
                <w:szCs w:val="20"/>
              </w:rPr>
              <w:t xml:space="preserve"> **result, </w:t>
            </w:r>
            <w:proofErr w:type="spellStart"/>
            <w:r w:rsidRPr="00E71651">
              <w:rPr>
                <w:rFonts w:ascii="Courier New" w:hAnsi="Courier New" w:cs="Courier New"/>
                <w:sz w:val="20"/>
                <w:szCs w:val="20"/>
              </w:rPr>
              <w:t>size_t</w:t>
            </w:r>
            <w:proofErr w:type="spellEnd"/>
            <w:r w:rsidRPr="00E71651">
              <w:rPr>
                <w:rFonts w:ascii="Courier New" w:hAnsi="Courier New" w:cs="Courier New"/>
                <w:sz w:val="20"/>
                <w:szCs w:val="20"/>
              </w:rPr>
              <w:t xml:space="preserve"> max);</w:t>
            </w:r>
          </w:p>
        </w:tc>
      </w:tr>
    </w:tbl>
    <w:p w14:paraId="212374A7" w14:textId="694A1186" w:rsidR="00E71651" w:rsidRDefault="00E71651" w:rsidP="00E71651">
      <w:pPr>
        <w:pStyle w:val="Text3"/>
      </w:pPr>
      <w:r>
        <w:t xml:space="preserve"> </w:t>
      </w:r>
    </w:p>
    <w:p w14:paraId="1BA1C9E8" w14:textId="01DBFCE7" w:rsidR="00885414" w:rsidRDefault="00885414" w:rsidP="00885414">
      <w:pPr>
        <w:pStyle w:val="Heading3"/>
      </w:pPr>
      <w:bookmarkStart w:id="10" w:name="_Toc110244697"/>
      <w:r>
        <w:t xml:space="preserve">A Set of </w:t>
      </w:r>
      <w:r w:rsidR="00C50B2C">
        <w:t xml:space="preserve">Wi-Fi </w:t>
      </w:r>
      <w:r>
        <w:t>Scan Related Data Retrieval</w:t>
      </w:r>
      <w:bookmarkEnd w:id="10"/>
    </w:p>
    <w:p w14:paraId="2D82D458" w14:textId="079D2A01" w:rsidR="00885414" w:rsidRPr="00885414" w:rsidRDefault="00885414" w:rsidP="00885414">
      <w:pPr>
        <w:pStyle w:val="Text3"/>
      </w:pPr>
      <w:r>
        <w:t xml:space="preserve">A set of </w:t>
      </w:r>
      <w:r w:rsidR="00C50B2C">
        <w:t xml:space="preserve">Wi-Fi </w:t>
      </w:r>
      <w:r>
        <w:t xml:space="preserve">scan related functions for retrieval of data from </w:t>
      </w:r>
      <w:proofErr w:type="spellStart"/>
      <w:r w:rsidRPr="00885414">
        <w:rPr>
          <w:rFonts w:ascii="Courier New" w:hAnsi="Courier New" w:cs="Courier New"/>
        </w:rPr>
        <w:t>wifi_netinfo</w:t>
      </w:r>
      <w:proofErr w:type="spellEnd"/>
      <w:r>
        <w:t>.</w:t>
      </w:r>
    </w:p>
    <w:tbl>
      <w:tblPr>
        <w:tblStyle w:val="TableGrid"/>
        <w:tblW w:w="0" w:type="auto"/>
        <w:tblInd w:w="180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8900"/>
      </w:tblGrid>
      <w:tr w:rsidR="00885414" w:rsidRPr="0072395C" w14:paraId="04ADA679" w14:textId="77777777" w:rsidTr="005822E8">
        <w:tc>
          <w:tcPr>
            <w:tcW w:w="8900" w:type="dxa"/>
            <w:shd w:val="clear" w:color="auto" w:fill="DEEAF6" w:themeFill="accent5" w:themeFillTint="33"/>
          </w:tcPr>
          <w:p w14:paraId="2AFC5AA5" w14:textId="77777777" w:rsidR="00885414" w:rsidRPr="00885414" w:rsidRDefault="00885414" w:rsidP="00885414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85414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885414">
              <w:rPr>
                <w:rFonts w:ascii="Courier New" w:hAnsi="Courier New" w:cs="Courier New"/>
                <w:sz w:val="20"/>
                <w:szCs w:val="20"/>
              </w:rPr>
              <w:t>wifi_netinfo_get_ssid</w:t>
            </w:r>
            <w:proofErr w:type="spellEnd"/>
            <w:r w:rsidRPr="00885414">
              <w:rPr>
                <w:rFonts w:ascii="Courier New" w:hAnsi="Courier New" w:cs="Courier New"/>
                <w:sz w:val="20"/>
                <w:szCs w:val="20"/>
              </w:rPr>
              <w:t xml:space="preserve">(const struct </w:t>
            </w:r>
            <w:proofErr w:type="spellStart"/>
            <w:r w:rsidRPr="00885414">
              <w:rPr>
                <w:rFonts w:ascii="Courier New" w:hAnsi="Courier New" w:cs="Courier New"/>
                <w:sz w:val="20"/>
                <w:szCs w:val="20"/>
              </w:rPr>
              <w:t>wifi_netinfo</w:t>
            </w:r>
            <w:proofErr w:type="spellEnd"/>
            <w:r w:rsidRPr="00885414">
              <w:rPr>
                <w:rFonts w:ascii="Courier New" w:hAnsi="Courier New" w:cs="Courier New"/>
                <w:sz w:val="20"/>
                <w:szCs w:val="20"/>
              </w:rPr>
              <w:t xml:space="preserve">* </w:t>
            </w:r>
            <w:proofErr w:type="spellStart"/>
            <w:r w:rsidRPr="00885414">
              <w:rPr>
                <w:rFonts w:ascii="Courier New" w:hAnsi="Courier New" w:cs="Courier New"/>
                <w:sz w:val="20"/>
                <w:szCs w:val="20"/>
              </w:rPr>
              <w:t>ni</w:t>
            </w:r>
            <w:proofErr w:type="spellEnd"/>
            <w:r w:rsidRPr="00885414">
              <w:rPr>
                <w:rFonts w:ascii="Courier New" w:hAnsi="Courier New" w:cs="Courier New"/>
                <w:sz w:val="20"/>
                <w:szCs w:val="20"/>
              </w:rPr>
              <w:t xml:space="preserve">, struct </w:t>
            </w:r>
            <w:proofErr w:type="spellStart"/>
            <w:r w:rsidRPr="00885414">
              <w:rPr>
                <w:rFonts w:ascii="Courier New" w:hAnsi="Courier New" w:cs="Courier New"/>
                <w:sz w:val="20"/>
                <w:szCs w:val="20"/>
              </w:rPr>
              <w:t>wifi_ssid</w:t>
            </w:r>
            <w:proofErr w:type="spellEnd"/>
            <w:r w:rsidRPr="00885414">
              <w:rPr>
                <w:rFonts w:ascii="Courier New" w:hAnsi="Courier New" w:cs="Courier New"/>
                <w:sz w:val="20"/>
                <w:szCs w:val="20"/>
              </w:rPr>
              <w:t xml:space="preserve">* </w:t>
            </w:r>
            <w:proofErr w:type="spellStart"/>
            <w:r w:rsidRPr="00885414">
              <w:rPr>
                <w:rFonts w:ascii="Courier New" w:hAnsi="Courier New" w:cs="Courier New"/>
                <w:sz w:val="20"/>
                <w:szCs w:val="20"/>
              </w:rPr>
              <w:t>ssid</w:t>
            </w:r>
            <w:proofErr w:type="spellEnd"/>
            <w:r w:rsidRPr="0088541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E2E33B9" w14:textId="77777777" w:rsidR="00885414" w:rsidRPr="00885414" w:rsidRDefault="00885414" w:rsidP="00885414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D831A7F" w14:textId="77777777" w:rsidR="00885414" w:rsidRPr="00885414" w:rsidRDefault="00885414" w:rsidP="00885414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85414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885414">
              <w:rPr>
                <w:rFonts w:ascii="Courier New" w:hAnsi="Courier New" w:cs="Courier New"/>
                <w:sz w:val="20"/>
                <w:szCs w:val="20"/>
              </w:rPr>
              <w:t>wifi_netinfo_get_chan</w:t>
            </w:r>
            <w:proofErr w:type="spellEnd"/>
            <w:r w:rsidRPr="00885414">
              <w:rPr>
                <w:rFonts w:ascii="Courier New" w:hAnsi="Courier New" w:cs="Courier New"/>
                <w:sz w:val="20"/>
                <w:szCs w:val="20"/>
              </w:rPr>
              <w:t xml:space="preserve">(const struct </w:t>
            </w:r>
            <w:proofErr w:type="spellStart"/>
            <w:r w:rsidRPr="00885414">
              <w:rPr>
                <w:rFonts w:ascii="Courier New" w:hAnsi="Courier New" w:cs="Courier New"/>
                <w:sz w:val="20"/>
                <w:szCs w:val="20"/>
              </w:rPr>
              <w:t>wifi_netinfo</w:t>
            </w:r>
            <w:proofErr w:type="spellEnd"/>
            <w:r w:rsidRPr="00885414">
              <w:rPr>
                <w:rFonts w:ascii="Courier New" w:hAnsi="Courier New" w:cs="Courier New"/>
                <w:sz w:val="20"/>
                <w:szCs w:val="20"/>
              </w:rPr>
              <w:t xml:space="preserve">* </w:t>
            </w:r>
            <w:proofErr w:type="spellStart"/>
            <w:r w:rsidRPr="00885414">
              <w:rPr>
                <w:rFonts w:ascii="Courier New" w:hAnsi="Courier New" w:cs="Courier New"/>
                <w:sz w:val="20"/>
                <w:szCs w:val="20"/>
              </w:rPr>
              <w:t>ni</w:t>
            </w:r>
            <w:proofErr w:type="spellEnd"/>
            <w:r w:rsidRPr="00885414">
              <w:rPr>
                <w:rFonts w:ascii="Courier New" w:hAnsi="Courier New" w:cs="Courier New"/>
                <w:sz w:val="20"/>
                <w:szCs w:val="20"/>
              </w:rPr>
              <w:t xml:space="preserve">, uint8_t* </w:t>
            </w:r>
            <w:proofErr w:type="spellStart"/>
            <w:r w:rsidRPr="00885414">
              <w:rPr>
                <w:rFonts w:ascii="Courier New" w:hAnsi="Courier New" w:cs="Courier New"/>
                <w:sz w:val="20"/>
                <w:szCs w:val="20"/>
              </w:rPr>
              <w:t>chan</w:t>
            </w:r>
            <w:proofErr w:type="spellEnd"/>
            <w:r w:rsidRPr="0088541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99C4F41" w14:textId="77777777" w:rsidR="00885414" w:rsidRPr="00885414" w:rsidRDefault="00885414" w:rsidP="00885414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C9957A4" w14:textId="77777777" w:rsidR="00885414" w:rsidRPr="00885414" w:rsidRDefault="00885414" w:rsidP="00885414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85414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885414">
              <w:rPr>
                <w:rFonts w:ascii="Courier New" w:hAnsi="Courier New" w:cs="Courier New"/>
                <w:sz w:val="20"/>
                <w:szCs w:val="20"/>
              </w:rPr>
              <w:t>wifi_netinfo_get_authmode</w:t>
            </w:r>
            <w:proofErr w:type="spellEnd"/>
            <w:r w:rsidRPr="00885414">
              <w:rPr>
                <w:rFonts w:ascii="Courier New" w:hAnsi="Courier New" w:cs="Courier New"/>
                <w:sz w:val="20"/>
                <w:szCs w:val="20"/>
              </w:rPr>
              <w:t xml:space="preserve">(const struct </w:t>
            </w:r>
            <w:proofErr w:type="spellStart"/>
            <w:r w:rsidRPr="00885414">
              <w:rPr>
                <w:rFonts w:ascii="Courier New" w:hAnsi="Courier New" w:cs="Courier New"/>
                <w:sz w:val="20"/>
                <w:szCs w:val="20"/>
              </w:rPr>
              <w:t>wifi_netinfo</w:t>
            </w:r>
            <w:proofErr w:type="spellEnd"/>
            <w:r w:rsidRPr="00885414">
              <w:rPr>
                <w:rFonts w:ascii="Courier New" w:hAnsi="Courier New" w:cs="Courier New"/>
                <w:sz w:val="20"/>
                <w:szCs w:val="20"/>
              </w:rPr>
              <w:t xml:space="preserve">* </w:t>
            </w:r>
            <w:proofErr w:type="spellStart"/>
            <w:r w:rsidRPr="00885414">
              <w:rPr>
                <w:rFonts w:ascii="Courier New" w:hAnsi="Courier New" w:cs="Courier New"/>
                <w:sz w:val="20"/>
                <w:szCs w:val="20"/>
              </w:rPr>
              <w:t>ni,struct</w:t>
            </w:r>
            <w:proofErr w:type="spellEnd"/>
            <w:r w:rsidRPr="0088541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85414">
              <w:rPr>
                <w:rFonts w:ascii="Courier New" w:hAnsi="Courier New" w:cs="Courier New"/>
                <w:sz w:val="20"/>
                <w:szCs w:val="20"/>
              </w:rPr>
              <w:t>wifi_authmode</w:t>
            </w:r>
            <w:proofErr w:type="spellEnd"/>
            <w:r w:rsidRPr="00885414">
              <w:rPr>
                <w:rFonts w:ascii="Courier New" w:hAnsi="Courier New" w:cs="Courier New"/>
                <w:sz w:val="20"/>
                <w:szCs w:val="20"/>
              </w:rPr>
              <w:t xml:space="preserve">* </w:t>
            </w:r>
            <w:proofErr w:type="spellStart"/>
            <w:r w:rsidRPr="00885414">
              <w:rPr>
                <w:rFonts w:ascii="Courier New" w:hAnsi="Courier New" w:cs="Courier New"/>
                <w:sz w:val="20"/>
                <w:szCs w:val="20"/>
              </w:rPr>
              <w:t>authmode</w:t>
            </w:r>
            <w:proofErr w:type="spellEnd"/>
            <w:r w:rsidRPr="0088541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1C3FF0E" w14:textId="77777777" w:rsidR="00885414" w:rsidRPr="00885414" w:rsidRDefault="00885414" w:rsidP="00885414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ECCDFAC" w14:textId="271C72B6" w:rsidR="00885414" w:rsidRPr="0049403E" w:rsidRDefault="00885414" w:rsidP="00885414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85414">
              <w:rPr>
                <w:rFonts w:ascii="Courier New" w:hAnsi="Courier New" w:cs="Courier New"/>
                <w:sz w:val="20"/>
                <w:szCs w:val="20"/>
              </w:rPr>
              <w:t>size_t</w:t>
            </w:r>
            <w:proofErr w:type="spellEnd"/>
            <w:r w:rsidRPr="0088541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85414">
              <w:rPr>
                <w:rFonts w:ascii="Courier New" w:hAnsi="Courier New" w:cs="Courier New"/>
                <w:sz w:val="20"/>
                <w:szCs w:val="20"/>
              </w:rPr>
              <w:t>wifi_netinfo_authmode_tostr</w:t>
            </w:r>
            <w:proofErr w:type="spellEnd"/>
            <w:r w:rsidRPr="00885414">
              <w:rPr>
                <w:rFonts w:ascii="Courier New" w:hAnsi="Courier New" w:cs="Courier New"/>
                <w:sz w:val="20"/>
                <w:szCs w:val="20"/>
              </w:rPr>
              <w:t xml:space="preserve">(uint32_t </w:t>
            </w:r>
            <w:proofErr w:type="spellStart"/>
            <w:r w:rsidRPr="00885414">
              <w:rPr>
                <w:rFonts w:ascii="Courier New" w:hAnsi="Courier New" w:cs="Courier New"/>
                <w:sz w:val="20"/>
                <w:szCs w:val="20"/>
              </w:rPr>
              <w:t>authmask</w:t>
            </w:r>
            <w:proofErr w:type="spellEnd"/>
            <w:r w:rsidRPr="00885414">
              <w:rPr>
                <w:rFonts w:ascii="Courier New" w:hAnsi="Courier New" w:cs="Courier New"/>
                <w:sz w:val="20"/>
                <w:szCs w:val="20"/>
              </w:rPr>
              <w:t xml:space="preserve">, char* </w:t>
            </w:r>
            <w:proofErr w:type="spellStart"/>
            <w:r w:rsidRPr="00885414">
              <w:rPr>
                <w:rFonts w:ascii="Courier New" w:hAnsi="Courier New" w:cs="Courier New"/>
                <w:sz w:val="20"/>
                <w:szCs w:val="20"/>
              </w:rPr>
              <w:t>mode_name</w:t>
            </w:r>
            <w:proofErr w:type="spellEnd"/>
            <w:r w:rsidRPr="00885414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85414">
              <w:rPr>
                <w:rFonts w:ascii="Courier New" w:hAnsi="Courier New" w:cs="Courier New"/>
                <w:sz w:val="20"/>
                <w:szCs w:val="20"/>
              </w:rPr>
              <w:t>size_t</w:t>
            </w:r>
            <w:proofErr w:type="spellEnd"/>
            <w:r w:rsidRPr="00885414">
              <w:rPr>
                <w:rFonts w:ascii="Courier New" w:hAnsi="Courier New" w:cs="Courier New"/>
                <w:sz w:val="20"/>
                <w:szCs w:val="20"/>
              </w:rPr>
              <w:t xml:space="preserve"> size);</w:t>
            </w:r>
          </w:p>
        </w:tc>
      </w:tr>
    </w:tbl>
    <w:p w14:paraId="14D83365" w14:textId="14D8E12D" w:rsidR="00885414" w:rsidRDefault="00885414" w:rsidP="00885414">
      <w:pPr>
        <w:pStyle w:val="Text3"/>
      </w:pPr>
    </w:p>
    <w:p w14:paraId="0F727654" w14:textId="4B231322" w:rsidR="00FD769E" w:rsidRDefault="00FD769E" w:rsidP="0065373A">
      <w:pPr>
        <w:pStyle w:val="Text3"/>
        <w:jc w:val="both"/>
      </w:pPr>
      <w:r>
        <w:br w:type="page"/>
      </w:r>
    </w:p>
    <w:p w14:paraId="6B90085F" w14:textId="46C30D10" w:rsidR="0065373A" w:rsidRDefault="00FD769E" w:rsidP="00FD769E">
      <w:pPr>
        <w:pStyle w:val="Heading1"/>
      </w:pPr>
      <w:bookmarkStart w:id="11" w:name="_Toc110244698"/>
      <w:r>
        <w:lastRenderedPageBreak/>
        <w:t>Code Walkthrough</w:t>
      </w:r>
      <w:bookmarkEnd w:id="11"/>
      <w:r>
        <w:t xml:space="preserve"> </w:t>
      </w:r>
    </w:p>
    <w:p w14:paraId="43D90BD5" w14:textId="5F2239CB" w:rsidR="00FD769E" w:rsidRDefault="00C81723" w:rsidP="00FD769E">
      <w:pPr>
        <w:pStyle w:val="Heading2"/>
      </w:pPr>
      <w:bookmarkStart w:id="12" w:name="_Toc110244699"/>
      <w:proofErr w:type="spellStart"/>
      <w:r>
        <w:t>lpscan</w:t>
      </w:r>
      <w:r w:rsidR="00FD769E">
        <w:t>.c</w:t>
      </w:r>
      <w:bookmarkEnd w:id="12"/>
      <w:proofErr w:type="spellEnd"/>
    </w:p>
    <w:p w14:paraId="5CE86BC0" w14:textId="3C90EA43" w:rsidR="00FD769E" w:rsidRDefault="00FD769E" w:rsidP="00FD769E">
      <w:pPr>
        <w:pStyle w:val="Heading3"/>
      </w:pPr>
      <w:bookmarkStart w:id="13" w:name="_Toc110244700"/>
      <w:r>
        <w:t>Overview</w:t>
      </w:r>
      <w:bookmarkEnd w:id="13"/>
    </w:p>
    <w:p w14:paraId="1E77E3EF" w14:textId="670DD5DD" w:rsidR="00FD769E" w:rsidRDefault="00FD769E" w:rsidP="00FD769E">
      <w:pPr>
        <w:pStyle w:val="Text3"/>
        <w:jc w:val="both"/>
      </w:pPr>
      <w:r>
        <w:t xml:space="preserve">The sample code is the path: </w:t>
      </w:r>
      <w:r w:rsidRPr="00FD769E">
        <w:rPr>
          <w:rFonts w:ascii="Courier New" w:hAnsi="Courier New" w:cs="Courier New"/>
        </w:rPr>
        <w:t>examples/</w:t>
      </w:r>
      <w:proofErr w:type="spellStart"/>
      <w:r w:rsidR="00C81723">
        <w:rPr>
          <w:rFonts w:ascii="Courier New" w:hAnsi="Courier New" w:cs="Courier New"/>
        </w:rPr>
        <w:t>lpscan</w:t>
      </w:r>
      <w:proofErr w:type="spellEnd"/>
      <w:r w:rsidR="00903310">
        <w:rPr>
          <w:rFonts w:ascii="Courier New" w:hAnsi="Courier New" w:cs="Courier New"/>
        </w:rPr>
        <w:t>/</w:t>
      </w:r>
      <w:proofErr w:type="spellStart"/>
      <w:r w:rsidRPr="00FD769E">
        <w:rPr>
          <w:rFonts w:ascii="Courier New" w:hAnsi="Courier New" w:cs="Courier New"/>
        </w:rPr>
        <w:t>src</w:t>
      </w:r>
      <w:proofErr w:type="spellEnd"/>
      <w:r w:rsidRPr="00FD769E">
        <w:rPr>
          <w:rFonts w:ascii="Courier New" w:hAnsi="Courier New" w:cs="Courier New"/>
        </w:rPr>
        <w:t>/</w:t>
      </w:r>
      <w:proofErr w:type="spellStart"/>
      <w:r w:rsidR="00C81723">
        <w:rPr>
          <w:rFonts w:ascii="Courier New" w:hAnsi="Courier New" w:cs="Courier New"/>
        </w:rPr>
        <w:t>lpscan</w:t>
      </w:r>
      <w:r w:rsidRPr="00FD769E">
        <w:rPr>
          <w:rFonts w:ascii="Courier New" w:hAnsi="Courier New" w:cs="Courier New"/>
        </w:rPr>
        <w:t>.c</w:t>
      </w:r>
      <w:proofErr w:type="spellEnd"/>
      <w:r>
        <w:t xml:space="preserve"> is a simple application which demonstrates </w:t>
      </w:r>
      <w:r w:rsidR="00C81723">
        <w:t xml:space="preserve">the </w:t>
      </w:r>
      <w:r w:rsidR="00C50B2C">
        <w:t xml:space="preserve">low power scan </w:t>
      </w:r>
      <w:r w:rsidR="00C81723">
        <w:t>feature</w:t>
      </w:r>
      <w:r>
        <w:t xml:space="preserve">. </w:t>
      </w:r>
    </w:p>
    <w:p w14:paraId="43F22BB1" w14:textId="3C82FBEB" w:rsidR="00FD769E" w:rsidRDefault="00FD769E" w:rsidP="00FD769E">
      <w:pPr>
        <w:pStyle w:val="Text3"/>
        <w:jc w:val="both"/>
      </w:pPr>
    </w:p>
    <w:p w14:paraId="08073F51" w14:textId="5DC34A8C" w:rsidR="00FD769E" w:rsidRDefault="00FD769E" w:rsidP="00FD769E">
      <w:pPr>
        <w:pStyle w:val="Heading3"/>
      </w:pPr>
      <w:bookmarkStart w:id="14" w:name="_Toc110244701"/>
      <w:r>
        <w:t>Sample Code Walkthrough</w:t>
      </w:r>
      <w:bookmarkEnd w:id="14"/>
      <w:r>
        <w:t xml:space="preserve"> </w:t>
      </w:r>
    </w:p>
    <w:p w14:paraId="280FC8C2" w14:textId="3E4BA6FD" w:rsidR="00A82B2B" w:rsidRPr="008A7D0A" w:rsidRDefault="00A82B2B" w:rsidP="008A7D0A">
      <w:pPr>
        <w:pStyle w:val="ListParagraph"/>
        <w:numPr>
          <w:ilvl w:val="0"/>
          <w:numId w:val="9"/>
        </w:numPr>
      </w:pPr>
      <w:r w:rsidRPr="008A7D0A">
        <w:t>User-defined Data Struct for the Scan Work Task</w:t>
      </w:r>
      <w:r w:rsidR="008A7D0A">
        <w:t>:</w:t>
      </w:r>
    </w:p>
    <w:p w14:paraId="1D895B77" w14:textId="4FD22BDD" w:rsidR="00C470D1" w:rsidRDefault="00AF6891" w:rsidP="008A7D0A">
      <w:pPr>
        <w:pStyle w:val="Text3"/>
        <w:ind w:left="2160"/>
        <w:jc w:val="both"/>
      </w:pPr>
      <w:r>
        <w:t>Declare a</w:t>
      </w:r>
      <w:r w:rsidR="00C470D1">
        <w:t xml:space="preserve"> data struct</w:t>
      </w:r>
      <w:r w:rsidR="008A7D0A">
        <w:t xml:space="preserve"> </w:t>
      </w:r>
      <w:proofErr w:type="spellStart"/>
      <w:r w:rsidR="00B82292" w:rsidRPr="008A7D0A">
        <w:rPr>
          <w:rFonts w:ascii="Courier New" w:hAnsi="Courier New" w:cs="Courier New"/>
        </w:rPr>
        <w:t>scan_workq_task</w:t>
      </w:r>
      <w:proofErr w:type="spellEnd"/>
      <w:r w:rsidR="00B82292" w:rsidRPr="00B82292">
        <w:t xml:space="preserve"> </w:t>
      </w:r>
      <w:r w:rsidR="00C470D1">
        <w:t>for the scan work task</w:t>
      </w:r>
      <w:r w:rsidR="003E42AF">
        <w:t>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8540"/>
      </w:tblGrid>
      <w:tr w:rsidR="008A7D0A" w14:paraId="5F01374C" w14:textId="77777777" w:rsidTr="008A7D0A">
        <w:tc>
          <w:tcPr>
            <w:tcW w:w="10700" w:type="dxa"/>
            <w:shd w:val="clear" w:color="auto" w:fill="DEEAF6" w:themeFill="accent5" w:themeFillTint="33"/>
          </w:tcPr>
          <w:p w14:paraId="7B083046" w14:textId="77777777" w:rsidR="008A7D0A" w:rsidRPr="008A7D0A" w:rsidRDefault="008A7D0A" w:rsidP="008A7D0A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A7D0A">
              <w:rPr>
                <w:rFonts w:ascii="Courier New" w:hAnsi="Courier New" w:cs="Courier New"/>
                <w:sz w:val="20"/>
                <w:szCs w:val="20"/>
              </w:rPr>
              <w:t xml:space="preserve">struct </w:t>
            </w: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scan_workq_task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0430F0C8" w14:textId="77777777" w:rsidR="008A7D0A" w:rsidRPr="008A7D0A" w:rsidRDefault="008A7D0A" w:rsidP="008A7D0A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A7D0A">
              <w:rPr>
                <w:rFonts w:ascii="Courier New" w:hAnsi="Courier New" w:cs="Courier New"/>
                <w:sz w:val="20"/>
                <w:szCs w:val="20"/>
              </w:rPr>
              <w:t xml:space="preserve">    struct </w:t>
            </w: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os_delayed_work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A7D0A">
              <w:rPr>
                <w:rFonts w:ascii="Courier New" w:hAnsi="Courier New" w:cs="Courier New"/>
                <w:sz w:val="20"/>
                <w:szCs w:val="20"/>
              </w:rPr>
              <w:t>dwork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End"/>
          </w:p>
          <w:p w14:paraId="6491EC2A" w14:textId="77777777" w:rsidR="008A7D0A" w:rsidRPr="008A7D0A" w:rsidRDefault="008A7D0A" w:rsidP="008A7D0A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A7D0A">
              <w:rPr>
                <w:rFonts w:ascii="Courier New" w:hAnsi="Courier New" w:cs="Courier New"/>
                <w:sz w:val="20"/>
                <w:szCs w:val="20"/>
              </w:rPr>
              <w:t xml:space="preserve">    struct </w:t>
            </w: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os_workqueue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A7D0A">
              <w:rPr>
                <w:rFonts w:ascii="Courier New" w:hAnsi="Courier New" w:cs="Courier New"/>
                <w:sz w:val="20"/>
                <w:szCs w:val="20"/>
              </w:rPr>
              <w:t>wqueue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End"/>
          </w:p>
          <w:p w14:paraId="4D1DFA59" w14:textId="77777777" w:rsidR="008A7D0A" w:rsidRPr="008A7D0A" w:rsidRDefault="008A7D0A" w:rsidP="008A7D0A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A7D0A">
              <w:rPr>
                <w:rFonts w:ascii="Courier New" w:hAnsi="Courier New" w:cs="Courier New"/>
                <w:sz w:val="20"/>
                <w:szCs w:val="20"/>
              </w:rPr>
              <w:t xml:space="preserve">    struct {</w:t>
            </w:r>
          </w:p>
          <w:p w14:paraId="121A022D" w14:textId="77777777" w:rsidR="008A7D0A" w:rsidRPr="008A7D0A" w:rsidRDefault="008A7D0A" w:rsidP="008A7D0A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A7D0A">
              <w:rPr>
                <w:rFonts w:ascii="Courier New" w:hAnsi="Courier New" w:cs="Courier New"/>
                <w:sz w:val="20"/>
                <w:szCs w:val="20"/>
              </w:rPr>
              <w:t xml:space="preserve">        uint32_t </w:t>
            </w:r>
            <w:proofErr w:type="gramStart"/>
            <w:r w:rsidRPr="008A7D0A">
              <w:rPr>
                <w:rFonts w:ascii="Courier New" w:hAnsi="Courier New" w:cs="Courier New"/>
                <w:sz w:val="20"/>
                <w:szCs w:val="20"/>
              </w:rPr>
              <w:t>counter;</w:t>
            </w:r>
            <w:proofErr w:type="gramEnd"/>
          </w:p>
          <w:p w14:paraId="0AD223A9" w14:textId="77777777" w:rsidR="008A7D0A" w:rsidRPr="008A7D0A" w:rsidRDefault="008A7D0A" w:rsidP="008A7D0A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A7D0A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size_t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max_</w:t>
            </w:r>
            <w:proofErr w:type="gramStart"/>
            <w:r w:rsidRPr="008A7D0A">
              <w:rPr>
                <w:rFonts w:ascii="Courier New" w:hAnsi="Courier New" w:cs="Courier New"/>
                <w:sz w:val="20"/>
                <w:szCs w:val="20"/>
              </w:rPr>
              <w:t>nets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End"/>
          </w:p>
          <w:p w14:paraId="3AAEBD6C" w14:textId="77777777" w:rsidR="008A7D0A" w:rsidRPr="008A7D0A" w:rsidRDefault="008A7D0A" w:rsidP="008A7D0A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A7D0A">
              <w:rPr>
                <w:rFonts w:ascii="Courier New" w:hAnsi="Courier New" w:cs="Courier New"/>
                <w:sz w:val="20"/>
                <w:szCs w:val="20"/>
              </w:rPr>
              <w:t xml:space="preserve">        int </w:t>
            </w: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sum_</w:t>
            </w:r>
            <w:proofErr w:type="gramStart"/>
            <w:r w:rsidRPr="008A7D0A">
              <w:rPr>
                <w:rFonts w:ascii="Courier New" w:hAnsi="Courier New" w:cs="Courier New"/>
                <w:sz w:val="20"/>
                <w:szCs w:val="20"/>
              </w:rPr>
              <w:t>total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End"/>
          </w:p>
          <w:p w14:paraId="5CA5A675" w14:textId="77777777" w:rsidR="008A7D0A" w:rsidRPr="008A7D0A" w:rsidRDefault="008A7D0A" w:rsidP="008A7D0A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A7D0A">
              <w:rPr>
                <w:rFonts w:ascii="Courier New" w:hAnsi="Courier New" w:cs="Courier New"/>
                <w:sz w:val="20"/>
                <w:szCs w:val="20"/>
              </w:rPr>
              <w:t xml:space="preserve">        struct </w:t>
            </w: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wcm_handle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 xml:space="preserve"> *</w:t>
            </w:r>
            <w:proofErr w:type="gramStart"/>
            <w:r w:rsidRPr="008A7D0A">
              <w:rPr>
                <w:rFonts w:ascii="Courier New" w:hAnsi="Courier New" w:cs="Courier New"/>
                <w:sz w:val="20"/>
                <w:szCs w:val="20"/>
              </w:rPr>
              <w:t>h;</w:t>
            </w:r>
            <w:proofErr w:type="gramEnd"/>
          </w:p>
          <w:p w14:paraId="59EFC89E" w14:textId="77777777" w:rsidR="008A7D0A" w:rsidRPr="008A7D0A" w:rsidRDefault="008A7D0A" w:rsidP="008A7D0A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A7D0A">
              <w:rPr>
                <w:rFonts w:ascii="Courier New" w:hAnsi="Courier New" w:cs="Courier New"/>
                <w:sz w:val="20"/>
                <w:szCs w:val="20"/>
              </w:rPr>
              <w:t xml:space="preserve">        const struct </w:t>
            </w: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wifi_scan_param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 xml:space="preserve"> *</w:t>
            </w:r>
            <w:proofErr w:type="gramStart"/>
            <w:r w:rsidRPr="008A7D0A">
              <w:rPr>
                <w:rFonts w:ascii="Courier New" w:hAnsi="Courier New" w:cs="Courier New"/>
                <w:sz w:val="20"/>
                <w:szCs w:val="20"/>
              </w:rPr>
              <w:t>param;</w:t>
            </w:r>
            <w:proofErr w:type="gramEnd"/>
          </w:p>
          <w:p w14:paraId="5EF047BD" w14:textId="77777777" w:rsidR="008A7D0A" w:rsidRPr="008A7D0A" w:rsidRDefault="008A7D0A" w:rsidP="008A7D0A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A7D0A">
              <w:rPr>
                <w:rFonts w:ascii="Courier New" w:hAnsi="Courier New" w:cs="Courier New"/>
                <w:sz w:val="20"/>
                <w:szCs w:val="20"/>
              </w:rPr>
              <w:t xml:space="preserve">        struct </w:t>
            </w: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wifi_netinfo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 xml:space="preserve"> **</w:t>
            </w: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scan_</w:t>
            </w:r>
            <w:proofErr w:type="gramStart"/>
            <w:r w:rsidRPr="008A7D0A">
              <w:rPr>
                <w:rFonts w:ascii="Courier New" w:hAnsi="Courier New" w:cs="Courier New"/>
                <w:sz w:val="20"/>
                <w:szCs w:val="20"/>
              </w:rPr>
              <w:t>result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End"/>
          </w:p>
          <w:p w14:paraId="42FCFE8B" w14:textId="77777777" w:rsidR="008A7D0A" w:rsidRPr="008A7D0A" w:rsidRDefault="008A7D0A" w:rsidP="008A7D0A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A7D0A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  <w:proofErr w:type="gramStart"/>
            <w:r w:rsidRPr="008A7D0A">
              <w:rPr>
                <w:rFonts w:ascii="Courier New" w:hAnsi="Courier New" w:cs="Courier New"/>
                <w:sz w:val="20"/>
                <w:szCs w:val="20"/>
              </w:rPr>
              <w:t>conf;</w:t>
            </w:r>
            <w:proofErr w:type="gramEnd"/>
          </w:p>
          <w:p w14:paraId="3A3A05E7" w14:textId="7EBDEF03" w:rsidR="008A7D0A" w:rsidRPr="008A7D0A" w:rsidRDefault="008A7D0A" w:rsidP="008A7D0A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A7D0A"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</w:tc>
      </w:tr>
    </w:tbl>
    <w:p w14:paraId="4CE98E48" w14:textId="77777777" w:rsidR="008A7D0A" w:rsidRDefault="008A7D0A" w:rsidP="008A7D0A">
      <w:pPr>
        <w:pStyle w:val="Text3"/>
        <w:ind w:left="2160"/>
        <w:jc w:val="both"/>
      </w:pPr>
    </w:p>
    <w:p w14:paraId="30306903" w14:textId="63D2DAC7" w:rsidR="008A7D0A" w:rsidRDefault="008A7D0A" w:rsidP="00C470D1">
      <w:pPr>
        <w:pStyle w:val="Text3"/>
      </w:pPr>
      <w:r>
        <w:br w:type="page"/>
      </w:r>
    </w:p>
    <w:p w14:paraId="1368D9AF" w14:textId="63049D3B" w:rsidR="00A82B2B" w:rsidRPr="008A7D0A" w:rsidRDefault="00A82B2B" w:rsidP="008A7D0A">
      <w:pPr>
        <w:pStyle w:val="ListParagraph"/>
        <w:numPr>
          <w:ilvl w:val="0"/>
          <w:numId w:val="9"/>
        </w:numPr>
      </w:pPr>
      <w:r w:rsidRPr="008A7D0A">
        <w:lastRenderedPageBreak/>
        <w:t>Static Variables for the Scan Work Task</w:t>
      </w:r>
    </w:p>
    <w:p w14:paraId="1FBFD634" w14:textId="064FB501" w:rsidR="00C470D1" w:rsidRDefault="00AF6891" w:rsidP="008A7D0A">
      <w:pPr>
        <w:pStyle w:val="Text3"/>
        <w:ind w:left="2160"/>
      </w:pPr>
      <w:r>
        <w:t>Define t</w:t>
      </w:r>
      <w:r w:rsidR="00B82292">
        <w:t>he static variables for the scan feature</w:t>
      </w:r>
      <w:r w:rsidR="003E42AF">
        <w:t>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8540"/>
      </w:tblGrid>
      <w:tr w:rsidR="008A7D0A" w14:paraId="2A878E14" w14:textId="77777777" w:rsidTr="008A7D0A">
        <w:tc>
          <w:tcPr>
            <w:tcW w:w="10700" w:type="dxa"/>
            <w:shd w:val="clear" w:color="auto" w:fill="DEEAF6" w:themeFill="accent5" w:themeFillTint="33"/>
          </w:tcPr>
          <w:p w14:paraId="6193B9A3" w14:textId="77777777" w:rsidR="008A7D0A" w:rsidRPr="008A7D0A" w:rsidRDefault="008A7D0A" w:rsidP="008A7D0A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A7D0A">
              <w:rPr>
                <w:rFonts w:ascii="Courier New" w:hAnsi="Courier New" w:cs="Courier New"/>
                <w:sz w:val="20"/>
                <w:szCs w:val="20"/>
              </w:rPr>
              <w:t>#define TIME_BETWEEN_SCAN_ITERS 10</w:t>
            </w:r>
          </w:p>
          <w:p w14:paraId="7B459587" w14:textId="77777777" w:rsidR="008A7D0A" w:rsidRPr="008A7D0A" w:rsidRDefault="008A7D0A" w:rsidP="008A7D0A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A7D0A">
              <w:rPr>
                <w:rFonts w:ascii="Courier New" w:hAnsi="Courier New" w:cs="Courier New"/>
                <w:sz w:val="20"/>
                <w:szCs w:val="20"/>
              </w:rPr>
              <w:t xml:space="preserve">static bool </w:t>
            </w: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ap_</w:t>
            </w:r>
            <w:proofErr w:type="gramStart"/>
            <w:r w:rsidRPr="008A7D0A">
              <w:rPr>
                <w:rFonts w:ascii="Courier New" w:hAnsi="Courier New" w:cs="Courier New"/>
                <w:sz w:val="20"/>
                <w:szCs w:val="20"/>
              </w:rPr>
              <w:t>logging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End"/>
          </w:p>
          <w:p w14:paraId="71A037BF" w14:textId="37864ACA" w:rsidR="008A7D0A" w:rsidRPr="008A7D0A" w:rsidRDefault="008A7D0A" w:rsidP="008A7D0A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A7D0A">
              <w:rPr>
                <w:rFonts w:ascii="Courier New" w:hAnsi="Courier New" w:cs="Courier New"/>
                <w:sz w:val="20"/>
                <w:szCs w:val="20"/>
              </w:rPr>
              <w:t xml:space="preserve">static uint32_t </w:t>
            </w: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num_iterations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dt_iterations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</w:tbl>
    <w:p w14:paraId="3ADFA255" w14:textId="77777777" w:rsidR="008A7D0A" w:rsidRPr="00C470D1" w:rsidRDefault="008A7D0A" w:rsidP="008A7D0A">
      <w:pPr>
        <w:pStyle w:val="Text3"/>
        <w:ind w:left="2160"/>
      </w:pPr>
    </w:p>
    <w:p w14:paraId="7C85E709" w14:textId="6E71B38F" w:rsidR="00AF6891" w:rsidRPr="008A7D0A" w:rsidRDefault="00AF6891" w:rsidP="008A7D0A">
      <w:pPr>
        <w:pStyle w:val="Text3"/>
        <w:numPr>
          <w:ilvl w:val="0"/>
          <w:numId w:val="9"/>
        </w:numPr>
      </w:pPr>
      <w:r w:rsidRPr="008A7D0A">
        <w:t>Creation of Scan Work Control Object</w:t>
      </w:r>
    </w:p>
    <w:p w14:paraId="563A6FF5" w14:textId="02F8EE17" w:rsidR="00AF6891" w:rsidRDefault="00AF6891" w:rsidP="008A7D0A">
      <w:pPr>
        <w:pStyle w:val="Text3"/>
        <w:ind w:left="2160"/>
        <w:jc w:val="both"/>
      </w:pPr>
      <w:r w:rsidRPr="008A7D0A">
        <w:t xml:space="preserve">Use the SDK provided data struct </w:t>
      </w:r>
      <w:proofErr w:type="spellStart"/>
      <w:r w:rsidRPr="008A7D0A">
        <w:rPr>
          <w:rFonts w:ascii="Courier New" w:hAnsi="Courier New" w:cs="Courier New"/>
        </w:rPr>
        <w:t>scan_workq_task</w:t>
      </w:r>
      <w:proofErr w:type="spellEnd"/>
      <w:r w:rsidRPr="008A7D0A">
        <w:t xml:space="preserve"> </w:t>
      </w:r>
      <w:r w:rsidR="00EF2185" w:rsidRPr="008A7D0A">
        <w:t>to create the scan work control</w:t>
      </w:r>
      <w:r w:rsidR="008A7D0A">
        <w:t>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8540"/>
      </w:tblGrid>
      <w:tr w:rsidR="008A7D0A" w14:paraId="06836F31" w14:textId="77777777" w:rsidTr="008A7D0A">
        <w:tc>
          <w:tcPr>
            <w:tcW w:w="10700" w:type="dxa"/>
            <w:shd w:val="clear" w:color="auto" w:fill="DEEAF6" w:themeFill="accent5" w:themeFillTint="33"/>
          </w:tcPr>
          <w:p w14:paraId="657C0C8F" w14:textId="77777777" w:rsidR="008A7D0A" w:rsidRPr="008A7D0A" w:rsidRDefault="008A7D0A" w:rsidP="008A7D0A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A7D0A">
              <w:rPr>
                <w:rFonts w:ascii="Courier New" w:hAnsi="Courier New" w:cs="Courier New"/>
                <w:sz w:val="20"/>
                <w:szCs w:val="20"/>
              </w:rPr>
              <w:t xml:space="preserve">struct </w:t>
            </w: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scan_workq_task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 xml:space="preserve"> *</w:t>
            </w:r>
            <w:proofErr w:type="spellStart"/>
            <w:proofErr w:type="gramStart"/>
            <w:r w:rsidRPr="008A7D0A">
              <w:rPr>
                <w:rFonts w:ascii="Courier New" w:hAnsi="Courier New" w:cs="Courier New"/>
                <w:sz w:val="20"/>
                <w:szCs w:val="20"/>
              </w:rPr>
              <w:t>sworkt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End"/>
          </w:p>
          <w:p w14:paraId="62FAC4D5" w14:textId="77777777" w:rsidR="008A7D0A" w:rsidRPr="008A7D0A" w:rsidRDefault="008A7D0A" w:rsidP="008A7D0A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A7D0A">
              <w:rPr>
                <w:rFonts w:ascii="Courier New" w:hAnsi="Courier New" w:cs="Courier New"/>
                <w:sz w:val="20"/>
                <w:szCs w:val="20"/>
              </w:rPr>
              <w:t>if (!</w:t>
            </w: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sworkt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9E3781A" w14:textId="495E0C06" w:rsidR="008A7D0A" w:rsidRPr="008A7D0A" w:rsidRDefault="008A7D0A" w:rsidP="008A7D0A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A7D0A">
              <w:rPr>
                <w:rFonts w:ascii="Courier New" w:hAnsi="Courier New" w:cs="Courier New"/>
                <w:sz w:val="20"/>
                <w:szCs w:val="20"/>
              </w:rPr>
              <w:t xml:space="preserve">    return -1;</w:t>
            </w:r>
          </w:p>
        </w:tc>
      </w:tr>
    </w:tbl>
    <w:p w14:paraId="3E18BDE9" w14:textId="77777777" w:rsidR="00AF6891" w:rsidRDefault="00AF6891" w:rsidP="00AF6891">
      <w:pPr>
        <w:pStyle w:val="Text3"/>
      </w:pPr>
    </w:p>
    <w:p w14:paraId="3501E24C" w14:textId="5805771C" w:rsidR="00A82B2B" w:rsidRDefault="00880071" w:rsidP="008A7D0A">
      <w:pPr>
        <w:pStyle w:val="ListParagraph"/>
        <w:numPr>
          <w:ilvl w:val="0"/>
          <w:numId w:val="9"/>
        </w:numPr>
      </w:pPr>
      <w:r w:rsidRPr="008A7D0A">
        <w:t xml:space="preserve">Initialization of the </w:t>
      </w:r>
      <w:r w:rsidR="00A82B2B" w:rsidRPr="008A7D0A">
        <w:t>Static Variables for the Scan Work Task</w:t>
      </w:r>
      <w:r w:rsidR="008A7D0A">
        <w:t>:</w:t>
      </w:r>
    </w:p>
    <w:p w14:paraId="759117C3" w14:textId="204D6829" w:rsidR="00B751F4" w:rsidRDefault="00B751F4" w:rsidP="008A7D0A">
      <w:pPr>
        <w:pStyle w:val="Text3"/>
        <w:ind w:left="2160"/>
        <w:jc w:val="both"/>
      </w:pPr>
      <w:r>
        <w:t>The app initializes the static variables from the boot arguments: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8540"/>
      </w:tblGrid>
      <w:tr w:rsidR="008A7D0A" w14:paraId="0FCCA818" w14:textId="77777777" w:rsidTr="008A7D0A">
        <w:tc>
          <w:tcPr>
            <w:tcW w:w="10700" w:type="dxa"/>
            <w:shd w:val="clear" w:color="auto" w:fill="DEEAF6" w:themeFill="accent5" w:themeFillTint="33"/>
          </w:tcPr>
          <w:p w14:paraId="0D4D7C6F" w14:textId="77777777" w:rsidR="008A7D0A" w:rsidRPr="008A7D0A" w:rsidRDefault="008A7D0A" w:rsidP="008A7D0A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ap_logging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 xml:space="preserve">   = </w:t>
            </w: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os_get_boot_arg_</w:t>
            </w:r>
            <w:proofErr w:type="gramStart"/>
            <w:r w:rsidRPr="008A7D0A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A7D0A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ap_logging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>", 0);</w:t>
            </w:r>
          </w:p>
          <w:p w14:paraId="70AB5B34" w14:textId="77777777" w:rsidR="008A7D0A" w:rsidRPr="008A7D0A" w:rsidRDefault="008A7D0A" w:rsidP="008A7D0A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A7D0A">
              <w:rPr>
                <w:rFonts w:ascii="Courier New" w:hAnsi="Courier New" w:cs="Courier New"/>
                <w:sz w:val="20"/>
                <w:szCs w:val="20"/>
              </w:rPr>
              <w:t>//0 means infinity</w:t>
            </w:r>
          </w:p>
          <w:p w14:paraId="78D6D286" w14:textId="77777777" w:rsidR="008A7D0A" w:rsidRPr="008A7D0A" w:rsidRDefault="008A7D0A" w:rsidP="008A7D0A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num_iterations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os_get_boot_arg_</w:t>
            </w:r>
            <w:proofErr w:type="gramStart"/>
            <w:r w:rsidRPr="008A7D0A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A7D0A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num_iterations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>", 0);</w:t>
            </w:r>
          </w:p>
          <w:p w14:paraId="6457499A" w14:textId="77777777" w:rsidR="008A7D0A" w:rsidRPr="008A7D0A" w:rsidRDefault="008A7D0A" w:rsidP="008A7D0A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A7D0A">
              <w:rPr>
                <w:rFonts w:ascii="Courier New" w:hAnsi="Courier New" w:cs="Courier New"/>
                <w:sz w:val="20"/>
                <w:szCs w:val="20"/>
              </w:rPr>
              <w:t>//time between iterations (in seconds)</w:t>
            </w:r>
          </w:p>
          <w:p w14:paraId="03AF7A95" w14:textId="77777777" w:rsidR="008A7D0A" w:rsidRPr="008A7D0A" w:rsidRDefault="008A7D0A" w:rsidP="008A7D0A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dt_iterations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os_get_boot_arg_</w:t>
            </w:r>
            <w:proofErr w:type="gramStart"/>
            <w:r w:rsidRPr="008A7D0A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A7D0A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dt_iterations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>", TIME_BETWEEN_SCAN_ITERS);</w:t>
            </w:r>
          </w:p>
          <w:p w14:paraId="3795FB0B" w14:textId="7DFE4D3D" w:rsidR="008A7D0A" w:rsidRPr="008A7D0A" w:rsidRDefault="008A7D0A" w:rsidP="008A7D0A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A7D0A">
              <w:rPr>
                <w:rFonts w:ascii="Courier New" w:hAnsi="Courier New" w:cs="Courier New"/>
                <w:sz w:val="20"/>
                <w:szCs w:val="20"/>
              </w:rPr>
              <w:t>assert(</w:t>
            </w: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dt_iterations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 xml:space="preserve"> &gt;= 5);</w:t>
            </w:r>
          </w:p>
        </w:tc>
      </w:tr>
    </w:tbl>
    <w:p w14:paraId="54A1A158" w14:textId="6E570C0A" w:rsidR="008A7D0A" w:rsidRDefault="008A7D0A" w:rsidP="008A7D0A">
      <w:pPr>
        <w:pStyle w:val="Text3"/>
        <w:ind w:left="2160"/>
        <w:jc w:val="both"/>
      </w:pPr>
      <w:r>
        <w:br w:type="page"/>
      </w:r>
    </w:p>
    <w:p w14:paraId="385EB8CE" w14:textId="094B3840" w:rsidR="00880071" w:rsidRPr="008A7D0A" w:rsidRDefault="00880071" w:rsidP="008A7D0A">
      <w:pPr>
        <w:pStyle w:val="ListParagraph"/>
        <w:numPr>
          <w:ilvl w:val="0"/>
          <w:numId w:val="9"/>
        </w:numPr>
      </w:pPr>
      <w:r w:rsidRPr="008A7D0A">
        <w:lastRenderedPageBreak/>
        <w:t xml:space="preserve">Creation of WCM Object for the </w:t>
      </w:r>
      <w:r w:rsidR="008A7D0A">
        <w:t xml:space="preserve">Wi-Fi </w:t>
      </w:r>
      <w:r w:rsidRPr="008A7D0A">
        <w:t>Interface</w:t>
      </w:r>
    </w:p>
    <w:p w14:paraId="39290670" w14:textId="225DE992" w:rsidR="00042EEE" w:rsidRDefault="00042EEE" w:rsidP="008A7D0A">
      <w:pPr>
        <w:pStyle w:val="Text3"/>
        <w:ind w:left="2160"/>
        <w:jc w:val="both"/>
      </w:pPr>
      <w:r>
        <w:t>In the following code, a Wi-Fi handle is created</w:t>
      </w:r>
      <w:r w:rsidR="005401EF">
        <w:t>.</w:t>
      </w:r>
      <w:r w:rsidR="008A7D0A">
        <w:t xml:space="preserve"> </w:t>
      </w:r>
      <w:r w:rsidR="005401EF">
        <w:t xml:space="preserve">The NULL parameter in the </w:t>
      </w:r>
      <w:proofErr w:type="spellStart"/>
      <w:r w:rsidR="005401EF" w:rsidRPr="008A7D0A">
        <w:rPr>
          <w:rFonts w:ascii="Courier New" w:hAnsi="Courier New" w:cs="Courier New"/>
        </w:rPr>
        <w:t>wcm_create</w:t>
      </w:r>
      <w:proofErr w:type="spellEnd"/>
      <w:r w:rsidR="005401EF" w:rsidRPr="008A7D0A">
        <w:rPr>
          <w:rFonts w:ascii="Courier New" w:hAnsi="Courier New" w:cs="Courier New"/>
        </w:rPr>
        <w:t>()</w:t>
      </w:r>
      <w:r w:rsidR="005401EF">
        <w:t xml:space="preserve"> </w:t>
      </w:r>
      <w:r w:rsidR="003E42AF">
        <w:t>specifies</w:t>
      </w:r>
      <w:r w:rsidR="005401EF">
        <w:t xml:space="preserve"> that no user-specified </w:t>
      </w:r>
      <w:r w:rsidR="008A7D0A">
        <w:t>MAC</w:t>
      </w:r>
      <w:r w:rsidR="005401EF">
        <w:t xml:space="preserve"> address is used, and the </w:t>
      </w:r>
      <w:r w:rsidR="008A7D0A">
        <w:t>MAC</w:t>
      </w:r>
      <w:r w:rsidR="005401EF">
        <w:t xml:space="preserve"> address in the flash will be used to create the </w:t>
      </w:r>
      <w:r w:rsidR="008A7D0A">
        <w:t xml:space="preserve">Wi-Fi </w:t>
      </w:r>
      <w:r w:rsidR="007D3516">
        <w:t>interface</w:t>
      </w:r>
      <w:r w:rsidR="005401EF">
        <w:t>.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8540"/>
      </w:tblGrid>
      <w:tr w:rsidR="008A7D0A" w14:paraId="57B4F98E" w14:textId="77777777" w:rsidTr="008A7D0A">
        <w:tc>
          <w:tcPr>
            <w:tcW w:w="10700" w:type="dxa"/>
            <w:shd w:val="clear" w:color="auto" w:fill="DEEAF6" w:themeFill="accent5" w:themeFillTint="33"/>
          </w:tcPr>
          <w:p w14:paraId="54B323B6" w14:textId="77777777" w:rsidR="008A7D0A" w:rsidRPr="008A7D0A" w:rsidRDefault="008A7D0A" w:rsidP="008A7D0A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A7D0A">
              <w:rPr>
                <w:rFonts w:ascii="Courier New" w:hAnsi="Courier New" w:cs="Courier New"/>
                <w:sz w:val="20"/>
                <w:szCs w:val="20"/>
              </w:rPr>
              <w:t xml:space="preserve">h = </w:t>
            </w: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wcm_</w:t>
            </w:r>
            <w:proofErr w:type="gramStart"/>
            <w:r w:rsidRPr="008A7D0A">
              <w:rPr>
                <w:rFonts w:ascii="Courier New" w:hAnsi="Courier New" w:cs="Courier New"/>
                <w:sz w:val="20"/>
                <w:szCs w:val="20"/>
              </w:rPr>
              <w:t>create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A7D0A">
              <w:rPr>
                <w:rFonts w:ascii="Courier New" w:hAnsi="Courier New" w:cs="Courier New"/>
                <w:sz w:val="20"/>
                <w:szCs w:val="20"/>
              </w:rPr>
              <w:t>NULL);</w:t>
            </w:r>
          </w:p>
          <w:p w14:paraId="30C6DA64" w14:textId="776DDD3F" w:rsidR="008A7D0A" w:rsidRPr="008A7D0A" w:rsidRDefault="008A7D0A" w:rsidP="008A7D0A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A7D0A">
              <w:rPr>
                <w:rFonts w:ascii="Courier New" w:hAnsi="Courier New" w:cs="Courier New"/>
                <w:sz w:val="20"/>
                <w:szCs w:val="20"/>
              </w:rPr>
              <w:t>assert(h != NULL}</w:t>
            </w:r>
          </w:p>
        </w:tc>
      </w:tr>
    </w:tbl>
    <w:p w14:paraId="07D638EB" w14:textId="77777777" w:rsidR="008A7D0A" w:rsidRDefault="008A7D0A" w:rsidP="008A7D0A">
      <w:pPr>
        <w:pStyle w:val="Text3"/>
        <w:ind w:left="2160"/>
        <w:jc w:val="both"/>
      </w:pPr>
    </w:p>
    <w:p w14:paraId="5AEDF9D3" w14:textId="01C93B44" w:rsidR="00880071" w:rsidRPr="008A7D0A" w:rsidRDefault="00880071" w:rsidP="008A7D0A">
      <w:pPr>
        <w:pStyle w:val="ListParagraph"/>
        <w:numPr>
          <w:ilvl w:val="0"/>
          <w:numId w:val="9"/>
        </w:numPr>
        <w:jc w:val="both"/>
      </w:pPr>
      <w:r w:rsidRPr="008A7D0A">
        <w:t xml:space="preserve">Creation of Local Data for </w:t>
      </w:r>
      <w:r w:rsidR="008A7D0A">
        <w:t xml:space="preserve">Wi-Fi </w:t>
      </w:r>
      <w:r w:rsidRPr="008A7D0A">
        <w:t>Scan Results</w:t>
      </w:r>
    </w:p>
    <w:p w14:paraId="757197FC" w14:textId="4482E5DE" w:rsidR="003E42AF" w:rsidRDefault="00C470D1" w:rsidP="008A7D0A">
      <w:pPr>
        <w:pStyle w:val="Text3"/>
        <w:ind w:left="2160"/>
        <w:jc w:val="both"/>
        <w:rPr>
          <w:rFonts w:cstheme="minorHAnsi"/>
        </w:rPr>
      </w:pPr>
      <w:r>
        <w:t xml:space="preserve">Use the </w:t>
      </w:r>
      <w:r w:rsidR="00A82B2B">
        <w:t>SDK</w:t>
      </w:r>
      <w:r>
        <w:t xml:space="preserve"> provided data </w:t>
      </w:r>
      <w:r w:rsidRPr="008A7D0A">
        <w:rPr>
          <w:rFonts w:ascii="Courier New" w:hAnsi="Courier New" w:cs="Courier New"/>
        </w:rPr>
        <w:t xml:space="preserve">struct </w:t>
      </w:r>
      <w:proofErr w:type="spellStart"/>
      <w:r w:rsidRPr="008A7D0A">
        <w:rPr>
          <w:rFonts w:ascii="Courier New" w:hAnsi="Courier New" w:cs="Courier New"/>
        </w:rPr>
        <w:t>wifi_netinfo</w:t>
      </w:r>
      <w:proofErr w:type="spellEnd"/>
      <w:r>
        <w:t xml:space="preserve"> as the data object for the scan results</w:t>
      </w:r>
      <w:r w:rsidR="00B82292">
        <w:t>.</w:t>
      </w:r>
      <w:r w:rsidR="008A7D0A">
        <w:t xml:space="preserve"> </w:t>
      </w:r>
      <w:r w:rsidR="003E42AF">
        <w:t xml:space="preserve">This is the scan result data container that will be populated by the </w:t>
      </w:r>
      <w:proofErr w:type="spellStart"/>
      <w:r w:rsidR="003E42AF" w:rsidRPr="008A7D0A">
        <w:rPr>
          <w:rFonts w:ascii="Courier New" w:hAnsi="Courier New" w:cs="Courier New"/>
        </w:rPr>
        <w:t>scan_workq_task</w:t>
      </w:r>
      <w:proofErr w:type="spellEnd"/>
      <w:r w:rsidR="003E42AF" w:rsidRPr="008A7D0A">
        <w:rPr>
          <w:rFonts w:cstheme="minorHAnsi"/>
        </w:rPr>
        <w:t>.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8540"/>
      </w:tblGrid>
      <w:tr w:rsidR="008A7D0A" w14:paraId="4DC0035E" w14:textId="77777777" w:rsidTr="008A7D0A">
        <w:tc>
          <w:tcPr>
            <w:tcW w:w="10700" w:type="dxa"/>
            <w:shd w:val="clear" w:color="auto" w:fill="DEEAF6" w:themeFill="accent5" w:themeFillTint="33"/>
          </w:tcPr>
          <w:p w14:paraId="3036DF3A" w14:textId="77777777" w:rsidR="008A7D0A" w:rsidRPr="008A7D0A" w:rsidRDefault="008A7D0A" w:rsidP="008A7D0A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A7D0A">
              <w:rPr>
                <w:rFonts w:ascii="Courier New" w:hAnsi="Courier New" w:cs="Courier New"/>
                <w:sz w:val="20"/>
                <w:szCs w:val="20"/>
              </w:rPr>
              <w:t xml:space="preserve">struct </w:t>
            </w: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wifi_netinfo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 xml:space="preserve"> **</w:t>
            </w: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scan_</w:t>
            </w:r>
            <w:proofErr w:type="gramStart"/>
            <w:r w:rsidRPr="008A7D0A">
              <w:rPr>
                <w:rFonts w:ascii="Courier New" w:hAnsi="Courier New" w:cs="Courier New"/>
                <w:sz w:val="20"/>
                <w:szCs w:val="20"/>
              </w:rPr>
              <w:t>result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End"/>
          </w:p>
          <w:p w14:paraId="441E7961" w14:textId="77777777" w:rsidR="008A7D0A" w:rsidRPr="008A7D0A" w:rsidRDefault="008A7D0A" w:rsidP="008A7D0A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scan_result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8A7D0A">
              <w:rPr>
                <w:rFonts w:ascii="Courier New" w:hAnsi="Courier New" w:cs="Courier New"/>
                <w:sz w:val="20"/>
                <w:szCs w:val="20"/>
              </w:rPr>
              <w:t>alloc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8A7D0A">
              <w:rPr>
                <w:rFonts w:ascii="Courier New" w:hAnsi="Courier New" w:cs="Courier New"/>
                <w:sz w:val="20"/>
                <w:szCs w:val="20"/>
              </w:rPr>
              <w:t>max_nets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 xml:space="preserve"> * </w:t>
            </w: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sizeof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>(void *));</w:t>
            </w:r>
          </w:p>
          <w:p w14:paraId="5E5DC0F3" w14:textId="602358C0" w:rsidR="008A7D0A" w:rsidRPr="008A7D0A" w:rsidRDefault="008A7D0A" w:rsidP="008A7D0A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A7D0A">
              <w:rPr>
                <w:rFonts w:ascii="Courier New" w:hAnsi="Courier New" w:cs="Courier New"/>
                <w:sz w:val="20"/>
                <w:szCs w:val="20"/>
              </w:rPr>
              <w:t>assert(</w:t>
            </w: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scan_result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 xml:space="preserve"> != NULL);</w:t>
            </w:r>
          </w:p>
        </w:tc>
      </w:tr>
    </w:tbl>
    <w:p w14:paraId="6CB95CF9" w14:textId="7DC6D558" w:rsidR="008A7D0A" w:rsidRDefault="008A7D0A" w:rsidP="008A7D0A">
      <w:pPr>
        <w:pStyle w:val="Text3"/>
        <w:ind w:left="2160"/>
        <w:jc w:val="both"/>
      </w:pPr>
      <w:r>
        <w:br w:type="page"/>
      </w:r>
    </w:p>
    <w:p w14:paraId="6CCB162E" w14:textId="27559691" w:rsidR="00880071" w:rsidRPr="008A7D0A" w:rsidRDefault="00880071" w:rsidP="008A7D0A">
      <w:pPr>
        <w:pStyle w:val="ListParagraph"/>
        <w:numPr>
          <w:ilvl w:val="0"/>
          <w:numId w:val="9"/>
        </w:numPr>
        <w:jc w:val="both"/>
      </w:pPr>
      <w:r w:rsidRPr="008A7D0A">
        <w:lastRenderedPageBreak/>
        <w:t>Set</w:t>
      </w:r>
      <w:r w:rsidR="008A7D0A">
        <w:t>-</w:t>
      </w:r>
      <w:r w:rsidRPr="008A7D0A">
        <w:t xml:space="preserve">up of </w:t>
      </w:r>
      <w:r w:rsidR="008A7D0A">
        <w:t xml:space="preserve">Wi-Fi </w:t>
      </w:r>
      <w:r w:rsidRPr="008A7D0A">
        <w:t xml:space="preserve">Scan </w:t>
      </w:r>
      <w:r w:rsidR="00AF6891" w:rsidRPr="008A7D0A">
        <w:t>Parameter</w:t>
      </w:r>
      <w:r w:rsidRPr="008A7D0A">
        <w:t xml:space="preserve"> Block</w:t>
      </w:r>
    </w:p>
    <w:p w14:paraId="551E8E77" w14:textId="7451EE50" w:rsidR="00A82B2B" w:rsidRDefault="00A82B2B" w:rsidP="008A7D0A">
      <w:pPr>
        <w:pStyle w:val="Text3"/>
        <w:ind w:left="2160"/>
        <w:jc w:val="both"/>
      </w:pPr>
      <w:r w:rsidRPr="008A7D0A">
        <w:t xml:space="preserve">Use the SDK provided data struct </w:t>
      </w:r>
      <w:proofErr w:type="spellStart"/>
      <w:r w:rsidRPr="008A7D0A">
        <w:rPr>
          <w:rFonts w:ascii="Courier New" w:hAnsi="Courier New" w:cs="Courier New"/>
        </w:rPr>
        <w:t>wifi_scan_param</w:t>
      </w:r>
      <w:proofErr w:type="spellEnd"/>
      <w:r w:rsidRPr="008A7D0A">
        <w:rPr>
          <w:rFonts w:ascii="Courier New" w:hAnsi="Courier New" w:cs="Courier New"/>
        </w:rPr>
        <w:t xml:space="preserve"> </w:t>
      </w:r>
      <w:r w:rsidRPr="008A7D0A">
        <w:t>to retrieve the default values for the</w:t>
      </w:r>
      <w:r w:rsidR="008A7D0A">
        <w:t xml:space="preserve"> Wi-Fi </w:t>
      </w:r>
      <w:r w:rsidRPr="008A7D0A">
        <w:t xml:space="preserve">scan task from SDK in the param, get the user-entry values from the </w:t>
      </w:r>
      <w:proofErr w:type="spellStart"/>
      <w:r w:rsidRPr="008A7D0A">
        <w:t>bootargs</w:t>
      </w:r>
      <w:proofErr w:type="spellEnd"/>
      <w:r w:rsidRPr="008A7D0A">
        <w:t xml:space="preserve">, </w:t>
      </w:r>
      <w:r w:rsidR="008A7D0A">
        <w:t>c</w:t>
      </w:r>
      <w:r w:rsidRPr="008A7D0A">
        <w:t>onvert the values for format, and populate the param with the new values for the scan task.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8540"/>
      </w:tblGrid>
      <w:tr w:rsidR="008A7D0A" w14:paraId="14D25870" w14:textId="77777777" w:rsidTr="008A7D0A">
        <w:tc>
          <w:tcPr>
            <w:tcW w:w="10700" w:type="dxa"/>
            <w:shd w:val="clear" w:color="auto" w:fill="DEEAF6" w:themeFill="accent5" w:themeFillTint="33"/>
          </w:tcPr>
          <w:p w14:paraId="7ABEBDD9" w14:textId="77777777" w:rsidR="008A7D0A" w:rsidRPr="008A7D0A" w:rsidRDefault="008A7D0A" w:rsidP="008A7D0A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A7D0A">
              <w:rPr>
                <w:rFonts w:ascii="Courier New" w:hAnsi="Courier New" w:cs="Courier New"/>
                <w:sz w:val="20"/>
                <w:szCs w:val="20"/>
              </w:rPr>
              <w:t xml:space="preserve">struct </w:t>
            </w: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wifi_scan_param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8A7D0A">
              <w:rPr>
                <w:rFonts w:ascii="Courier New" w:hAnsi="Courier New" w:cs="Courier New"/>
                <w:sz w:val="20"/>
                <w:szCs w:val="20"/>
              </w:rPr>
              <w:t>param;</w:t>
            </w:r>
            <w:proofErr w:type="gramEnd"/>
          </w:p>
          <w:p w14:paraId="028621FA" w14:textId="77777777" w:rsidR="008A7D0A" w:rsidRPr="008A7D0A" w:rsidRDefault="008A7D0A" w:rsidP="008A7D0A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wifi_init_scan_default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>(&amp;param</w:t>
            </w:r>
            <w:proofErr w:type="gramStart"/>
            <w:r w:rsidRPr="008A7D0A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6ED215E9" w14:textId="77777777" w:rsidR="008A7D0A" w:rsidRPr="008A7D0A" w:rsidRDefault="008A7D0A" w:rsidP="008A7D0A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A7D0A">
              <w:rPr>
                <w:rFonts w:ascii="Courier New" w:hAnsi="Courier New" w:cs="Courier New"/>
                <w:sz w:val="20"/>
                <w:szCs w:val="20"/>
              </w:rPr>
              <w:t xml:space="preserve">uint32_t </w:t>
            </w: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channel_mask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os_get_boot_arg_</w:t>
            </w:r>
            <w:proofErr w:type="gramStart"/>
            <w:r w:rsidRPr="008A7D0A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A7D0A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wifi.scan_channel_mask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>", 0xffffffff);</w:t>
            </w:r>
          </w:p>
          <w:p w14:paraId="0C9F7E4A" w14:textId="77777777" w:rsidR="008A7D0A" w:rsidRPr="008A7D0A" w:rsidRDefault="008A7D0A" w:rsidP="008A7D0A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8A7D0A">
              <w:rPr>
                <w:rFonts w:ascii="Courier New" w:hAnsi="Courier New" w:cs="Courier New"/>
                <w:sz w:val="20"/>
                <w:szCs w:val="20"/>
              </w:rPr>
              <w:t>memset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8A7D0A">
              <w:rPr>
                <w:rFonts w:ascii="Courier New" w:hAnsi="Courier New" w:cs="Courier New"/>
                <w:sz w:val="20"/>
                <w:szCs w:val="20"/>
              </w:rPr>
              <w:t>param.channel_mask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 xml:space="preserve">, 0, </w:t>
            </w: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sizeof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param.channel_mask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>));</w:t>
            </w:r>
          </w:p>
          <w:p w14:paraId="5DBCA3FD" w14:textId="77777777" w:rsidR="008A7D0A" w:rsidRPr="008A7D0A" w:rsidRDefault="008A7D0A" w:rsidP="008A7D0A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8A7D0A">
              <w:rPr>
                <w:rFonts w:ascii="Courier New" w:hAnsi="Courier New" w:cs="Courier New"/>
                <w:sz w:val="20"/>
                <w:szCs w:val="20"/>
              </w:rPr>
              <w:t>memcpy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A7D0A">
              <w:rPr>
                <w:rFonts w:ascii="Courier New" w:hAnsi="Courier New" w:cs="Courier New"/>
                <w:sz w:val="20"/>
                <w:szCs w:val="20"/>
              </w:rPr>
              <w:t>&amp;</w:t>
            </w: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param.channel_mask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>, &amp;</w:t>
            </w: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channel_mask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sizeof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channel_mask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>));</w:t>
            </w:r>
          </w:p>
          <w:p w14:paraId="28EC0936" w14:textId="77777777" w:rsidR="008A7D0A" w:rsidRPr="008A7D0A" w:rsidRDefault="008A7D0A" w:rsidP="008A7D0A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os_get_boot_arg_str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addr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gramStart"/>
            <w:r w:rsidRPr="008A7D0A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022A3077" w14:textId="77777777" w:rsidR="008A7D0A" w:rsidRPr="008A7D0A" w:rsidRDefault="008A7D0A" w:rsidP="008A7D0A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A7D0A">
              <w:rPr>
                <w:rFonts w:ascii="Courier New" w:hAnsi="Courier New" w:cs="Courier New"/>
                <w:sz w:val="20"/>
                <w:szCs w:val="20"/>
              </w:rPr>
              <w:t>if (</w:t>
            </w: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7920286" w14:textId="77777777" w:rsidR="008A7D0A" w:rsidRPr="008A7D0A" w:rsidRDefault="008A7D0A" w:rsidP="008A7D0A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A7D0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parse_</w:t>
            </w:r>
            <w:proofErr w:type="gramStart"/>
            <w:r w:rsidRPr="008A7D0A">
              <w:rPr>
                <w:rFonts w:ascii="Courier New" w:hAnsi="Courier New" w:cs="Courier New"/>
                <w:sz w:val="20"/>
                <w:szCs w:val="20"/>
              </w:rPr>
              <w:t>macaddr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8A7D0A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param.bssid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777987D" w14:textId="77777777" w:rsidR="008A7D0A" w:rsidRPr="008A7D0A" w:rsidRDefault="008A7D0A" w:rsidP="008A7D0A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8A7D0A">
              <w:rPr>
                <w:rFonts w:ascii="Courier New" w:hAnsi="Courier New" w:cs="Courier New"/>
                <w:sz w:val="20"/>
                <w:szCs w:val="20"/>
              </w:rPr>
              <w:t>param.txrate</w:t>
            </w:r>
            <w:proofErr w:type="spellEnd"/>
            <w:proofErr w:type="gramEnd"/>
            <w:r w:rsidRPr="008A7D0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os_get_boot_arg_int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>("rate", RATE_6);</w:t>
            </w:r>
          </w:p>
          <w:p w14:paraId="3221BAAB" w14:textId="77777777" w:rsidR="008A7D0A" w:rsidRPr="008A7D0A" w:rsidRDefault="008A7D0A" w:rsidP="008A7D0A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os_get_boot_arg_str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scan_ssid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gramStart"/>
            <w:r w:rsidRPr="008A7D0A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530301FE" w14:textId="77777777" w:rsidR="008A7D0A" w:rsidRPr="008A7D0A" w:rsidRDefault="008A7D0A" w:rsidP="008A7D0A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A7D0A">
              <w:rPr>
                <w:rFonts w:ascii="Courier New" w:hAnsi="Courier New" w:cs="Courier New"/>
                <w:sz w:val="20"/>
                <w:szCs w:val="20"/>
              </w:rPr>
              <w:t>if (</w:t>
            </w: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5705F3E" w14:textId="77777777" w:rsidR="008A7D0A" w:rsidRPr="008A7D0A" w:rsidRDefault="008A7D0A" w:rsidP="008A7D0A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A7D0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wifi_ssid_from_</w:t>
            </w:r>
            <w:proofErr w:type="gramStart"/>
            <w:r w:rsidRPr="008A7D0A">
              <w:rPr>
                <w:rFonts w:ascii="Courier New" w:hAnsi="Courier New" w:cs="Courier New"/>
                <w:sz w:val="20"/>
                <w:szCs w:val="20"/>
              </w:rPr>
              <w:t>bytes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A7D0A">
              <w:rPr>
                <w:rFonts w:ascii="Courier New" w:hAnsi="Courier New" w:cs="Courier New"/>
                <w:sz w:val="20"/>
                <w:szCs w:val="20"/>
              </w:rPr>
              <w:t>&amp;</w:t>
            </w: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param.ssid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strlen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>));</w:t>
            </w:r>
          </w:p>
          <w:p w14:paraId="33028B91" w14:textId="77777777" w:rsidR="008A7D0A" w:rsidRPr="008A7D0A" w:rsidRDefault="008A7D0A" w:rsidP="008A7D0A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3B0FC71" w14:textId="77777777" w:rsidR="008A7D0A" w:rsidRPr="008A7D0A" w:rsidRDefault="008A7D0A" w:rsidP="008A7D0A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max_listen_time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os_get_boot_arg_</w:t>
            </w:r>
            <w:proofErr w:type="gramStart"/>
            <w:r w:rsidRPr="008A7D0A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A7D0A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wifi.scan_max_listen_time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 xml:space="preserve">", </w:t>
            </w: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param.max_listen_time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>/SYSTIME_MS(1));</w:t>
            </w:r>
          </w:p>
          <w:p w14:paraId="37D12875" w14:textId="77777777" w:rsidR="008A7D0A" w:rsidRPr="008A7D0A" w:rsidRDefault="008A7D0A" w:rsidP="008A7D0A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min_listen_time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os_get_boot_arg_</w:t>
            </w:r>
            <w:proofErr w:type="gramStart"/>
            <w:r w:rsidRPr="008A7D0A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A7D0A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wifi.scan_min_listen_time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 xml:space="preserve">", </w:t>
            </w: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param.min_listen_time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>/SYSTIME_MS(1));</w:t>
            </w:r>
          </w:p>
          <w:p w14:paraId="6E09ED30" w14:textId="77777777" w:rsidR="008A7D0A" w:rsidRPr="008A7D0A" w:rsidRDefault="008A7D0A" w:rsidP="008A7D0A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wait_time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 xml:space="preserve">       = </w:t>
            </w: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os_get_boot_arg_</w:t>
            </w:r>
            <w:proofErr w:type="gramStart"/>
            <w:r w:rsidRPr="008A7D0A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A7D0A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wifi.scan_wait_time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 xml:space="preserve">", </w:t>
            </w: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param.wait_time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>/SYSTIME_MS(1));</w:t>
            </w:r>
          </w:p>
          <w:p w14:paraId="0DDD3EBB" w14:textId="77777777" w:rsidR="008A7D0A" w:rsidRPr="008A7D0A" w:rsidRDefault="008A7D0A" w:rsidP="008A7D0A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probe_tx_timeout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 xml:space="preserve">= </w:t>
            </w: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os_get_boot_arg_</w:t>
            </w:r>
            <w:proofErr w:type="gramStart"/>
            <w:r w:rsidRPr="008A7D0A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A7D0A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wifi.scan_probe_tx_timeout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 xml:space="preserve">", </w:t>
            </w: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param.probe_tx_timeout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>/SYSTIME_MS(1));</w:t>
            </w:r>
          </w:p>
          <w:p w14:paraId="7BBC3BCF" w14:textId="77777777" w:rsidR="008A7D0A" w:rsidRPr="008A7D0A" w:rsidRDefault="008A7D0A" w:rsidP="008A7D0A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F4F7705" w14:textId="77777777" w:rsidR="008A7D0A" w:rsidRPr="008A7D0A" w:rsidRDefault="008A7D0A" w:rsidP="008A7D0A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param.min_listen_time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 xml:space="preserve"> = SYSTIME_</w:t>
            </w:r>
            <w:proofErr w:type="gramStart"/>
            <w:r w:rsidRPr="008A7D0A">
              <w:rPr>
                <w:rFonts w:ascii="Courier New" w:hAnsi="Courier New" w:cs="Courier New"/>
                <w:sz w:val="20"/>
                <w:szCs w:val="20"/>
              </w:rPr>
              <w:t>MS(</w:t>
            </w:r>
            <w:proofErr w:type="spellStart"/>
            <w:proofErr w:type="gramEnd"/>
            <w:r w:rsidRPr="008A7D0A">
              <w:rPr>
                <w:rFonts w:ascii="Courier New" w:hAnsi="Courier New" w:cs="Courier New"/>
                <w:sz w:val="20"/>
                <w:szCs w:val="20"/>
              </w:rPr>
              <w:t>min_listen_time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69600B7" w14:textId="77777777" w:rsidR="008A7D0A" w:rsidRPr="008A7D0A" w:rsidRDefault="008A7D0A" w:rsidP="008A7D0A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lastRenderedPageBreak/>
              <w:t>param.max_listen_time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 xml:space="preserve"> = SYSTIME_</w:t>
            </w:r>
            <w:proofErr w:type="gramStart"/>
            <w:r w:rsidRPr="008A7D0A">
              <w:rPr>
                <w:rFonts w:ascii="Courier New" w:hAnsi="Courier New" w:cs="Courier New"/>
                <w:sz w:val="20"/>
                <w:szCs w:val="20"/>
              </w:rPr>
              <w:t>MS(</w:t>
            </w:r>
            <w:proofErr w:type="spellStart"/>
            <w:proofErr w:type="gramEnd"/>
            <w:r w:rsidRPr="008A7D0A">
              <w:rPr>
                <w:rFonts w:ascii="Courier New" w:hAnsi="Courier New" w:cs="Courier New"/>
                <w:sz w:val="20"/>
                <w:szCs w:val="20"/>
              </w:rPr>
              <w:t>max_listen_time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3A636BC" w14:textId="77777777" w:rsidR="008A7D0A" w:rsidRPr="008A7D0A" w:rsidRDefault="008A7D0A" w:rsidP="008A7D0A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8A7D0A">
              <w:rPr>
                <w:rFonts w:ascii="Courier New" w:hAnsi="Courier New" w:cs="Courier New"/>
                <w:sz w:val="20"/>
                <w:szCs w:val="20"/>
              </w:rPr>
              <w:t>param.wait</w:t>
            </w:r>
            <w:proofErr w:type="gramEnd"/>
            <w:r w:rsidRPr="008A7D0A">
              <w:rPr>
                <w:rFonts w:ascii="Courier New" w:hAnsi="Courier New" w:cs="Courier New"/>
                <w:sz w:val="20"/>
                <w:szCs w:val="20"/>
              </w:rPr>
              <w:t>_time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 xml:space="preserve">       = SYSTIME_MS(</w:t>
            </w: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wait_time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A8EA45C" w14:textId="77777777" w:rsidR="008A7D0A" w:rsidRPr="008A7D0A" w:rsidRDefault="008A7D0A" w:rsidP="008A7D0A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8A7D0A">
              <w:rPr>
                <w:rFonts w:ascii="Courier New" w:hAnsi="Courier New" w:cs="Courier New"/>
                <w:sz w:val="20"/>
                <w:szCs w:val="20"/>
              </w:rPr>
              <w:t>param.probe</w:t>
            </w:r>
            <w:proofErr w:type="gramEnd"/>
            <w:r w:rsidRPr="008A7D0A">
              <w:rPr>
                <w:rFonts w:ascii="Courier New" w:hAnsi="Courier New" w:cs="Courier New"/>
                <w:sz w:val="20"/>
                <w:szCs w:val="20"/>
              </w:rPr>
              <w:t>_tx_timeout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>= SYSTIME_MS(</w:t>
            </w: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probe_tx_timeout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D444400" w14:textId="77777777" w:rsidR="008A7D0A" w:rsidRPr="008A7D0A" w:rsidRDefault="008A7D0A" w:rsidP="008A7D0A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param.num_probes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 xml:space="preserve">      = </w:t>
            </w: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os_get_boot_arg_</w:t>
            </w:r>
            <w:proofErr w:type="gramStart"/>
            <w:r w:rsidRPr="008A7D0A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A7D0A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wifi.scan_num_probes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 xml:space="preserve">", </w:t>
            </w: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param.num_probes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EF1811A" w14:textId="77777777" w:rsidR="008A7D0A" w:rsidRPr="008A7D0A" w:rsidRDefault="008A7D0A" w:rsidP="008A7D0A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8A7D0A">
              <w:rPr>
                <w:rFonts w:ascii="Courier New" w:hAnsi="Courier New" w:cs="Courier New"/>
                <w:sz w:val="20"/>
                <w:szCs w:val="20"/>
              </w:rPr>
              <w:t>param.idleslots</w:t>
            </w:r>
            <w:proofErr w:type="spellEnd"/>
            <w:proofErr w:type="gramEnd"/>
            <w:r w:rsidRPr="008A7D0A">
              <w:rPr>
                <w:rFonts w:ascii="Courier New" w:hAnsi="Courier New" w:cs="Courier New"/>
                <w:sz w:val="20"/>
                <w:szCs w:val="20"/>
              </w:rPr>
              <w:t xml:space="preserve">       = </w:t>
            </w: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os_get_boot_arg_int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wifi.scan_idleslots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 xml:space="preserve">", </w:t>
            </w: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param.idleslots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C8FD45A" w14:textId="21F298C4" w:rsidR="008A7D0A" w:rsidRPr="008A7D0A" w:rsidRDefault="008A7D0A" w:rsidP="008A7D0A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param.max_responses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 xml:space="preserve">   = </w:t>
            </w: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os_get_boot_arg_int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wifi.scan_max_responses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 xml:space="preserve">", </w:t>
            </w: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param.max_responses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14:paraId="097ECB4F" w14:textId="0F66974A" w:rsidR="00C470D1" w:rsidRDefault="00C470D1" w:rsidP="00C470D1">
      <w:pPr>
        <w:pStyle w:val="Text3"/>
        <w:jc w:val="both"/>
      </w:pPr>
      <w:r>
        <w:t xml:space="preserve"> </w:t>
      </w:r>
    </w:p>
    <w:p w14:paraId="6DC6A1AF" w14:textId="242E6296" w:rsidR="00880071" w:rsidRDefault="00880071" w:rsidP="008A7D0A">
      <w:pPr>
        <w:pStyle w:val="Text3"/>
        <w:numPr>
          <w:ilvl w:val="0"/>
          <w:numId w:val="9"/>
        </w:numPr>
        <w:jc w:val="both"/>
      </w:pPr>
      <w:r w:rsidRPr="008A7D0A">
        <w:t>Setup for the Suspend Mode Enable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8540"/>
      </w:tblGrid>
      <w:tr w:rsidR="008A7D0A" w14:paraId="3069BFFB" w14:textId="77777777" w:rsidTr="008A7D0A">
        <w:tc>
          <w:tcPr>
            <w:tcW w:w="10700" w:type="dxa"/>
            <w:shd w:val="clear" w:color="auto" w:fill="DEEAF6" w:themeFill="accent5" w:themeFillTint="33"/>
          </w:tcPr>
          <w:p w14:paraId="7F6B3057" w14:textId="77777777" w:rsidR="008A7D0A" w:rsidRPr="008A7D0A" w:rsidRDefault="008A7D0A" w:rsidP="008A7D0A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A7D0A">
              <w:rPr>
                <w:rFonts w:ascii="Courier New" w:hAnsi="Courier New" w:cs="Courier New"/>
                <w:sz w:val="20"/>
                <w:szCs w:val="20"/>
              </w:rPr>
              <w:t xml:space="preserve">/* Enable device </w:t>
            </w:r>
            <w:proofErr w:type="gramStart"/>
            <w:r w:rsidRPr="008A7D0A">
              <w:rPr>
                <w:rFonts w:ascii="Courier New" w:hAnsi="Courier New" w:cs="Courier New"/>
                <w:sz w:val="20"/>
                <w:szCs w:val="20"/>
              </w:rPr>
              <w:t>suspend</w:t>
            </w:r>
            <w:proofErr w:type="gramEnd"/>
            <w:r w:rsidRPr="008A7D0A">
              <w:rPr>
                <w:rFonts w:ascii="Courier New" w:hAnsi="Courier New" w:cs="Courier New"/>
                <w:sz w:val="20"/>
                <w:szCs w:val="20"/>
              </w:rPr>
              <w:t xml:space="preserve"> (deep sleep) via boot argument */</w:t>
            </w:r>
          </w:p>
          <w:p w14:paraId="4E2A7A1B" w14:textId="77777777" w:rsidR="008A7D0A" w:rsidRPr="008A7D0A" w:rsidRDefault="008A7D0A" w:rsidP="008A7D0A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A7D0A">
              <w:rPr>
                <w:rFonts w:ascii="Courier New" w:hAnsi="Courier New" w:cs="Courier New"/>
                <w:sz w:val="20"/>
                <w:szCs w:val="20"/>
              </w:rPr>
              <w:t>if (</w:t>
            </w: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os_get_boot_arg_int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>("suspend", 1) != 0)</w:t>
            </w:r>
          </w:p>
          <w:p w14:paraId="665044BC" w14:textId="4E9B4B6E" w:rsidR="008A7D0A" w:rsidRPr="008A7D0A" w:rsidRDefault="008A7D0A" w:rsidP="008A7D0A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A7D0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os_suspend_enable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</w:tc>
      </w:tr>
    </w:tbl>
    <w:p w14:paraId="2288EA23" w14:textId="77777777" w:rsidR="008A7D0A" w:rsidRPr="008A7D0A" w:rsidRDefault="008A7D0A" w:rsidP="008A7D0A">
      <w:pPr>
        <w:pStyle w:val="Text3"/>
        <w:ind w:left="2160"/>
        <w:jc w:val="both"/>
      </w:pPr>
    </w:p>
    <w:p w14:paraId="33F823D9" w14:textId="4F095A55" w:rsidR="00D6612F" w:rsidRPr="008A7D0A" w:rsidRDefault="00DE1224" w:rsidP="008A7D0A">
      <w:pPr>
        <w:pStyle w:val="Text3"/>
        <w:numPr>
          <w:ilvl w:val="0"/>
          <w:numId w:val="9"/>
        </w:numPr>
        <w:jc w:val="both"/>
      </w:pPr>
      <w:r w:rsidRPr="008A7D0A">
        <w:t>Setup of the Scan Work Control Block</w:t>
      </w:r>
    </w:p>
    <w:p w14:paraId="43F94FEA" w14:textId="6EB4A583" w:rsidR="00DE1224" w:rsidRDefault="00DE1224" w:rsidP="00D770F5">
      <w:pPr>
        <w:pStyle w:val="Text3"/>
        <w:ind w:left="2160"/>
        <w:jc w:val="both"/>
      </w:pPr>
      <w:r>
        <w:t xml:space="preserve">Populate the Scan work control block </w:t>
      </w:r>
      <w:proofErr w:type="spellStart"/>
      <w:r w:rsidRPr="00D770F5">
        <w:rPr>
          <w:rFonts w:ascii="Courier New" w:hAnsi="Courier New" w:cs="Courier New"/>
        </w:rPr>
        <w:t>sworkt</w:t>
      </w:r>
      <w:proofErr w:type="spellEnd"/>
      <w:r>
        <w:t xml:space="preserve"> with the parameter block and the scan result object: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8540"/>
      </w:tblGrid>
      <w:tr w:rsidR="00D770F5" w14:paraId="624BB034" w14:textId="77777777" w:rsidTr="00D770F5">
        <w:tc>
          <w:tcPr>
            <w:tcW w:w="10700" w:type="dxa"/>
            <w:shd w:val="clear" w:color="auto" w:fill="DEEAF6" w:themeFill="accent5" w:themeFillTint="33"/>
          </w:tcPr>
          <w:p w14:paraId="00964744" w14:textId="77777777" w:rsidR="00D770F5" w:rsidRPr="00D770F5" w:rsidRDefault="00D770F5" w:rsidP="00D770F5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770F5">
              <w:rPr>
                <w:rFonts w:ascii="Courier New" w:hAnsi="Courier New" w:cs="Courier New"/>
                <w:sz w:val="20"/>
                <w:szCs w:val="20"/>
              </w:rPr>
              <w:t>//set up confs</w:t>
            </w:r>
          </w:p>
          <w:p w14:paraId="2038B5C6" w14:textId="77777777" w:rsidR="00D770F5" w:rsidRPr="00D770F5" w:rsidRDefault="00D770F5" w:rsidP="00D770F5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sworkt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proofErr w:type="gramStart"/>
            <w:r w:rsidRPr="00D770F5">
              <w:rPr>
                <w:rFonts w:ascii="Courier New" w:hAnsi="Courier New" w:cs="Courier New"/>
                <w:sz w:val="20"/>
                <w:szCs w:val="20"/>
              </w:rPr>
              <w:t>conf.counter</w:t>
            </w:r>
            <w:proofErr w:type="spellEnd"/>
            <w:proofErr w:type="gramEnd"/>
            <w:r w:rsidRPr="00D770F5">
              <w:rPr>
                <w:rFonts w:ascii="Courier New" w:hAnsi="Courier New" w:cs="Courier New"/>
                <w:sz w:val="20"/>
                <w:szCs w:val="20"/>
              </w:rPr>
              <w:t xml:space="preserve">      = 0;</w:t>
            </w:r>
          </w:p>
          <w:p w14:paraId="3AA23E01" w14:textId="77777777" w:rsidR="00D770F5" w:rsidRPr="00D770F5" w:rsidRDefault="00D770F5" w:rsidP="00D770F5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sworkt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conf.max_nets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 xml:space="preserve">     = </w:t>
            </w: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max_</w:t>
            </w:r>
            <w:proofErr w:type="gramStart"/>
            <w:r w:rsidRPr="00D770F5">
              <w:rPr>
                <w:rFonts w:ascii="Courier New" w:hAnsi="Courier New" w:cs="Courier New"/>
                <w:sz w:val="20"/>
                <w:szCs w:val="20"/>
              </w:rPr>
              <w:t>nets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End"/>
          </w:p>
          <w:p w14:paraId="7D317FDE" w14:textId="77777777" w:rsidR="00D770F5" w:rsidRPr="00D770F5" w:rsidRDefault="00D770F5" w:rsidP="00D770F5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sworkt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conf.h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 xml:space="preserve">            = </w:t>
            </w:r>
            <w:proofErr w:type="gramStart"/>
            <w:r w:rsidRPr="00D770F5">
              <w:rPr>
                <w:rFonts w:ascii="Courier New" w:hAnsi="Courier New" w:cs="Courier New"/>
                <w:sz w:val="20"/>
                <w:szCs w:val="20"/>
              </w:rPr>
              <w:t>h;</w:t>
            </w:r>
            <w:proofErr w:type="gramEnd"/>
          </w:p>
          <w:p w14:paraId="6F036587" w14:textId="77777777" w:rsidR="00D770F5" w:rsidRPr="00D770F5" w:rsidRDefault="00D770F5" w:rsidP="00D770F5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sworkt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proofErr w:type="gramStart"/>
            <w:r w:rsidRPr="00D770F5">
              <w:rPr>
                <w:rFonts w:ascii="Courier New" w:hAnsi="Courier New" w:cs="Courier New"/>
                <w:sz w:val="20"/>
                <w:szCs w:val="20"/>
              </w:rPr>
              <w:t>conf.param</w:t>
            </w:r>
            <w:proofErr w:type="spellEnd"/>
            <w:proofErr w:type="gramEnd"/>
            <w:r w:rsidRPr="00D770F5">
              <w:rPr>
                <w:rFonts w:ascii="Courier New" w:hAnsi="Courier New" w:cs="Courier New"/>
                <w:sz w:val="20"/>
                <w:szCs w:val="20"/>
              </w:rPr>
              <w:t xml:space="preserve">        = &amp;param;</w:t>
            </w:r>
          </w:p>
          <w:p w14:paraId="4D056049" w14:textId="705ACBE0" w:rsidR="00D770F5" w:rsidRPr="00D770F5" w:rsidRDefault="00D770F5" w:rsidP="00D770F5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sworkt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conf.scan_result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 xml:space="preserve">  = </w:t>
            </w: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scan_result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</w:tbl>
    <w:p w14:paraId="233E793E" w14:textId="77777777" w:rsidR="00D770F5" w:rsidRPr="00DE1224" w:rsidRDefault="00D770F5" w:rsidP="00D770F5">
      <w:pPr>
        <w:pStyle w:val="Text3"/>
        <w:ind w:left="2160"/>
        <w:jc w:val="both"/>
      </w:pPr>
    </w:p>
    <w:p w14:paraId="2107385C" w14:textId="4123D1D2" w:rsidR="00D770F5" w:rsidRDefault="00D6612F" w:rsidP="00D6612F">
      <w:pPr>
        <w:pStyle w:val="Text3"/>
        <w:jc w:val="both"/>
      </w:pPr>
      <w:r>
        <w:t xml:space="preserve"> </w:t>
      </w:r>
      <w:r w:rsidR="00D770F5">
        <w:br w:type="page"/>
      </w:r>
    </w:p>
    <w:p w14:paraId="475EED37" w14:textId="3322EEC3" w:rsidR="00E1407B" w:rsidRPr="00D770F5" w:rsidRDefault="00E1407B" w:rsidP="008A7D0A">
      <w:pPr>
        <w:pStyle w:val="Text3"/>
        <w:numPr>
          <w:ilvl w:val="0"/>
          <w:numId w:val="9"/>
        </w:numPr>
        <w:jc w:val="both"/>
      </w:pPr>
      <w:r w:rsidRPr="00D770F5">
        <w:lastRenderedPageBreak/>
        <w:t>Initialization of Work Queue and Start of Work</w:t>
      </w:r>
    </w:p>
    <w:p w14:paraId="6996824F" w14:textId="19AA538B" w:rsidR="00E1407B" w:rsidRDefault="00E1407B" w:rsidP="00D770F5">
      <w:pPr>
        <w:pStyle w:val="Text3"/>
        <w:ind w:left="2160"/>
      </w:pPr>
      <w:r>
        <w:t>Set up and start the work queue for the scan work</w:t>
      </w:r>
      <w:r w:rsidR="00D770F5">
        <w:t>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8540"/>
      </w:tblGrid>
      <w:tr w:rsidR="00D770F5" w14:paraId="204D3D1A" w14:textId="77777777" w:rsidTr="00D770F5">
        <w:tc>
          <w:tcPr>
            <w:tcW w:w="10700" w:type="dxa"/>
            <w:shd w:val="clear" w:color="auto" w:fill="DEEAF6" w:themeFill="accent5" w:themeFillTint="33"/>
          </w:tcPr>
          <w:p w14:paraId="50AC86F6" w14:textId="77777777" w:rsidR="00D770F5" w:rsidRPr="00D770F5" w:rsidRDefault="00D770F5" w:rsidP="00D770F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D770F5">
              <w:rPr>
                <w:rFonts w:ascii="Courier New" w:hAnsi="Courier New" w:cs="Courier New"/>
                <w:sz w:val="20"/>
                <w:szCs w:val="20"/>
              </w:rPr>
              <w:t>//initialize</w:t>
            </w:r>
          </w:p>
          <w:p w14:paraId="05C25C5E" w14:textId="77777777" w:rsidR="00D770F5" w:rsidRPr="00D770F5" w:rsidRDefault="00D770F5" w:rsidP="00D770F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os_init_workqueue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>(&amp;</w:t>
            </w: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sworkt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wqueue</w:t>
            </w:r>
            <w:proofErr w:type="spellEnd"/>
            <w:proofErr w:type="gramStart"/>
            <w:r w:rsidRPr="00D770F5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0C5E4331" w14:textId="77777777" w:rsidR="00D770F5" w:rsidRPr="00D770F5" w:rsidRDefault="00D770F5" w:rsidP="00D770F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os_init_delayed_work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>(&amp;</w:t>
            </w: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sworkt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dwork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scan_work_clbk</w:t>
            </w:r>
            <w:proofErr w:type="spellEnd"/>
            <w:proofErr w:type="gramStart"/>
            <w:r w:rsidRPr="00D770F5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17445564" w14:textId="77777777" w:rsidR="00D770F5" w:rsidRPr="00D770F5" w:rsidRDefault="00D770F5" w:rsidP="00D770F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os_queue_delayed_work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>(&amp;</w:t>
            </w: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sworkt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dwork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>, &amp;</w:t>
            </w: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sworkt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wqueue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os_systime</w:t>
            </w:r>
            <w:proofErr w:type="spellEnd"/>
            <w:proofErr w:type="gramStart"/>
            <w:r w:rsidRPr="00D770F5">
              <w:rPr>
                <w:rFonts w:ascii="Courier New" w:hAnsi="Courier New" w:cs="Courier New"/>
                <w:sz w:val="20"/>
                <w:szCs w:val="20"/>
              </w:rPr>
              <w:t>()+</w:t>
            </w:r>
            <w:proofErr w:type="gramEnd"/>
            <w:r w:rsidRPr="00D770F5">
              <w:rPr>
                <w:rFonts w:ascii="Courier New" w:hAnsi="Courier New" w:cs="Courier New"/>
                <w:sz w:val="20"/>
                <w:szCs w:val="20"/>
              </w:rPr>
              <w:t>SYSTIME_MS(10));</w:t>
            </w:r>
          </w:p>
          <w:p w14:paraId="41C0E63B" w14:textId="338CA5B6" w:rsidR="00D770F5" w:rsidRPr="00D770F5" w:rsidRDefault="00D770F5" w:rsidP="00D770F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os_run_work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>(&amp;</w:t>
            </w: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sworkt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wqueue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>);</w:t>
            </w:r>
            <w:r w:rsidRPr="00D770F5">
              <w:rPr>
                <w:rFonts w:ascii="Courier New" w:hAnsi="Courier New" w:cs="Courier New"/>
                <w:sz w:val="20"/>
                <w:szCs w:val="20"/>
              </w:rPr>
              <w:tab/>
            </w:r>
          </w:p>
        </w:tc>
      </w:tr>
    </w:tbl>
    <w:p w14:paraId="3653C035" w14:textId="77777777" w:rsidR="00D770F5" w:rsidRPr="00DE1224" w:rsidRDefault="00D770F5" w:rsidP="00D770F5">
      <w:pPr>
        <w:pStyle w:val="Text3"/>
        <w:ind w:left="2160"/>
      </w:pPr>
    </w:p>
    <w:p w14:paraId="57A97DBC" w14:textId="60656439" w:rsidR="00E1407B" w:rsidRPr="00D770F5" w:rsidRDefault="00234E47" w:rsidP="008A7D0A">
      <w:pPr>
        <w:pStyle w:val="Text3"/>
        <w:numPr>
          <w:ilvl w:val="0"/>
          <w:numId w:val="9"/>
        </w:numPr>
        <w:jc w:val="both"/>
      </w:pPr>
      <w:r w:rsidRPr="00D770F5">
        <w:t>Definition of Scan Callback</w:t>
      </w:r>
      <w:r w:rsidR="00E1407B" w:rsidRPr="00D770F5">
        <w:t xml:space="preserve"> </w:t>
      </w:r>
      <w:r w:rsidRPr="00D770F5">
        <w:t xml:space="preserve">Function </w:t>
      </w:r>
      <w:proofErr w:type="spellStart"/>
      <w:r w:rsidRPr="00D770F5">
        <w:t>scan_work_clbk</w:t>
      </w:r>
      <w:proofErr w:type="spellEnd"/>
      <w:r w:rsidRPr="00D770F5">
        <w:t>()</w:t>
      </w:r>
    </w:p>
    <w:p w14:paraId="34004FC4" w14:textId="5DECCD36" w:rsidR="00903310" w:rsidRDefault="001A56DC" w:rsidP="00D770F5">
      <w:pPr>
        <w:pStyle w:val="Text3"/>
        <w:ind w:left="2160"/>
        <w:jc w:val="both"/>
        <w:rPr>
          <w:rFonts w:ascii="Courier New" w:hAnsi="Courier New" w:cs="Courier New"/>
        </w:rPr>
      </w:pPr>
      <w:r w:rsidRPr="001A56DC">
        <w:t xml:space="preserve">The </w:t>
      </w:r>
      <w:r w:rsidR="00234E47">
        <w:t xml:space="preserve">callback function </w:t>
      </w:r>
      <w:proofErr w:type="spellStart"/>
      <w:r w:rsidR="00234E47" w:rsidRPr="00D770F5">
        <w:rPr>
          <w:rFonts w:ascii="Courier New" w:hAnsi="Courier New" w:cs="Courier New"/>
        </w:rPr>
        <w:t>scan_work_clbk</w:t>
      </w:r>
      <w:proofErr w:type="spellEnd"/>
      <w:r w:rsidR="00234E47" w:rsidRPr="00D770F5">
        <w:rPr>
          <w:rFonts w:ascii="Courier New" w:hAnsi="Courier New" w:cs="Courier New"/>
        </w:rPr>
        <w:t>()</w:t>
      </w:r>
      <w:r w:rsidR="00234E47">
        <w:t xml:space="preserve"> is called every timeout of the interval that is specified with </w:t>
      </w:r>
      <w:proofErr w:type="spellStart"/>
      <w:r w:rsidR="00234E47" w:rsidRPr="00234E47">
        <w:rPr>
          <w:rFonts w:ascii="Courier New" w:hAnsi="Courier New" w:cs="Courier New"/>
          <w:color w:val="000000"/>
        </w:rPr>
        <w:t>dt_iterations</w:t>
      </w:r>
      <w:proofErr w:type="spellEnd"/>
      <w:r w:rsidRPr="00D770F5">
        <w:rPr>
          <w:rFonts w:cstheme="minorHAnsi"/>
        </w:rPr>
        <w:t>.</w:t>
      </w:r>
      <w:r w:rsidRPr="00234E47">
        <w:rPr>
          <w:rFonts w:ascii="Courier New" w:hAnsi="Courier New" w:cs="Courier New"/>
        </w:rPr>
        <w:t xml:space="preserve"> 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8540"/>
      </w:tblGrid>
      <w:tr w:rsidR="00D770F5" w14:paraId="42FAE622" w14:textId="77777777" w:rsidTr="00D770F5">
        <w:tc>
          <w:tcPr>
            <w:tcW w:w="10700" w:type="dxa"/>
            <w:shd w:val="clear" w:color="auto" w:fill="DEEAF6" w:themeFill="accent5" w:themeFillTint="33"/>
          </w:tcPr>
          <w:p w14:paraId="5BB0D07B" w14:textId="77777777" w:rsidR="00D770F5" w:rsidRPr="00D770F5" w:rsidRDefault="00D770F5" w:rsidP="00D770F5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770F5">
              <w:rPr>
                <w:rFonts w:ascii="Courier New" w:hAnsi="Courier New" w:cs="Courier New"/>
                <w:sz w:val="20"/>
                <w:szCs w:val="20"/>
              </w:rPr>
              <w:t>static void</w:t>
            </w:r>
          </w:p>
          <w:p w14:paraId="293AF42D" w14:textId="77777777" w:rsidR="00D770F5" w:rsidRPr="00D770F5" w:rsidRDefault="00D770F5" w:rsidP="00D770F5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scan_work_clbk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 xml:space="preserve">(struct </w:t>
            </w: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os_work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 xml:space="preserve"> *w)</w:t>
            </w:r>
          </w:p>
          <w:p w14:paraId="55B625A2" w14:textId="77777777" w:rsidR="00D770F5" w:rsidRPr="00D770F5" w:rsidRDefault="00D770F5" w:rsidP="00D770F5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770F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47CE9609" w14:textId="77777777" w:rsidR="00D770F5" w:rsidRPr="00D770F5" w:rsidRDefault="00D770F5" w:rsidP="00D770F5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770F5">
              <w:rPr>
                <w:rFonts w:ascii="Courier New" w:hAnsi="Courier New" w:cs="Courier New"/>
                <w:sz w:val="20"/>
                <w:szCs w:val="20"/>
              </w:rPr>
              <w:t xml:space="preserve">    struct </w:t>
            </w: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scan_workq_task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 xml:space="preserve"> *</w:t>
            </w: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twork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container_</w:t>
            </w:r>
            <w:proofErr w:type="gramStart"/>
            <w:r w:rsidRPr="00D770F5">
              <w:rPr>
                <w:rFonts w:ascii="Courier New" w:hAnsi="Courier New" w:cs="Courier New"/>
                <w:sz w:val="20"/>
                <w:szCs w:val="20"/>
              </w:rPr>
              <w:t>of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770F5">
              <w:rPr>
                <w:rFonts w:ascii="Courier New" w:hAnsi="Courier New" w:cs="Courier New"/>
                <w:sz w:val="20"/>
                <w:szCs w:val="20"/>
              </w:rPr>
              <w:t xml:space="preserve">w, struct </w:t>
            </w: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scan_workq_task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dwork.work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B5EBD78" w14:textId="77777777" w:rsidR="00D770F5" w:rsidRPr="00D770F5" w:rsidRDefault="00D770F5" w:rsidP="00D770F5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770F5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num_ap_</w:t>
            </w:r>
            <w:proofErr w:type="gramStart"/>
            <w:r w:rsidRPr="00D770F5">
              <w:rPr>
                <w:rFonts w:ascii="Courier New" w:hAnsi="Courier New" w:cs="Courier New"/>
                <w:sz w:val="20"/>
                <w:szCs w:val="20"/>
              </w:rPr>
              <w:t>found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End"/>
          </w:p>
          <w:p w14:paraId="5C979B81" w14:textId="77777777" w:rsidR="00D770F5" w:rsidRPr="00D770F5" w:rsidRDefault="00D770F5" w:rsidP="00D770F5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770F5">
              <w:rPr>
                <w:rFonts w:ascii="Courier New" w:hAnsi="Courier New" w:cs="Courier New"/>
                <w:sz w:val="20"/>
                <w:szCs w:val="20"/>
              </w:rPr>
              <w:t xml:space="preserve">    uint32_t </w:t>
            </w: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next_tmo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D770F5">
              <w:rPr>
                <w:rFonts w:ascii="Courier New" w:hAnsi="Courier New" w:cs="Courier New"/>
                <w:sz w:val="20"/>
                <w:szCs w:val="20"/>
              </w:rPr>
              <w:t>systime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770F5">
              <w:rPr>
                <w:rFonts w:ascii="Courier New" w:hAnsi="Courier New" w:cs="Courier New"/>
                <w:sz w:val="20"/>
                <w:szCs w:val="20"/>
              </w:rPr>
              <w:t>) + SYSTIME_SEC(</w:t>
            </w: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dt_iterations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F3587D1" w14:textId="77777777" w:rsidR="00D770F5" w:rsidRPr="00D770F5" w:rsidRDefault="00D770F5" w:rsidP="00D770F5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03A8429C" w14:textId="77777777" w:rsidR="00D770F5" w:rsidRPr="00D770F5" w:rsidRDefault="00D770F5" w:rsidP="00D770F5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770F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twork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proofErr w:type="gramStart"/>
            <w:r w:rsidRPr="00D770F5">
              <w:rPr>
                <w:rFonts w:ascii="Courier New" w:hAnsi="Courier New" w:cs="Courier New"/>
                <w:sz w:val="20"/>
                <w:szCs w:val="20"/>
              </w:rPr>
              <w:t>conf.counter</w:t>
            </w:r>
            <w:proofErr w:type="spellEnd"/>
            <w:proofErr w:type="gramEnd"/>
            <w:r w:rsidRPr="00D770F5">
              <w:rPr>
                <w:rFonts w:ascii="Courier New" w:hAnsi="Courier New" w:cs="Courier New"/>
                <w:sz w:val="20"/>
                <w:szCs w:val="20"/>
              </w:rPr>
              <w:t>++;</w:t>
            </w:r>
          </w:p>
          <w:p w14:paraId="690FFA70" w14:textId="77777777" w:rsidR="00D770F5" w:rsidRPr="00D770F5" w:rsidRDefault="00D770F5" w:rsidP="00D770F5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770F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num_ap_found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wcm_scan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twork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conf.h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25079B7E" w14:textId="77777777" w:rsidR="00D770F5" w:rsidRPr="00D770F5" w:rsidRDefault="00D770F5" w:rsidP="00D770F5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770F5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twork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conf.param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2FE4ED77" w14:textId="77777777" w:rsidR="00D770F5" w:rsidRPr="00D770F5" w:rsidRDefault="00D770F5" w:rsidP="00D770F5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770F5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twork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conf.scan_result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7C76CD03" w14:textId="77777777" w:rsidR="00D770F5" w:rsidRPr="00D770F5" w:rsidRDefault="00D770F5" w:rsidP="00D770F5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770F5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twork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conf.max_nets</w:t>
            </w:r>
            <w:proofErr w:type="spellEnd"/>
            <w:proofErr w:type="gramStart"/>
            <w:r w:rsidRPr="00D770F5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74A3E3AC" w14:textId="77777777" w:rsidR="00D770F5" w:rsidRPr="00D770F5" w:rsidRDefault="00D770F5" w:rsidP="00D770F5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4E6239CA" w14:textId="77777777" w:rsidR="00D770F5" w:rsidRPr="00D770F5" w:rsidRDefault="00D770F5" w:rsidP="00D770F5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770F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pr_always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>("Round:%u Found %d nets:\n",</w:t>
            </w:r>
          </w:p>
          <w:p w14:paraId="294FE169" w14:textId="77777777" w:rsidR="00D770F5" w:rsidRPr="00D770F5" w:rsidRDefault="00D770F5" w:rsidP="00D770F5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770F5">
              <w:rPr>
                <w:rFonts w:ascii="Courier New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twork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proofErr w:type="gramStart"/>
            <w:r w:rsidRPr="00D770F5">
              <w:rPr>
                <w:rFonts w:ascii="Courier New" w:hAnsi="Courier New" w:cs="Courier New"/>
                <w:sz w:val="20"/>
                <w:szCs w:val="20"/>
              </w:rPr>
              <w:t>conf.counter</w:t>
            </w:r>
            <w:proofErr w:type="spellEnd"/>
            <w:proofErr w:type="gramEnd"/>
            <w:r w:rsidRPr="00D770F5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num_ap_found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887499D" w14:textId="77777777" w:rsidR="00D770F5" w:rsidRPr="00D770F5" w:rsidRDefault="00D770F5" w:rsidP="00D770F5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770F5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/*</w:t>
            </w:r>
          </w:p>
          <w:p w14:paraId="79200F62" w14:textId="77777777" w:rsidR="00D770F5" w:rsidRPr="00D770F5" w:rsidRDefault="00D770F5" w:rsidP="00D770F5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770F5">
              <w:rPr>
                <w:rFonts w:ascii="Courier New" w:hAnsi="Courier New" w:cs="Courier New"/>
                <w:sz w:val="20"/>
                <w:szCs w:val="20"/>
              </w:rPr>
              <w:t xml:space="preserve">   More code …</w:t>
            </w:r>
          </w:p>
          <w:p w14:paraId="5DFB0C79" w14:textId="77777777" w:rsidR="00D770F5" w:rsidRPr="00D770F5" w:rsidRDefault="00D770F5" w:rsidP="00D770F5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770F5">
              <w:rPr>
                <w:rFonts w:ascii="Courier New" w:hAnsi="Courier New" w:cs="Courier New"/>
                <w:sz w:val="20"/>
                <w:szCs w:val="20"/>
              </w:rPr>
              <w:t xml:space="preserve">   */</w:t>
            </w:r>
          </w:p>
          <w:p w14:paraId="031A7120" w14:textId="77777777" w:rsidR="00D770F5" w:rsidRPr="00D770F5" w:rsidRDefault="00D770F5" w:rsidP="00D770F5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770F5">
              <w:rPr>
                <w:rFonts w:ascii="Courier New" w:hAnsi="Courier New" w:cs="Courier New"/>
                <w:sz w:val="20"/>
                <w:szCs w:val="20"/>
              </w:rPr>
              <w:t xml:space="preserve">   //reschedule</w:t>
            </w:r>
          </w:p>
          <w:p w14:paraId="28729312" w14:textId="77777777" w:rsidR="00D770F5" w:rsidRPr="00D770F5" w:rsidRDefault="00D770F5" w:rsidP="00D770F5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770F5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os_queue_delayed_work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>(&amp;</w:t>
            </w: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twork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dwork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>, &amp;</w:t>
            </w: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twork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wqueue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next_tmo</w:t>
            </w:r>
            <w:proofErr w:type="spellEnd"/>
            <w:proofErr w:type="gramStart"/>
            <w:r w:rsidRPr="00D770F5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0A0D802D" w14:textId="4E80E717" w:rsidR="00D770F5" w:rsidRPr="00D770F5" w:rsidRDefault="00D770F5" w:rsidP="00D770F5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770F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60898175" w14:textId="77777777" w:rsidR="00D770F5" w:rsidRPr="00234E47" w:rsidRDefault="00D770F5" w:rsidP="00D770F5">
      <w:pPr>
        <w:pStyle w:val="Text3"/>
        <w:ind w:left="2160"/>
        <w:jc w:val="both"/>
        <w:rPr>
          <w:rFonts w:ascii="Courier New" w:hAnsi="Courier New" w:cs="Courier New"/>
        </w:rPr>
      </w:pPr>
    </w:p>
    <w:p w14:paraId="09C3CFD7" w14:textId="5BF19A09" w:rsidR="00234E47" w:rsidRDefault="00234E47" w:rsidP="00D770F5">
      <w:pPr>
        <w:pStyle w:val="Text3"/>
        <w:ind w:left="2160"/>
      </w:pPr>
      <w:r>
        <w:t>The callback function is register</w:t>
      </w:r>
      <w:r w:rsidR="00D770F5">
        <w:t>ed</w:t>
      </w:r>
      <w:r>
        <w:t xml:space="preserve"> with the system by the statement: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8540"/>
      </w:tblGrid>
      <w:tr w:rsidR="00D770F5" w14:paraId="050D56C6" w14:textId="77777777" w:rsidTr="00D770F5">
        <w:tc>
          <w:tcPr>
            <w:tcW w:w="10700" w:type="dxa"/>
            <w:shd w:val="clear" w:color="auto" w:fill="DEEAF6" w:themeFill="accent5" w:themeFillTint="33"/>
          </w:tcPr>
          <w:p w14:paraId="2351AF46" w14:textId="77777777" w:rsidR="00D770F5" w:rsidRPr="00D770F5" w:rsidRDefault="00D770F5" w:rsidP="00D770F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D770F5">
              <w:rPr>
                <w:rFonts w:ascii="Courier New" w:hAnsi="Courier New" w:cs="Courier New"/>
                <w:sz w:val="20"/>
                <w:szCs w:val="20"/>
              </w:rPr>
              <w:t>//initialize</w:t>
            </w:r>
          </w:p>
          <w:p w14:paraId="0FBDE45A" w14:textId="77777777" w:rsidR="00D770F5" w:rsidRPr="00D770F5" w:rsidRDefault="00D770F5" w:rsidP="00D770F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D770F5">
              <w:rPr>
                <w:rFonts w:ascii="Courier New" w:hAnsi="Courier New" w:cs="Courier New"/>
                <w:sz w:val="20"/>
                <w:szCs w:val="20"/>
              </w:rPr>
              <w:t>……;</w:t>
            </w:r>
          </w:p>
          <w:p w14:paraId="02EE14F6" w14:textId="77777777" w:rsidR="00D770F5" w:rsidRPr="00D770F5" w:rsidRDefault="00D770F5" w:rsidP="00D770F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os_init_delayed_work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>(&amp;</w:t>
            </w: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sworkt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dwork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scan_work_clbk</w:t>
            </w:r>
            <w:proofErr w:type="spellEnd"/>
            <w:proofErr w:type="gramStart"/>
            <w:r w:rsidRPr="00D770F5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29D5AAFC" w14:textId="02A6C0B1" w:rsidR="00D770F5" w:rsidRPr="00D770F5" w:rsidRDefault="00D770F5" w:rsidP="00D770F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D770F5">
              <w:rPr>
                <w:rFonts w:ascii="Courier New" w:hAnsi="Courier New" w:cs="Courier New"/>
                <w:sz w:val="20"/>
                <w:szCs w:val="20"/>
              </w:rPr>
              <w:t>……;</w:t>
            </w:r>
          </w:p>
        </w:tc>
      </w:tr>
    </w:tbl>
    <w:p w14:paraId="71F216CC" w14:textId="77777777" w:rsidR="00234E47" w:rsidRDefault="00234E47" w:rsidP="00234E47">
      <w:pPr>
        <w:pStyle w:val="Text3"/>
        <w:jc w:val="both"/>
      </w:pPr>
    </w:p>
    <w:p w14:paraId="122C3216" w14:textId="746DD680" w:rsidR="00234E47" w:rsidRPr="00D770F5" w:rsidRDefault="00234E47" w:rsidP="008A7D0A">
      <w:pPr>
        <w:pStyle w:val="Text3"/>
        <w:numPr>
          <w:ilvl w:val="0"/>
          <w:numId w:val="9"/>
        </w:numPr>
        <w:jc w:val="both"/>
      </w:pPr>
      <w:r w:rsidRPr="00D770F5">
        <w:t>Display of the Scan Results</w:t>
      </w:r>
    </w:p>
    <w:p w14:paraId="1A710E18" w14:textId="7CE48431" w:rsidR="004532B7" w:rsidRDefault="00B94FAC" w:rsidP="00D770F5">
      <w:pPr>
        <w:pStyle w:val="Text3"/>
        <w:ind w:left="2160"/>
        <w:jc w:val="both"/>
      </w:pPr>
      <w:r>
        <w:t xml:space="preserve">Under the set of the </w:t>
      </w:r>
      <w:proofErr w:type="spellStart"/>
      <w:r w:rsidRPr="00D770F5">
        <w:rPr>
          <w:rFonts w:ascii="Courier New" w:hAnsi="Courier New" w:cs="Courier New"/>
        </w:rPr>
        <w:t>ap_logging</w:t>
      </w:r>
      <w:proofErr w:type="spellEnd"/>
      <w:r>
        <w:t xml:space="preserve"> flag, the data list from the scan work is populated with API calls</w:t>
      </w:r>
      <w:r w:rsidR="00D770F5">
        <w:t>.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8540"/>
      </w:tblGrid>
      <w:tr w:rsidR="00D770F5" w14:paraId="041DE953" w14:textId="77777777" w:rsidTr="00D770F5">
        <w:tc>
          <w:tcPr>
            <w:tcW w:w="10700" w:type="dxa"/>
            <w:shd w:val="clear" w:color="auto" w:fill="DEEAF6" w:themeFill="accent5" w:themeFillTint="33"/>
          </w:tcPr>
          <w:p w14:paraId="6EB73772" w14:textId="77777777" w:rsidR="00D770F5" w:rsidRPr="00D770F5" w:rsidRDefault="00D770F5" w:rsidP="00D770F5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770F5">
              <w:rPr>
                <w:rFonts w:ascii="Courier New" w:hAnsi="Courier New" w:cs="Courier New"/>
                <w:sz w:val="20"/>
                <w:szCs w:val="20"/>
              </w:rPr>
              <w:t>if (</w:t>
            </w: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ap_logging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5D715DD" w14:textId="77777777" w:rsidR="00D770F5" w:rsidRPr="00D770F5" w:rsidRDefault="00D770F5" w:rsidP="00D770F5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770F5">
              <w:rPr>
                <w:rFonts w:ascii="Courier New" w:hAnsi="Courier New" w:cs="Courier New"/>
                <w:sz w:val="20"/>
                <w:szCs w:val="20"/>
              </w:rPr>
              <w:tab/>
              <w:t xml:space="preserve">for (int </w:t>
            </w: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num_ap_found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276E8618" w14:textId="77777777" w:rsidR="00D770F5" w:rsidRPr="00D770F5" w:rsidRDefault="00D770F5" w:rsidP="00D770F5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770F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70F5">
              <w:rPr>
                <w:rFonts w:ascii="Courier New" w:hAnsi="Courier New" w:cs="Courier New"/>
                <w:sz w:val="20"/>
                <w:szCs w:val="20"/>
              </w:rPr>
              <w:tab/>
              <w:t xml:space="preserve">uint8_t </w:t>
            </w:r>
            <w:proofErr w:type="spellStart"/>
            <w:proofErr w:type="gramStart"/>
            <w:r w:rsidRPr="00D770F5">
              <w:rPr>
                <w:rFonts w:ascii="Courier New" w:hAnsi="Courier New" w:cs="Courier New"/>
                <w:sz w:val="20"/>
                <w:szCs w:val="20"/>
              </w:rPr>
              <w:t>chan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End"/>
          </w:p>
          <w:p w14:paraId="561B1325" w14:textId="77777777" w:rsidR="00D770F5" w:rsidRPr="00D770F5" w:rsidRDefault="00D770F5" w:rsidP="00D770F5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770F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70F5">
              <w:rPr>
                <w:rFonts w:ascii="Courier New" w:hAnsi="Courier New" w:cs="Courier New"/>
                <w:sz w:val="20"/>
                <w:szCs w:val="20"/>
              </w:rPr>
              <w:tab/>
              <w:t xml:space="preserve">char </w:t>
            </w: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mode_</w:t>
            </w:r>
            <w:proofErr w:type="gramStart"/>
            <w:r w:rsidRPr="00D770F5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D770F5">
              <w:rPr>
                <w:rFonts w:ascii="Courier New" w:hAnsi="Courier New" w:cs="Courier New"/>
                <w:sz w:val="20"/>
                <w:szCs w:val="20"/>
              </w:rPr>
              <w:t>64];</w:t>
            </w:r>
          </w:p>
          <w:p w14:paraId="67BA56C5" w14:textId="77777777" w:rsidR="00D770F5" w:rsidRPr="00D770F5" w:rsidRDefault="00D770F5" w:rsidP="00D770F5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770F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70F5">
              <w:rPr>
                <w:rFonts w:ascii="Courier New" w:hAnsi="Courier New" w:cs="Courier New"/>
                <w:sz w:val="20"/>
                <w:szCs w:val="20"/>
              </w:rPr>
              <w:tab/>
              <w:t xml:space="preserve">struct </w:t>
            </w: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wifi_ssid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770F5">
              <w:rPr>
                <w:rFonts w:ascii="Courier New" w:hAnsi="Courier New" w:cs="Courier New"/>
                <w:sz w:val="20"/>
                <w:szCs w:val="20"/>
              </w:rPr>
              <w:t>ssid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End"/>
          </w:p>
          <w:p w14:paraId="729FA5B8" w14:textId="77777777" w:rsidR="00D770F5" w:rsidRPr="00D770F5" w:rsidRDefault="00D770F5" w:rsidP="00D770F5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770F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70F5">
              <w:rPr>
                <w:rFonts w:ascii="Courier New" w:hAnsi="Courier New" w:cs="Courier New"/>
                <w:sz w:val="20"/>
                <w:szCs w:val="20"/>
              </w:rPr>
              <w:tab/>
              <w:t xml:space="preserve">struct </w:t>
            </w: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wifi_authmode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770F5">
              <w:rPr>
                <w:rFonts w:ascii="Courier New" w:hAnsi="Courier New" w:cs="Courier New"/>
                <w:sz w:val="20"/>
                <w:szCs w:val="20"/>
              </w:rPr>
              <w:t>authmode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End"/>
          </w:p>
          <w:p w14:paraId="71A58218" w14:textId="77777777" w:rsidR="00D770F5" w:rsidRPr="00D770F5" w:rsidRDefault="00D770F5" w:rsidP="00D770F5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770F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70F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wifi_netinfo_get_ssid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twork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proofErr w:type="gramStart"/>
            <w:r w:rsidRPr="00D770F5">
              <w:rPr>
                <w:rFonts w:ascii="Courier New" w:hAnsi="Courier New" w:cs="Courier New"/>
                <w:sz w:val="20"/>
                <w:szCs w:val="20"/>
              </w:rPr>
              <w:t>conf.scan</w:t>
            </w:r>
            <w:proofErr w:type="gramEnd"/>
            <w:r w:rsidRPr="00D770F5">
              <w:rPr>
                <w:rFonts w:ascii="Courier New" w:hAnsi="Courier New" w:cs="Courier New"/>
                <w:sz w:val="20"/>
                <w:szCs w:val="20"/>
              </w:rPr>
              <w:t>_result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>], &amp;</w:t>
            </w: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ssid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57CD577" w14:textId="77777777" w:rsidR="00D770F5" w:rsidRPr="00D770F5" w:rsidRDefault="00D770F5" w:rsidP="00D770F5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770F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70F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wifi_netinfo_get_chan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twork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proofErr w:type="gramStart"/>
            <w:r w:rsidRPr="00D770F5">
              <w:rPr>
                <w:rFonts w:ascii="Courier New" w:hAnsi="Courier New" w:cs="Courier New"/>
                <w:sz w:val="20"/>
                <w:szCs w:val="20"/>
              </w:rPr>
              <w:t>conf.scan</w:t>
            </w:r>
            <w:proofErr w:type="gramEnd"/>
            <w:r w:rsidRPr="00D770F5">
              <w:rPr>
                <w:rFonts w:ascii="Courier New" w:hAnsi="Courier New" w:cs="Courier New"/>
                <w:sz w:val="20"/>
                <w:szCs w:val="20"/>
              </w:rPr>
              <w:t>_result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>], &amp;</w:t>
            </w: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chan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1163515" w14:textId="77777777" w:rsidR="00D770F5" w:rsidRPr="00D770F5" w:rsidRDefault="00D770F5" w:rsidP="00D770F5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770F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70F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wifi_netinfo_get_authmode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twork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proofErr w:type="gramStart"/>
            <w:r w:rsidRPr="00D770F5">
              <w:rPr>
                <w:rFonts w:ascii="Courier New" w:hAnsi="Courier New" w:cs="Courier New"/>
                <w:sz w:val="20"/>
                <w:szCs w:val="20"/>
              </w:rPr>
              <w:t>conf.scan</w:t>
            </w:r>
            <w:proofErr w:type="gramEnd"/>
            <w:r w:rsidRPr="00D770F5">
              <w:rPr>
                <w:rFonts w:ascii="Courier New" w:hAnsi="Courier New" w:cs="Courier New"/>
                <w:sz w:val="20"/>
                <w:szCs w:val="20"/>
              </w:rPr>
              <w:t>_result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>], &amp;</w:t>
            </w: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authmode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BFF5466" w14:textId="77777777" w:rsidR="00D770F5" w:rsidRPr="00D770F5" w:rsidRDefault="00D770F5" w:rsidP="00D770F5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770F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70F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wifi_netinfo_authmode_</w:t>
            </w:r>
            <w:proofErr w:type="gramStart"/>
            <w:r w:rsidRPr="00D770F5">
              <w:rPr>
                <w:rFonts w:ascii="Courier New" w:hAnsi="Courier New" w:cs="Courier New"/>
                <w:sz w:val="20"/>
                <w:szCs w:val="20"/>
              </w:rPr>
              <w:t>tostr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D770F5">
              <w:rPr>
                <w:rFonts w:ascii="Courier New" w:hAnsi="Courier New" w:cs="Courier New"/>
                <w:sz w:val="20"/>
                <w:szCs w:val="20"/>
              </w:rPr>
              <w:t>authmode.authmask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mode_name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>, 64);</w:t>
            </w:r>
          </w:p>
          <w:p w14:paraId="6D55AADD" w14:textId="77777777" w:rsidR="00D770F5" w:rsidRPr="00D770F5" w:rsidRDefault="00D770F5" w:rsidP="00D770F5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770F5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</w:r>
            <w:r w:rsidRPr="00D770F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pr_always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>("%6pM on channel %2d @ %3d '%s' '%s'\n",</w:t>
            </w:r>
          </w:p>
          <w:p w14:paraId="0A88CA03" w14:textId="77777777" w:rsidR="00D770F5" w:rsidRPr="00D770F5" w:rsidRDefault="00D770F5" w:rsidP="00D770F5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770F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70F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70F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70F5">
              <w:rPr>
                <w:rFonts w:ascii="Courier New" w:hAnsi="Courier New" w:cs="Courier New"/>
                <w:sz w:val="20"/>
                <w:szCs w:val="20"/>
              </w:rPr>
              <w:tab/>
              <w:t xml:space="preserve">  </w:t>
            </w: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twork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conf.scan_result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>]-&gt;</w:t>
            </w: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ni_bssid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3CBA93F5" w14:textId="77777777" w:rsidR="00D770F5" w:rsidRPr="00D770F5" w:rsidRDefault="00D770F5" w:rsidP="00D770F5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770F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70F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70F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70F5">
              <w:rPr>
                <w:rFonts w:ascii="Courier New" w:hAnsi="Courier New" w:cs="Courier New"/>
                <w:sz w:val="20"/>
                <w:szCs w:val="20"/>
              </w:rPr>
              <w:tab/>
              <w:t xml:space="preserve">  </w:t>
            </w: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chan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5CCAE0B0" w14:textId="77777777" w:rsidR="00D770F5" w:rsidRPr="00D770F5" w:rsidRDefault="00D770F5" w:rsidP="00D770F5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770F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70F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70F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70F5">
              <w:rPr>
                <w:rFonts w:ascii="Courier New" w:hAnsi="Courier New" w:cs="Courier New"/>
                <w:sz w:val="20"/>
                <w:szCs w:val="20"/>
              </w:rPr>
              <w:tab/>
              <w:t xml:space="preserve">  </w:t>
            </w: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twork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conf.scan_result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>]-&gt;</w:t>
            </w: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ni_rssi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6E1AB31A" w14:textId="77777777" w:rsidR="00D770F5" w:rsidRPr="00D770F5" w:rsidRDefault="00D770F5" w:rsidP="00D770F5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770F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70F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70F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70F5">
              <w:rPr>
                <w:rFonts w:ascii="Courier New" w:hAnsi="Courier New" w:cs="Courier New"/>
                <w:sz w:val="20"/>
                <w:szCs w:val="20"/>
              </w:rPr>
              <w:tab/>
              <w:t xml:space="preserve">  </w:t>
            </w: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ssid.ws_ssid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1155CD41" w14:textId="77777777" w:rsidR="00D770F5" w:rsidRPr="00D770F5" w:rsidRDefault="00D770F5" w:rsidP="00D770F5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770F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70F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70F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70F5">
              <w:rPr>
                <w:rFonts w:ascii="Courier New" w:hAnsi="Courier New" w:cs="Courier New"/>
                <w:sz w:val="20"/>
                <w:szCs w:val="20"/>
              </w:rPr>
              <w:tab/>
              <w:t xml:space="preserve">  </w:t>
            </w: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mode_</w:t>
            </w:r>
            <w:proofErr w:type="gramStart"/>
            <w:r w:rsidRPr="00D770F5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 xml:space="preserve"> )</w:t>
            </w:r>
            <w:proofErr w:type="gramEnd"/>
            <w:r w:rsidRPr="00D770F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3B0042B" w14:textId="77777777" w:rsidR="00D770F5" w:rsidRPr="00D770F5" w:rsidRDefault="00D770F5" w:rsidP="00D770F5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770F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14:paraId="329C9906" w14:textId="77777777" w:rsidR="00D770F5" w:rsidRPr="00D770F5" w:rsidRDefault="00D770F5" w:rsidP="00D770F5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770F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1C910FF5" w14:textId="3CA745E2" w:rsidR="00D770F5" w:rsidRPr="00D770F5" w:rsidRDefault="00D770F5" w:rsidP="00D770F5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wcm_free_scanresult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twork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conf.scan_result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num_ap_found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14:paraId="65B05A03" w14:textId="585EAA1D" w:rsidR="00D770F5" w:rsidRDefault="00D770F5" w:rsidP="00D770F5">
      <w:pPr>
        <w:pStyle w:val="Text3"/>
        <w:ind w:left="2160"/>
        <w:jc w:val="both"/>
      </w:pPr>
      <w:r>
        <w:br w:type="page"/>
      </w:r>
    </w:p>
    <w:p w14:paraId="0F1CF721" w14:textId="4CE4F5BB" w:rsidR="00646908" w:rsidRDefault="00646908" w:rsidP="002C4A5D">
      <w:pPr>
        <w:pStyle w:val="Heading3"/>
      </w:pPr>
      <w:bookmarkStart w:id="15" w:name="_Toc110244702"/>
      <w:r>
        <w:lastRenderedPageBreak/>
        <w:t>Running the Application</w:t>
      </w:r>
      <w:bookmarkEnd w:id="15"/>
      <w:r>
        <w:t xml:space="preserve"> </w:t>
      </w:r>
    </w:p>
    <w:p w14:paraId="7E657300" w14:textId="2563BCCA" w:rsidR="003B7279" w:rsidRDefault="003B7279" w:rsidP="003B7279">
      <w:pPr>
        <w:pStyle w:val="Text3"/>
        <w:jc w:val="both"/>
      </w:pPr>
      <w:r>
        <w:t xml:space="preserve">Program </w:t>
      </w:r>
      <w:proofErr w:type="spellStart"/>
      <w:r>
        <w:rPr>
          <w:rFonts w:ascii="Courier New" w:hAnsi="Courier New" w:cs="Courier New"/>
        </w:rPr>
        <w:t>lpscan.elf</w:t>
      </w:r>
      <w:proofErr w:type="spellEnd"/>
      <w:r w:rsidR="001F440A">
        <w:rPr>
          <w:rFonts w:ascii="Courier New" w:hAnsi="Courier New" w:cs="Courier New"/>
        </w:rPr>
        <w:t xml:space="preserve"> (</w:t>
      </w:r>
      <w:proofErr w:type="spellStart"/>
      <w:r w:rsidR="001F440A" w:rsidRPr="001F440A">
        <w:rPr>
          <w:rFonts w:ascii="Courier New" w:hAnsi="Courier New" w:cs="Courier New"/>
        </w:rPr>
        <w:t>sdk_</w:t>
      </w:r>
      <w:r w:rsidR="001F440A">
        <w:rPr>
          <w:rFonts w:ascii="Courier New" w:hAnsi="Courier New" w:cs="Courier New"/>
        </w:rPr>
        <w:t>x.y</w:t>
      </w:r>
      <w:proofErr w:type="spellEnd"/>
      <w:r w:rsidR="001F440A" w:rsidRPr="001F440A">
        <w:rPr>
          <w:rFonts w:ascii="Courier New" w:hAnsi="Courier New" w:cs="Courier New"/>
        </w:rPr>
        <w:t>\examples\</w:t>
      </w:r>
      <w:proofErr w:type="spellStart"/>
      <w:r w:rsidR="001F440A" w:rsidRPr="001F440A">
        <w:rPr>
          <w:rFonts w:ascii="Courier New" w:hAnsi="Courier New" w:cs="Courier New"/>
        </w:rPr>
        <w:t>lp_scan</w:t>
      </w:r>
      <w:proofErr w:type="spellEnd"/>
      <w:r w:rsidR="001F440A" w:rsidRPr="001F440A">
        <w:rPr>
          <w:rFonts w:ascii="Courier New" w:hAnsi="Courier New" w:cs="Courier New"/>
        </w:rPr>
        <w:t>\bin</w:t>
      </w:r>
      <w:r w:rsidR="001F440A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</w:t>
      </w:r>
      <w:r>
        <w:t>using the Download tool:</w:t>
      </w:r>
    </w:p>
    <w:p w14:paraId="14F9D332" w14:textId="77777777" w:rsidR="003B7279" w:rsidRDefault="003B7279" w:rsidP="003B7279">
      <w:pPr>
        <w:pStyle w:val="Text3"/>
        <w:numPr>
          <w:ilvl w:val="0"/>
          <w:numId w:val="11"/>
        </w:numPr>
        <w:jc w:val="both"/>
      </w:pPr>
      <w:r>
        <w:t xml:space="preserve">Launch the Download tool provided with InnoPhase Talaria TWO SDK. </w:t>
      </w:r>
    </w:p>
    <w:p w14:paraId="45D46714" w14:textId="77777777" w:rsidR="003B7279" w:rsidRDefault="003B7279" w:rsidP="003B7279">
      <w:pPr>
        <w:pStyle w:val="Text3"/>
        <w:numPr>
          <w:ilvl w:val="0"/>
          <w:numId w:val="11"/>
        </w:numPr>
        <w:jc w:val="both"/>
      </w:pPr>
      <w:r>
        <w:t>In the GUI window:</w:t>
      </w:r>
    </w:p>
    <w:p w14:paraId="008349F4" w14:textId="77777777" w:rsidR="003B7279" w:rsidRDefault="003B7279" w:rsidP="003B7279">
      <w:pPr>
        <w:pStyle w:val="Text3"/>
        <w:numPr>
          <w:ilvl w:val="1"/>
          <w:numId w:val="11"/>
        </w:numPr>
        <w:jc w:val="both"/>
      </w:pPr>
      <w:r>
        <w:t xml:space="preserve">Boot Target: Select the appropriate EVK from the drop-down </w:t>
      </w:r>
    </w:p>
    <w:p w14:paraId="47B8C765" w14:textId="5B1392EF" w:rsidR="003B7279" w:rsidRDefault="003B7279" w:rsidP="003B7279">
      <w:pPr>
        <w:pStyle w:val="Text3"/>
        <w:numPr>
          <w:ilvl w:val="1"/>
          <w:numId w:val="11"/>
        </w:numPr>
        <w:jc w:val="both"/>
      </w:pPr>
      <w:r>
        <w:t xml:space="preserve">ELF Input: Load the </w:t>
      </w:r>
      <w:proofErr w:type="spellStart"/>
      <w:r>
        <w:rPr>
          <w:rFonts w:ascii="Courier New" w:hAnsi="Courier New" w:cs="Courier New"/>
        </w:rPr>
        <w:t>lpscan.elf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 xml:space="preserve">by clicking on </w:t>
      </w:r>
      <w:r>
        <w:rPr>
          <w:rFonts w:ascii="Courier New" w:hAnsi="Courier New" w:cs="Courier New"/>
        </w:rPr>
        <w:t>Select ELF File</w:t>
      </w:r>
      <w:r>
        <w:t xml:space="preserve">. </w:t>
      </w:r>
      <w:bookmarkStart w:id="16" w:name="_Hlk70413691"/>
    </w:p>
    <w:p w14:paraId="4D742368" w14:textId="62B5252C" w:rsidR="003B7279" w:rsidRDefault="003B7279" w:rsidP="003B7279">
      <w:pPr>
        <w:pStyle w:val="Text3"/>
        <w:numPr>
          <w:ilvl w:val="1"/>
          <w:numId w:val="11"/>
        </w:numPr>
        <w:jc w:val="both"/>
      </w:pPr>
      <w:r>
        <w:t xml:space="preserve">Boot arguments: Pass the following boot arguments: </w:t>
      </w:r>
    </w:p>
    <w:tbl>
      <w:tblPr>
        <w:tblStyle w:val="TableGrid"/>
        <w:tblW w:w="0" w:type="auto"/>
        <w:tblInd w:w="3240" w:type="dxa"/>
        <w:tblLook w:val="04A0" w:firstRow="1" w:lastRow="0" w:firstColumn="1" w:lastColumn="0" w:noHBand="0" w:noVBand="1"/>
      </w:tblPr>
      <w:tblGrid>
        <w:gridCol w:w="7460"/>
      </w:tblGrid>
      <w:tr w:rsidR="003B7279" w14:paraId="1418882D" w14:textId="77777777" w:rsidTr="003B7279">
        <w:tc>
          <w:tcPr>
            <w:tcW w:w="10700" w:type="dxa"/>
            <w:shd w:val="clear" w:color="auto" w:fill="DEEAF6" w:themeFill="accent5" w:themeFillTint="33"/>
          </w:tcPr>
          <w:p w14:paraId="1916A083" w14:textId="66D8ABD9" w:rsidR="003B7279" w:rsidRPr="003B7279" w:rsidRDefault="003B7279" w:rsidP="003B7279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3B7279">
              <w:rPr>
                <w:rFonts w:ascii="Courier New" w:hAnsi="Courier New" w:cs="Courier New"/>
                <w:sz w:val="20"/>
                <w:szCs w:val="20"/>
              </w:rPr>
              <w:t>wifi.scan</w:t>
            </w:r>
            <w:proofErr w:type="gramEnd"/>
            <w:r w:rsidRPr="003B7279">
              <w:rPr>
                <w:rFonts w:ascii="Courier New" w:hAnsi="Courier New" w:cs="Courier New"/>
                <w:sz w:val="20"/>
                <w:szCs w:val="20"/>
              </w:rPr>
              <w:t>_min_listen_time</w:t>
            </w:r>
            <w:proofErr w:type="spellEnd"/>
            <w:r w:rsidRPr="003B7279">
              <w:rPr>
                <w:rFonts w:ascii="Courier New" w:hAnsi="Courier New" w:cs="Courier New"/>
                <w:sz w:val="20"/>
                <w:szCs w:val="20"/>
              </w:rPr>
              <w:t>=</w:t>
            </w:r>
            <w:r w:rsidR="000253E0">
              <w:rPr>
                <w:rFonts w:ascii="Courier New" w:hAnsi="Courier New" w:cs="Courier New"/>
                <w:sz w:val="20"/>
                <w:szCs w:val="20"/>
              </w:rPr>
              <w:t>8</w:t>
            </w:r>
            <w:r w:rsidRPr="003B727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B7279">
              <w:rPr>
                <w:rFonts w:ascii="Courier New" w:hAnsi="Courier New" w:cs="Courier New"/>
                <w:sz w:val="20"/>
                <w:szCs w:val="20"/>
              </w:rPr>
              <w:t>wifi.scan_max_listen_time</w:t>
            </w:r>
            <w:proofErr w:type="spellEnd"/>
            <w:r w:rsidRPr="003B7279">
              <w:rPr>
                <w:rFonts w:ascii="Courier New" w:hAnsi="Courier New" w:cs="Courier New"/>
                <w:sz w:val="20"/>
                <w:szCs w:val="20"/>
              </w:rPr>
              <w:t>=</w:t>
            </w:r>
            <w:r w:rsidR="000253E0">
              <w:rPr>
                <w:rFonts w:ascii="Courier New" w:hAnsi="Courier New" w:cs="Courier New"/>
                <w:sz w:val="20"/>
                <w:szCs w:val="20"/>
              </w:rPr>
              <w:t>24</w:t>
            </w:r>
            <w:r w:rsidRPr="003B727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B7279">
              <w:rPr>
                <w:rFonts w:ascii="Courier New" w:hAnsi="Courier New" w:cs="Courier New"/>
                <w:sz w:val="20"/>
                <w:szCs w:val="20"/>
              </w:rPr>
              <w:t>wifi.scan_num_probes</w:t>
            </w:r>
            <w:proofErr w:type="spellEnd"/>
            <w:r w:rsidRPr="003B7279">
              <w:rPr>
                <w:rFonts w:ascii="Courier New" w:hAnsi="Courier New" w:cs="Courier New"/>
                <w:sz w:val="20"/>
                <w:szCs w:val="20"/>
              </w:rPr>
              <w:t xml:space="preserve">=1, </w:t>
            </w:r>
            <w:proofErr w:type="spellStart"/>
            <w:r w:rsidRPr="003B7279">
              <w:rPr>
                <w:rFonts w:ascii="Courier New" w:hAnsi="Courier New" w:cs="Courier New"/>
                <w:sz w:val="20"/>
                <w:szCs w:val="20"/>
              </w:rPr>
              <w:t>wifi.scan_idleslots</w:t>
            </w:r>
            <w:proofErr w:type="spellEnd"/>
            <w:r w:rsidRPr="003B7279">
              <w:rPr>
                <w:rFonts w:ascii="Courier New" w:hAnsi="Courier New" w:cs="Courier New"/>
                <w:sz w:val="20"/>
                <w:szCs w:val="20"/>
              </w:rPr>
              <w:t xml:space="preserve">=3, </w:t>
            </w:r>
            <w:proofErr w:type="spellStart"/>
            <w:r w:rsidRPr="003B7279">
              <w:rPr>
                <w:rFonts w:ascii="Courier New" w:hAnsi="Courier New" w:cs="Courier New"/>
                <w:sz w:val="20"/>
                <w:szCs w:val="20"/>
              </w:rPr>
              <w:t>wifi.nap_scan</w:t>
            </w:r>
            <w:proofErr w:type="spellEnd"/>
            <w:r w:rsidRPr="003B7279">
              <w:rPr>
                <w:rFonts w:ascii="Courier New" w:hAnsi="Courier New" w:cs="Courier New"/>
                <w:sz w:val="20"/>
                <w:szCs w:val="20"/>
              </w:rPr>
              <w:t xml:space="preserve">=1, </w:t>
            </w:r>
            <w:proofErr w:type="spellStart"/>
            <w:r w:rsidRPr="003B7279">
              <w:rPr>
                <w:rFonts w:ascii="Courier New" w:hAnsi="Courier New" w:cs="Courier New"/>
                <w:sz w:val="20"/>
                <w:szCs w:val="20"/>
              </w:rPr>
              <w:t>dt_iterations</w:t>
            </w:r>
            <w:proofErr w:type="spellEnd"/>
            <w:r w:rsidRPr="003B7279">
              <w:rPr>
                <w:rFonts w:ascii="Courier New" w:hAnsi="Courier New" w:cs="Courier New"/>
                <w:sz w:val="20"/>
                <w:szCs w:val="20"/>
              </w:rPr>
              <w:t xml:space="preserve">=10, </w:t>
            </w:r>
            <w:proofErr w:type="spellStart"/>
            <w:r w:rsidRPr="003B7279">
              <w:rPr>
                <w:rFonts w:ascii="Courier New" w:hAnsi="Courier New" w:cs="Courier New"/>
                <w:sz w:val="20"/>
                <w:szCs w:val="20"/>
              </w:rPr>
              <w:t>ap_logging</w:t>
            </w:r>
            <w:proofErr w:type="spellEnd"/>
            <w:r w:rsidRPr="003B7279">
              <w:rPr>
                <w:rFonts w:ascii="Courier New" w:hAnsi="Courier New" w:cs="Courier New"/>
                <w:sz w:val="20"/>
                <w:szCs w:val="20"/>
              </w:rPr>
              <w:t>=1, suspend=1</w:t>
            </w:r>
          </w:p>
        </w:tc>
      </w:tr>
    </w:tbl>
    <w:p w14:paraId="3EF01A07" w14:textId="77777777" w:rsidR="003B7279" w:rsidRDefault="003B7279" w:rsidP="003B7279">
      <w:pPr>
        <w:pStyle w:val="Text3"/>
        <w:numPr>
          <w:ilvl w:val="1"/>
          <w:numId w:val="11"/>
        </w:numPr>
        <w:jc w:val="both"/>
      </w:pPr>
      <w:r>
        <w:t xml:space="preserve">Programming: Prog RAM or Prog Flash as per requirement. </w:t>
      </w:r>
      <w:bookmarkEnd w:id="16"/>
    </w:p>
    <w:p w14:paraId="1C235FF4" w14:textId="2D2F9DD0" w:rsidR="003B7279" w:rsidRDefault="003B7279" w:rsidP="003B7279">
      <w:pPr>
        <w:pStyle w:val="Text3"/>
        <w:jc w:val="both"/>
        <w:rPr>
          <w:rFonts w:cstheme="minorHAnsi"/>
        </w:rPr>
      </w:pPr>
      <w:r>
        <w:t xml:space="preserve">For more details on using the Download tool, refer to the document: </w:t>
      </w:r>
      <w:r>
        <w:rPr>
          <w:rFonts w:ascii="Courier New" w:hAnsi="Courier New" w:cs="Courier New"/>
        </w:rPr>
        <w:t xml:space="preserve">UG_Download_Tool.pdf </w:t>
      </w:r>
      <w:r>
        <w:rPr>
          <w:rFonts w:cstheme="minorHAnsi"/>
        </w:rPr>
        <w:t xml:space="preserve">(path: </w:t>
      </w:r>
      <w:proofErr w:type="spellStart"/>
      <w:r w:rsidR="00805AA0" w:rsidRPr="00805AA0">
        <w:rPr>
          <w:rFonts w:cstheme="minorHAnsi"/>
          <w:i/>
          <w:iCs/>
        </w:rPr>
        <w:t>sdk_x.y</w:t>
      </w:r>
      <w:proofErr w:type="spellEnd"/>
      <w:r w:rsidR="00805AA0" w:rsidRPr="00805AA0">
        <w:rPr>
          <w:rFonts w:cstheme="minorHAnsi"/>
          <w:i/>
          <w:iCs/>
        </w:rPr>
        <w:t>/</w:t>
      </w:r>
      <w:proofErr w:type="spellStart"/>
      <w:r w:rsidR="00805AA0" w:rsidRPr="00805AA0">
        <w:rPr>
          <w:rFonts w:cstheme="minorHAnsi"/>
          <w:i/>
          <w:iCs/>
        </w:rPr>
        <w:t>pc_tools</w:t>
      </w:r>
      <w:proofErr w:type="spellEnd"/>
      <w:r w:rsidR="00805AA0" w:rsidRPr="00805AA0">
        <w:rPr>
          <w:rFonts w:cstheme="minorHAnsi"/>
          <w:i/>
          <w:iCs/>
        </w:rPr>
        <w:t>/</w:t>
      </w:r>
      <w:proofErr w:type="spellStart"/>
      <w:r w:rsidR="00805AA0" w:rsidRPr="00805AA0">
        <w:rPr>
          <w:rFonts w:cstheme="minorHAnsi"/>
          <w:i/>
          <w:iCs/>
        </w:rPr>
        <w:t>Download_Tool</w:t>
      </w:r>
      <w:proofErr w:type="spellEnd"/>
      <w:r w:rsidR="00805AA0" w:rsidRPr="00805AA0">
        <w:rPr>
          <w:rFonts w:cstheme="minorHAnsi"/>
          <w:i/>
          <w:iCs/>
        </w:rPr>
        <w:t>/doc</w:t>
      </w:r>
      <w:r>
        <w:rPr>
          <w:rFonts w:cstheme="minorHAnsi"/>
        </w:rPr>
        <w:t>).</w:t>
      </w:r>
    </w:p>
    <w:p w14:paraId="1424CC37" w14:textId="77777777" w:rsidR="003B7279" w:rsidRDefault="003B7279" w:rsidP="003B7279">
      <w:pPr>
        <w:pStyle w:val="Text3"/>
        <w:jc w:val="both"/>
      </w:pPr>
      <w:r>
        <w:rPr>
          <w:rFonts w:cstheme="minorHAnsi"/>
          <w:b/>
          <w:bCs/>
        </w:rPr>
        <w:t>Note</w:t>
      </w:r>
      <w:r>
        <w:rPr>
          <w:rFonts w:cstheme="minorHAnsi"/>
        </w:rPr>
        <w:t>: x and y refer to the SDK release version. For example: sdk_2.4/doc.</w:t>
      </w:r>
    </w:p>
    <w:p w14:paraId="06B3F349" w14:textId="77777777" w:rsidR="003B7279" w:rsidRPr="003B7279" w:rsidRDefault="003B7279" w:rsidP="003B7279">
      <w:pPr>
        <w:pStyle w:val="Text3"/>
      </w:pPr>
    </w:p>
    <w:p w14:paraId="02D0F91E" w14:textId="77777777" w:rsidR="00D770F5" w:rsidRPr="00D770F5" w:rsidRDefault="00D770F5" w:rsidP="002079C3">
      <w:pPr>
        <w:pStyle w:val="Text3"/>
        <w:jc w:val="both"/>
      </w:pPr>
      <w:bookmarkStart w:id="17" w:name="_Hlk70413600"/>
    </w:p>
    <w:p w14:paraId="70B00304" w14:textId="41A3C7E0" w:rsidR="00646908" w:rsidRDefault="00646908" w:rsidP="00646908">
      <w:pPr>
        <w:pStyle w:val="Text3"/>
        <w:jc w:val="center"/>
      </w:pPr>
    </w:p>
    <w:p w14:paraId="6EF0A574" w14:textId="77777777" w:rsidR="00872D36" w:rsidRDefault="00872D36" w:rsidP="00646908">
      <w:pPr>
        <w:pStyle w:val="Caption"/>
        <w:jc w:val="center"/>
      </w:pPr>
    </w:p>
    <w:p w14:paraId="496B0001" w14:textId="4BD9A59B" w:rsidR="007512B8" w:rsidRDefault="007512B8" w:rsidP="00872D36">
      <w:pPr>
        <w:pStyle w:val="Text3"/>
        <w:jc w:val="center"/>
      </w:pPr>
      <w:r>
        <w:br w:type="page"/>
      </w:r>
    </w:p>
    <w:p w14:paraId="3A860B8A" w14:textId="2423DE89" w:rsidR="007A2657" w:rsidRDefault="002C4A5D" w:rsidP="002C4A5D">
      <w:pPr>
        <w:pStyle w:val="Heading3"/>
      </w:pPr>
      <w:bookmarkStart w:id="18" w:name="_Toc110244703"/>
      <w:bookmarkEnd w:id="17"/>
      <w:r>
        <w:lastRenderedPageBreak/>
        <w:t>Expected Output</w:t>
      </w:r>
      <w:bookmarkEnd w:id="18"/>
    </w:p>
    <w:p w14:paraId="7114D2D3" w14:textId="4B8FAB11" w:rsidR="002C4A5D" w:rsidRDefault="00D97743" w:rsidP="002C4A5D">
      <w:pPr>
        <w:pStyle w:val="Text3"/>
        <w:jc w:val="both"/>
      </w:pPr>
      <w:proofErr w:type="spellStart"/>
      <w:r>
        <w:rPr>
          <w:rFonts w:ascii="Courier New" w:hAnsi="Courier New" w:cs="Courier New"/>
        </w:rPr>
        <w:t>lpscan</w:t>
      </w:r>
      <w:r w:rsidR="002C4A5D" w:rsidRPr="002C4A5D">
        <w:rPr>
          <w:rFonts w:ascii="Courier New" w:hAnsi="Courier New" w:cs="Courier New"/>
        </w:rPr>
        <w:t>.elf</w:t>
      </w:r>
      <w:proofErr w:type="spellEnd"/>
      <w:r w:rsidR="002C4A5D" w:rsidRPr="002C4A5D">
        <w:t xml:space="preserve"> is created when compiling the code which provides the following console output when programmed to Talaria TWO</w:t>
      </w:r>
      <w:r w:rsidR="00D770F5">
        <w:t>:</w:t>
      </w:r>
    </w:p>
    <w:p w14:paraId="61A27EDE" w14:textId="327B0C85" w:rsidR="003B7279" w:rsidRPr="003B7279" w:rsidRDefault="003B7279" w:rsidP="002C4A5D">
      <w:pPr>
        <w:pStyle w:val="Text3"/>
        <w:jc w:val="both"/>
        <w:rPr>
          <w:rFonts w:cstheme="minorHAnsi"/>
        </w:rPr>
      </w:pPr>
      <w:r w:rsidRPr="003B7279">
        <w:rPr>
          <w:rFonts w:cstheme="minorHAnsi"/>
          <w:b/>
          <w:bCs/>
        </w:rPr>
        <w:t>Note</w:t>
      </w:r>
      <w:r w:rsidRPr="003B7279">
        <w:rPr>
          <w:rFonts w:cstheme="minorHAnsi"/>
        </w:rPr>
        <w:t>: The following console output is from SDK 2.3 release and is applicable to the current release as well.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8900"/>
      </w:tblGrid>
      <w:tr w:rsidR="00D770F5" w14:paraId="489DC1DA" w14:textId="77777777" w:rsidTr="00D770F5">
        <w:tc>
          <w:tcPr>
            <w:tcW w:w="10700" w:type="dxa"/>
            <w:shd w:val="clear" w:color="auto" w:fill="DEEAF6" w:themeFill="accent5" w:themeFillTint="33"/>
          </w:tcPr>
          <w:p w14:paraId="7E13CC7C" w14:textId="77777777" w:rsidR="00D770F5" w:rsidRPr="00D770F5" w:rsidRDefault="00D770F5" w:rsidP="00D770F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UART:NWWWWAEBuild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 xml:space="preserve"> $Patch: git-5e70acd25 $ $Id: git-c74d301bc $</w:t>
            </w:r>
          </w:p>
          <w:p w14:paraId="58989DFE" w14:textId="77777777" w:rsidR="00D770F5" w:rsidRPr="00D770F5" w:rsidRDefault="00D770F5" w:rsidP="00D770F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D770F5">
              <w:rPr>
                <w:rFonts w:ascii="Courier New" w:hAnsi="Courier New" w:cs="Courier New"/>
                <w:sz w:val="20"/>
                <w:szCs w:val="20"/>
              </w:rPr>
              <w:t>app=</w:t>
            </w: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gordon</w:t>
            </w:r>
            <w:proofErr w:type="spellEnd"/>
          </w:p>
          <w:p w14:paraId="71F1F74E" w14:textId="77777777" w:rsidR="00D770F5" w:rsidRPr="00D770F5" w:rsidRDefault="00D770F5" w:rsidP="00D770F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D770F5">
              <w:rPr>
                <w:rFonts w:ascii="Courier New" w:hAnsi="Courier New" w:cs="Courier New"/>
                <w:sz w:val="20"/>
                <w:szCs w:val="20"/>
              </w:rPr>
              <w:t>flash: Gordon ready!</w:t>
            </w:r>
          </w:p>
          <w:p w14:paraId="6AA969F6" w14:textId="77777777" w:rsidR="00D770F5" w:rsidRPr="00D770F5" w:rsidRDefault="00D770F5" w:rsidP="00D770F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05301AD" w14:textId="77777777" w:rsidR="00D770F5" w:rsidRPr="00D770F5" w:rsidRDefault="00D770F5" w:rsidP="00D770F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D770F5">
              <w:rPr>
                <w:rFonts w:ascii="Courier New" w:hAnsi="Courier New" w:cs="Courier New"/>
                <w:sz w:val="20"/>
                <w:szCs w:val="20"/>
              </w:rPr>
              <w:t>Y-BOOT 208ef13 2019-07-22 12:26:54 -0500 790da1-b-7</w:t>
            </w:r>
          </w:p>
          <w:p w14:paraId="0B73EE44" w14:textId="77777777" w:rsidR="00D770F5" w:rsidRPr="00D770F5" w:rsidRDefault="00D770F5" w:rsidP="00D770F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D770F5">
              <w:rPr>
                <w:rFonts w:ascii="Courier New" w:hAnsi="Courier New" w:cs="Courier New"/>
                <w:sz w:val="20"/>
                <w:szCs w:val="20"/>
              </w:rPr>
              <w:t>ROM yoda-h0-rom-16-0-gd5a8e586</w:t>
            </w:r>
          </w:p>
          <w:p w14:paraId="798864D1" w14:textId="77777777" w:rsidR="00D770F5" w:rsidRPr="00D770F5" w:rsidRDefault="00D770F5" w:rsidP="00D770F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FLASH:PNWWWWWWAEBuild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 xml:space="preserve"> $Id: git-f92bee540 $</w:t>
            </w:r>
          </w:p>
          <w:p w14:paraId="0090A466" w14:textId="347EF3AA" w:rsidR="00D770F5" w:rsidRPr="00D770F5" w:rsidRDefault="00D770F5" w:rsidP="00D770F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D770F5">
              <w:rPr>
                <w:rFonts w:ascii="Courier New" w:hAnsi="Courier New" w:cs="Courier New"/>
                <w:sz w:val="20"/>
                <w:szCs w:val="20"/>
              </w:rPr>
              <w:t>wifi.scan</w:t>
            </w:r>
            <w:proofErr w:type="gramEnd"/>
            <w:r w:rsidRPr="00D770F5">
              <w:rPr>
                <w:rFonts w:ascii="Courier New" w:hAnsi="Courier New" w:cs="Courier New"/>
                <w:sz w:val="20"/>
                <w:szCs w:val="20"/>
              </w:rPr>
              <w:t>_min_listen_time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>=</w:t>
            </w:r>
            <w:r w:rsidR="000253E0">
              <w:rPr>
                <w:rFonts w:ascii="Courier New" w:hAnsi="Courier New" w:cs="Courier New"/>
                <w:sz w:val="20"/>
                <w:szCs w:val="20"/>
              </w:rPr>
              <w:t>8</w:t>
            </w:r>
            <w:r w:rsidRPr="00D770F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wifi.scan_max_listen_time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>=</w:t>
            </w:r>
            <w:r w:rsidR="000253E0">
              <w:rPr>
                <w:rFonts w:ascii="Courier New" w:hAnsi="Courier New" w:cs="Courier New"/>
                <w:sz w:val="20"/>
                <w:szCs w:val="20"/>
              </w:rPr>
              <w:t>24</w:t>
            </w:r>
            <w:r w:rsidRPr="00D770F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wifi.scan_num_probes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 xml:space="preserve">=1 </w:t>
            </w: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wifi.scan_idleslots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 xml:space="preserve">=3 </w:t>
            </w: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wifi.nap_scan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 xml:space="preserve">=1 </w:t>
            </w: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dt_iterations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 xml:space="preserve">=10 </w:t>
            </w: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ap_logging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>=1 suspend=1</w:t>
            </w:r>
          </w:p>
          <w:p w14:paraId="47FF98C6" w14:textId="77777777" w:rsidR="00D770F5" w:rsidRPr="00D770F5" w:rsidRDefault="00D770F5" w:rsidP="00D770F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addr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 xml:space="preserve"> 02:03:04:66:f4:63</w:t>
            </w:r>
          </w:p>
          <w:p w14:paraId="3394B4DB" w14:textId="77777777" w:rsidR="00D770F5" w:rsidRPr="00D770F5" w:rsidRDefault="00D770F5" w:rsidP="00D770F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D770F5">
              <w:rPr>
                <w:rFonts w:ascii="Courier New" w:hAnsi="Courier New" w:cs="Courier New"/>
                <w:sz w:val="20"/>
                <w:szCs w:val="20"/>
              </w:rPr>
              <w:t>[0.566,075] Round:1 Found 12 nets:</w:t>
            </w:r>
          </w:p>
          <w:p w14:paraId="6AEAFB17" w14:textId="77777777" w:rsidR="00D770F5" w:rsidRPr="00D770F5" w:rsidRDefault="00D770F5" w:rsidP="00D770F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D770F5">
              <w:rPr>
                <w:rFonts w:ascii="Courier New" w:hAnsi="Courier New" w:cs="Courier New"/>
                <w:sz w:val="20"/>
                <w:szCs w:val="20"/>
              </w:rPr>
              <w:t>-------------------------</w:t>
            </w:r>
          </w:p>
          <w:p w14:paraId="53AF90C6" w14:textId="77777777" w:rsidR="00D770F5" w:rsidRPr="00D770F5" w:rsidRDefault="00D770F5" w:rsidP="00D770F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D770F5">
              <w:rPr>
                <w:rFonts w:ascii="Courier New" w:hAnsi="Courier New" w:cs="Courier New"/>
                <w:sz w:val="20"/>
                <w:szCs w:val="20"/>
              </w:rPr>
              <w:t>[0.566,503] ac:9e:17:45:fc:28 on channel  8 @ -36 'Asus_AC87U' 'WPA2-PSK+PMF'</w:t>
            </w:r>
          </w:p>
          <w:p w14:paraId="1151D9AB" w14:textId="77777777" w:rsidR="00D770F5" w:rsidRPr="00D770F5" w:rsidRDefault="00D770F5" w:rsidP="00D770F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D770F5">
              <w:rPr>
                <w:rFonts w:ascii="Courier New" w:hAnsi="Courier New" w:cs="Courier New"/>
                <w:sz w:val="20"/>
                <w:szCs w:val="20"/>
              </w:rPr>
              <w:t>[0.566,726] 10:c3:7b:52:6b:c8 on channel 11 @ -39 'dtim100' 'WPA2-PSK+PMF'</w:t>
            </w:r>
          </w:p>
          <w:p w14:paraId="0C183184" w14:textId="77777777" w:rsidR="00D770F5" w:rsidRPr="00D770F5" w:rsidRDefault="00D770F5" w:rsidP="00D770F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D770F5">
              <w:rPr>
                <w:rFonts w:ascii="Courier New" w:hAnsi="Courier New" w:cs="Courier New"/>
                <w:sz w:val="20"/>
                <w:szCs w:val="20"/>
              </w:rPr>
              <w:t>[0.566,946] f6:c3:2a:92:3a:fa on channel  6 @ -40 '' 'WPA2-PSK'</w:t>
            </w:r>
          </w:p>
          <w:p w14:paraId="173057DE" w14:textId="77777777" w:rsidR="00D770F5" w:rsidRPr="00D770F5" w:rsidRDefault="00D770F5" w:rsidP="00D770F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D770F5">
              <w:rPr>
                <w:rFonts w:ascii="Courier New" w:hAnsi="Courier New" w:cs="Courier New"/>
                <w:sz w:val="20"/>
                <w:szCs w:val="20"/>
              </w:rPr>
              <w:t>[0.567,083] 00:24:a5:f1:8c:9e on channel 10 @ -45 'IP006' 'WPA-PSK/WPA2-PSK Mixed Mode'</w:t>
            </w:r>
          </w:p>
          <w:p w14:paraId="34A79AFE" w14:textId="77777777" w:rsidR="00D770F5" w:rsidRPr="00D770F5" w:rsidRDefault="00D770F5" w:rsidP="00D770F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D770F5">
              <w:rPr>
                <w:rFonts w:ascii="Courier New" w:hAnsi="Courier New" w:cs="Courier New"/>
                <w:sz w:val="20"/>
                <w:szCs w:val="20"/>
              </w:rPr>
              <w:t>[0.567,199] 74:da:88:a9:02:dd on channel  4 @ -46 'TPLinkC3' 'WPA2-PSK'</w:t>
            </w:r>
          </w:p>
          <w:p w14:paraId="1CF1D6B8" w14:textId="77777777" w:rsidR="00D770F5" w:rsidRPr="00D770F5" w:rsidRDefault="00D770F5" w:rsidP="00D770F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D770F5">
              <w:rPr>
                <w:rFonts w:ascii="Courier New" w:hAnsi="Courier New" w:cs="Courier New"/>
                <w:sz w:val="20"/>
                <w:szCs w:val="20"/>
              </w:rPr>
              <w:t>[0.567,310] ec:41:18:1a:d5:05 on channel 13 @ -46 'IP014' 'WPA2-PSK'</w:t>
            </w:r>
          </w:p>
          <w:p w14:paraId="04C71F86" w14:textId="77777777" w:rsidR="00D770F5" w:rsidRPr="00D770F5" w:rsidRDefault="00D770F5" w:rsidP="00D770F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D770F5">
              <w:rPr>
                <w:rFonts w:ascii="Courier New" w:hAnsi="Courier New" w:cs="Courier New"/>
                <w:sz w:val="20"/>
                <w:szCs w:val="20"/>
              </w:rPr>
              <w:t>[0.567,423] 28:80:88:28:4c:d2 on channel  1 @ -48 'NGR8000_1' 'WPA2-PSK+PMF'</w:t>
            </w:r>
          </w:p>
          <w:p w14:paraId="66110083" w14:textId="77777777" w:rsidR="00D770F5" w:rsidRPr="00D770F5" w:rsidRDefault="00D770F5" w:rsidP="00D770F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D770F5">
              <w:rPr>
                <w:rFonts w:ascii="Courier New" w:hAnsi="Courier New" w:cs="Courier New"/>
                <w:sz w:val="20"/>
                <w:szCs w:val="20"/>
              </w:rPr>
              <w:lastRenderedPageBreak/>
              <w:t>[0.567,533] 8c:fe:74:35:40:a8 on channel  6 @ -54 'RuckusR500' 'WPA2-PSK'</w:t>
            </w:r>
          </w:p>
          <w:p w14:paraId="354DA191" w14:textId="77777777" w:rsidR="00D770F5" w:rsidRPr="00D770F5" w:rsidRDefault="00D770F5" w:rsidP="00D770F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D770F5">
              <w:rPr>
                <w:rFonts w:ascii="Courier New" w:hAnsi="Courier New" w:cs="Courier New"/>
                <w:sz w:val="20"/>
                <w:szCs w:val="20"/>
              </w:rPr>
              <w:t>[0.567,670] bc:54:fc:c7:1c:8c on channel  8 @ -57 'IP011' 'WPA-PSK/WPA2-PSK Mixed Mode'</w:t>
            </w:r>
          </w:p>
          <w:p w14:paraId="7E3C1ACD" w14:textId="77777777" w:rsidR="00D770F5" w:rsidRPr="00D770F5" w:rsidRDefault="00D770F5" w:rsidP="00D770F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D770F5">
              <w:rPr>
                <w:rFonts w:ascii="Courier New" w:hAnsi="Courier New" w:cs="Courier New"/>
                <w:sz w:val="20"/>
                <w:szCs w:val="20"/>
              </w:rPr>
              <w:t>[0.567,789] 14:d6:4d:25:67:b2 on channel  2 @ -57 '</w:t>
            </w: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dlink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>' 'WPA2-PSK'</w:t>
            </w:r>
          </w:p>
          <w:p w14:paraId="62DD3696" w14:textId="77777777" w:rsidR="00D770F5" w:rsidRPr="00D770F5" w:rsidRDefault="00D770F5" w:rsidP="00D770F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D770F5">
              <w:rPr>
                <w:rFonts w:ascii="Courier New" w:hAnsi="Courier New" w:cs="Courier New"/>
                <w:sz w:val="20"/>
                <w:szCs w:val="20"/>
              </w:rPr>
              <w:t>[0.567,896] d0:ae:ec:99:97:fc on channel 12 @ -57 '360cn' 'WPA2-PSK'</w:t>
            </w:r>
          </w:p>
          <w:p w14:paraId="5B840C1B" w14:textId="77777777" w:rsidR="00D770F5" w:rsidRPr="00D770F5" w:rsidRDefault="00D770F5" w:rsidP="00D770F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D770F5">
              <w:rPr>
                <w:rFonts w:ascii="Courier New" w:hAnsi="Courier New" w:cs="Courier New"/>
                <w:sz w:val="20"/>
                <w:szCs w:val="20"/>
              </w:rPr>
              <w:t>[0.568,339] 08:9b:b9:3d:1d:14 on channel  1 @ -65 'ATTsyYY4SQ' 'WPA2-PSK+PMF'</w:t>
            </w:r>
          </w:p>
          <w:p w14:paraId="73D14C0F" w14:textId="77777777" w:rsidR="00D770F5" w:rsidRPr="00D770F5" w:rsidRDefault="00D770F5" w:rsidP="00D770F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D770F5">
              <w:rPr>
                <w:rFonts w:ascii="Courier New" w:hAnsi="Courier New" w:cs="Courier New"/>
                <w:sz w:val="20"/>
                <w:szCs w:val="20"/>
              </w:rPr>
              <w:t>[10.600,973] Round:2 Found 10 nets:</w:t>
            </w:r>
          </w:p>
          <w:p w14:paraId="3F5FDD00" w14:textId="77777777" w:rsidR="00D770F5" w:rsidRPr="00D770F5" w:rsidRDefault="00D770F5" w:rsidP="00D770F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D770F5">
              <w:rPr>
                <w:rFonts w:ascii="Courier New" w:hAnsi="Courier New" w:cs="Courier New"/>
                <w:sz w:val="20"/>
                <w:szCs w:val="20"/>
              </w:rPr>
              <w:t>-------------------------</w:t>
            </w:r>
          </w:p>
          <w:p w14:paraId="5BAE2516" w14:textId="77777777" w:rsidR="00D770F5" w:rsidRPr="00D770F5" w:rsidRDefault="00D770F5" w:rsidP="00D770F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D770F5">
              <w:rPr>
                <w:rFonts w:ascii="Courier New" w:hAnsi="Courier New" w:cs="Courier New"/>
                <w:sz w:val="20"/>
                <w:szCs w:val="20"/>
              </w:rPr>
              <w:t>[10.601,061] 04:d4:c4:3e:74:88 on channel  6 @ -36 'AsusC3' 'WPA2-PSK+PMF'</w:t>
            </w:r>
          </w:p>
          <w:p w14:paraId="42D19FE6" w14:textId="77777777" w:rsidR="00D770F5" w:rsidRPr="00D770F5" w:rsidRDefault="00D770F5" w:rsidP="00D770F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D770F5">
              <w:rPr>
                <w:rFonts w:ascii="Courier New" w:hAnsi="Courier New" w:cs="Courier New"/>
                <w:sz w:val="20"/>
                <w:szCs w:val="20"/>
              </w:rPr>
              <w:t>[10.601,174] 10:c3:7b:52:6b:c8 on channel 11 @ -38 'dtim100' 'WPA2-PSK+PMF'</w:t>
            </w:r>
          </w:p>
          <w:p w14:paraId="7EF00B66" w14:textId="77777777" w:rsidR="00D770F5" w:rsidRPr="00D770F5" w:rsidRDefault="00D770F5" w:rsidP="00D770F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D770F5">
              <w:rPr>
                <w:rFonts w:ascii="Courier New" w:hAnsi="Courier New" w:cs="Courier New"/>
                <w:sz w:val="20"/>
                <w:szCs w:val="20"/>
              </w:rPr>
              <w:t>[10.601,290] 3c:7c:3f:62:5f:f8 on channel  6 @ -39 'AsusC4' 'WPA2-PSK+PMF'</w:t>
            </w:r>
          </w:p>
          <w:p w14:paraId="59F247E2" w14:textId="77777777" w:rsidR="00D770F5" w:rsidRPr="00D770F5" w:rsidRDefault="00D770F5" w:rsidP="00D770F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D770F5">
              <w:rPr>
                <w:rFonts w:ascii="Courier New" w:hAnsi="Courier New" w:cs="Courier New"/>
                <w:sz w:val="20"/>
                <w:szCs w:val="20"/>
              </w:rPr>
              <w:t>[10.601,403] e4:c3:2a:92:3a:fa on channel  6 @ -40 'TPLinkC4' 'WPA2-PSK'</w:t>
            </w:r>
          </w:p>
          <w:p w14:paraId="3EBC7E72" w14:textId="77777777" w:rsidR="00D770F5" w:rsidRPr="00D770F5" w:rsidRDefault="00D770F5" w:rsidP="00D770F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D770F5">
              <w:rPr>
                <w:rFonts w:ascii="Courier New" w:hAnsi="Courier New" w:cs="Courier New"/>
                <w:sz w:val="20"/>
                <w:szCs w:val="20"/>
              </w:rPr>
              <w:t>[10.601,843] 86:da:88:a9:02:dd on channel  4 @ -43 '' 'WPA2-PSKip' 'WPA2-PSK+PMF'</w:t>
            </w:r>
          </w:p>
          <w:p w14:paraId="604BB0FB" w14:textId="77777777" w:rsidR="00D770F5" w:rsidRPr="00D770F5" w:rsidRDefault="00D770F5" w:rsidP="00D770F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D770F5">
              <w:rPr>
                <w:rFonts w:ascii="Courier New" w:hAnsi="Courier New" w:cs="Courier New"/>
                <w:sz w:val="20"/>
                <w:szCs w:val="20"/>
              </w:rPr>
              <w:t>[10.603,544] d0:ae:ec:99:97:fc on channel 12 @ -58 '360cn' 'WPA2-PSK'</w:t>
            </w:r>
          </w:p>
          <w:p w14:paraId="52D177A8" w14:textId="77777777" w:rsidR="00D770F5" w:rsidRPr="00D770F5" w:rsidRDefault="00D770F5" w:rsidP="00D770F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D770F5">
              <w:rPr>
                <w:rFonts w:ascii="Courier New" w:hAnsi="Courier New" w:cs="Courier New"/>
                <w:sz w:val="20"/>
                <w:szCs w:val="20"/>
              </w:rPr>
              <w:t>[10.603,681] bc:54:fc:c7:1c:8c on channel  8 @ -59 'IP011' 'WPA-PSK/WPA2-PSK Mixed Mode'</w:t>
            </w:r>
          </w:p>
          <w:p w14:paraId="48E84624" w14:textId="77777777" w:rsidR="00D770F5" w:rsidRPr="00D770F5" w:rsidRDefault="00D770F5" w:rsidP="00D770F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D770F5">
              <w:rPr>
                <w:rFonts w:ascii="Courier New" w:hAnsi="Courier New" w:cs="Courier New"/>
                <w:sz w:val="20"/>
                <w:szCs w:val="20"/>
              </w:rPr>
              <w:t>[10.603,795] 84:82:f4:35:f5:58 on channel 13 @ -61 'IP021' 'WPA2-PSK'</w:t>
            </w:r>
          </w:p>
          <w:p w14:paraId="11D7B251" w14:textId="77777777" w:rsidR="00D770F5" w:rsidRPr="00D770F5" w:rsidRDefault="00D770F5" w:rsidP="00D770F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D770F5">
              <w:rPr>
                <w:rFonts w:ascii="Courier New" w:hAnsi="Courier New" w:cs="Courier New"/>
                <w:sz w:val="20"/>
                <w:szCs w:val="20"/>
              </w:rPr>
              <w:t>[10.604,019] 08:9b:b9:3d:1d:14 on channel  1 @ -63 'ATTsyYY4SQ' 'WPA2-PSK+PMF'</w:t>
            </w:r>
          </w:p>
          <w:p w14:paraId="7A0C6579" w14:textId="1AE07BBC" w:rsidR="00D770F5" w:rsidRPr="00D770F5" w:rsidRDefault="00D770F5" w:rsidP="00D770F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D770F5">
              <w:rPr>
                <w:rFonts w:ascii="Courier New" w:hAnsi="Courier New" w:cs="Courier New"/>
                <w:sz w:val="20"/>
                <w:szCs w:val="20"/>
              </w:rPr>
              <w:t>[10.604,243] 14:1f:ba:7a:30:04 on channel 11 @ -66 'NVR-2.4G_2M024D2PAZ00916' 'WPA2-PSK'</w:t>
            </w:r>
          </w:p>
        </w:tc>
      </w:tr>
    </w:tbl>
    <w:p w14:paraId="122959B1" w14:textId="77777777" w:rsidR="00D770F5" w:rsidRDefault="00D770F5" w:rsidP="002C4A5D">
      <w:pPr>
        <w:pStyle w:val="Text3"/>
        <w:jc w:val="both"/>
      </w:pPr>
    </w:p>
    <w:p w14:paraId="39A03BF9" w14:textId="5CB09350" w:rsidR="00845180" w:rsidRPr="00FD769E" w:rsidRDefault="00845180" w:rsidP="00814BEE">
      <w:pPr>
        <w:pStyle w:val="Text3"/>
        <w:ind w:left="0"/>
        <w:jc w:val="both"/>
      </w:pPr>
    </w:p>
    <w:sectPr w:rsidR="00845180" w:rsidRPr="00FD769E" w:rsidSect="00CA4743">
      <w:headerReference w:type="default" r:id="rId8"/>
      <w:pgSz w:w="12240" w:h="15840"/>
      <w:pgMar w:top="1710" w:right="720" w:bottom="1080" w:left="810" w:header="450" w:footer="39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1C99E" w14:textId="77777777" w:rsidR="00285670" w:rsidRDefault="00285670" w:rsidP="002F3C54">
      <w:r>
        <w:separator/>
      </w:r>
    </w:p>
    <w:p w14:paraId="0A80A9EA" w14:textId="77777777" w:rsidR="00285670" w:rsidRDefault="00285670" w:rsidP="002F3C54"/>
  </w:endnote>
  <w:endnote w:type="continuationSeparator" w:id="0">
    <w:p w14:paraId="63BA7E78" w14:textId="77777777" w:rsidR="00285670" w:rsidRDefault="00285670" w:rsidP="002F3C54">
      <w:r>
        <w:continuationSeparator/>
      </w:r>
    </w:p>
    <w:p w14:paraId="0492B117" w14:textId="77777777" w:rsidR="00285670" w:rsidRDefault="00285670" w:rsidP="002F3C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Light">
    <w:altName w:val="Arial"/>
    <w:charset w:val="00"/>
    <w:family w:val="auto"/>
    <w:pitch w:val="variable"/>
    <w:sig w:usb0="E0000AFF" w:usb1="5000217F" w:usb2="00000021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dobe Devanagari"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AA065" w14:textId="77777777" w:rsidR="00285670" w:rsidRDefault="00285670" w:rsidP="002F3C54">
      <w:r>
        <w:separator/>
      </w:r>
    </w:p>
    <w:p w14:paraId="2D683316" w14:textId="77777777" w:rsidR="00285670" w:rsidRDefault="00285670" w:rsidP="002F3C54"/>
  </w:footnote>
  <w:footnote w:type="continuationSeparator" w:id="0">
    <w:p w14:paraId="73E5DCBE" w14:textId="77777777" w:rsidR="00285670" w:rsidRDefault="00285670" w:rsidP="002F3C54">
      <w:r>
        <w:continuationSeparator/>
      </w:r>
    </w:p>
    <w:p w14:paraId="5452574A" w14:textId="77777777" w:rsidR="00285670" w:rsidRDefault="00285670" w:rsidP="002F3C5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7B6EC" w14:textId="4774E5C2" w:rsidR="00A54DEE" w:rsidRPr="00AF6602" w:rsidRDefault="00281FDD" w:rsidP="00AF6602">
    <w:pPr>
      <w:pStyle w:val="Header"/>
      <w:ind w:left="0"/>
      <w:rPr>
        <w:sz w:val="36"/>
        <w:szCs w:val="36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959323C" wp14:editId="794637E5">
          <wp:simplePos x="0" y="0"/>
          <wp:positionH relativeFrom="column">
            <wp:posOffset>5227320</wp:posOffset>
          </wp:positionH>
          <wp:positionV relativeFrom="paragraph">
            <wp:posOffset>-99060</wp:posOffset>
          </wp:positionV>
          <wp:extent cx="1812925" cy="469900"/>
          <wp:effectExtent l="0" t="0" r="0" b="6350"/>
          <wp:wrapNone/>
          <wp:docPr id="8" name="Picture 8" descr="Graphical user interfac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Graphical user interface&#10;&#10;Description automatically generated with medium confidenc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746" b="15665"/>
                  <a:stretch/>
                </pic:blipFill>
                <pic:spPr bwMode="auto">
                  <a:xfrm>
                    <a:off x="0" y="0"/>
                    <a:ext cx="1812925" cy="4699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D3735"/>
    <w:multiLevelType w:val="multilevel"/>
    <w:tmpl w:val="C6427D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D911663"/>
    <w:multiLevelType w:val="multilevel"/>
    <w:tmpl w:val="2C3A33E0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2" w15:restartNumberingAfterBreak="0">
    <w:nsid w:val="24532CC1"/>
    <w:multiLevelType w:val="hybridMultilevel"/>
    <w:tmpl w:val="0E9E3368"/>
    <w:lvl w:ilvl="0" w:tplc="E60E412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4E46E57"/>
    <w:multiLevelType w:val="hybridMultilevel"/>
    <w:tmpl w:val="374247AA"/>
    <w:lvl w:ilvl="0" w:tplc="E60E412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C8B5B75"/>
    <w:multiLevelType w:val="hybridMultilevel"/>
    <w:tmpl w:val="C3960096"/>
    <w:lvl w:ilvl="0" w:tplc="0DE466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BE1021"/>
    <w:multiLevelType w:val="hybridMultilevel"/>
    <w:tmpl w:val="D1F0A4BC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5CF90C7B"/>
    <w:multiLevelType w:val="hybridMultilevel"/>
    <w:tmpl w:val="858E1A84"/>
    <w:lvl w:ilvl="0" w:tplc="E60E412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31E4C17"/>
    <w:multiLevelType w:val="hybridMultilevel"/>
    <w:tmpl w:val="B0EE2C20"/>
    <w:lvl w:ilvl="0" w:tplc="E60E412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2C70EFD"/>
    <w:multiLevelType w:val="hybridMultilevel"/>
    <w:tmpl w:val="23443298"/>
    <w:lvl w:ilvl="0" w:tplc="796C8206">
      <w:start w:val="1"/>
      <w:numFmt w:val="decimal"/>
      <w:lvlText w:val="%1."/>
      <w:lvlJc w:val="left"/>
      <w:pPr>
        <w:ind w:left="216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783E24C4"/>
    <w:multiLevelType w:val="hybridMultilevel"/>
    <w:tmpl w:val="640EFBB0"/>
    <w:lvl w:ilvl="0" w:tplc="787CCE7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40" w:hanging="360"/>
      </w:pPr>
    </w:lvl>
    <w:lvl w:ilvl="2" w:tplc="4009001B" w:tentative="1">
      <w:start w:val="1"/>
      <w:numFmt w:val="lowerRoman"/>
      <w:lvlText w:val="%3."/>
      <w:lvlJc w:val="right"/>
      <w:pPr>
        <w:ind w:left="3060" w:hanging="180"/>
      </w:pPr>
    </w:lvl>
    <w:lvl w:ilvl="3" w:tplc="4009000F" w:tentative="1">
      <w:start w:val="1"/>
      <w:numFmt w:val="decimal"/>
      <w:lvlText w:val="%4."/>
      <w:lvlJc w:val="left"/>
      <w:pPr>
        <w:ind w:left="3780" w:hanging="360"/>
      </w:pPr>
    </w:lvl>
    <w:lvl w:ilvl="4" w:tplc="40090019" w:tentative="1">
      <w:start w:val="1"/>
      <w:numFmt w:val="lowerLetter"/>
      <w:lvlText w:val="%5."/>
      <w:lvlJc w:val="left"/>
      <w:pPr>
        <w:ind w:left="4500" w:hanging="360"/>
      </w:pPr>
    </w:lvl>
    <w:lvl w:ilvl="5" w:tplc="4009001B" w:tentative="1">
      <w:start w:val="1"/>
      <w:numFmt w:val="lowerRoman"/>
      <w:lvlText w:val="%6."/>
      <w:lvlJc w:val="right"/>
      <w:pPr>
        <w:ind w:left="5220" w:hanging="180"/>
      </w:pPr>
    </w:lvl>
    <w:lvl w:ilvl="6" w:tplc="4009000F" w:tentative="1">
      <w:start w:val="1"/>
      <w:numFmt w:val="decimal"/>
      <w:lvlText w:val="%7."/>
      <w:lvlJc w:val="left"/>
      <w:pPr>
        <w:ind w:left="5940" w:hanging="360"/>
      </w:pPr>
    </w:lvl>
    <w:lvl w:ilvl="7" w:tplc="40090019" w:tentative="1">
      <w:start w:val="1"/>
      <w:numFmt w:val="lowerLetter"/>
      <w:lvlText w:val="%8."/>
      <w:lvlJc w:val="left"/>
      <w:pPr>
        <w:ind w:left="6660" w:hanging="360"/>
      </w:pPr>
    </w:lvl>
    <w:lvl w:ilvl="8" w:tplc="40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0" w15:restartNumberingAfterBreak="0">
    <w:nsid w:val="7942228D"/>
    <w:multiLevelType w:val="hybridMultilevel"/>
    <w:tmpl w:val="C206FA32"/>
    <w:lvl w:ilvl="0" w:tplc="77BAC13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29881377">
    <w:abstractNumId w:val="0"/>
  </w:num>
  <w:num w:numId="2" w16cid:durableId="445782806">
    <w:abstractNumId w:val="4"/>
  </w:num>
  <w:num w:numId="3" w16cid:durableId="1967278109">
    <w:abstractNumId w:val="7"/>
  </w:num>
  <w:num w:numId="4" w16cid:durableId="632635445">
    <w:abstractNumId w:val="6"/>
  </w:num>
  <w:num w:numId="5" w16cid:durableId="1176069013">
    <w:abstractNumId w:val="2"/>
  </w:num>
  <w:num w:numId="6" w16cid:durableId="1924414003">
    <w:abstractNumId w:val="3"/>
  </w:num>
  <w:num w:numId="7" w16cid:durableId="187984549">
    <w:abstractNumId w:val="10"/>
  </w:num>
  <w:num w:numId="8" w16cid:durableId="1665472012">
    <w:abstractNumId w:val="9"/>
  </w:num>
  <w:num w:numId="9" w16cid:durableId="1804107187">
    <w:abstractNumId w:val="8"/>
  </w:num>
  <w:num w:numId="10" w16cid:durableId="2124030880">
    <w:abstractNumId w:val="1"/>
  </w:num>
  <w:num w:numId="11" w16cid:durableId="16888233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9EE"/>
    <w:rsid w:val="00006E12"/>
    <w:rsid w:val="000253E0"/>
    <w:rsid w:val="00025C32"/>
    <w:rsid w:val="00026078"/>
    <w:rsid w:val="000354C4"/>
    <w:rsid w:val="00042EEE"/>
    <w:rsid w:val="000769D1"/>
    <w:rsid w:val="00076B13"/>
    <w:rsid w:val="0009791B"/>
    <w:rsid w:val="000A4CAD"/>
    <w:rsid w:val="000B3B70"/>
    <w:rsid w:val="000C67D7"/>
    <w:rsid w:val="000D38F1"/>
    <w:rsid w:val="000D6603"/>
    <w:rsid w:val="000E68D0"/>
    <w:rsid w:val="000F5EFD"/>
    <w:rsid w:val="00110B0A"/>
    <w:rsid w:val="0011739A"/>
    <w:rsid w:val="00117746"/>
    <w:rsid w:val="001366CA"/>
    <w:rsid w:val="00142BB3"/>
    <w:rsid w:val="001646B2"/>
    <w:rsid w:val="00181B38"/>
    <w:rsid w:val="001974B6"/>
    <w:rsid w:val="001A56DC"/>
    <w:rsid w:val="001B4742"/>
    <w:rsid w:val="001B70CB"/>
    <w:rsid w:val="001E1C1D"/>
    <w:rsid w:val="001E3C26"/>
    <w:rsid w:val="001E7442"/>
    <w:rsid w:val="001F440A"/>
    <w:rsid w:val="002079C3"/>
    <w:rsid w:val="00234E47"/>
    <w:rsid w:val="002432AE"/>
    <w:rsid w:val="002502F0"/>
    <w:rsid w:val="00253BB4"/>
    <w:rsid w:val="00281FDD"/>
    <w:rsid w:val="002849A4"/>
    <w:rsid w:val="00285670"/>
    <w:rsid w:val="00296615"/>
    <w:rsid w:val="002B6B6B"/>
    <w:rsid w:val="002C4A5D"/>
    <w:rsid w:val="002E4F6E"/>
    <w:rsid w:val="002F3C54"/>
    <w:rsid w:val="00305A64"/>
    <w:rsid w:val="00307894"/>
    <w:rsid w:val="00343FFA"/>
    <w:rsid w:val="00363B89"/>
    <w:rsid w:val="00372526"/>
    <w:rsid w:val="003749C9"/>
    <w:rsid w:val="0039050C"/>
    <w:rsid w:val="00390890"/>
    <w:rsid w:val="00391B55"/>
    <w:rsid w:val="003A0543"/>
    <w:rsid w:val="003B2F2D"/>
    <w:rsid w:val="003B7279"/>
    <w:rsid w:val="003E10EC"/>
    <w:rsid w:val="003E42AF"/>
    <w:rsid w:val="004071F5"/>
    <w:rsid w:val="004336BD"/>
    <w:rsid w:val="00450116"/>
    <w:rsid w:val="004532B7"/>
    <w:rsid w:val="00476A4F"/>
    <w:rsid w:val="0047771D"/>
    <w:rsid w:val="0049403E"/>
    <w:rsid w:val="004A1D7E"/>
    <w:rsid w:val="0050680E"/>
    <w:rsid w:val="005128A2"/>
    <w:rsid w:val="00523A31"/>
    <w:rsid w:val="005401EF"/>
    <w:rsid w:val="005677E4"/>
    <w:rsid w:val="00582FD9"/>
    <w:rsid w:val="00596B59"/>
    <w:rsid w:val="005B3FAE"/>
    <w:rsid w:val="005B62EF"/>
    <w:rsid w:val="00631AE8"/>
    <w:rsid w:val="00646908"/>
    <w:rsid w:val="0065373A"/>
    <w:rsid w:val="00666B20"/>
    <w:rsid w:val="006835C3"/>
    <w:rsid w:val="00686687"/>
    <w:rsid w:val="0069198D"/>
    <w:rsid w:val="006A361F"/>
    <w:rsid w:val="006F67E2"/>
    <w:rsid w:val="007204D8"/>
    <w:rsid w:val="0072395C"/>
    <w:rsid w:val="007342C1"/>
    <w:rsid w:val="00737419"/>
    <w:rsid w:val="007512B8"/>
    <w:rsid w:val="00755191"/>
    <w:rsid w:val="0076226E"/>
    <w:rsid w:val="007A2657"/>
    <w:rsid w:val="007B0B00"/>
    <w:rsid w:val="007C617E"/>
    <w:rsid w:val="007D3516"/>
    <w:rsid w:val="008007F3"/>
    <w:rsid w:val="00801A65"/>
    <w:rsid w:val="00805AA0"/>
    <w:rsid w:val="00814BEE"/>
    <w:rsid w:val="00821998"/>
    <w:rsid w:val="00831DB8"/>
    <w:rsid w:val="0083663F"/>
    <w:rsid w:val="00844845"/>
    <w:rsid w:val="00845180"/>
    <w:rsid w:val="00872D36"/>
    <w:rsid w:val="00880071"/>
    <w:rsid w:val="00885414"/>
    <w:rsid w:val="008A7D0A"/>
    <w:rsid w:val="008E17F8"/>
    <w:rsid w:val="008F79EE"/>
    <w:rsid w:val="00903310"/>
    <w:rsid w:val="00942AEC"/>
    <w:rsid w:val="00944C82"/>
    <w:rsid w:val="00957C22"/>
    <w:rsid w:val="00962762"/>
    <w:rsid w:val="00964540"/>
    <w:rsid w:val="009D6809"/>
    <w:rsid w:val="009E6164"/>
    <w:rsid w:val="00A42029"/>
    <w:rsid w:val="00A44BDD"/>
    <w:rsid w:val="00A47050"/>
    <w:rsid w:val="00A54DEE"/>
    <w:rsid w:val="00A7755D"/>
    <w:rsid w:val="00A82B2B"/>
    <w:rsid w:val="00AD552B"/>
    <w:rsid w:val="00AE5079"/>
    <w:rsid w:val="00AF6602"/>
    <w:rsid w:val="00AF6891"/>
    <w:rsid w:val="00B13896"/>
    <w:rsid w:val="00B64B8E"/>
    <w:rsid w:val="00B751F4"/>
    <w:rsid w:val="00B82292"/>
    <w:rsid w:val="00B830AF"/>
    <w:rsid w:val="00B94FAC"/>
    <w:rsid w:val="00BE5E5C"/>
    <w:rsid w:val="00C24687"/>
    <w:rsid w:val="00C30B73"/>
    <w:rsid w:val="00C41A5A"/>
    <w:rsid w:val="00C44EFD"/>
    <w:rsid w:val="00C470D1"/>
    <w:rsid w:val="00C50B2C"/>
    <w:rsid w:val="00C5554E"/>
    <w:rsid w:val="00C626DB"/>
    <w:rsid w:val="00C81723"/>
    <w:rsid w:val="00CA4743"/>
    <w:rsid w:val="00CB2196"/>
    <w:rsid w:val="00CC5E03"/>
    <w:rsid w:val="00CD363F"/>
    <w:rsid w:val="00CF4CEE"/>
    <w:rsid w:val="00D00889"/>
    <w:rsid w:val="00D40FD4"/>
    <w:rsid w:val="00D6612F"/>
    <w:rsid w:val="00D770F5"/>
    <w:rsid w:val="00D87F23"/>
    <w:rsid w:val="00D9472D"/>
    <w:rsid w:val="00D96AC0"/>
    <w:rsid w:val="00D97743"/>
    <w:rsid w:val="00DD2844"/>
    <w:rsid w:val="00DE1224"/>
    <w:rsid w:val="00E01BB2"/>
    <w:rsid w:val="00E1407B"/>
    <w:rsid w:val="00E37C8A"/>
    <w:rsid w:val="00E71651"/>
    <w:rsid w:val="00E90D8F"/>
    <w:rsid w:val="00EA5958"/>
    <w:rsid w:val="00EB0480"/>
    <w:rsid w:val="00EB0D3C"/>
    <w:rsid w:val="00EB18F4"/>
    <w:rsid w:val="00ED0769"/>
    <w:rsid w:val="00ED2016"/>
    <w:rsid w:val="00EF2185"/>
    <w:rsid w:val="00F309D8"/>
    <w:rsid w:val="00F402E6"/>
    <w:rsid w:val="00F63196"/>
    <w:rsid w:val="00F63951"/>
    <w:rsid w:val="00F93A25"/>
    <w:rsid w:val="00FA11EA"/>
    <w:rsid w:val="00FD5546"/>
    <w:rsid w:val="00FD753C"/>
    <w:rsid w:val="00FD769E"/>
    <w:rsid w:val="00FE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78B861"/>
  <w15:chartTrackingRefBased/>
  <w15:docId w15:val="{21F91C29-7103-40FC-BAA0-10E5353C1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 1"/>
    <w:qFormat/>
    <w:rsid w:val="002F3C54"/>
    <w:pPr>
      <w:ind w:left="72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35C3"/>
    <w:pPr>
      <w:keepNext/>
      <w:keepLines/>
      <w:numPr>
        <w:numId w:val="1"/>
      </w:numPr>
      <w:spacing w:before="360" w:after="240"/>
      <w:ind w:left="900" w:hanging="612"/>
      <w:outlineLvl w:val="0"/>
    </w:pPr>
    <w:rPr>
      <w:rFonts w:asciiTheme="majorHAnsi" w:eastAsiaTheme="majorEastAsia" w:hAnsiTheme="majorHAnsi" w:cstheme="majorBidi"/>
      <w:color w:val="0074AB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5C3"/>
    <w:pPr>
      <w:keepNext/>
      <w:keepLines/>
      <w:numPr>
        <w:ilvl w:val="1"/>
        <w:numId w:val="1"/>
      </w:numPr>
      <w:spacing w:before="40" w:after="120"/>
      <w:ind w:left="1440" w:hanging="90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5C3"/>
    <w:pPr>
      <w:keepNext/>
      <w:keepLines/>
      <w:numPr>
        <w:ilvl w:val="2"/>
        <w:numId w:val="1"/>
      </w:numPr>
      <w:spacing w:before="40" w:after="120"/>
      <w:ind w:left="1980" w:hanging="1073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35C3"/>
    <w:pPr>
      <w:keepNext/>
      <w:keepLines/>
      <w:numPr>
        <w:ilvl w:val="3"/>
        <w:numId w:val="1"/>
      </w:numPr>
      <w:spacing w:before="40" w:after="120"/>
      <w:ind w:left="2700" w:hanging="1318"/>
      <w:outlineLvl w:val="3"/>
    </w:pPr>
    <w:rPr>
      <w:rFonts w:asciiTheme="majorHAnsi" w:eastAsiaTheme="majorEastAsia" w:hAnsiTheme="majorHAnsi" w:cstheme="majorBidi"/>
      <w:color w:val="000000" w:themeColor="text1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6835C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5C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5C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5C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5C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6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B13"/>
  </w:style>
  <w:style w:type="paragraph" w:styleId="Footer">
    <w:name w:val="footer"/>
    <w:basedOn w:val="Normal"/>
    <w:link w:val="FooterChar"/>
    <w:uiPriority w:val="99"/>
    <w:unhideWhenUsed/>
    <w:rsid w:val="00076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076B13"/>
  </w:style>
  <w:style w:type="character" w:styleId="PlaceholderText">
    <w:name w:val="Placeholder Text"/>
    <w:basedOn w:val="DefaultParagraphFont"/>
    <w:uiPriority w:val="99"/>
    <w:semiHidden/>
    <w:rsid w:val="00076B1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72526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rsid w:val="0037252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7252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6835C3"/>
    <w:rPr>
      <w:rFonts w:asciiTheme="majorHAnsi" w:eastAsiaTheme="majorEastAsia" w:hAnsiTheme="majorHAnsi" w:cstheme="majorBidi"/>
      <w:color w:val="0074AB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835C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835C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835C3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5C3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5C3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5C3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5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5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6835C3"/>
    <w:pPr>
      <w:tabs>
        <w:tab w:val="right" w:leader="dot" w:pos="1008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35C3"/>
    <w:pPr>
      <w:tabs>
        <w:tab w:val="right" w:leader="dot" w:pos="10080"/>
      </w:tabs>
      <w:spacing w:after="100"/>
      <w:ind w:left="864"/>
    </w:pPr>
  </w:style>
  <w:style w:type="paragraph" w:styleId="TOCHeading">
    <w:name w:val="TOC Heading"/>
    <w:basedOn w:val="Heading1"/>
    <w:next w:val="Normal"/>
    <w:uiPriority w:val="39"/>
    <w:unhideWhenUsed/>
    <w:qFormat/>
    <w:rsid w:val="00D00889"/>
    <w:pPr>
      <w:numPr>
        <w:numId w:val="0"/>
      </w:numPr>
      <w:spacing w:before="240" w:after="120"/>
      <w:outlineLvl w:val="9"/>
    </w:pPr>
    <w:rPr>
      <w:rFonts w:cstheme="majorHAnsi"/>
    </w:rPr>
  </w:style>
  <w:style w:type="paragraph" w:customStyle="1" w:styleId="Text2">
    <w:name w:val="Text 2"/>
    <w:basedOn w:val="Normal"/>
    <w:link w:val="Text2Char"/>
    <w:qFormat/>
    <w:rsid w:val="00476A4F"/>
    <w:pPr>
      <w:ind w:left="1260"/>
    </w:pPr>
  </w:style>
  <w:style w:type="paragraph" w:styleId="TOC3">
    <w:name w:val="toc 3"/>
    <w:basedOn w:val="Normal"/>
    <w:next w:val="Normal"/>
    <w:autoRedefine/>
    <w:uiPriority w:val="39"/>
    <w:unhideWhenUsed/>
    <w:rsid w:val="0009791B"/>
    <w:pPr>
      <w:tabs>
        <w:tab w:val="left" w:pos="1980"/>
        <w:tab w:val="right" w:leader="dot" w:pos="10080"/>
      </w:tabs>
      <w:spacing w:after="100"/>
      <w:ind w:left="1170"/>
    </w:pPr>
  </w:style>
  <w:style w:type="character" w:customStyle="1" w:styleId="Text2Char">
    <w:name w:val="Text 2 Char"/>
    <w:basedOn w:val="DefaultParagraphFont"/>
    <w:link w:val="Text2"/>
    <w:rsid w:val="00476A4F"/>
    <w:rPr>
      <w:sz w:val="24"/>
      <w:szCs w:val="24"/>
    </w:rPr>
  </w:style>
  <w:style w:type="paragraph" w:customStyle="1" w:styleId="Text3">
    <w:name w:val="Text 3"/>
    <w:basedOn w:val="Text2"/>
    <w:link w:val="Text3Char"/>
    <w:qFormat/>
    <w:rsid w:val="00296615"/>
    <w:pPr>
      <w:ind w:left="1800"/>
    </w:pPr>
  </w:style>
  <w:style w:type="paragraph" w:customStyle="1" w:styleId="Text4">
    <w:name w:val="Text 4"/>
    <w:basedOn w:val="Normal"/>
    <w:link w:val="Text4Char"/>
    <w:qFormat/>
    <w:rsid w:val="004A1D7E"/>
    <w:pPr>
      <w:ind w:left="2520"/>
    </w:pPr>
  </w:style>
  <w:style w:type="character" w:customStyle="1" w:styleId="Text3Char">
    <w:name w:val="Text 3 Char"/>
    <w:basedOn w:val="Text2Char"/>
    <w:link w:val="Text3"/>
    <w:rsid w:val="00296615"/>
    <w:rPr>
      <w:sz w:val="24"/>
      <w:szCs w:val="24"/>
    </w:rPr>
  </w:style>
  <w:style w:type="table" w:styleId="TableGrid">
    <w:name w:val="Table Grid"/>
    <w:basedOn w:val="TableNormal"/>
    <w:uiPriority w:val="39"/>
    <w:rsid w:val="00F63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4Char">
    <w:name w:val="Text 4 Char"/>
    <w:basedOn w:val="DefaultParagraphFont"/>
    <w:link w:val="Text4"/>
    <w:rsid w:val="004A1D7E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1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191"/>
    <w:rPr>
      <w:rFonts w:ascii="Segoe UI" w:hAnsi="Segoe UI" w:cs="Segoe UI"/>
      <w:sz w:val="18"/>
      <w:szCs w:val="18"/>
    </w:rPr>
  </w:style>
  <w:style w:type="table" w:customStyle="1" w:styleId="InnoPhaseTable">
    <w:name w:val="InnoPhase Table"/>
    <w:basedOn w:val="TableNormal"/>
    <w:uiPriority w:val="99"/>
    <w:rsid w:val="00755191"/>
    <w:pPr>
      <w:spacing w:after="0" w:line="240" w:lineRule="auto"/>
    </w:pPr>
    <w:rPr>
      <w:rFonts w:ascii="Roboto Light" w:eastAsia="Arial Unicode MS" w:hAnsi="Roboto Light" w:cs="Times New Roman"/>
      <w:color w:val="000000" w:themeColor="text1"/>
      <w:sz w:val="20"/>
      <w:szCs w:val="20"/>
      <w:bdr w:val="nil"/>
    </w:rPr>
    <w:tblPr>
      <w:tblStyleRowBandSize w:val="1"/>
      <w:tblInd w:w="432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uto"/>
      <w:vAlign w:val="center"/>
    </w:tcPr>
    <w:tblStylePr w:type="firstRow">
      <w:pPr>
        <w:jc w:val="left"/>
      </w:pPr>
      <w:rPr>
        <w:rFonts w:ascii="Adobe Devanagari" w:hAnsi="Adobe Devanagari"/>
        <w:b/>
        <w:color w:val="FFFFFF" w:themeColor="background1"/>
        <w:sz w:val="20"/>
      </w:rPr>
      <w:tblPr/>
      <w:trPr>
        <w:tblHeader/>
      </w:trPr>
      <w:tcPr>
        <w:tcBorders>
          <w:top w:val="single" w:sz="4" w:space="0" w:color="FFFFFF" w:themeColor="background1"/>
          <w:left w:val="single" w:sz="4" w:space="0" w:color="FFFFFF" w:themeColor="background1"/>
          <w:bottom w:val="single" w:sz="2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4F81BD"/>
      </w:tcPr>
    </w:tblStylePr>
    <w:tblStylePr w:type="firstCol">
      <w:rPr>
        <w:rFonts w:ascii="Adobe Devanagari" w:hAnsi="Adobe Devanagari"/>
        <w:b/>
        <w:color w:val="FFFFFF" w:themeColor="background1"/>
        <w:sz w:val="20"/>
      </w:rPr>
      <w:tblPr/>
      <w:tcPr>
        <w:shd w:val="clear" w:color="auto" w:fill="4F81BD"/>
      </w:tcPr>
    </w:tblStylePr>
    <w:tblStylePr w:type="band1Horz">
      <w:tblPr/>
      <w:tcPr>
        <w:shd w:val="clear" w:color="auto" w:fill="D0D8E8"/>
      </w:tcPr>
    </w:tblStylePr>
    <w:tblStylePr w:type="band2Horz">
      <w:tblPr/>
      <w:tcPr>
        <w:shd w:val="clear" w:color="auto" w:fill="E9EDF4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8F79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9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7894"/>
    <w:pPr>
      <w:contextualSpacing/>
    </w:pPr>
  </w:style>
  <w:style w:type="paragraph" w:customStyle="1" w:styleId="Default">
    <w:name w:val="Default"/>
    <w:basedOn w:val="Normal"/>
    <w:qFormat/>
    <w:rsid w:val="00307894"/>
    <w:pPr>
      <w:spacing w:after="120" w:line="240" w:lineRule="auto"/>
      <w:ind w:left="0"/>
      <w:contextualSpacing/>
    </w:pPr>
    <w:rPr>
      <w:rFonts w:ascii="Roboto Light" w:eastAsiaTheme="minorEastAsia" w:hAnsi="Roboto Light"/>
      <w:sz w:val="20"/>
      <w:szCs w:val="22"/>
      <w:lang w:eastAsia="zh-CN"/>
    </w:rPr>
  </w:style>
  <w:style w:type="paragraph" w:styleId="Caption">
    <w:name w:val="caption"/>
    <w:basedOn w:val="Normal"/>
    <w:next w:val="Normal"/>
    <w:uiPriority w:val="35"/>
    <w:unhideWhenUsed/>
    <w:qFormat/>
    <w:rsid w:val="007342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342C1"/>
    <w:pPr>
      <w:spacing w:after="0"/>
      <w:ind w:left="0"/>
    </w:pPr>
  </w:style>
  <w:style w:type="character" w:styleId="UnresolvedMention">
    <w:name w:val="Unresolved Mention"/>
    <w:basedOn w:val="DefaultParagraphFont"/>
    <w:uiPriority w:val="99"/>
    <w:semiHidden/>
    <w:unhideWhenUsed/>
    <w:rsid w:val="004501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7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91963\Downloads\Innophase%20Base%20Template%200527202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6EFB5-14EC-413A-A5DD-741EDC997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Innophase Base Template 05272020</Template>
  <TotalTime>0</TotalTime>
  <Pages>14</Pages>
  <Words>1796</Words>
  <Characters>10241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Note</vt:lpstr>
    </vt:vector>
  </TitlesOfParts>
  <Company/>
  <LinksUpToDate>false</LinksUpToDate>
  <CharactersWithSpaces>12013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Note</dc:title>
  <dc:subject/>
  <dc:creator>91963</dc:creator>
  <cp:keywords/>
  <dc:description/>
  <cp:lastModifiedBy>Pooja Raghavendra</cp:lastModifiedBy>
  <cp:revision>2</cp:revision>
  <cp:lastPrinted>2023-10-09T10:00:00Z</cp:lastPrinted>
  <dcterms:created xsi:type="dcterms:W3CDTF">2023-10-10T14:21:00Z</dcterms:created>
  <dcterms:modified xsi:type="dcterms:W3CDTF">2023-10-10T14:21:00Z</dcterms:modified>
</cp:coreProperties>
</file>