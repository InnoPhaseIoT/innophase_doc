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DE590" w14:textId="071CAF31" w:rsidR="005E14F8" w:rsidRDefault="005E14F8" w:rsidP="005E14F8">
      <w:pPr>
        <w:pStyle w:val="Title"/>
      </w:pPr>
      <w:r>
        <w:t>Low Power UART</w:t>
      </w:r>
    </w:p>
    <w:p w14:paraId="397C5AB9" w14:textId="0B3A0C6C" w:rsidR="00C96008" w:rsidRDefault="00C96008" w:rsidP="008006D5">
      <w:pPr>
        <w:pStyle w:val="Heading1"/>
        <w:ind w:left="851" w:hanging="567"/>
      </w:pPr>
      <w:bookmarkStart w:id="0" w:name="_Toc109295091"/>
      <w:r>
        <w:t>Introduction</w:t>
      </w:r>
      <w:bookmarkEnd w:id="0"/>
      <w:r>
        <w:t xml:space="preserve"> </w:t>
      </w:r>
    </w:p>
    <w:p w14:paraId="01A42808" w14:textId="77777777" w:rsidR="001C5A19" w:rsidRDefault="00C96008" w:rsidP="00C96008">
      <w:pPr>
        <w:jc w:val="both"/>
      </w:pPr>
      <w:r w:rsidRPr="00C96008">
        <w:t xml:space="preserve">The Talaria TWO device contains one high performance UART </w:t>
      </w:r>
      <w:r w:rsidR="001C5A19">
        <w:t xml:space="preserve">which </w:t>
      </w:r>
      <w:r w:rsidRPr="00C96008">
        <w:t xml:space="preserve">can handle bitrates </w:t>
      </w:r>
      <w:proofErr w:type="spellStart"/>
      <w:r w:rsidRPr="00C96008">
        <w:t>upto</w:t>
      </w:r>
      <w:proofErr w:type="spellEnd"/>
      <w:r w:rsidRPr="00C96008">
        <w:t xml:space="preserve"> 2.4Mbps. This document describes </w:t>
      </w:r>
      <w:r w:rsidR="001C5A19">
        <w:t>using the</w:t>
      </w:r>
      <w:r w:rsidRPr="00C96008">
        <w:t xml:space="preserve"> UART </w:t>
      </w:r>
      <w:r w:rsidR="001C5A19">
        <w:t xml:space="preserve">with the help of </w:t>
      </w:r>
      <w:r w:rsidRPr="00C96008">
        <w:t xml:space="preserve">UART APIs provided as part of </w:t>
      </w:r>
      <w:r w:rsidR="001C5A19">
        <w:t xml:space="preserve">the </w:t>
      </w:r>
      <w:r w:rsidRPr="00C96008">
        <w:t xml:space="preserve">SDK. </w:t>
      </w:r>
    </w:p>
    <w:p w14:paraId="4CFB4647" w14:textId="14399F62" w:rsidR="00C96008" w:rsidRDefault="00C96008" w:rsidP="00C96008">
      <w:pPr>
        <w:jc w:val="both"/>
      </w:pPr>
      <w:r w:rsidRPr="00C96008">
        <w:t>Current scope of this document is limited to 2-wire UART with software flow control.</w:t>
      </w:r>
    </w:p>
    <w:p w14:paraId="4763926B" w14:textId="03D39CBF" w:rsidR="00C96008" w:rsidRDefault="009A565F" w:rsidP="00C96008">
      <w:pPr>
        <w:keepNext/>
        <w:jc w:val="center"/>
      </w:pPr>
      <w:r>
        <w:rPr>
          <w:noProof/>
        </w:rPr>
        <w:drawing>
          <wp:inline distT="0" distB="0" distL="0" distR="0" wp14:anchorId="68310694" wp14:editId="72ED2F1F">
            <wp:extent cx="4320000" cy="2455835"/>
            <wp:effectExtent l="19050" t="19050" r="23495" b="20955"/>
            <wp:docPr id="9" name="Picture 9" descr="Graphical user interface, diagram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diagram, application&#10;&#10;Description automatically generated"/>
                    <pic:cNvPicPr/>
                  </pic:nvPicPr>
                  <pic:blipFill rotWithShape="1">
                    <a:blip r:embed="rId8"/>
                    <a:srcRect l="21737" t="24303" r="18543" b="15339"/>
                    <a:stretch/>
                  </pic:blipFill>
                  <pic:spPr bwMode="auto">
                    <a:xfrm>
                      <a:off x="0" y="0"/>
                      <a:ext cx="4320000" cy="24558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7C3E03" w14:textId="72F0975A" w:rsidR="00C96008" w:rsidRDefault="00C96008" w:rsidP="00C96008">
      <w:pPr>
        <w:pStyle w:val="Caption"/>
        <w:jc w:val="center"/>
      </w:pPr>
      <w:bookmarkStart w:id="1" w:name="_Toc109295119"/>
      <w:r>
        <w:t xml:space="preserve">Figure </w:t>
      </w:r>
      <w:fldSimple w:instr=" SEQ Figure \* ARABIC ">
        <w:r w:rsidR="000C46D6">
          <w:rPr>
            <w:noProof/>
          </w:rPr>
          <w:t>1</w:t>
        </w:r>
      </w:fldSimple>
      <w:r>
        <w:t xml:space="preserve">: </w:t>
      </w:r>
      <w:r w:rsidRPr="00B073C1">
        <w:t>T</w:t>
      </w:r>
      <w:r>
        <w:t>alaria TWO</w:t>
      </w:r>
      <w:r w:rsidRPr="00B073C1">
        <w:t xml:space="preserve"> device and HOST device serial communication diagram</w:t>
      </w:r>
      <w:bookmarkEnd w:id="1"/>
    </w:p>
    <w:p w14:paraId="79261136" w14:textId="77777777" w:rsidR="009A565F" w:rsidRPr="009A565F" w:rsidRDefault="009A565F" w:rsidP="009A565F"/>
    <w:p w14:paraId="0B45B5CB" w14:textId="37A02D7B" w:rsidR="00C96008" w:rsidRDefault="00C96008" w:rsidP="00C96008">
      <w:r w:rsidRPr="00C96008">
        <w:t>The following sample application code and script are included with this</w:t>
      </w:r>
      <w:r>
        <w:t xml:space="preserve"> application note</w:t>
      </w:r>
      <w:r w:rsidR="009A565F"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8153"/>
      </w:tblGrid>
      <w:tr w:rsidR="00B058CF" w14:paraId="3A7C4F59" w14:textId="77777777" w:rsidTr="00B058CF">
        <w:tc>
          <w:tcPr>
            <w:tcW w:w="1827" w:type="dxa"/>
            <w:shd w:val="clear" w:color="auto" w:fill="D0CECE" w:themeFill="background2" w:themeFillShade="E6"/>
          </w:tcPr>
          <w:p w14:paraId="4BA40D4B" w14:textId="22E26CD1" w:rsidR="00C96008" w:rsidRPr="00B058CF" w:rsidRDefault="00C96008" w:rsidP="00B058CF">
            <w:pPr>
              <w:ind w:left="0"/>
              <w:jc w:val="center"/>
              <w:rPr>
                <w:b/>
                <w:bCs/>
              </w:rPr>
            </w:pPr>
            <w:r w:rsidRPr="00B058CF">
              <w:rPr>
                <w:b/>
                <w:bCs/>
              </w:rPr>
              <w:t>File</w:t>
            </w:r>
          </w:p>
        </w:tc>
        <w:tc>
          <w:tcPr>
            <w:tcW w:w="8153" w:type="dxa"/>
            <w:shd w:val="clear" w:color="auto" w:fill="D0CECE" w:themeFill="background2" w:themeFillShade="E6"/>
          </w:tcPr>
          <w:p w14:paraId="6F9ECF1C" w14:textId="63755315" w:rsidR="00C96008" w:rsidRPr="00B058CF" w:rsidRDefault="00C96008" w:rsidP="00B058CF">
            <w:pPr>
              <w:ind w:left="0"/>
              <w:jc w:val="center"/>
              <w:rPr>
                <w:b/>
                <w:bCs/>
              </w:rPr>
            </w:pPr>
            <w:r w:rsidRPr="00B058CF">
              <w:rPr>
                <w:b/>
                <w:bCs/>
              </w:rPr>
              <w:t>Description</w:t>
            </w:r>
          </w:p>
        </w:tc>
      </w:tr>
      <w:tr w:rsidR="00C96008" w14:paraId="5C9084C0" w14:textId="77777777" w:rsidTr="00C96008">
        <w:tc>
          <w:tcPr>
            <w:tcW w:w="1827" w:type="dxa"/>
          </w:tcPr>
          <w:p w14:paraId="4DFCCBA5" w14:textId="20765158" w:rsidR="00C96008" w:rsidRDefault="00C96008" w:rsidP="00C96008">
            <w:pPr>
              <w:ind w:left="0"/>
            </w:pPr>
            <w:proofErr w:type="spellStart"/>
            <w:r>
              <w:t>uart_tx.c</w:t>
            </w:r>
            <w:proofErr w:type="spellEnd"/>
          </w:p>
        </w:tc>
        <w:tc>
          <w:tcPr>
            <w:tcW w:w="8153" w:type="dxa"/>
          </w:tcPr>
          <w:p w14:paraId="761D4943" w14:textId="2E8494B1" w:rsidR="009A565F" w:rsidRDefault="00C96008" w:rsidP="00C96008">
            <w:pPr>
              <w:ind w:left="0"/>
            </w:pPr>
            <w:r w:rsidRPr="00C96008">
              <w:t>Sample T</w:t>
            </w:r>
            <w:r>
              <w:t xml:space="preserve">alaria TWO </w:t>
            </w:r>
            <w:proofErr w:type="gramStart"/>
            <w:r w:rsidRPr="00C96008">
              <w:t>application</w:t>
            </w:r>
            <w:proofErr w:type="gramEnd"/>
            <w:r w:rsidRPr="00C96008">
              <w:t xml:space="preserve"> </w:t>
            </w:r>
            <w:r w:rsidR="009A565F">
              <w:t xml:space="preserve">describing the procedure to send data on serial port using UART </w:t>
            </w:r>
          </w:p>
        </w:tc>
      </w:tr>
      <w:tr w:rsidR="00C96008" w14:paraId="7C0EEE01" w14:textId="77777777" w:rsidTr="00C96008">
        <w:tc>
          <w:tcPr>
            <w:tcW w:w="1827" w:type="dxa"/>
          </w:tcPr>
          <w:p w14:paraId="2F41ABDE" w14:textId="7B4ED82F" w:rsidR="00C96008" w:rsidRDefault="00225EF5" w:rsidP="00C96008">
            <w:pPr>
              <w:ind w:left="0"/>
            </w:pPr>
            <w:proofErr w:type="spellStart"/>
            <w:r>
              <w:t>u</w:t>
            </w:r>
            <w:r w:rsidR="00C96008">
              <w:t>art_rx.c</w:t>
            </w:r>
            <w:proofErr w:type="spellEnd"/>
          </w:p>
        </w:tc>
        <w:tc>
          <w:tcPr>
            <w:tcW w:w="8153" w:type="dxa"/>
          </w:tcPr>
          <w:p w14:paraId="056B2FA1" w14:textId="2F490C2A" w:rsidR="009A565F" w:rsidRDefault="009A565F" w:rsidP="00C96008">
            <w:pPr>
              <w:ind w:left="0"/>
            </w:pPr>
            <w:r w:rsidRPr="00C96008">
              <w:t>Sample T</w:t>
            </w:r>
            <w:r>
              <w:t xml:space="preserve">alaria TWO </w:t>
            </w:r>
            <w:proofErr w:type="gramStart"/>
            <w:r w:rsidRPr="00C96008">
              <w:t>application</w:t>
            </w:r>
            <w:proofErr w:type="gramEnd"/>
            <w:r w:rsidRPr="00C96008">
              <w:t xml:space="preserve"> </w:t>
            </w:r>
            <w:r>
              <w:t xml:space="preserve">describing the procedure to read data on serial port using UART </w:t>
            </w:r>
          </w:p>
        </w:tc>
      </w:tr>
      <w:tr w:rsidR="00C96008" w14:paraId="0E83297D" w14:textId="77777777" w:rsidTr="00C96008">
        <w:tc>
          <w:tcPr>
            <w:tcW w:w="1827" w:type="dxa"/>
          </w:tcPr>
          <w:p w14:paraId="63CD973E" w14:textId="62AF0C8B" w:rsidR="00C96008" w:rsidRDefault="00C96008" w:rsidP="00C96008">
            <w:pPr>
              <w:ind w:left="0"/>
            </w:pPr>
            <w:proofErr w:type="spellStart"/>
            <w:r>
              <w:t>uart_wakeup.c</w:t>
            </w:r>
            <w:proofErr w:type="spellEnd"/>
          </w:p>
        </w:tc>
        <w:tc>
          <w:tcPr>
            <w:tcW w:w="8153" w:type="dxa"/>
          </w:tcPr>
          <w:p w14:paraId="698694E9" w14:textId="58C5A0B9" w:rsidR="00C96008" w:rsidRDefault="00C96008" w:rsidP="00C96008">
            <w:pPr>
              <w:ind w:left="0"/>
            </w:pPr>
            <w:r w:rsidRPr="00C96008">
              <w:t>Sample T</w:t>
            </w:r>
            <w:r>
              <w:t>alaria TWO</w:t>
            </w:r>
            <w:r w:rsidRPr="00C96008">
              <w:t xml:space="preserve"> application </w:t>
            </w:r>
            <w:r w:rsidR="009A565F">
              <w:t xml:space="preserve">describing </w:t>
            </w:r>
            <w:r w:rsidRPr="00C96008">
              <w:t>sleep/wakeup procedure</w:t>
            </w:r>
          </w:p>
          <w:p w14:paraId="61302187" w14:textId="7440804A" w:rsidR="009A565F" w:rsidRDefault="009A565F" w:rsidP="00C96008">
            <w:pPr>
              <w:ind w:left="0"/>
            </w:pPr>
          </w:p>
        </w:tc>
      </w:tr>
      <w:tr w:rsidR="00C96008" w14:paraId="595EA3BB" w14:textId="77777777" w:rsidTr="00C96008">
        <w:tc>
          <w:tcPr>
            <w:tcW w:w="1827" w:type="dxa"/>
          </w:tcPr>
          <w:p w14:paraId="1B69D262" w14:textId="3CFE8FC0" w:rsidR="00C96008" w:rsidRDefault="00225EF5" w:rsidP="00C96008">
            <w:pPr>
              <w:ind w:left="0"/>
            </w:pPr>
            <w:r>
              <w:t>uart_</w:t>
            </w:r>
            <w:r w:rsidR="00C96008">
              <w:t>wakeup.py</w:t>
            </w:r>
          </w:p>
        </w:tc>
        <w:tc>
          <w:tcPr>
            <w:tcW w:w="8153" w:type="dxa"/>
          </w:tcPr>
          <w:p w14:paraId="37822C0F" w14:textId="77777777" w:rsidR="00C96008" w:rsidRDefault="00C96008" w:rsidP="00C96008">
            <w:pPr>
              <w:keepNext/>
              <w:ind w:left="0"/>
            </w:pPr>
            <w:r w:rsidRPr="00C96008">
              <w:t>Sample HOST side implementation to wake T</w:t>
            </w:r>
            <w:r>
              <w:t>alaria TWO</w:t>
            </w:r>
            <w:r w:rsidRPr="00C96008">
              <w:t xml:space="preserve"> from sleep</w:t>
            </w:r>
          </w:p>
          <w:p w14:paraId="45B8B0AD" w14:textId="6B0B9C90" w:rsidR="009A565F" w:rsidRDefault="009A565F" w:rsidP="00C96008">
            <w:pPr>
              <w:keepNext/>
              <w:ind w:left="0"/>
            </w:pPr>
          </w:p>
        </w:tc>
      </w:tr>
    </w:tbl>
    <w:p w14:paraId="3057B1E1" w14:textId="4F62A1E1" w:rsidR="00C96008" w:rsidRDefault="00C96008" w:rsidP="00C96008">
      <w:pPr>
        <w:pStyle w:val="Caption"/>
        <w:jc w:val="center"/>
      </w:pPr>
      <w:bookmarkStart w:id="2" w:name="_Toc109295126"/>
      <w:r>
        <w:t xml:space="preserve">Table </w:t>
      </w:r>
      <w:fldSimple w:instr=" SEQ Table \* ARABIC ">
        <w:r w:rsidR="000C46D6">
          <w:rPr>
            <w:noProof/>
          </w:rPr>
          <w:t>1</w:t>
        </w:r>
      </w:fldSimple>
      <w:r>
        <w:t xml:space="preserve">: </w:t>
      </w:r>
      <w:r w:rsidRPr="00D83138">
        <w:t xml:space="preserve">List of files included in </w:t>
      </w:r>
      <w:r>
        <w:t>the application note</w:t>
      </w:r>
      <w:bookmarkEnd w:id="2"/>
      <w:r>
        <w:t xml:space="preserve"> </w:t>
      </w:r>
    </w:p>
    <w:p w14:paraId="1116B0E1" w14:textId="2E8C51ED" w:rsidR="00C96008" w:rsidRDefault="00C96008" w:rsidP="00C96008"/>
    <w:p w14:paraId="7BFEF1E3" w14:textId="4CD0B3E7" w:rsidR="00C96008" w:rsidRDefault="00C96008" w:rsidP="00755191">
      <w:r>
        <w:br w:type="page"/>
      </w:r>
    </w:p>
    <w:p w14:paraId="7D927B15" w14:textId="1D5432AF" w:rsidR="00755191" w:rsidRDefault="00C96008" w:rsidP="008006D5">
      <w:pPr>
        <w:pStyle w:val="Heading1"/>
        <w:ind w:left="851" w:hanging="709"/>
      </w:pPr>
      <w:bookmarkStart w:id="3" w:name="_Toc109295092"/>
      <w:r>
        <w:lastRenderedPageBreak/>
        <w:t>Basic Usage of UART</w:t>
      </w:r>
      <w:bookmarkEnd w:id="3"/>
    </w:p>
    <w:p w14:paraId="288A4941" w14:textId="3B46663A" w:rsidR="004D4E7F" w:rsidRDefault="00C96008" w:rsidP="001D0952">
      <w:pPr>
        <w:jc w:val="both"/>
      </w:pPr>
      <w:r w:rsidRPr="00C96008">
        <w:t xml:space="preserve">This section provides </w:t>
      </w:r>
      <w:r w:rsidR="001C5A19">
        <w:t xml:space="preserve">a </w:t>
      </w:r>
      <w:r w:rsidRPr="00C96008">
        <w:t xml:space="preserve">quick introduction to the UART APIs and </w:t>
      </w:r>
      <w:r w:rsidR="001C5A19">
        <w:t xml:space="preserve">describes communication </w:t>
      </w:r>
      <w:r w:rsidRPr="00C96008">
        <w:t xml:space="preserve">with the host. For </w:t>
      </w:r>
      <w:r w:rsidR="001C5A19">
        <w:t xml:space="preserve">a </w:t>
      </w:r>
      <w:r w:rsidRPr="00C96008">
        <w:t>comprehensive description of all the APIs, refer to section</w:t>
      </w:r>
      <w:r w:rsidR="00E46216">
        <w:t xml:space="preserve"> </w:t>
      </w:r>
      <w:r w:rsidR="00E46216">
        <w:fldChar w:fldCharType="begin"/>
      </w:r>
      <w:r w:rsidR="00E46216">
        <w:instrText xml:space="preserve"> REF _Ref52895797 \r \h </w:instrText>
      </w:r>
      <w:r w:rsidR="00B058CF">
        <w:instrText xml:space="preserve"> \* MERGEFORMAT </w:instrText>
      </w:r>
      <w:r w:rsidR="00E46216">
        <w:fldChar w:fldCharType="separate"/>
      </w:r>
      <w:r w:rsidR="000C46D6">
        <w:t>7</w:t>
      </w:r>
      <w:r w:rsidR="00E46216">
        <w:fldChar w:fldCharType="end"/>
      </w:r>
      <w:r w:rsidR="00E46216">
        <w:t>.</w:t>
      </w:r>
    </w:p>
    <w:p w14:paraId="5F137E20" w14:textId="77777777" w:rsidR="009A565F" w:rsidRDefault="009A565F" w:rsidP="001D0952">
      <w:pPr>
        <w:jc w:val="both"/>
      </w:pPr>
    </w:p>
    <w:p w14:paraId="7D0C719B" w14:textId="66066FC7" w:rsidR="00C96008" w:rsidRDefault="00C96008" w:rsidP="008006D5">
      <w:pPr>
        <w:pStyle w:val="Heading2"/>
        <w:ind w:left="1418" w:hanging="851"/>
      </w:pPr>
      <w:bookmarkStart w:id="4" w:name="_Toc109295093"/>
      <w:r>
        <w:t xml:space="preserve">Opening the </w:t>
      </w:r>
      <w:r w:rsidR="001C5A19">
        <w:t>S</w:t>
      </w:r>
      <w:r>
        <w:t xml:space="preserve">erial </w:t>
      </w:r>
      <w:r w:rsidR="001C5A19">
        <w:t>P</w:t>
      </w:r>
      <w:r>
        <w:t>ort</w:t>
      </w:r>
      <w:bookmarkEnd w:id="4"/>
    </w:p>
    <w:p w14:paraId="6BE67893" w14:textId="1806978F" w:rsidR="00C96008" w:rsidRDefault="00C96008" w:rsidP="00C96008">
      <w:pPr>
        <w:pStyle w:val="Text2"/>
      </w:pPr>
      <w:r w:rsidRPr="00C96008">
        <w:t>Before opening a serial port, a handler must first be allocated.</w:t>
      </w:r>
    </w:p>
    <w:tbl>
      <w:tblPr>
        <w:tblStyle w:val="TableGrid"/>
        <w:tblW w:w="0" w:type="auto"/>
        <w:tblInd w:w="126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440"/>
      </w:tblGrid>
      <w:tr w:rsidR="00C96008" w:rsidRPr="00C96008" w14:paraId="104BF575" w14:textId="77777777" w:rsidTr="00C96008">
        <w:tc>
          <w:tcPr>
            <w:tcW w:w="10700" w:type="dxa"/>
            <w:shd w:val="clear" w:color="auto" w:fill="DEEAF6" w:themeFill="accent5" w:themeFillTint="33"/>
          </w:tcPr>
          <w:p w14:paraId="3BADA97D" w14:textId="2ED7FE27" w:rsidR="00C96008" w:rsidRPr="00C96008" w:rsidRDefault="00C96008" w:rsidP="009A565F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96008">
              <w:rPr>
                <w:rFonts w:ascii="Courier New" w:hAnsi="Courier New" w:cs="Courier New"/>
                <w:sz w:val="20"/>
                <w:szCs w:val="20"/>
              </w:rPr>
              <w:t xml:space="preserve">struct </w:t>
            </w:r>
            <w:proofErr w:type="spellStart"/>
            <w:r w:rsidRPr="00C96008">
              <w:rPr>
                <w:rFonts w:ascii="Courier New" w:hAnsi="Courier New" w:cs="Courier New"/>
                <w:sz w:val="20"/>
                <w:szCs w:val="20"/>
              </w:rPr>
              <w:t>uart</w:t>
            </w:r>
            <w:proofErr w:type="spellEnd"/>
            <w:r w:rsidRPr="00C96008">
              <w:rPr>
                <w:rFonts w:ascii="Courier New" w:hAnsi="Courier New" w:cs="Courier New"/>
                <w:sz w:val="20"/>
                <w:szCs w:val="20"/>
              </w:rPr>
              <w:t xml:space="preserve"> *h</w:t>
            </w:r>
            <w:r w:rsidR="001D0952">
              <w:rPr>
                <w:rFonts w:ascii="Courier New" w:hAnsi="Courier New" w:cs="Courier New"/>
                <w:sz w:val="20"/>
                <w:szCs w:val="20"/>
              </w:rPr>
              <w:t>andle</w:t>
            </w:r>
            <w:r w:rsidRPr="00C96008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</w:tbl>
    <w:p w14:paraId="4FF0FDC6" w14:textId="702FE60D" w:rsidR="00C96008" w:rsidRDefault="00C96008" w:rsidP="00C96008">
      <w:pPr>
        <w:pStyle w:val="Text2"/>
      </w:pPr>
    </w:p>
    <w:p w14:paraId="0285BD7F" w14:textId="00A0CD66" w:rsidR="00C96008" w:rsidRDefault="00C96008" w:rsidP="00B058CF">
      <w:pPr>
        <w:pStyle w:val="Text2"/>
        <w:jc w:val="both"/>
      </w:pPr>
      <w:r>
        <w:t>Once the UART handler is available, serial port can be opened using two different functions</w:t>
      </w:r>
      <w:r w:rsidR="001C5A19">
        <w:t>:</w:t>
      </w:r>
    </w:p>
    <w:p w14:paraId="78996546" w14:textId="5012EE2B" w:rsidR="00C96008" w:rsidRDefault="00C96008" w:rsidP="00B058CF">
      <w:pPr>
        <w:pStyle w:val="Text2"/>
        <w:numPr>
          <w:ilvl w:val="0"/>
          <w:numId w:val="2"/>
        </w:numPr>
        <w:jc w:val="both"/>
      </w:pPr>
      <w:proofErr w:type="spellStart"/>
      <w:r w:rsidRPr="00B058CF">
        <w:rPr>
          <w:rFonts w:ascii="Courier New" w:hAnsi="Courier New" w:cs="Courier New"/>
        </w:rPr>
        <w:t>uart_open</w:t>
      </w:r>
      <w:proofErr w:type="spellEnd"/>
      <w:r>
        <w:t xml:space="preserve"> – Opens serial port using default </w:t>
      </w:r>
      <w:r w:rsidR="001C5A19">
        <w:t>PINs</w:t>
      </w:r>
      <w:r>
        <w:t xml:space="preserve"> and configured baud rate</w:t>
      </w:r>
      <w:r w:rsidR="001C5A19">
        <w:t>.</w:t>
      </w:r>
    </w:p>
    <w:tbl>
      <w:tblPr>
        <w:tblStyle w:val="TableGrid"/>
        <w:tblW w:w="0" w:type="auto"/>
        <w:tblInd w:w="198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8720"/>
      </w:tblGrid>
      <w:tr w:rsidR="00C96008" w:rsidRPr="00C96008" w14:paraId="6BCAD9F0" w14:textId="77777777" w:rsidTr="00C96008">
        <w:tc>
          <w:tcPr>
            <w:tcW w:w="10700" w:type="dxa"/>
            <w:shd w:val="clear" w:color="auto" w:fill="DEEAF6" w:themeFill="accent5" w:themeFillTint="33"/>
          </w:tcPr>
          <w:p w14:paraId="0D861471" w14:textId="48E84CD6" w:rsidR="00C96008" w:rsidRPr="00C96008" w:rsidRDefault="00C96008" w:rsidP="00C9600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96008">
              <w:rPr>
                <w:rFonts w:ascii="Courier New" w:hAnsi="Courier New" w:cs="Courier New"/>
                <w:sz w:val="20"/>
                <w:szCs w:val="20"/>
              </w:rPr>
              <w:t>h</w:t>
            </w:r>
            <w:r w:rsidR="00656670">
              <w:rPr>
                <w:rFonts w:ascii="Courier New" w:hAnsi="Courier New" w:cs="Courier New"/>
                <w:sz w:val="20"/>
                <w:szCs w:val="20"/>
              </w:rPr>
              <w:t>andle</w:t>
            </w:r>
            <w:r w:rsidRPr="00C96008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C96008">
              <w:rPr>
                <w:rFonts w:ascii="Courier New" w:hAnsi="Courier New" w:cs="Courier New"/>
                <w:sz w:val="20"/>
                <w:szCs w:val="20"/>
              </w:rPr>
              <w:t>uart_open</w:t>
            </w:r>
            <w:proofErr w:type="spellEnd"/>
            <w:r w:rsidRPr="00C9600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C96008">
              <w:rPr>
                <w:rFonts w:ascii="Courier New" w:hAnsi="Courier New" w:cs="Courier New"/>
                <w:sz w:val="20"/>
                <w:szCs w:val="20"/>
              </w:rPr>
              <w:t>baudrate</w:t>
            </w:r>
            <w:proofErr w:type="spellEnd"/>
            <w:r w:rsidRPr="00C96008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</w:tbl>
    <w:p w14:paraId="42AC8922" w14:textId="729AA38A" w:rsidR="00C96008" w:rsidRDefault="00C96008" w:rsidP="00C96008">
      <w:pPr>
        <w:pStyle w:val="Text2"/>
        <w:ind w:left="1980"/>
      </w:pPr>
    </w:p>
    <w:p w14:paraId="3180E21D" w14:textId="417F1789" w:rsidR="00C96008" w:rsidRDefault="00C96008" w:rsidP="00B058CF">
      <w:pPr>
        <w:pStyle w:val="Text2"/>
        <w:numPr>
          <w:ilvl w:val="0"/>
          <w:numId w:val="2"/>
        </w:numPr>
        <w:jc w:val="both"/>
      </w:pPr>
      <w:proofErr w:type="spellStart"/>
      <w:r w:rsidRPr="00B058CF">
        <w:rPr>
          <w:rFonts w:ascii="Courier New" w:hAnsi="Courier New" w:cs="Courier New"/>
        </w:rPr>
        <w:t>uart_open_ex</w:t>
      </w:r>
      <w:proofErr w:type="spellEnd"/>
      <w:r w:rsidRPr="00C96008">
        <w:t xml:space="preserve"> – Opens the serial port using the configured baud rate, TXD, and RXD </w:t>
      </w:r>
      <w:r w:rsidR="001C5A19">
        <w:t>PIN</w:t>
      </w:r>
      <w:r w:rsidRPr="00C96008">
        <w:t>s.</w:t>
      </w:r>
    </w:p>
    <w:tbl>
      <w:tblPr>
        <w:tblStyle w:val="TableGrid"/>
        <w:tblW w:w="0" w:type="auto"/>
        <w:tblInd w:w="198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8720"/>
      </w:tblGrid>
      <w:tr w:rsidR="00C96008" w:rsidRPr="004D4E7F" w14:paraId="7D037DD3" w14:textId="77777777" w:rsidTr="004D4E7F">
        <w:tc>
          <w:tcPr>
            <w:tcW w:w="8720" w:type="dxa"/>
            <w:shd w:val="clear" w:color="auto" w:fill="DEEAF6" w:themeFill="accent5" w:themeFillTint="33"/>
          </w:tcPr>
          <w:p w14:paraId="5F281B36" w14:textId="77777777" w:rsidR="00C96008" w:rsidRPr="004D4E7F" w:rsidRDefault="00C96008" w:rsidP="004D4E7F">
            <w:pPr>
              <w:pStyle w:val="Default"/>
              <w:spacing w:line="480" w:lineRule="auto"/>
              <w:rPr>
                <w:sz w:val="20"/>
                <w:szCs w:val="20"/>
              </w:rPr>
            </w:pPr>
            <w:r w:rsidRPr="004D4E7F">
              <w:rPr>
                <w:sz w:val="20"/>
                <w:szCs w:val="20"/>
              </w:rPr>
              <w:t xml:space="preserve">#define TXD_PIN 1 </w:t>
            </w:r>
          </w:p>
          <w:p w14:paraId="20A8D1C4" w14:textId="77777777" w:rsidR="00C96008" w:rsidRPr="004D4E7F" w:rsidRDefault="00C96008" w:rsidP="004D4E7F">
            <w:pPr>
              <w:pStyle w:val="Default"/>
              <w:spacing w:line="480" w:lineRule="auto"/>
              <w:rPr>
                <w:sz w:val="20"/>
                <w:szCs w:val="20"/>
              </w:rPr>
            </w:pPr>
            <w:r w:rsidRPr="004D4E7F">
              <w:rPr>
                <w:sz w:val="20"/>
                <w:szCs w:val="20"/>
              </w:rPr>
              <w:t xml:space="preserve">#define RXD_PIN 2 </w:t>
            </w:r>
          </w:p>
          <w:p w14:paraId="07841C4E" w14:textId="77777777" w:rsidR="00C96008" w:rsidRPr="004D4E7F" w:rsidRDefault="00C96008" w:rsidP="004D4E7F">
            <w:pPr>
              <w:pStyle w:val="Default"/>
              <w:spacing w:line="480" w:lineRule="auto"/>
              <w:rPr>
                <w:sz w:val="20"/>
                <w:szCs w:val="20"/>
              </w:rPr>
            </w:pPr>
            <w:r w:rsidRPr="004D4E7F">
              <w:rPr>
                <w:sz w:val="20"/>
                <w:szCs w:val="20"/>
              </w:rPr>
              <w:t xml:space="preserve">… </w:t>
            </w:r>
          </w:p>
          <w:p w14:paraId="723E967A" w14:textId="77777777" w:rsidR="00C96008" w:rsidRPr="004D4E7F" w:rsidRDefault="00C96008" w:rsidP="004D4E7F">
            <w:pPr>
              <w:pStyle w:val="Default"/>
              <w:spacing w:line="480" w:lineRule="auto"/>
              <w:rPr>
                <w:sz w:val="20"/>
                <w:szCs w:val="20"/>
              </w:rPr>
            </w:pPr>
            <w:r w:rsidRPr="004D4E7F">
              <w:rPr>
                <w:sz w:val="20"/>
                <w:szCs w:val="20"/>
              </w:rPr>
              <w:t xml:space="preserve">int </w:t>
            </w:r>
            <w:proofErr w:type="spellStart"/>
            <w:r w:rsidRPr="004D4E7F">
              <w:rPr>
                <w:sz w:val="20"/>
                <w:szCs w:val="20"/>
              </w:rPr>
              <w:t>baudrate</w:t>
            </w:r>
            <w:proofErr w:type="spellEnd"/>
            <w:r w:rsidRPr="004D4E7F">
              <w:rPr>
                <w:sz w:val="20"/>
                <w:szCs w:val="20"/>
              </w:rPr>
              <w:t xml:space="preserve"> = </w:t>
            </w:r>
            <w:proofErr w:type="gramStart"/>
            <w:r w:rsidRPr="004D4E7F">
              <w:rPr>
                <w:sz w:val="20"/>
                <w:szCs w:val="20"/>
              </w:rPr>
              <w:t>115200;</w:t>
            </w:r>
            <w:proofErr w:type="gramEnd"/>
            <w:r w:rsidRPr="004D4E7F">
              <w:rPr>
                <w:sz w:val="20"/>
                <w:szCs w:val="20"/>
              </w:rPr>
              <w:t xml:space="preserve"> </w:t>
            </w:r>
          </w:p>
          <w:p w14:paraId="13FA1BA6" w14:textId="3556E71E" w:rsidR="00C96008" w:rsidRPr="004D4E7F" w:rsidRDefault="00C96008" w:rsidP="004D4E7F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D4E7F">
              <w:rPr>
                <w:rFonts w:ascii="Courier New" w:hAnsi="Courier New" w:cs="Courier New"/>
                <w:sz w:val="20"/>
                <w:szCs w:val="20"/>
              </w:rPr>
              <w:t>h</w:t>
            </w:r>
            <w:r w:rsidR="00656670">
              <w:rPr>
                <w:rFonts w:ascii="Courier New" w:hAnsi="Courier New" w:cs="Courier New"/>
                <w:sz w:val="20"/>
                <w:szCs w:val="20"/>
              </w:rPr>
              <w:t>andle</w:t>
            </w:r>
            <w:r w:rsidRPr="004D4E7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4D4E7F">
              <w:rPr>
                <w:rFonts w:ascii="Courier New" w:hAnsi="Courier New" w:cs="Courier New"/>
                <w:sz w:val="20"/>
                <w:szCs w:val="20"/>
              </w:rPr>
              <w:t>uart_open_ex</w:t>
            </w:r>
            <w:proofErr w:type="spellEnd"/>
            <w:r w:rsidRPr="004D4E7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D4E7F">
              <w:rPr>
                <w:rFonts w:ascii="Courier New" w:hAnsi="Courier New" w:cs="Courier New"/>
                <w:sz w:val="20"/>
                <w:szCs w:val="20"/>
              </w:rPr>
              <w:t>baudrate</w:t>
            </w:r>
            <w:proofErr w:type="spellEnd"/>
            <w:r w:rsidRPr="004D4E7F">
              <w:rPr>
                <w:rFonts w:ascii="Courier New" w:hAnsi="Courier New" w:cs="Courier New"/>
                <w:sz w:val="20"/>
                <w:szCs w:val="20"/>
              </w:rPr>
              <w:t xml:space="preserve">, TXD_PIN, RXD_PIN, 0); </w:t>
            </w:r>
          </w:p>
        </w:tc>
      </w:tr>
    </w:tbl>
    <w:p w14:paraId="005F20C2" w14:textId="43B6CA9F" w:rsidR="00C96008" w:rsidRDefault="004D4E7F" w:rsidP="00B058CF">
      <w:pPr>
        <w:pStyle w:val="Text2"/>
        <w:ind w:left="1980"/>
        <w:jc w:val="both"/>
      </w:pPr>
      <w:r>
        <w:t xml:space="preserve">Here, </w:t>
      </w:r>
      <w:r w:rsidRPr="004D4E7F">
        <w:t>we configure the UART at a baud</w:t>
      </w:r>
      <w:r w:rsidR="001C5A19">
        <w:t xml:space="preserve"> </w:t>
      </w:r>
      <w:r w:rsidRPr="004D4E7F">
        <w:t>rate of 115200, GPIO1 as the TXD pin, and GPIO2 as the RXD pin.</w:t>
      </w:r>
    </w:p>
    <w:p w14:paraId="0DDB014A" w14:textId="1AD82BB9" w:rsidR="009A565F" w:rsidRDefault="009A565F" w:rsidP="00C96008">
      <w:pPr>
        <w:pStyle w:val="Text2"/>
        <w:ind w:left="1980"/>
      </w:pPr>
      <w:r>
        <w:br w:type="page"/>
      </w:r>
    </w:p>
    <w:p w14:paraId="2F9746ED" w14:textId="3BE88E4F" w:rsidR="004D4E7F" w:rsidRDefault="00891BA9" w:rsidP="008006D5">
      <w:pPr>
        <w:pStyle w:val="Heading2"/>
        <w:ind w:left="1418" w:hanging="851"/>
      </w:pPr>
      <w:bookmarkStart w:id="5" w:name="_Toc109295094"/>
      <w:r>
        <w:lastRenderedPageBreak/>
        <w:t xml:space="preserve">Closing the </w:t>
      </w:r>
      <w:r w:rsidR="001C5A19">
        <w:t>S</w:t>
      </w:r>
      <w:r>
        <w:t xml:space="preserve">erial </w:t>
      </w:r>
      <w:r w:rsidR="001C5A19">
        <w:t>P</w:t>
      </w:r>
      <w:r>
        <w:t>ort</w:t>
      </w:r>
      <w:bookmarkEnd w:id="5"/>
    </w:p>
    <w:p w14:paraId="4BAAD7BD" w14:textId="635135AE" w:rsidR="00891BA9" w:rsidRDefault="00891BA9" w:rsidP="00891BA9">
      <w:pPr>
        <w:pStyle w:val="Text2"/>
      </w:pPr>
      <w:proofErr w:type="spellStart"/>
      <w:r w:rsidRPr="00B058CF">
        <w:rPr>
          <w:rFonts w:ascii="Courier New" w:hAnsi="Courier New" w:cs="Courier New"/>
        </w:rPr>
        <w:t>uart_close</w:t>
      </w:r>
      <w:proofErr w:type="spellEnd"/>
      <w:r w:rsidRPr="00891BA9">
        <w:t xml:space="preserve"> is used</w:t>
      </w:r>
      <w:r w:rsidR="00717931">
        <w:t xml:space="preserve"> to close the serial port</w:t>
      </w:r>
      <w:r w:rsidRPr="00891BA9">
        <w:t>.</w:t>
      </w:r>
    </w:p>
    <w:tbl>
      <w:tblPr>
        <w:tblStyle w:val="TableGrid"/>
        <w:tblW w:w="0" w:type="auto"/>
        <w:tblInd w:w="126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440"/>
      </w:tblGrid>
      <w:tr w:rsidR="00891BA9" w:rsidRPr="00891BA9" w14:paraId="70E5980C" w14:textId="77777777" w:rsidTr="00891BA9">
        <w:tc>
          <w:tcPr>
            <w:tcW w:w="10700" w:type="dxa"/>
            <w:shd w:val="clear" w:color="auto" w:fill="DEEAF6" w:themeFill="accent5" w:themeFillTint="33"/>
          </w:tcPr>
          <w:p w14:paraId="76CEA6E5" w14:textId="17B67D63" w:rsidR="00891BA9" w:rsidRPr="00891BA9" w:rsidRDefault="00891BA9" w:rsidP="00891BA9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91BA9">
              <w:rPr>
                <w:rFonts w:ascii="Courier New" w:hAnsi="Courier New" w:cs="Courier New"/>
                <w:sz w:val="20"/>
                <w:szCs w:val="20"/>
              </w:rPr>
              <w:t>uart_close</w:t>
            </w:r>
            <w:proofErr w:type="spellEnd"/>
            <w:r w:rsidRPr="00891BA9">
              <w:rPr>
                <w:rFonts w:ascii="Courier New" w:hAnsi="Courier New" w:cs="Courier New"/>
                <w:sz w:val="20"/>
                <w:szCs w:val="20"/>
              </w:rPr>
              <w:t>(h</w:t>
            </w:r>
            <w:r w:rsidR="00656670">
              <w:rPr>
                <w:rFonts w:ascii="Courier New" w:hAnsi="Courier New" w:cs="Courier New"/>
                <w:sz w:val="20"/>
                <w:szCs w:val="20"/>
              </w:rPr>
              <w:t>andle</w:t>
            </w:r>
            <w:r w:rsidRPr="00891BA9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</w:tbl>
    <w:p w14:paraId="62FA5429" w14:textId="6B67F340" w:rsidR="00891BA9" w:rsidRDefault="00891BA9" w:rsidP="00891BA9">
      <w:pPr>
        <w:pStyle w:val="Text2"/>
      </w:pPr>
    </w:p>
    <w:p w14:paraId="0DEBD9CF" w14:textId="77777777" w:rsidR="009A565F" w:rsidRDefault="009A565F" w:rsidP="00891BA9">
      <w:pPr>
        <w:pStyle w:val="Text2"/>
      </w:pPr>
    </w:p>
    <w:p w14:paraId="29E7B08E" w14:textId="5404428C" w:rsidR="00891BA9" w:rsidRDefault="00891BA9" w:rsidP="008006D5">
      <w:pPr>
        <w:pStyle w:val="Heading2"/>
        <w:ind w:left="1418" w:hanging="851"/>
      </w:pPr>
      <w:bookmarkStart w:id="6" w:name="_Toc109295095"/>
      <w:r>
        <w:t xml:space="preserve">Transmitting a </w:t>
      </w:r>
      <w:r w:rsidR="007C6B3E">
        <w:t>S</w:t>
      </w:r>
      <w:r>
        <w:t>ingle</w:t>
      </w:r>
      <w:r w:rsidR="007C6B3E">
        <w:t xml:space="preserve"> Character</w:t>
      </w:r>
      <w:bookmarkEnd w:id="6"/>
      <w:r w:rsidR="007C6B3E">
        <w:t xml:space="preserve"> </w:t>
      </w:r>
    </w:p>
    <w:p w14:paraId="36BDF20F" w14:textId="11241052" w:rsidR="00891BA9" w:rsidRDefault="00891BA9" w:rsidP="00891BA9">
      <w:pPr>
        <w:pStyle w:val="Text2"/>
      </w:pPr>
      <w:proofErr w:type="spellStart"/>
      <w:r w:rsidRPr="00B058CF">
        <w:rPr>
          <w:rFonts w:ascii="Courier New" w:hAnsi="Courier New" w:cs="Courier New"/>
        </w:rPr>
        <w:t>uart_putchar</w:t>
      </w:r>
      <w:proofErr w:type="spellEnd"/>
      <w:r w:rsidR="007C6B3E">
        <w:t xml:space="preserve"> is used to transmit a single character. </w:t>
      </w:r>
    </w:p>
    <w:tbl>
      <w:tblPr>
        <w:tblStyle w:val="TableGrid"/>
        <w:tblW w:w="0" w:type="auto"/>
        <w:tblInd w:w="126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440"/>
      </w:tblGrid>
      <w:tr w:rsidR="00891BA9" w:rsidRPr="00891BA9" w14:paraId="0207D79D" w14:textId="77777777" w:rsidTr="00891BA9">
        <w:tc>
          <w:tcPr>
            <w:tcW w:w="10700" w:type="dxa"/>
            <w:shd w:val="clear" w:color="auto" w:fill="DEEAF6" w:themeFill="accent5" w:themeFillTint="33"/>
          </w:tcPr>
          <w:p w14:paraId="57780A4D" w14:textId="77777777" w:rsidR="00891BA9" w:rsidRPr="00891BA9" w:rsidRDefault="00891BA9" w:rsidP="00891BA9">
            <w:pPr>
              <w:pStyle w:val="Default"/>
              <w:spacing w:line="480" w:lineRule="auto"/>
              <w:rPr>
                <w:sz w:val="20"/>
                <w:szCs w:val="20"/>
              </w:rPr>
            </w:pPr>
            <w:r w:rsidRPr="00891BA9">
              <w:rPr>
                <w:sz w:val="20"/>
                <w:szCs w:val="20"/>
              </w:rPr>
              <w:t>char c = ‘z</w:t>
            </w:r>
            <w:proofErr w:type="gramStart"/>
            <w:r w:rsidRPr="00891BA9">
              <w:rPr>
                <w:sz w:val="20"/>
                <w:szCs w:val="20"/>
              </w:rPr>
              <w:t>’;</w:t>
            </w:r>
            <w:proofErr w:type="gramEnd"/>
            <w:r w:rsidRPr="00891BA9">
              <w:rPr>
                <w:sz w:val="20"/>
                <w:szCs w:val="20"/>
              </w:rPr>
              <w:t xml:space="preserve"> </w:t>
            </w:r>
          </w:p>
          <w:p w14:paraId="333015EC" w14:textId="77777777" w:rsidR="00891BA9" w:rsidRPr="00891BA9" w:rsidRDefault="00891BA9" w:rsidP="00891BA9">
            <w:pPr>
              <w:pStyle w:val="Default"/>
              <w:spacing w:line="480" w:lineRule="auto"/>
              <w:rPr>
                <w:sz w:val="20"/>
                <w:szCs w:val="20"/>
              </w:rPr>
            </w:pPr>
            <w:r w:rsidRPr="00891BA9">
              <w:rPr>
                <w:sz w:val="20"/>
                <w:szCs w:val="20"/>
              </w:rPr>
              <w:t xml:space="preserve">… </w:t>
            </w:r>
          </w:p>
          <w:p w14:paraId="65261BDD" w14:textId="27740848" w:rsidR="00891BA9" w:rsidRPr="00891BA9" w:rsidRDefault="00891BA9" w:rsidP="00891BA9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91BA9">
              <w:rPr>
                <w:rFonts w:ascii="Courier New" w:hAnsi="Courier New" w:cs="Courier New"/>
                <w:sz w:val="20"/>
                <w:szCs w:val="20"/>
              </w:rPr>
              <w:t>uart_putchar</w:t>
            </w:r>
            <w:proofErr w:type="spellEnd"/>
            <w:r w:rsidRPr="00891BA9">
              <w:rPr>
                <w:rFonts w:ascii="Courier New" w:hAnsi="Courier New" w:cs="Courier New"/>
                <w:sz w:val="20"/>
                <w:szCs w:val="20"/>
              </w:rPr>
              <w:t>(h</w:t>
            </w:r>
            <w:r w:rsidR="00F04540">
              <w:rPr>
                <w:rFonts w:ascii="Courier New" w:hAnsi="Courier New" w:cs="Courier New"/>
                <w:sz w:val="20"/>
                <w:szCs w:val="20"/>
              </w:rPr>
              <w:t>andle</w:t>
            </w:r>
            <w:r w:rsidRPr="00891BA9">
              <w:rPr>
                <w:rFonts w:ascii="Courier New" w:hAnsi="Courier New" w:cs="Courier New"/>
                <w:sz w:val="20"/>
                <w:szCs w:val="20"/>
              </w:rPr>
              <w:t xml:space="preserve">, c); </w:t>
            </w:r>
          </w:p>
        </w:tc>
      </w:tr>
    </w:tbl>
    <w:p w14:paraId="57E409C7" w14:textId="77777777" w:rsidR="00891BA9" w:rsidRPr="00891BA9" w:rsidRDefault="00891BA9" w:rsidP="00891BA9">
      <w:pPr>
        <w:pStyle w:val="Text2"/>
      </w:pPr>
    </w:p>
    <w:p w14:paraId="7124EC9D" w14:textId="01B82E77" w:rsidR="00891BA9" w:rsidRDefault="00891BA9" w:rsidP="00891BA9"/>
    <w:p w14:paraId="11DB46E0" w14:textId="15922A20" w:rsidR="00891BA9" w:rsidRDefault="00891BA9" w:rsidP="008006D5">
      <w:pPr>
        <w:pStyle w:val="Heading2"/>
        <w:ind w:left="1418" w:hanging="851"/>
      </w:pPr>
      <w:bookmarkStart w:id="7" w:name="_Toc109295096"/>
      <w:r>
        <w:t xml:space="preserve">Transmitting a </w:t>
      </w:r>
      <w:r w:rsidR="008006D5">
        <w:t>S</w:t>
      </w:r>
      <w:r>
        <w:t>tring</w:t>
      </w:r>
      <w:bookmarkEnd w:id="7"/>
    </w:p>
    <w:p w14:paraId="676E4B1A" w14:textId="5B77C1F7" w:rsidR="00891BA9" w:rsidRDefault="00891BA9" w:rsidP="00891BA9">
      <w:pPr>
        <w:pStyle w:val="Text2"/>
      </w:pPr>
      <w:proofErr w:type="spellStart"/>
      <w:r w:rsidRPr="00B058CF">
        <w:rPr>
          <w:rFonts w:ascii="Courier New" w:hAnsi="Courier New" w:cs="Courier New"/>
        </w:rPr>
        <w:t>uart_puts</w:t>
      </w:r>
      <w:proofErr w:type="spellEnd"/>
      <w:r w:rsidR="007C6B3E">
        <w:t xml:space="preserve"> </w:t>
      </w:r>
      <w:proofErr w:type="gramStart"/>
      <w:r w:rsidR="007C6B3E">
        <w:t>is</w:t>
      </w:r>
      <w:proofErr w:type="gramEnd"/>
      <w:r w:rsidR="007C6B3E">
        <w:t xml:space="preserve"> used to transmit </w:t>
      </w:r>
      <w:r w:rsidR="007C6B3E" w:rsidRPr="007C6B3E">
        <w:t>a string</w:t>
      </w:r>
      <w:r w:rsidR="007C6B3E">
        <w:t>.</w:t>
      </w:r>
    </w:p>
    <w:tbl>
      <w:tblPr>
        <w:tblStyle w:val="TableGrid"/>
        <w:tblW w:w="0" w:type="auto"/>
        <w:tblInd w:w="126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440"/>
      </w:tblGrid>
      <w:tr w:rsidR="00891BA9" w:rsidRPr="00891BA9" w14:paraId="13C22DDA" w14:textId="77777777" w:rsidTr="00891BA9">
        <w:tc>
          <w:tcPr>
            <w:tcW w:w="10700" w:type="dxa"/>
            <w:shd w:val="clear" w:color="auto" w:fill="DEEAF6" w:themeFill="accent5" w:themeFillTint="33"/>
          </w:tcPr>
          <w:p w14:paraId="4FB45E8A" w14:textId="77777777" w:rsidR="00891BA9" w:rsidRPr="00891BA9" w:rsidRDefault="00891BA9" w:rsidP="00891BA9">
            <w:pPr>
              <w:pStyle w:val="Default"/>
              <w:spacing w:line="480" w:lineRule="auto"/>
              <w:rPr>
                <w:sz w:val="20"/>
                <w:szCs w:val="20"/>
              </w:rPr>
            </w:pPr>
            <w:proofErr w:type="spellStart"/>
            <w:r w:rsidRPr="00891BA9">
              <w:rPr>
                <w:sz w:val="20"/>
                <w:szCs w:val="20"/>
              </w:rPr>
              <w:t>const</w:t>
            </w:r>
            <w:proofErr w:type="spellEnd"/>
            <w:r w:rsidRPr="00891BA9">
              <w:rPr>
                <w:sz w:val="20"/>
                <w:szCs w:val="20"/>
              </w:rPr>
              <w:t xml:space="preserve"> char *message </w:t>
            </w:r>
            <w:proofErr w:type="gramStart"/>
            <w:r w:rsidRPr="00891BA9">
              <w:rPr>
                <w:sz w:val="20"/>
                <w:szCs w:val="20"/>
              </w:rPr>
              <w:t>= ”Hello</w:t>
            </w:r>
            <w:proofErr w:type="gramEnd"/>
            <w:r w:rsidRPr="00891BA9">
              <w:rPr>
                <w:sz w:val="20"/>
                <w:szCs w:val="20"/>
              </w:rPr>
              <w:t xml:space="preserve">”; </w:t>
            </w:r>
          </w:p>
          <w:p w14:paraId="559BB251" w14:textId="77777777" w:rsidR="00891BA9" w:rsidRPr="00891BA9" w:rsidRDefault="00891BA9" w:rsidP="00891BA9">
            <w:pPr>
              <w:pStyle w:val="Default"/>
              <w:spacing w:line="480" w:lineRule="auto"/>
              <w:rPr>
                <w:sz w:val="20"/>
                <w:szCs w:val="20"/>
              </w:rPr>
            </w:pPr>
            <w:r w:rsidRPr="00891BA9">
              <w:rPr>
                <w:sz w:val="20"/>
                <w:szCs w:val="20"/>
              </w:rPr>
              <w:t xml:space="preserve">… </w:t>
            </w:r>
          </w:p>
          <w:p w14:paraId="0A8B0EC4" w14:textId="6405252F" w:rsidR="00891BA9" w:rsidRPr="00891BA9" w:rsidRDefault="00891BA9" w:rsidP="00891BA9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91BA9">
              <w:rPr>
                <w:rFonts w:ascii="Courier New" w:hAnsi="Courier New" w:cs="Courier New"/>
                <w:sz w:val="20"/>
                <w:szCs w:val="20"/>
              </w:rPr>
              <w:t>uart_puts</w:t>
            </w:r>
            <w:proofErr w:type="spellEnd"/>
            <w:r w:rsidRPr="00891BA9">
              <w:rPr>
                <w:rFonts w:ascii="Courier New" w:hAnsi="Courier New" w:cs="Courier New"/>
                <w:sz w:val="20"/>
                <w:szCs w:val="20"/>
              </w:rPr>
              <w:t>(h</w:t>
            </w:r>
            <w:r w:rsidR="00F04540">
              <w:rPr>
                <w:rFonts w:ascii="Courier New" w:hAnsi="Courier New" w:cs="Courier New"/>
                <w:sz w:val="20"/>
                <w:szCs w:val="20"/>
              </w:rPr>
              <w:t>andle</w:t>
            </w:r>
            <w:r w:rsidRPr="00891BA9">
              <w:rPr>
                <w:rFonts w:ascii="Courier New" w:hAnsi="Courier New" w:cs="Courier New"/>
                <w:sz w:val="20"/>
                <w:szCs w:val="20"/>
              </w:rPr>
              <w:t xml:space="preserve">, message); </w:t>
            </w:r>
          </w:p>
        </w:tc>
      </w:tr>
    </w:tbl>
    <w:p w14:paraId="272A6FC0" w14:textId="4F03C1D0" w:rsidR="00891BA9" w:rsidRDefault="00891BA9" w:rsidP="00891BA9">
      <w:pPr>
        <w:pStyle w:val="Text2"/>
      </w:pPr>
    </w:p>
    <w:p w14:paraId="5E2F2087" w14:textId="50FFBE52" w:rsidR="00891BA9" w:rsidRDefault="00891BA9" w:rsidP="00891BA9">
      <w:pPr>
        <w:pStyle w:val="Text2"/>
      </w:pPr>
    </w:p>
    <w:p w14:paraId="7E35437A" w14:textId="4AD7CD64" w:rsidR="00891BA9" w:rsidRDefault="00891BA9" w:rsidP="008006D5">
      <w:pPr>
        <w:pStyle w:val="Heading2"/>
        <w:ind w:left="1418" w:hanging="851"/>
      </w:pPr>
      <w:bookmarkStart w:id="8" w:name="_Toc109295097"/>
      <w:r>
        <w:t>Receiving (Blocking)</w:t>
      </w:r>
      <w:bookmarkEnd w:id="8"/>
    </w:p>
    <w:p w14:paraId="53EF44FA" w14:textId="3756E62B" w:rsidR="00891BA9" w:rsidRDefault="00891BA9" w:rsidP="00B058CF">
      <w:pPr>
        <w:pStyle w:val="Text2"/>
        <w:jc w:val="both"/>
      </w:pPr>
      <w:proofErr w:type="spellStart"/>
      <w:r w:rsidRPr="00B058CF">
        <w:rPr>
          <w:rFonts w:ascii="Courier New" w:hAnsi="Courier New" w:cs="Courier New"/>
        </w:rPr>
        <w:t>uart_getchar</w:t>
      </w:r>
      <w:proofErr w:type="spellEnd"/>
      <w:r w:rsidR="007C6B3E">
        <w:t xml:space="preserve"> is used to read a character from the serial port. </w:t>
      </w:r>
      <w:r w:rsidRPr="00891BA9">
        <w:t>This function call blocks until a byte is read.</w:t>
      </w:r>
    </w:p>
    <w:tbl>
      <w:tblPr>
        <w:tblStyle w:val="TableGrid"/>
        <w:tblW w:w="0" w:type="auto"/>
        <w:tblInd w:w="126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440"/>
      </w:tblGrid>
      <w:tr w:rsidR="00891BA9" w:rsidRPr="00891BA9" w14:paraId="525F8E99" w14:textId="77777777" w:rsidTr="00891BA9">
        <w:tc>
          <w:tcPr>
            <w:tcW w:w="10700" w:type="dxa"/>
            <w:shd w:val="clear" w:color="auto" w:fill="DEEAF6" w:themeFill="accent5" w:themeFillTint="33"/>
          </w:tcPr>
          <w:p w14:paraId="1874C2BD" w14:textId="5519101C" w:rsidR="00891BA9" w:rsidRPr="00891BA9" w:rsidRDefault="00891BA9" w:rsidP="00891BA9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91BA9">
              <w:rPr>
                <w:rFonts w:ascii="Courier New" w:hAnsi="Courier New" w:cs="Courier New"/>
                <w:sz w:val="20"/>
                <w:szCs w:val="20"/>
              </w:rPr>
              <w:t xml:space="preserve">int c = </w:t>
            </w:r>
            <w:proofErr w:type="spellStart"/>
            <w:r w:rsidRPr="00891BA9">
              <w:rPr>
                <w:rFonts w:ascii="Courier New" w:hAnsi="Courier New" w:cs="Courier New"/>
                <w:sz w:val="20"/>
                <w:szCs w:val="20"/>
              </w:rPr>
              <w:t>uart_getchar</w:t>
            </w:r>
            <w:proofErr w:type="spellEnd"/>
            <w:r w:rsidRPr="00891BA9">
              <w:rPr>
                <w:rFonts w:ascii="Courier New" w:hAnsi="Courier New" w:cs="Courier New"/>
                <w:sz w:val="20"/>
                <w:szCs w:val="20"/>
              </w:rPr>
              <w:t>(h</w:t>
            </w:r>
            <w:r w:rsidR="00656670">
              <w:rPr>
                <w:rFonts w:ascii="Courier New" w:hAnsi="Courier New" w:cs="Courier New"/>
                <w:sz w:val="20"/>
                <w:szCs w:val="20"/>
              </w:rPr>
              <w:t>andle</w:t>
            </w:r>
            <w:r w:rsidRPr="00891BA9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</w:tbl>
    <w:p w14:paraId="530C91B6" w14:textId="4F50DB4C" w:rsidR="00322681" w:rsidRDefault="00322681" w:rsidP="00891BA9">
      <w:pPr>
        <w:pStyle w:val="Text2"/>
      </w:pPr>
      <w:r>
        <w:br w:type="page"/>
      </w:r>
    </w:p>
    <w:p w14:paraId="6FAA4BBF" w14:textId="3DC75ECB" w:rsidR="00322681" w:rsidRDefault="00322681" w:rsidP="008006D5">
      <w:pPr>
        <w:pStyle w:val="Heading2"/>
        <w:ind w:left="1418" w:hanging="851"/>
      </w:pPr>
      <w:bookmarkStart w:id="9" w:name="_Toc109295098"/>
      <w:r>
        <w:lastRenderedPageBreak/>
        <w:t xml:space="preserve">Receiving (Blocking with </w:t>
      </w:r>
      <w:r w:rsidR="00593CC3">
        <w:t>T</w:t>
      </w:r>
      <w:r>
        <w:t>imeout)</w:t>
      </w:r>
      <w:bookmarkEnd w:id="9"/>
    </w:p>
    <w:p w14:paraId="70203842" w14:textId="2117BD2F" w:rsidR="00322681" w:rsidRDefault="00322681" w:rsidP="00B058CF">
      <w:pPr>
        <w:pStyle w:val="Text2"/>
        <w:jc w:val="both"/>
      </w:pPr>
      <w:proofErr w:type="spellStart"/>
      <w:r w:rsidRPr="00B058CF">
        <w:rPr>
          <w:rFonts w:ascii="Courier New" w:hAnsi="Courier New" w:cs="Courier New"/>
        </w:rPr>
        <w:t>uart_getchar_tmo</w:t>
      </w:r>
      <w:proofErr w:type="spellEnd"/>
      <w:r w:rsidR="00593CC3">
        <w:t xml:space="preserve"> is used to</w:t>
      </w:r>
      <w:r w:rsidR="00593CC3" w:rsidRPr="00593CC3">
        <w:t xml:space="preserve"> read a character from the serial port with a timeout</w:t>
      </w:r>
      <w:r w:rsidR="00593CC3">
        <w:t xml:space="preserve">. </w:t>
      </w:r>
      <w:r w:rsidRPr="00322681">
        <w:t>This function call blocks until a byte is read or it times out</w:t>
      </w:r>
      <w:r>
        <w:t>.</w:t>
      </w:r>
    </w:p>
    <w:tbl>
      <w:tblPr>
        <w:tblStyle w:val="TableGrid"/>
        <w:tblW w:w="0" w:type="auto"/>
        <w:tblInd w:w="126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440"/>
      </w:tblGrid>
      <w:tr w:rsidR="00322681" w:rsidRPr="00322681" w14:paraId="4872954F" w14:textId="77777777" w:rsidTr="00322681">
        <w:tc>
          <w:tcPr>
            <w:tcW w:w="10700" w:type="dxa"/>
            <w:shd w:val="clear" w:color="auto" w:fill="DEEAF6" w:themeFill="accent5" w:themeFillTint="33"/>
          </w:tcPr>
          <w:p w14:paraId="11D4E2A5" w14:textId="77777777" w:rsidR="00322681" w:rsidRPr="00322681" w:rsidRDefault="00322681" w:rsidP="00322681">
            <w:pPr>
              <w:pStyle w:val="Default"/>
              <w:spacing w:line="480" w:lineRule="auto"/>
              <w:rPr>
                <w:sz w:val="20"/>
                <w:szCs w:val="20"/>
              </w:rPr>
            </w:pPr>
            <w:r w:rsidRPr="00322681">
              <w:rPr>
                <w:sz w:val="20"/>
                <w:szCs w:val="20"/>
              </w:rPr>
              <w:t xml:space="preserve">int c = </w:t>
            </w:r>
            <w:proofErr w:type="spellStart"/>
            <w:r w:rsidRPr="00322681">
              <w:rPr>
                <w:sz w:val="20"/>
                <w:szCs w:val="20"/>
              </w:rPr>
              <w:t>uart_getchar_</w:t>
            </w:r>
            <w:proofErr w:type="gramStart"/>
            <w:r w:rsidRPr="00322681">
              <w:rPr>
                <w:sz w:val="20"/>
                <w:szCs w:val="20"/>
              </w:rPr>
              <w:t>tmo</w:t>
            </w:r>
            <w:proofErr w:type="spellEnd"/>
            <w:r w:rsidRPr="00322681">
              <w:rPr>
                <w:sz w:val="20"/>
                <w:szCs w:val="20"/>
              </w:rPr>
              <w:t>(</w:t>
            </w:r>
            <w:proofErr w:type="gramEnd"/>
            <w:r w:rsidRPr="00322681">
              <w:rPr>
                <w:sz w:val="20"/>
                <w:szCs w:val="20"/>
              </w:rPr>
              <w:t xml:space="preserve">h, 1000000); //1s sec timeout </w:t>
            </w:r>
          </w:p>
          <w:p w14:paraId="2F078EFC" w14:textId="77777777" w:rsidR="00322681" w:rsidRPr="00322681" w:rsidRDefault="00322681" w:rsidP="00322681">
            <w:pPr>
              <w:pStyle w:val="Default"/>
              <w:spacing w:line="480" w:lineRule="auto"/>
              <w:rPr>
                <w:sz w:val="20"/>
                <w:szCs w:val="20"/>
              </w:rPr>
            </w:pPr>
            <w:r w:rsidRPr="00322681">
              <w:rPr>
                <w:sz w:val="20"/>
                <w:szCs w:val="20"/>
              </w:rPr>
              <w:t>if (c == -1) //</w:t>
            </w:r>
            <w:proofErr w:type="spellStart"/>
            <w:r w:rsidRPr="00322681">
              <w:rPr>
                <w:sz w:val="20"/>
                <w:szCs w:val="20"/>
              </w:rPr>
              <w:t>uart_getchar_tmo</w:t>
            </w:r>
            <w:proofErr w:type="spellEnd"/>
            <w:r w:rsidRPr="00322681">
              <w:rPr>
                <w:sz w:val="20"/>
                <w:szCs w:val="20"/>
              </w:rPr>
              <w:t xml:space="preserve"> returns -1 on timeout </w:t>
            </w:r>
          </w:p>
          <w:p w14:paraId="5005387B" w14:textId="77777777" w:rsidR="00322681" w:rsidRPr="00322681" w:rsidRDefault="00322681" w:rsidP="00322681">
            <w:pPr>
              <w:pStyle w:val="Default"/>
              <w:spacing w:line="480" w:lineRule="auto"/>
              <w:rPr>
                <w:sz w:val="20"/>
                <w:szCs w:val="20"/>
              </w:rPr>
            </w:pPr>
            <w:proofErr w:type="gramStart"/>
            <w:r w:rsidRPr="00322681">
              <w:rPr>
                <w:sz w:val="20"/>
                <w:szCs w:val="20"/>
              </w:rPr>
              <w:t>break;</w:t>
            </w:r>
            <w:proofErr w:type="gramEnd"/>
            <w:r w:rsidRPr="00322681">
              <w:rPr>
                <w:sz w:val="20"/>
                <w:szCs w:val="20"/>
              </w:rPr>
              <w:t xml:space="preserve"> </w:t>
            </w:r>
          </w:p>
          <w:p w14:paraId="7354A5D7" w14:textId="77777777" w:rsidR="00322681" w:rsidRPr="00322681" w:rsidRDefault="00322681" w:rsidP="00322681">
            <w:pPr>
              <w:pStyle w:val="Default"/>
              <w:spacing w:line="480" w:lineRule="auto"/>
              <w:rPr>
                <w:sz w:val="20"/>
                <w:szCs w:val="20"/>
              </w:rPr>
            </w:pPr>
            <w:r w:rsidRPr="00322681">
              <w:rPr>
                <w:sz w:val="20"/>
                <w:szCs w:val="20"/>
              </w:rPr>
              <w:t xml:space="preserve">else </w:t>
            </w:r>
          </w:p>
          <w:p w14:paraId="0C3E2DE0" w14:textId="554AE265" w:rsidR="00322681" w:rsidRPr="00322681" w:rsidRDefault="00322681" w:rsidP="00322681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22681">
              <w:rPr>
                <w:rFonts w:ascii="Courier New" w:hAnsi="Courier New" w:cs="Courier New"/>
                <w:sz w:val="20"/>
                <w:szCs w:val="20"/>
              </w:rPr>
              <w:t>os_printf</w:t>
            </w:r>
            <w:proofErr w:type="spellEnd"/>
            <w:r w:rsidRPr="00322681">
              <w:rPr>
                <w:rFonts w:ascii="Courier New" w:hAnsi="Courier New" w:cs="Courier New"/>
                <w:sz w:val="20"/>
                <w:szCs w:val="20"/>
              </w:rPr>
              <w:t xml:space="preserve">("%d_", c); </w:t>
            </w:r>
          </w:p>
        </w:tc>
      </w:tr>
    </w:tbl>
    <w:p w14:paraId="132FD477" w14:textId="67F47728" w:rsidR="00322681" w:rsidRDefault="00322681" w:rsidP="00322681">
      <w:pPr>
        <w:pStyle w:val="Text2"/>
      </w:pPr>
    </w:p>
    <w:p w14:paraId="288C21C2" w14:textId="22F7DC5B" w:rsidR="00322681" w:rsidRDefault="00322681" w:rsidP="00322681">
      <w:pPr>
        <w:pStyle w:val="Text2"/>
      </w:pPr>
    </w:p>
    <w:p w14:paraId="19CD5079" w14:textId="7ECA7552" w:rsidR="00322681" w:rsidRDefault="00322681" w:rsidP="008006D5">
      <w:pPr>
        <w:pStyle w:val="Heading2"/>
        <w:ind w:left="1418" w:hanging="851"/>
      </w:pPr>
      <w:bookmarkStart w:id="10" w:name="_Toc109295099"/>
      <w:r w:rsidRPr="00322681">
        <w:t xml:space="preserve">Register </w:t>
      </w:r>
      <w:r w:rsidR="00593CC3">
        <w:t>E</w:t>
      </w:r>
      <w:r w:rsidRPr="00322681">
        <w:t xml:space="preserve">vent </w:t>
      </w:r>
      <w:r w:rsidR="00593CC3">
        <w:t>C</w:t>
      </w:r>
      <w:r w:rsidRPr="00322681">
        <w:t>allback (</w:t>
      </w:r>
      <w:r w:rsidR="00593CC3">
        <w:t>c</w:t>
      </w:r>
      <w:r w:rsidRPr="00322681">
        <w:t>alled when T</w:t>
      </w:r>
      <w:r>
        <w:t>alaria TWO</w:t>
      </w:r>
      <w:r w:rsidRPr="00322681">
        <w:t xml:space="preserve"> wakes from sleep)</w:t>
      </w:r>
      <w:bookmarkEnd w:id="10"/>
    </w:p>
    <w:tbl>
      <w:tblPr>
        <w:tblStyle w:val="TableGrid"/>
        <w:tblW w:w="0" w:type="auto"/>
        <w:tblInd w:w="126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440"/>
      </w:tblGrid>
      <w:tr w:rsidR="00322681" w:rsidRPr="00322681" w14:paraId="52750B8E" w14:textId="77777777" w:rsidTr="00322681">
        <w:tc>
          <w:tcPr>
            <w:tcW w:w="10700" w:type="dxa"/>
            <w:shd w:val="clear" w:color="auto" w:fill="DEEAF6" w:themeFill="accent5" w:themeFillTint="33"/>
          </w:tcPr>
          <w:p w14:paraId="57B76844" w14:textId="77777777" w:rsidR="00322681" w:rsidRPr="00322681" w:rsidRDefault="00322681" w:rsidP="00322681">
            <w:pPr>
              <w:pStyle w:val="Default"/>
              <w:spacing w:line="480" w:lineRule="auto"/>
              <w:rPr>
                <w:sz w:val="20"/>
                <w:szCs w:val="20"/>
              </w:rPr>
            </w:pPr>
            <w:r w:rsidRPr="00322681">
              <w:rPr>
                <w:sz w:val="20"/>
                <w:szCs w:val="20"/>
              </w:rPr>
              <w:t>static void __</w:t>
            </w:r>
            <w:proofErr w:type="spellStart"/>
            <w:r w:rsidRPr="00322681">
              <w:rPr>
                <w:sz w:val="20"/>
                <w:szCs w:val="20"/>
              </w:rPr>
              <w:t>irq</w:t>
            </w:r>
            <w:proofErr w:type="spellEnd"/>
            <w:r w:rsidRPr="00322681">
              <w:rPr>
                <w:sz w:val="20"/>
                <w:szCs w:val="20"/>
              </w:rPr>
              <w:t xml:space="preserve"> </w:t>
            </w:r>
          </w:p>
          <w:p w14:paraId="3227D7A3" w14:textId="77777777" w:rsidR="00322681" w:rsidRPr="00322681" w:rsidRDefault="00322681" w:rsidP="00322681">
            <w:pPr>
              <w:pStyle w:val="Default"/>
              <w:spacing w:line="480" w:lineRule="auto"/>
              <w:rPr>
                <w:sz w:val="20"/>
                <w:szCs w:val="20"/>
              </w:rPr>
            </w:pPr>
            <w:proofErr w:type="spellStart"/>
            <w:r w:rsidRPr="00322681">
              <w:rPr>
                <w:sz w:val="20"/>
                <w:szCs w:val="20"/>
              </w:rPr>
              <w:t>handle_</w:t>
            </w:r>
            <w:proofErr w:type="gramStart"/>
            <w:r w:rsidRPr="00322681">
              <w:rPr>
                <w:sz w:val="20"/>
                <w:szCs w:val="20"/>
              </w:rPr>
              <w:t>event</w:t>
            </w:r>
            <w:proofErr w:type="spellEnd"/>
            <w:r w:rsidRPr="00322681">
              <w:rPr>
                <w:sz w:val="20"/>
                <w:szCs w:val="20"/>
              </w:rPr>
              <w:t>(</w:t>
            </w:r>
            <w:proofErr w:type="gramEnd"/>
            <w:r w:rsidRPr="00322681">
              <w:rPr>
                <w:sz w:val="20"/>
                <w:szCs w:val="20"/>
              </w:rPr>
              <w:t xml:space="preserve">struct </w:t>
            </w:r>
            <w:proofErr w:type="spellStart"/>
            <w:r w:rsidRPr="00322681">
              <w:rPr>
                <w:sz w:val="20"/>
                <w:szCs w:val="20"/>
              </w:rPr>
              <w:t>uart</w:t>
            </w:r>
            <w:proofErr w:type="spellEnd"/>
            <w:r w:rsidRPr="00322681">
              <w:rPr>
                <w:sz w:val="20"/>
                <w:szCs w:val="20"/>
              </w:rPr>
              <w:t xml:space="preserve"> *u, </w:t>
            </w:r>
            <w:proofErr w:type="spellStart"/>
            <w:r w:rsidRPr="00322681">
              <w:rPr>
                <w:sz w:val="20"/>
                <w:szCs w:val="20"/>
              </w:rPr>
              <w:t>enum</w:t>
            </w:r>
            <w:proofErr w:type="spellEnd"/>
            <w:r w:rsidRPr="00322681">
              <w:rPr>
                <w:sz w:val="20"/>
                <w:szCs w:val="20"/>
              </w:rPr>
              <w:t xml:space="preserve"> </w:t>
            </w:r>
            <w:proofErr w:type="spellStart"/>
            <w:r w:rsidRPr="00322681">
              <w:rPr>
                <w:sz w:val="20"/>
                <w:szCs w:val="20"/>
              </w:rPr>
              <w:t>uart_event</w:t>
            </w:r>
            <w:proofErr w:type="spellEnd"/>
            <w:r w:rsidRPr="00322681">
              <w:rPr>
                <w:sz w:val="20"/>
                <w:szCs w:val="20"/>
              </w:rPr>
              <w:t xml:space="preserve"> type, void *</w:t>
            </w:r>
            <w:proofErr w:type="spellStart"/>
            <w:r w:rsidRPr="00322681">
              <w:rPr>
                <w:sz w:val="20"/>
                <w:szCs w:val="20"/>
              </w:rPr>
              <w:t>priv</w:t>
            </w:r>
            <w:proofErr w:type="spellEnd"/>
            <w:r w:rsidRPr="00322681">
              <w:rPr>
                <w:sz w:val="20"/>
                <w:szCs w:val="20"/>
              </w:rPr>
              <w:t xml:space="preserve">) </w:t>
            </w:r>
          </w:p>
          <w:p w14:paraId="3D886760" w14:textId="77777777" w:rsidR="00322681" w:rsidRPr="00322681" w:rsidRDefault="00322681" w:rsidP="00322681">
            <w:pPr>
              <w:pStyle w:val="Default"/>
              <w:spacing w:line="480" w:lineRule="auto"/>
              <w:rPr>
                <w:sz w:val="20"/>
                <w:szCs w:val="20"/>
              </w:rPr>
            </w:pPr>
            <w:r w:rsidRPr="00322681">
              <w:rPr>
                <w:sz w:val="20"/>
                <w:szCs w:val="20"/>
              </w:rPr>
              <w:t xml:space="preserve">{ </w:t>
            </w:r>
          </w:p>
          <w:p w14:paraId="34F29B94" w14:textId="77777777" w:rsidR="00322681" w:rsidRPr="00322681" w:rsidRDefault="00322681" w:rsidP="00322681">
            <w:pPr>
              <w:pStyle w:val="Default"/>
              <w:spacing w:line="480" w:lineRule="auto"/>
              <w:rPr>
                <w:sz w:val="20"/>
                <w:szCs w:val="20"/>
              </w:rPr>
            </w:pPr>
            <w:r w:rsidRPr="00322681">
              <w:rPr>
                <w:sz w:val="20"/>
                <w:szCs w:val="20"/>
              </w:rPr>
              <w:t xml:space="preserve">//do stuff here </w:t>
            </w:r>
          </w:p>
          <w:p w14:paraId="5A473E1A" w14:textId="77777777" w:rsidR="00322681" w:rsidRPr="00322681" w:rsidRDefault="00322681" w:rsidP="00322681">
            <w:pPr>
              <w:pStyle w:val="Default"/>
              <w:spacing w:line="480" w:lineRule="auto"/>
              <w:rPr>
                <w:sz w:val="20"/>
                <w:szCs w:val="20"/>
              </w:rPr>
            </w:pPr>
            <w:r w:rsidRPr="00322681">
              <w:rPr>
                <w:sz w:val="20"/>
                <w:szCs w:val="20"/>
              </w:rPr>
              <w:t xml:space="preserve">} </w:t>
            </w:r>
          </w:p>
          <w:p w14:paraId="7A265444" w14:textId="77777777" w:rsidR="00322681" w:rsidRPr="00322681" w:rsidRDefault="00322681" w:rsidP="00322681">
            <w:pPr>
              <w:pStyle w:val="Default"/>
              <w:spacing w:line="480" w:lineRule="auto"/>
              <w:rPr>
                <w:sz w:val="20"/>
                <w:szCs w:val="20"/>
              </w:rPr>
            </w:pPr>
            <w:r w:rsidRPr="00322681">
              <w:rPr>
                <w:sz w:val="20"/>
                <w:szCs w:val="20"/>
              </w:rPr>
              <w:t xml:space="preserve">… </w:t>
            </w:r>
          </w:p>
          <w:p w14:paraId="2B7BB954" w14:textId="77777777" w:rsidR="00322681" w:rsidRPr="00322681" w:rsidRDefault="00322681" w:rsidP="00322681">
            <w:pPr>
              <w:pStyle w:val="Default"/>
              <w:spacing w:line="480" w:lineRule="auto"/>
              <w:rPr>
                <w:sz w:val="20"/>
                <w:szCs w:val="20"/>
              </w:rPr>
            </w:pPr>
            <w:r w:rsidRPr="00322681">
              <w:rPr>
                <w:sz w:val="20"/>
                <w:szCs w:val="20"/>
              </w:rPr>
              <w:t xml:space="preserve">int </w:t>
            </w:r>
            <w:proofErr w:type="gramStart"/>
            <w:r w:rsidRPr="00322681">
              <w:rPr>
                <w:sz w:val="20"/>
                <w:szCs w:val="20"/>
              </w:rPr>
              <w:t>main(</w:t>
            </w:r>
            <w:proofErr w:type="gramEnd"/>
            <w:r w:rsidRPr="00322681">
              <w:rPr>
                <w:sz w:val="20"/>
                <w:szCs w:val="20"/>
              </w:rPr>
              <w:t xml:space="preserve">) </w:t>
            </w:r>
          </w:p>
          <w:p w14:paraId="44819279" w14:textId="77777777" w:rsidR="00322681" w:rsidRPr="00322681" w:rsidRDefault="00322681" w:rsidP="00322681">
            <w:pPr>
              <w:pStyle w:val="Default"/>
              <w:spacing w:line="480" w:lineRule="auto"/>
              <w:rPr>
                <w:sz w:val="20"/>
                <w:szCs w:val="20"/>
              </w:rPr>
            </w:pPr>
            <w:r w:rsidRPr="00322681">
              <w:rPr>
                <w:sz w:val="20"/>
                <w:szCs w:val="20"/>
              </w:rPr>
              <w:t xml:space="preserve">{ </w:t>
            </w:r>
          </w:p>
          <w:p w14:paraId="39DD0652" w14:textId="77777777" w:rsidR="00322681" w:rsidRPr="00322681" w:rsidRDefault="00322681" w:rsidP="00322681">
            <w:pPr>
              <w:pStyle w:val="Default"/>
              <w:spacing w:line="480" w:lineRule="auto"/>
              <w:rPr>
                <w:sz w:val="20"/>
                <w:szCs w:val="20"/>
              </w:rPr>
            </w:pPr>
            <w:r w:rsidRPr="00322681">
              <w:rPr>
                <w:sz w:val="20"/>
                <w:szCs w:val="20"/>
              </w:rPr>
              <w:t xml:space="preserve">… </w:t>
            </w:r>
          </w:p>
          <w:p w14:paraId="6F4853E0" w14:textId="4E0A1B03" w:rsidR="00322681" w:rsidRPr="00322681" w:rsidRDefault="00322681" w:rsidP="00322681">
            <w:pPr>
              <w:pStyle w:val="Default"/>
              <w:spacing w:line="480" w:lineRule="auto"/>
              <w:rPr>
                <w:sz w:val="20"/>
                <w:szCs w:val="20"/>
              </w:rPr>
            </w:pPr>
            <w:proofErr w:type="spellStart"/>
            <w:r w:rsidRPr="00322681">
              <w:rPr>
                <w:sz w:val="20"/>
                <w:szCs w:val="20"/>
              </w:rPr>
              <w:t>uart_set_event_</w:t>
            </w:r>
            <w:proofErr w:type="gramStart"/>
            <w:r w:rsidRPr="00322681">
              <w:rPr>
                <w:sz w:val="20"/>
                <w:szCs w:val="20"/>
              </w:rPr>
              <w:t>callback</w:t>
            </w:r>
            <w:proofErr w:type="spellEnd"/>
            <w:r w:rsidRPr="00322681">
              <w:rPr>
                <w:sz w:val="20"/>
                <w:szCs w:val="20"/>
              </w:rPr>
              <w:t>(</w:t>
            </w:r>
            <w:proofErr w:type="gramEnd"/>
            <w:r w:rsidRPr="00322681">
              <w:rPr>
                <w:sz w:val="20"/>
                <w:szCs w:val="20"/>
              </w:rPr>
              <w:t>h</w:t>
            </w:r>
            <w:r w:rsidR="002C4B8E">
              <w:rPr>
                <w:sz w:val="20"/>
                <w:szCs w:val="20"/>
              </w:rPr>
              <w:t>andle</w:t>
            </w:r>
            <w:r w:rsidRPr="00322681">
              <w:rPr>
                <w:sz w:val="20"/>
                <w:szCs w:val="20"/>
              </w:rPr>
              <w:t xml:space="preserve">, </w:t>
            </w:r>
            <w:proofErr w:type="spellStart"/>
            <w:r w:rsidRPr="00322681">
              <w:rPr>
                <w:sz w:val="20"/>
                <w:szCs w:val="20"/>
              </w:rPr>
              <w:t>handle_event</w:t>
            </w:r>
            <w:proofErr w:type="spellEnd"/>
            <w:r w:rsidRPr="00322681">
              <w:rPr>
                <w:sz w:val="20"/>
                <w:szCs w:val="20"/>
              </w:rPr>
              <w:t xml:space="preserve">, NULL); </w:t>
            </w:r>
          </w:p>
          <w:p w14:paraId="3A3D0852" w14:textId="123FEA02" w:rsidR="00322681" w:rsidRPr="00322681" w:rsidRDefault="00322681" w:rsidP="00322681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22681">
              <w:rPr>
                <w:rFonts w:ascii="Courier New" w:hAnsi="Courier New" w:cs="Courier New"/>
                <w:sz w:val="20"/>
                <w:szCs w:val="20"/>
              </w:rPr>
              <w:t xml:space="preserve">} </w:t>
            </w:r>
          </w:p>
        </w:tc>
      </w:tr>
    </w:tbl>
    <w:p w14:paraId="777C9912" w14:textId="77777777" w:rsidR="00322681" w:rsidRPr="00322681" w:rsidRDefault="00322681" w:rsidP="00322681">
      <w:pPr>
        <w:pStyle w:val="Text2"/>
      </w:pPr>
    </w:p>
    <w:p w14:paraId="10888015" w14:textId="3B83DE55" w:rsidR="00322681" w:rsidRDefault="00322681" w:rsidP="00322681">
      <w:r>
        <w:br w:type="page"/>
      </w:r>
    </w:p>
    <w:p w14:paraId="4CF53D9E" w14:textId="775CFCF7" w:rsidR="00322681" w:rsidRDefault="00322681" w:rsidP="008006D5">
      <w:pPr>
        <w:pStyle w:val="Heading2"/>
        <w:ind w:left="1418" w:hanging="851"/>
      </w:pPr>
      <w:bookmarkStart w:id="11" w:name="_Toc109295100"/>
      <w:r w:rsidRPr="00322681">
        <w:lastRenderedPageBreak/>
        <w:t xml:space="preserve">Register </w:t>
      </w:r>
      <w:r w:rsidR="0014278B">
        <w:t>C</w:t>
      </w:r>
      <w:r w:rsidRPr="00322681">
        <w:t>allback (</w:t>
      </w:r>
      <w:r w:rsidR="0014278B">
        <w:t>c</w:t>
      </w:r>
      <w:r w:rsidRPr="00322681">
        <w:t>alled when special character is received)</w:t>
      </w:r>
      <w:bookmarkEnd w:id="11"/>
    </w:p>
    <w:tbl>
      <w:tblPr>
        <w:tblStyle w:val="TableGrid"/>
        <w:tblW w:w="0" w:type="auto"/>
        <w:tblInd w:w="126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440"/>
      </w:tblGrid>
      <w:tr w:rsidR="00322681" w:rsidRPr="00322681" w14:paraId="6FFBD147" w14:textId="77777777" w:rsidTr="00322681">
        <w:tc>
          <w:tcPr>
            <w:tcW w:w="10700" w:type="dxa"/>
            <w:shd w:val="clear" w:color="auto" w:fill="DEEAF6" w:themeFill="accent5" w:themeFillTint="33"/>
          </w:tcPr>
          <w:p w14:paraId="48F59437" w14:textId="77777777" w:rsidR="00322681" w:rsidRPr="00322681" w:rsidRDefault="00322681" w:rsidP="00322681">
            <w:pPr>
              <w:pStyle w:val="Default"/>
              <w:spacing w:line="480" w:lineRule="auto"/>
              <w:rPr>
                <w:sz w:val="20"/>
                <w:szCs w:val="20"/>
              </w:rPr>
            </w:pPr>
            <w:proofErr w:type="spellStart"/>
            <w:r w:rsidRPr="00322681">
              <w:rPr>
                <w:sz w:val="20"/>
                <w:szCs w:val="20"/>
              </w:rPr>
              <w:t>const</w:t>
            </w:r>
            <w:proofErr w:type="spellEnd"/>
            <w:r w:rsidRPr="00322681">
              <w:rPr>
                <w:sz w:val="20"/>
                <w:szCs w:val="20"/>
              </w:rPr>
              <w:t xml:space="preserve"> char special = ‘z</w:t>
            </w:r>
            <w:proofErr w:type="gramStart"/>
            <w:r w:rsidRPr="00322681">
              <w:rPr>
                <w:sz w:val="20"/>
                <w:szCs w:val="20"/>
              </w:rPr>
              <w:t>’;</w:t>
            </w:r>
            <w:proofErr w:type="gramEnd"/>
            <w:r w:rsidRPr="00322681">
              <w:rPr>
                <w:sz w:val="20"/>
                <w:szCs w:val="20"/>
              </w:rPr>
              <w:t xml:space="preserve"> </w:t>
            </w:r>
          </w:p>
          <w:p w14:paraId="1043DB99" w14:textId="77777777" w:rsidR="00322681" w:rsidRPr="00322681" w:rsidRDefault="00322681" w:rsidP="00322681">
            <w:pPr>
              <w:pStyle w:val="Default"/>
              <w:spacing w:line="480" w:lineRule="auto"/>
              <w:rPr>
                <w:sz w:val="20"/>
                <w:szCs w:val="20"/>
              </w:rPr>
            </w:pPr>
            <w:r w:rsidRPr="00322681">
              <w:rPr>
                <w:sz w:val="20"/>
                <w:szCs w:val="20"/>
              </w:rPr>
              <w:t xml:space="preserve">… </w:t>
            </w:r>
          </w:p>
          <w:p w14:paraId="164C395A" w14:textId="77777777" w:rsidR="00322681" w:rsidRPr="00322681" w:rsidRDefault="00322681" w:rsidP="00322681">
            <w:pPr>
              <w:pStyle w:val="Default"/>
              <w:spacing w:line="480" w:lineRule="auto"/>
              <w:rPr>
                <w:sz w:val="20"/>
                <w:szCs w:val="20"/>
              </w:rPr>
            </w:pPr>
            <w:r w:rsidRPr="00322681">
              <w:rPr>
                <w:sz w:val="20"/>
                <w:szCs w:val="20"/>
              </w:rPr>
              <w:t xml:space="preserve">static void </w:t>
            </w:r>
            <w:proofErr w:type="spellStart"/>
            <w:r w:rsidRPr="00322681">
              <w:rPr>
                <w:sz w:val="20"/>
                <w:szCs w:val="20"/>
              </w:rPr>
              <w:t>uart_cb</w:t>
            </w:r>
            <w:proofErr w:type="spellEnd"/>
            <w:r w:rsidRPr="00322681">
              <w:rPr>
                <w:sz w:val="20"/>
                <w:szCs w:val="20"/>
              </w:rPr>
              <w:t xml:space="preserve">(void) </w:t>
            </w:r>
          </w:p>
          <w:p w14:paraId="0540F117" w14:textId="77777777" w:rsidR="00322681" w:rsidRPr="00322681" w:rsidRDefault="00322681" w:rsidP="00322681">
            <w:pPr>
              <w:pStyle w:val="Default"/>
              <w:spacing w:line="480" w:lineRule="auto"/>
              <w:rPr>
                <w:sz w:val="20"/>
                <w:szCs w:val="20"/>
              </w:rPr>
            </w:pPr>
            <w:r w:rsidRPr="00322681">
              <w:rPr>
                <w:sz w:val="20"/>
                <w:szCs w:val="20"/>
              </w:rPr>
              <w:t xml:space="preserve">{ </w:t>
            </w:r>
          </w:p>
          <w:p w14:paraId="276DA618" w14:textId="77777777" w:rsidR="00322681" w:rsidRPr="00322681" w:rsidRDefault="00322681" w:rsidP="00322681">
            <w:pPr>
              <w:pStyle w:val="Default"/>
              <w:spacing w:line="480" w:lineRule="auto"/>
              <w:rPr>
                <w:sz w:val="20"/>
                <w:szCs w:val="20"/>
              </w:rPr>
            </w:pPr>
            <w:r w:rsidRPr="00322681">
              <w:rPr>
                <w:sz w:val="20"/>
                <w:szCs w:val="20"/>
              </w:rPr>
              <w:t xml:space="preserve">//do stuff here </w:t>
            </w:r>
          </w:p>
          <w:p w14:paraId="3489BD0A" w14:textId="77777777" w:rsidR="00322681" w:rsidRPr="00322681" w:rsidRDefault="00322681" w:rsidP="00322681">
            <w:pPr>
              <w:pStyle w:val="Default"/>
              <w:spacing w:line="480" w:lineRule="auto"/>
              <w:rPr>
                <w:sz w:val="20"/>
                <w:szCs w:val="20"/>
              </w:rPr>
            </w:pPr>
            <w:r w:rsidRPr="00322681">
              <w:rPr>
                <w:sz w:val="20"/>
                <w:szCs w:val="20"/>
              </w:rPr>
              <w:t xml:space="preserve">} </w:t>
            </w:r>
          </w:p>
          <w:p w14:paraId="2325E5B4" w14:textId="77777777" w:rsidR="00322681" w:rsidRPr="00322681" w:rsidRDefault="00322681" w:rsidP="00322681">
            <w:pPr>
              <w:pStyle w:val="Default"/>
              <w:spacing w:line="480" w:lineRule="auto"/>
              <w:rPr>
                <w:sz w:val="20"/>
                <w:szCs w:val="20"/>
              </w:rPr>
            </w:pPr>
            <w:r w:rsidRPr="00322681">
              <w:rPr>
                <w:sz w:val="20"/>
                <w:szCs w:val="20"/>
              </w:rPr>
              <w:t xml:space="preserve">… </w:t>
            </w:r>
          </w:p>
          <w:p w14:paraId="7FE9DF49" w14:textId="77777777" w:rsidR="00322681" w:rsidRPr="00322681" w:rsidRDefault="00322681" w:rsidP="00322681">
            <w:pPr>
              <w:pStyle w:val="Default"/>
              <w:spacing w:line="480" w:lineRule="auto"/>
              <w:rPr>
                <w:sz w:val="20"/>
                <w:szCs w:val="20"/>
              </w:rPr>
            </w:pPr>
            <w:r w:rsidRPr="00322681">
              <w:rPr>
                <w:sz w:val="20"/>
                <w:szCs w:val="20"/>
              </w:rPr>
              <w:t xml:space="preserve">int </w:t>
            </w:r>
            <w:proofErr w:type="gramStart"/>
            <w:r w:rsidRPr="00322681">
              <w:rPr>
                <w:sz w:val="20"/>
                <w:szCs w:val="20"/>
              </w:rPr>
              <w:t>main(</w:t>
            </w:r>
            <w:proofErr w:type="gramEnd"/>
            <w:r w:rsidRPr="00322681">
              <w:rPr>
                <w:sz w:val="20"/>
                <w:szCs w:val="20"/>
              </w:rPr>
              <w:t xml:space="preserve">) </w:t>
            </w:r>
          </w:p>
          <w:p w14:paraId="4A27FCDD" w14:textId="77777777" w:rsidR="00322681" w:rsidRPr="00322681" w:rsidRDefault="00322681" w:rsidP="00322681">
            <w:pPr>
              <w:pStyle w:val="Default"/>
              <w:spacing w:line="480" w:lineRule="auto"/>
              <w:rPr>
                <w:sz w:val="20"/>
                <w:szCs w:val="20"/>
              </w:rPr>
            </w:pPr>
            <w:r w:rsidRPr="00322681">
              <w:rPr>
                <w:sz w:val="20"/>
                <w:szCs w:val="20"/>
              </w:rPr>
              <w:t xml:space="preserve">{ </w:t>
            </w:r>
          </w:p>
          <w:p w14:paraId="5B26FB10" w14:textId="3294EB29" w:rsidR="00322681" w:rsidRPr="00322681" w:rsidRDefault="00322681" w:rsidP="00322681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22681">
              <w:rPr>
                <w:rFonts w:ascii="Courier New" w:hAnsi="Courier New" w:cs="Courier New"/>
                <w:sz w:val="20"/>
                <w:szCs w:val="20"/>
              </w:rPr>
              <w:t>uart_set_</w:t>
            </w:r>
            <w:proofErr w:type="gramStart"/>
            <w:r w:rsidRPr="00322681">
              <w:rPr>
                <w:rFonts w:ascii="Courier New" w:hAnsi="Courier New" w:cs="Courier New"/>
                <w:sz w:val="20"/>
                <w:szCs w:val="20"/>
              </w:rPr>
              <w:t>callback</w:t>
            </w:r>
            <w:proofErr w:type="spellEnd"/>
            <w:r w:rsidRPr="0032268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22681">
              <w:rPr>
                <w:rFonts w:ascii="Courier New" w:hAnsi="Courier New" w:cs="Courier New"/>
                <w:sz w:val="20"/>
                <w:szCs w:val="20"/>
              </w:rPr>
              <w:t>h</w:t>
            </w:r>
            <w:r w:rsidR="002C4B8E">
              <w:rPr>
                <w:rFonts w:ascii="Courier New" w:hAnsi="Courier New" w:cs="Courier New"/>
                <w:sz w:val="20"/>
                <w:szCs w:val="20"/>
              </w:rPr>
              <w:t>andle</w:t>
            </w:r>
            <w:r w:rsidRPr="003226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22681">
              <w:rPr>
                <w:rFonts w:ascii="Courier New" w:hAnsi="Courier New" w:cs="Courier New"/>
                <w:sz w:val="20"/>
                <w:szCs w:val="20"/>
              </w:rPr>
              <w:t>uart_cb</w:t>
            </w:r>
            <w:proofErr w:type="spellEnd"/>
            <w:r w:rsidRPr="00322681">
              <w:rPr>
                <w:rFonts w:ascii="Courier New" w:hAnsi="Courier New" w:cs="Courier New"/>
                <w:sz w:val="20"/>
                <w:szCs w:val="20"/>
              </w:rPr>
              <w:t xml:space="preserve">, special); </w:t>
            </w:r>
          </w:p>
          <w:p w14:paraId="00A25DF9" w14:textId="52ECDFBA" w:rsidR="00322681" w:rsidRPr="00322681" w:rsidRDefault="00322681" w:rsidP="00322681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2268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6C93B34D" w14:textId="61591A21" w:rsidR="00C81E85" w:rsidRDefault="00C81E85" w:rsidP="00322681">
      <w:pPr>
        <w:pStyle w:val="Text2"/>
      </w:pPr>
      <w:r>
        <w:br w:type="page"/>
      </w:r>
    </w:p>
    <w:p w14:paraId="324C4B77" w14:textId="6D696A79" w:rsidR="00322681" w:rsidRDefault="00C81E85" w:rsidP="0043475B">
      <w:pPr>
        <w:pStyle w:val="Heading1"/>
        <w:ind w:left="851" w:hanging="567"/>
      </w:pPr>
      <w:bookmarkStart w:id="12" w:name="_Toc109295101"/>
      <w:r>
        <w:lastRenderedPageBreak/>
        <w:t>Recommended Protocol for 2-wire UART</w:t>
      </w:r>
      <w:bookmarkEnd w:id="12"/>
    </w:p>
    <w:p w14:paraId="0026A6F0" w14:textId="013B7C74" w:rsidR="00C81E85" w:rsidRDefault="00C81E85" w:rsidP="00B058CF">
      <w:pPr>
        <w:jc w:val="both"/>
      </w:pPr>
      <w:r w:rsidRPr="00C81E85">
        <w:t>Since 2-wire UART has no hardware flow control, a software protocol is recommended in this section.</w:t>
      </w:r>
    </w:p>
    <w:p w14:paraId="62221C72" w14:textId="51AA24FF" w:rsidR="00C81E85" w:rsidRDefault="00C81E85" w:rsidP="00C81E85"/>
    <w:p w14:paraId="075A18F1" w14:textId="601C18EB" w:rsidR="00C81E85" w:rsidRDefault="00C81E85" w:rsidP="0043475B">
      <w:pPr>
        <w:pStyle w:val="Heading2"/>
        <w:ind w:left="1418" w:hanging="851"/>
      </w:pPr>
      <w:bookmarkStart w:id="13" w:name="_Toc109295102"/>
      <w:r>
        <w:t>Power-ON</w:t>
      </w:r>
      <w:bookmarkEnd w:id="13"/>
    </w:p>
    <w:p w14:paraId="7457FB5F" w14:textId="45617FAC" w:rsidR="00C81E85" w:rsidRDefault="00C81E85" w:rsidP="00C81E85">
      <w:pPr>
        <w:pStyle w:val="Text2"/>
        <w:numPr>
          <w:ilvl w:val="0"/>
          <w:numId w:val="4"/>
        </w:numPr>
        <w:jc w:val="both"/>
      </w:pPr>
      <w:r>
        <w:t>After powering ON Talaria TWO, UART initialization is completed with required baud rate</w:t>
      </w:r>
      <w:r w:rsidR="0014278B">
        <w:t>.</w:t>
      </w:r>
    </w:p>
    <w:p w14:paraId="30F4E42F" w14:textId="6AAE14CA" w:rsidR="00C81E85" w:rsidRDefault="00C81E85" w:rsidP="00C81E85">
      <w:pPr>
        <w:pStyle w:val="Text2"/>
        <w:numPr>
          <w:ilvl w:val="0"/>
          <w:numId w:val="4"/>
        </w:numPr>
        <w:jc w:val="both"/>
      </w:pPr>
      <w:r>
        <w:t>Talaria TWO then sends a known byte pattern to the host indicating the readiness for UART transactions</w:t>
      </w:r>
      <w:r w:rsidR="0014278B">
        <w:t xml:space="preserve"> as illustrated in </w:t>
      </w:r>
      <w:r>
        <w:fldChar w:fldCharType="begin"/>
      </w:r>
      <w:r>
        <w:instrText xml:space="preserve"> REF _Ref52895187 \h </w:instrText>
      </w:r>
      <w:r>
        <w:fldChar w:fldCharType="separate"/>
      </w:r>
      <w:r w:rsidR="000C46D6">
        <w:t xml:space="preserve">Figure </w:t>
      </w:r>
      <w:r w:rsidR="000C46D6">
        <w:rPr>
          <w:noProof/>
        </w:rPr>
        <w:t>2</w:t>
      </w:r>
      <w:r>
        <w:fldChar w:fldCharType="end"/>
      </w:r>
      <w:r>
        <w:t>.</w:t>
      </w:r>
    </w:p>
    <w:p w14:paraId="768A0D93" w14:textId="77777777" w:rsidR="00C81E85" w:rsidRDefault="00C81E85" w:rsidP="00C16AE7">
      <w:pPr>
        <w:pStyle w:val="Text2"/>
        <w:jc w:val="center"/>
      </w:pPr>
      <w:r w:rsidRPr="00C16AE7">
        <w:rPr>
          <w:noProof/>
        </w:rPr>
        <w:drawing>
          <wp:inline distT="0" distB="0" distL="0" distR="0" wp14:anchorId="78C17424" wp14:editId="577212C6">
            <wp:extent cx="4500000" cy="1737082"/>
            <wp:effectExtent l="19050" t="19050" r="15240" b="158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17370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FA158D" w14:textId="6374FCEC" w:rsidR="00C81E85" w:rsidRDefault="00C81E85" w:rsidP="00C81E85">
      <w:pPr>
        <w:pStyle w:val="Caption"/>
        <w:jc w:val="center"/>
      </w:pPr>
      <w:bookmarkStart w:id="14" w:name="_Ref52895187"/>
      <w:bookmarkStart w:id="15" w:name="_Toc109295120"/>
      <w:r>
        <w:t xml:space="preserve">Figure </w:t>
      </w:r>
      <w:fldSimple w:instr=" SEQ Figure \* ARABIC ">
        <w:r w:rsidR="000C46D6">
          <w:rPr>
            <w:noProof/>
          </w:rPr>
          <w:t>2</w:t>
        </w:r>
      </w:fldSimple>
      <w:bookmarkEnd w:id="14"/>
      <w:r>
        <w:t xml:space="preserve">: </w:t>
      </w:r>
      <w:r w:rsidRPr="00461AC3">
        <w:t>Recommended T</w:t>
      </w:r>
      <w:r>
        <w:t>alaria TWO</w:t>
      </w:r>
      <w:r w:rsidRPr="00461AC3">
        <w:t xml:space="preserve"> protocol for power-</w:t>
      </w:r>
      <w:r>
        <w:t>ON</w:t>
      </w:r>
      <w:r w:rsidRPr="00461AC3">
        <w:t xml:space="preserve"> case</w:t>
      </w:r>
      <w:bookmarkEnd w:id="15"/>
    </w:p>
    <w:p w14:paraId="00412198" w14:textId="22A3D978" w:rsidR="0043475B" w:rsidRDefault="0043475B" w:rsidP="0043475B">
      <w:r>
        <w:br w:type="page"/>
      </w:r>
    </w:p>
    <w:p w14:paraId="4B213358" w14:textId="77777777" w:rsidR="005966D4" w:rsidRDefault="005966D4" w:rsidP="0043475B">
      <w:pPr>
        <w:pStyle w:val="Heading1"/>
        <w:ind w:left="851" w:hanging="567"/>
      </w:pPr>
      <w:bookmarkStart w:id="16" w:name="_Ref52895797"/>
      <w:bookmarkStart w:id="17" w:name="_Toc109295103"/>
      <w:r>
        <w:lastRenderedPageBreak/>
        <w:t>UART APIs</w:t>
      </w:r>
      <w:bookmarkEnd w:id="16"/>
      <w:bookmarkEnd w:id="17"/>
    </w:p>
    <w:p w14:paraId="5D86E8AE" w14:textId="207696B5" w:rsidR="005966D4" w:rsidRDefault="005966D4" w:rsidP="0043475B">
      <w:pPr>
        <w:pStyle w:val="ListParagraph"/>
        <w:numPr>
          <w:ilvl w:val="0"/>
          <w:numId w:val="26"/>
        </w:numPr>
        <w:spacing w:line="480" w:lineRule="auto"/>
      </w:pPr>
      <w:proofErr w:type="spellStart"/>
      <w:r w:rsidRPr="0043475B">
        <w:rPr>
          <w:rFonts w:ascii="Courier New" w:hAnsi="Courier New" w:cs="Courier New"/>
        </w:rPr>
        <w:t>uart_open</w:t>
      </w:r>
      <w:proofErr w:type="spellEnd"/>
      <w:r>
        <w:t xml:space="preserve"> – Opens UART port</w:t>
      </w:r>
      <w:r w:rsidR="0043475B">
        <w:t>.</w:t>
      </w:r>
    </w:p>
    <w:p w14:paraId="1B9947EF" w14:textId="008054C1" w:rsidR="005966D4" w:rsidRDefault="005966D4" w:rsidP="0043475B">
      <w:pPr>
        <w:pStyle w:val="ListParagraph"/>
        <w:numPr>
          <w:ilvl w:val="0"/>
          <w:numId w:val="26"/>
        </w:numPr>
        <w:spacing w:line="480" w:lineRule="auto"/>
      </w:pPr>
      <w:proofErr w:type="spellStart"/>
      <w:r w:rsidRPr="0043475B">
        <w:rPr>
          <w:rFonts w:ascii="Courier New" w:hAnsi="Courier New" w:cs="Courier New"/>
        </w:rPr>
        <w:t>uart_close</w:t>
      </w:r>
      <w:proofErr w:type="spellEnd"/>
      <w:r>
        <w:t xml:space="preserve"> – Closes UART port</w:t>
      </w:r>
      <w:r w:rsidR="0043475B">
        <w:t>.</w:t>
      </w:r>
    </w:p>
    <w:p w14:paraId="626964CD" w14:textId="73C40E92" w:rsidR="005966D4" w:rsidRDefault="005966D4" w:rsidP="0043475B">
      <w:pPr>
        <w:pStyle w:val="ListParagraph"/>
        <w:numPr>
          <w:ilvl w:val="0"/>
          <w:numId w:val="26"/>
        </w:numPr>
        <w:spacing w:line="480" w:lineRule="auto"/>
      </w:pPr>
      <w:proofErr w:type="spellStart"/>
      <w:r w:rsidRPr="0043475B">
        <w:rPr>
          <w:rFonts w:ascii="Courier New" w:hAnsi="Courier New" w:cs="Courier New"/>
        </w:rPr>
        <w:t>uart_getchar</w:t>
      </w:r>
      <w:proofErr w:type="spellEnd"/>
      <w:r>
        <w:t xml:space="preserve"> - Reads the next character from UART. If no character is available, th</w:t>
      </w:r>
      <w:r w:rsidR="0043475B">
        <w:t xml:space="preserve">e </w:t>
      </w:r>
      <w:r>
        <w:t>function will block the calling thread until a character arrives in UART</w:t>
      </w:r>
      <w:r w:rsidR="0043475B">
        <w:t>.</w:t>
      </w:r>
    </w:p>
    <w:p w14:paraId="004D0988" w14:textId="436FFD29" w:rsidR="005966D4" w:rsidRDefault="005966D4" w:rsidP="0043475B">
      <w:pPr>
        <w:pStyle w:val="ListParagraph"/>
        <w:numPr>
          <w:ilvl w:val="0"/>
          <w:numId w:val="26"/>
        </w:numPr>
        <w:spacing w:line="480" w:lineRule="auto"/>
      </w:pPr>
      <w:proofErr w:type="spellStart"/>
      <w:r w:rsidRPr="0043475B">
        <w:rPr>
          <w:rFonts w:ascii="Courier New" w:hAnsi="Courier New" w:cs="Courier New"/>
        </w:rPr>
        <w:t>uart_getchar_tmo</w:t>
      </w:r>
      <w:proofErr w:type="spellEnd"/>
      <w:r>
        <w:t xml:space="preserve"> – Reads the next character from the UART. If no character is available, the function will block the calling thread until either timeout occurs or a character arrives in UART</w:t>
      </w:r>
      <w:r w:rsidR="0043475B">
        <w:t>.</w:t>
      </w:r>
    </w:p>
    <w:p w14:paraId="26735FF4" w14:textId="3489B5C0" w:rsidR="005966D4" w:rsidRDefault="005966D4" w:rsidP="0043475B">
      <w:pPr>
        <w:pStyle w:val="ListParagraph"/>
        <w:numPr>
          <w:ilvl w:val="0"/>
          <w:numId w:val="26"/>
        </w:numPr>
        <w:spacing w:line="480" w:lineRule="auto"/>
      </w:pPr>
      <w:proofErr w:type="spellStart"/>
      <w:r w:rsidRPr="0043475B">
        <w:rPr>
          <w:rFonts w:ascii="Courier New" w:hAnsi="Courier New" w:cs="Courier New"/>
        </w:rPr>
        <w:t>uart_putchar</w:t>
      </w:r>
      <w:proofErr w:type="spellEnd"/>
      <w:r>
        <w:t xml:space="preserve"> – Write one character to UART</w:t>
      </w:r>
      <w:r w:rsidR="0043475B">
        <w:t>.</w:t>
      </w:r>
    </w:p>
    <w:p w14:paraId="3334DA4D" w14:textId="4C9F9DB4" w:rsidR="005966D4" w:rsidRDefault="005966D4" w:rsidP="0043475B">
      <w:pPr>
        <w:pStyle w:val="ListParagraph"/>
        <w:numPr>
          <w:ilvl w:val="0"/>
          <w:numId w:val="26"/>
        </w:numPr>
        <w:spacing w:line="480" w:lineRule="auto"/>
      </w:pPr>
      <w:proofErr w:type="spellStart"/>
      <w:r w:rsidRPr="0043475B">
        <w:rPr>
          <w:rFonts w:ascii="Courier New" w:hAnsi="Courier New" w:cs="Courier New"/>
        </w:rPr>
        <w:t>uart_puts</w:t>
      </w:r>
      <w:proofErr w:type="spellEnd"/>
      <w:r>
        <w:t xml:space="preserve"> - Write a string to UART</w:t>
      </w:r>
      <w:r w:rsidR="0043475B">
        <w:t>.</w:t>
      </w:r>
    </w:p>
    <w:p w14:paraId="0DA788DA" w14:textId="2DA19253" w:rsidR="005966D4" w:rsidRPr="00E46216" w:rsidRDefault="005966D4" w:rsidP="0043475B">
      <w:pPr>
        <w:pStyle w:val="ListParagraph"/>
        <w:numPr>
          <w:ilvl w:val="0"/>
          <w:numId w:val="26"/>
        </w:numPr>
        <w:spacing w:line="480" w:lineRule="auto"/>
      </w:pPr>
      <w:proofErr w:type="spellStart"/>
      <w:r w:rsidRPr="0043475B">
        <w:rPr>
          <w:rFonts w:ascii="Courier New" w:hAnsi="Courier New" w:cs="Courier New"/>
        </w:rPr>
        <w:t>uart_flush</w:t>
      </w:r>
      <w:proofErr w:type="spellEnd"/>
      <w:r>
        <w:t xml:space="preserve"> – Flush</w:t>
      </w:r>
      <w:r w:rsidR="0043475B">
        <w:t>es</w:t>
      </w:r>
      <w:r>
        <w:t xml:space="preserve"> the output buffer</w:t>
      </w:r>
      <w:r w:rsidR="0043475B">
        <w:t>.</w:t>
      </w:r>
    </w:p>
    <w:p w14:paraId="075B7596" w14:textId="2A7754AB" w:rsidR="005966D4" w:rsidRDefault="005966D4" w:rsidP="0043475B">
      <w:pPr>
        <w:pStyle w:val="ListParagraph"/>
        <w:numPr>
          <w:ilvl w:val="0"/>
          <w:numId w:val="26"/>
        </w:numPr>
        <w:spacing w:line="480" w:lineRule="auto"/>
      </w:pPr>
      <w:proofErr w:type="spellStart"/>
      <w:r w:rsidRPr="0043475B">
        <w:rPr>
          <w:rFonts w:ascii="Courier New" w:hAnsi="Courier New" w:cs="Courier New"/>
        </w:rPr>
        <w:t>uart_open_ex</w:t>
      </w:r>
      <w:proofErr w:type="spellEnd"/>
      <w:r>
        <w:t xml:space="preserve"> – Opens UART port with extended parameters</w:t>
      </w:r>
      <w:r w:rsidR="0043475B">
        <w:t>.</w:t>
      </w:r>
    </w:p>
    <w:p w14:paraId="5ABAC2AC" w14:textId="165642BB" w:rsidR="005966D4" w:rsidRDefault="005966D4" w:rsidP="0043475B">
      <w:pPr>
        <w:pStyle w:val="ListParagraph"/>
        <w:numPr>
          <w:ilvl w:val="0"/>
          <w:numId w:val="26"/>
        </w:numPr>
        <w:spacing w:line="480" w:lineRule="auto"/>
      </w:pPr>
      <w:proofErr w:type="spellStart"/>
      <w:r w:rsidRPr="0043475B">
        <w:rPr>
          <w:rFonts w:ascii="Courier New" w:hAnsi="Courier New" w:cs="Courier New"/>
        </w:rPr>
        <w:t>uart_set_event_callback</w:t>
      </w:r>
      <w:proofErr w:type="spellEnd"/>
      <w:r>
        <w:t xml:space="preserve"> </w:t>
      </w:r>
      <w:r w:rsidR="0043475B">
        <w:t xml:space="preserve">– Enables </w:t>
      </w:r>
      <w:r>
        <w:t xml:space="preserve">callback on events described by the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uart_event</w:t>
      </w:r>
      <w:proofErr w:type="spellEnd"/>
      <w:r w:rsidR="0043475B">
        <w:t>.</w:t>
      </w:r>
    </w:p>
    <w:p w14:paraId="49CB2FC1" w14:textId="42C4269D" w:rsidR="005966D4" w:rsidRDefault="005966D4" w:rsidP="0043475B">
      <w:pPr>
        <w:pStyle w:val="ListParagraph"/>
        <w:numPr>
          <w:ilvl w:val="0"/>
          <w:numId w:val="26"/>
        </w:numPr>
        <w:spacing w:line="480" w:lineRule="auto"/>
      </w:pPr>
      <w:proofErr w:type="spellStart"/>
      <w:r w:rsidRPr="0043475B">
        <w:rPr>
          <w:rFonts w:ascii="Courier New" w:hAnsi="Courier New" w:cs="Courier New"/>
        </w:rPr>
        <w:t>uart_set_callback</w:t>
      </w:r>
      <w:proofErr w:type="spellEnd"/>
      <w:r>
        <w:t xml:space="preserve"> </w:t>
      </w:r>
      <w:r w:rsidR="0043475B">
        <w:t xml:space="preserve">– Enables </w:t>
      </w:r>
      <w:r>
        <w:t>callback, when a certain character is entering the UART</w:t>
      </w:r>
      <w:r w:rsidR="0043475B">
        <w:t>. T</w:t>
      </w:r>
      <w:r>
        <w:t>his callback is executed in interrupt context</w:t>
      </w:r>
      <w:r w:rsidR="0043475B">
        <w:t>.</w:t>
      </w:r>
    </w:p>
    <w:p w14:paraId="12F3CED7" w14:textId="16BE7C67" w:rsidR="005966D4" w:rsidRDefault="005966D4" w:rsidP="0043475B">
      <w:pPr>
        <w:pStyle w:val="ListParagraph"/>
        <w:numPr>
          <w:ilvl w:val="0"/>
          <w:numId w:val="26"/>
        </w:numPr>
        <w:spacing w:line="480" w:lineRule="auto"/>
      </w:pPr>
      <w:proofErr w:type="spellStart"/>
      <w:r w:rsidRPr="0043475B">
        <w:rPr>
          <w:rFonts w:ascii="Courier New" w:hAnsi="Courier New" w:cs="Courier New"/>
        </w:rPr>
        <w:t>uart_suspend_enable</w:t>
      </w:r>
      <w:proofErr w:type="spellEnd"/>
      <w:r>
        <w:t xml:space="preserve"> – </w:t>
      </w:r>
      <w:r w:rsidR="0043475B">
        <w:t>Enables</w:t>
      </w:r>
      <w:r>
        <w:t xml:space="preserve"> sleep mode</w:t>
      </w:r>
      <w:r w:rsidR="0043475B">
        <w:t>.</w:t>
      </w:r>
    </w:p>
    <w:p w14:paraId="1AC3D590" w14:textId="70709DD5" w:rsidR="003E4A26" w:rsidRDefault="003E4A26" w:rsidP="0043475B">
      <w:pPr>
        <w:pStyle w:val="ListParagraph"/>
        <w:numPr>
          <w:ilvl w:val="0"/>
          <w:numId w:val="26"/>
        </w:numPr>
        <w:spacing w:line="480" w:lineRule="auto"/>
      </w:pPr>
      <w:proofErr w:type="spellStart"/>
      <w:r w:rsidRPr="0043475B">
        <w:rPr>
          <w:rFonts w:ascii="Courier New" w:hAnsi="Courier New" w:cs="Courier New"/>
        </w:rPr>
        <w:t>os_gpio_request</w:t>
      </w:r>
      <w:proofErr w:type="spellEnd"/>
      <w:r w:rsidR="0043475B">
        <w:t xml:space="preserve"> – Allocates and sets up PINs as GPIO. </w:t>
      </w:r>
    </w:p>
    <w:p w14:paraId="4513577C" w14:textId="181BA052" w:rsidR="00B0006D" w:rsidRDefault="00B0006D" w:rsidP="0043475B">
      <w:pPr>
        <w:pStyle w:val="ListParagraph"/>
        <w:numPr>
          <w:ilvl w:val="0"/>
          <w:numId w:val="26"/>
        </w:numPr>
        <w:spacing w:line="480" w:lineRule="auto"/>
      </w:pPr>
      <w:proofErr w:type="spellStart"/>
      <w:r w:rsidRPr="0043475B">
        <w:rPr>
          <w:rFonts w:ascii="Courier New" w:hAnsi="Courier New" w:cs="Courier New"/>
        </w:rPr>
        <w:t>os_gpio_set_output</w:t>
      </w:r>
      <w:proofErr w:type="spellEnd"/>
      <w:r>
        <w:t xml:space="preserve"> </w:t>
      </w:r>
      <w:r w:rsidR="0043475B">
        <w:t xml:space="preserve">– Sets up </w:t>
      </w:r>
      <w:r>
        <w:t xml:space="preserve">GPIO </w:t>
      </w:r>
      <w:r w:rsidR="0043475B">
        <w:t>PIN</w:t>
      </w:r>
      <w:r>
        <w:t>s for output.</w:t>
      </w:r>
    </w:p>
    <w:p w14:paraId="11485D27" w14:textId="565F537D" w:rsidR="00B0006D" w:rsidRDefault="00B0006D" w:rsidP="0043475B">
      <w:pPr>
        <w:pStyle w:val="ListParagraph"/>
        <w:numPr>
          <w:ilvl w:val="0"/>
          <w:numId w:val="26"/>
        </w:numPr>
        <w:spacing w:line="480" w:lineRule="auto"/>
      </w:pPr>
      <w:proofErr w:type="spellStart"/>
      <w:r w:rsidRPr="0043475B">
        <w:rPr>
          <w:rFonts w:ascii="Courier New" w:hAnsi="Courier New" w:cs="Courier New"/>
        </w:rPr>
        <w:t>os_gpio_set_pin</w:t>
      </w:r>
      <w:proofErr w:type="spellEnd"/>
      <w:r>
        <w:t xml:space="preserve"> </w:t>
      </w:r>
      <w:r w:rsidR="0043475B">
        <w:t xml:space="preserve">– </w:t>
      </w:r>
      <w:r>
        <w:t>Sets</w:t>
      </w:r>
      <w:r w:rsidR="0043475B">
        <w:t xml:space="preserve"> </w:t>
      </w:r>
      <w:r>
        <w:t xml:space="preserve">the specified GPIO </w:t>
      </w:r>
      <w:r w:rsidR="0043475B">
        <w:t>PINs.</w:t>
      </w:r>
    </w:p>
    <w:p w14:paraId="6E870AE4" w14:textId="4B1539E3" w:rsidR="00B0006D" w:rsidRDefault="00B0006D" w:rsidP="0043475B">
      <w:pPr>
        <w:pStyle w:val="ListParagraph"/>
        <w:numPr>
          <w:ilvl w:val="0"/>
          <w:numId w:val="26"/>
        </w:numPr>
        <w:spacing w:line="480" w:lineRule="auto"/>
      </w:pPr>
      <w:proofErr w:type="spellStart"/>
      <w:r w:rsidRPr="0043475B">
        <w:rPr>
          <w:rFonts w:ascii="Courier New" w:hAnsi="Courier New" w:cs="Courier New"/>
        </w:rPr>
        <w:t>os_gpio_clr_pin</w:t>
      </w:r>
      <w:proofErr w:type="spellEnd"/>
      <w:r>
        <w:t xml:space="preserve"> </w:t>
      </w:r>
      <w:r w:rsidR="0043475B">
        <w:t xml:space="preserve">– Clears </w:t>
      </w:r>
      <w:r>
        <w:t xml:space="preserve">the specified GPIO </w:t>
      </w:r>
      <w:r w:rsidR="0043475B">
        <w:t>PINs</w:t>
      </w:r>
      <w:r>
        <w:t>.</w:t>
      </w:r>
    </w:p>
    <w:p w14:paraId="207CEAA3" w14:textId="0635CD3D" w:rsidR="00B0006D" w:rsidRDefault="00B0006D" w:rsidP="0043475B">
      <w:pPr>
        <w:pStyle w:val="ListParagraph"/>
        <w:numPr>
          <w:ilvl w:val="0"/>
          <w:numId w:val="26"/>
        </w:numPr>
        <w:spacing w:line="480" w:lineRule="auto"/>
      </w:pPr>
      <w:proofErr w:type="spellStart"/>
      <w:r w:rsidRPr="0043475B">
        <w:rPr>
          <w:rFonts w:ascii="Courier New" w:hAnsi="Courier New" w:cs="Courier New"/>
        </w:rPr>
        <w:t>uart_getchar_tmo</w:t>
      </w:r>
      <w:proofErr w:type="spellEnd"/>
      <w:r>
        <w:t xml:space="preserve"> </w:t>
      </w:r>
      <w:r w:rsidR="0043475B">
        <w:t xml:space="preserve">– Reads </w:t>
      </w:r>
      <w:r>
        <w:t>one character from the serial port, with timeout</w:t>
      </w:r>
      <w:r w:rsidR="0043475B">
        <w:t>.</w:t>
      </w:r>
    </w:p>
    <w:p w14:paraId="2BD64B94" w14:textId="56C165C8" w:rsidR="00B0006D" w:rsidRDefault="00B0006D" w:rsidP="0043475B">
      <w:pPr>
        <w:pStyle w:val="ListParagraph"/>
        <w:numPr>
          <w:ilvl w:val="0"/>
          <w:numId w:val="26"/>
        </w:numPr>
        <w:spacing w:line="480" w:lineRule="auto"/>
      </w:pPr>
      <w:proofErr w:type="spellStart"/>
      <w:r w:rsidRPr="0043475B">
        <w:rPr>
          <w:rFonts w:ascii="Courier New" w:hAnsi="Courier New" w:cs="Courier New"/>
        </w:rPr>
        <w:lastRenderedPageBreak/>
        <w:t>uart_putchar</w:t>
      </w:r>
      <w:proofErr w:type="spellEnd"/>
      <w:r>
        <w:t xml:space="preserve"> </w:t>
      </w:r>
      <w:r w:rsidR="0043475B">
        <w:t xml:space="preserve">– Writes </w:t>
      </w:r>
      <w:r>
        <w:t>one character to the serial port.</w:t>
      </w:r>
    </w:p>
    <w:p w14:paraId="6E172711" w14:textId="774A3CC2" w:rsidR="00B0006D" w:rsidRDefault="00F15BA8" w:rsidP="0043475B">
      <w:pPr>
        <w:pStyle w:val="ListParagraph"/>
        <w:numPr>
          <w:ilvl w:val="0"/>
          <w:numId w:val="26"/>
        </w:numPr>
        <w:spacing w:line="480" w:lineRule="auto"/>
      </w:pPr>
      <w:proofErr w:type="spellStart"/>
      <w:r w:rsidRPr="0043475B">
        <w:rPr>
          <w:rFonts w:ascii="Courier New" w:hAnsi="Courier New" w:cs="Courier New"/>
        </w:rPr>
        <w:t>os_msg_release</w:t>
      </w:r>
      <w:proofErr w:type="spellEnd"/>
      <w:r>
        <w:t xml:space="preserve"> </w:t>
      </w:r>
      <w:r w:rsidR="0043475B">
        <w:t xml:space="preserve">– Frees </w:t>
      </w:r>
      <w:r>
        <w:t>an allocated message.</w:t>
      </w:r>
    </w:p>
    <w:p w14:paraId="4A88EACF" w14:textId="2BE60C87" w:rsidR="00F15BA8" w:rsidRDefault="00F15BA8" w:rsidP="0043475B">
      <w:pPr>
        <w:pStyle w:val="ListParagraph"/>
        <w:numPr>
          <w:ilvl w:val="0"/>
          <w:numId w:val="26"/>
        </w:numPr>
        <w:spacing w:line="480" w:lineRule="auto"/>
      </w:pPr>
      <w:proofErr w:type="spellStart"/>
      <w:r w:rsidRPr="0043475B">
        <w:rPr>
          <w:rFonts w:ascii="Courier New" w:hAnsi="Courier New" w:cs="Courier New"/>
        </w:rPr>
        <w:t>os_join_thread</w:t>
      </w:r>
      <w:proofErr w:type="spellEnd"/>
      <w:r>
        <w:t xml:space="preserve"> </w:t>
      </w:r>
      <w:r w:rsidR="0043475B">
        <w:t xml:space="preserve">– Waits </w:t>
      </w:r>
      <w:r>
        <w:t>for a thread to terminate and destroy the thread.</w:t>
      </w:r>
    </w:p>
    <w:p w14:paraId="2E52CBC6" w14:textId="77777777" w:rsidR="005966D4" w:rsidRDefault="005966D4" w:rsidP="005966D4">
      <w:pPr>
        <w:pStyle w:val="Text2"/>
        <w:jc w:val="both"/>
      </w:pPr>
    </w:p>
    <w:p w14:paraId="50CC6E3C" w14:textId="64BC2338" w:rsidR="00DB2D4B" w:rsidRDefault="00DB2D4B" w:rsidP="005966D4">
      <w:pPr>
        <w:pStyle w:val="Text2"/>
        <w:ind w:left="0"/>
        <w:jc w:val="both"/>
      </w:pPr>
      <w:r>
        <w:br w:type="page"/>
      </w:r>
    </w:p>
    <w:p w14:paraId="7B32F093" w14:textId="77FD55A7" w:rsidR="00C16AE7" w:rsidRDefault="00DB2D4B" w:rsidP="0043475B">
      <w:pPr>
        <w:pStyle w:val="Heading2"/>
        <w:ind w:left="1418" w:hanging="851"/>
      </w:pPr>
      <w:bookmarkStart w:id="18" w:name="_Toc109295104"/>
      <w:r>
        <w:lastRenderedPageBreak/>
        <w:t>UART-RX</w:t>
      </w:r>
      <w:bookmarkEnd w:id="18"/>
      <w:r>
        <w:t xml:space="preserve"> </w:t>
      </w:r>
    </w:p>
    <w:p w14:paraId="4CCBEBEA" w14:textId="64246C95" w:rsidR="00E02410" w:rsidRPr="00E02410" w:rsidRDefault="00E02410" w:rsidP="0043475B">
      <w:pPr>
        <w:pStyle w:val="Heading3"/>
        <w:ind w:left="1985" w:hanging="992"/>
      </w:pPr>
      <w:bookmarkStart w:id="19" w:name="_Toc109295105"/>
      <w:r>
        <w:t>Code walkthrough</w:t>
      </w:r>
      <w:bookmarkEnd w:id="19"/>
      <w:r>
        <w:t xml:space="preserve"> </w:t>
      </w:r>
    </w:p>
    <w:p w14:paraId="43A88403" w14:textId="1587748F" w:rsidR="007F2294" w:rsidRDefault="00AD3141" w:rsidP="00103AEB">
      <w:pPr>
        <w:pStyle w:val="Text2"/>
        <w:jc w:val="both"/>
      </w:pPr>
      <w:proofErr w:type="spellStart"/>
      <w:r w:rsidRPr="00A417FA">
        <w:rPr>
          <w:rFonts w:ascii="Courier New" w:hAnsi="Courier New" w:cs="Courier New"/>
        </w:rPr>
        <w:t>uart</w:t>
      </w:r>
      <w:r w:rsidR="001842DE" w:rsidRPr="00A417FA">
        <w:rPr>
          <w:rFonts w:ascii="Courier New" w:hAnsi="Courier New" w:cs="Courier New"/>
        </w:rPr>
        <w:t>_rx.c</w:t>
      </w:r>
      <w:proofErr w:type="spellEnd"/>
      <w:r w:rsidR="001842DE">
        <w:t xml:space="preserve"> </w:t>
      </w:r>
      <w:r w:rsidR="00A417FA">
        <w:t>is used to re</w:t>
      </w:r>
      <w:r w:rsidR="001842DE" w:rsidRPr="001842DE">
        <w:t>ad data on serial port using UART</w:t>
      </w:r>
      <w:r w:rsidR="001842DE">
        <w:t>.</w:t>
      </w:r>
      <w:r w:rsidR="00E77E75" w:rsidRPr="00E77E75">
        <w:t xml:space="preserve"> </w:t>
      </w:r>
      <w:r w:rsidR="00E77E75">
        <w:t xml:space="preserve">This </w:t>
      </w:r>
      <w:r w:rsidR="00E77E75" w:rsidRPr="00011E63">
        <w:t>receives the character sen</w:t>
      </w:r>
      <w:r w:rsidR="00E77E75">
        <w:t>t</w:t>
      </w:r>
      <w:r w:rsidR="00E77E75" w:rsidRPr="00011E63">
        <w:t xml:space="preserve"> from the host device to Talaria</w:t>
      </w:r>
      <w:r w:rsidR="00E77E75">
        <w:t xml:space="preserve"> TWO through the UART</w:t>
      </w:r>
      <w:r w:rsidR="00E77E75" w:rsidRPr="00011E63">
        <w:t xml:space="preserve">. </w:t>
      </w:r>
      <w:r w:rsidR="00E77E75">
        <w:t>D</w:t>
      </w:r>
      <w:r w:rsidR="00E77E75" w:rsidRPr="00011E63">
        <w:t xml:space="preserve">ata will </w:t>
      </w:r>
      <w:r w:rsidR="00E77E75">
        <w:t xml:space="preserve">be printed </w:t>
      </w:r>
      <w:r w:rsidR="00E77E75" w:rsidRPr="00011E63">
        <w:t xml:space="preserve">on the console </w:t>
      </w:r>
      <w:r w:rsidR="00E77E75">
        <w:t xml:space="preserve">which can be used to </w:t>
      </w:r>
      <w:r w:rsidR="00E77E75" w:rsidRPr="00011E63">
        <w:t xml:space="preserve">verify the </w:t>
      </w:r>
      <w:r w:rsidR="00E77E75">
        <w:t xml:space="preserve">working of the </w:t>
      </w:r>
      <w:r w:rsidR="007F2294" w:rsidRPr="00011E63">
        <w:t>application</w:t>
      </w:r>
      <w:r w:rsidR="007F2294">
        <w:t xml:space="preserve">. </w:t>
      </w:r>
    </w:p>
    <w:p w14:paraId="0C16C220" w14:textId="4A06273A" w:rsidR="001842DE" w:rsidRDefault="007F2294" w:rsidP="00103AEB">
      <w:pPr>
        <w:pStyle w:val="Text2"/>
        <w:jc w:val="both"/>
      </w:pPr>
      <w:r w:rsidRPr="007F2294">
        <w:rPr>
          <w:rFonts w:ascii="Courier New" w:hAnsi="Courier New" w:cs="Courier New"/>
        </w:rPr>
        <w:t xml:space="preserve">struct </w:t>
      </w:r>
      <w:proofErr w:type="spellStart"/>
      <w:r w:rsidRPr="007F2294">
        <w:rPr>
          <w:rFonts w:ascii="Courier New" w:hAnsi="Courier New" w:cs="Courier New"/>
        </w:rPr>
        <w:t>uart</w:t>
      </w:r>
      <w:proofErr w:type="spellEnd"/>
      <w:r>
        <w:t xml:space="preserve"> </w:t>
      </w:r>
      <w:r w:rsidR="00A417FA">
        <w:t>is an o</w:t>
      </w:r>
      <w:r>
        <w:t xml:space="preserve">paque object representing </w:t>
      </w:r>
      <w:r w:rsidR="00A417FA">
        <w:t>the</w:t>
      </w:r>
      <w:r>
        <w:t xml:space="preserve"> UART.</w:t>
      </w:r>
      <w:r w:rsidR="00CD3E15" w:rsidRPr="00CD3E15">
        <w:t xml:space="preserve"> </w:t>
      </w:r>
      <w:r w:rsidR="00CD3E15">
        <w:t>This function will initialize and allocate buffer space for the UART functions.</w:t>
      </w:r>
    </w:p>
    <w:tbl>
      <w:tblPr>
        <w:tblStyle w:val="TableGrid"/>
        <w:tblW w:w="0" w:type="auto"/>
        <w:tblInd w:w="1260" w:type="dxa"/>
        <w:tblLook w:val="04A0" w:firstRow="1" w:lastRow="0" w:firstColumn="1" w:lastColumn="0" w:noHBand="0" w:noVBand="1"/>
      </w:tblPr>
      <w:tblGrid>
        <w:gridCol w:w="9440"/>
      </w:tblGrid>
      <w:tr w:rsidR="001842DE" w14:paraId="7CE26EC5" w14:textId="77777777" w:rsidTr="007F2294">
        <w:tc>
          <w:tcPr>
            <w:tcW w:w="9440" w:type="dxa"/>
            <w:shd w:val="clear" w:color="auto" w:fill="D9E2F3" w:themeFill="accent1" w:themeFillTint="33"/>
          </w:tcPr>
          <w:p w14:paraId="1BA3FB0A" w14:textId="6A9442CE" w:rsidR="001842DE" w:rsidRPr="00A417FA" w:rsidRDefault="001842DE" w:rsidP="00A417FA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417FA">
              <w:rPr>
                <w:rFonts w:ascii="Courier New" w:hAnsi="Courier New" w:cs="Courier New"/>
                <w:sz w:val="20"/>
                <w:szCs w:val="20"/>
              </w:rPr>
              <w:t xml:space="preserve">struct </w:t>
            </w:r>
            <w:proofErr w:type="spellStart"/>
            <w:r w:rsidRPr="00A417FA">
              <w:rPr>
                <w:rFonts w:ascii="Courier New" w:hAnsi="Courier New" w:cs="Courier New"/>
                <w:sz w:val="20"/>
                <w:szCs w:val="20"/>
              </w:rPr>
              <w:t>uart</w:t>
            </w:r>
            <w:proofErr w:type="spellEnd"/>
            <w:r w:rsidRPr="00A417FA">
              <w:rPr>
                <w:rFonts w:ascii="Courier New" w:hAnsi="Courier New" w:cs="Courier New"/>
                <w:sz w:val="20"/>
                <w:szCs w:val="20"/>
              </w:rPr>
              <w:t xml:space="preserve"> *handle;</w:t>
            </w:r>
          </w:p>
        </w:tc>
      </w:tr>
    </w:tbl>
    <w:p w14:paraId="167B0B90" w14:textId="188B77BF" w:rsidR="001842DE" w:rsidRDefault="007F2294" w:rsidP="00A417FA">
      <w:pPr>
        <w:pStyle w:val="Text2"/>
        <w:spacing w:before="240"/>
        <w:jc w:val="both"/>
      </w:pPr>
      <w:r>
        <w:t xml:space="preserve">The function will return a pointer to an opaque object </w:t>
      </w:r>
      <w:r w:rsidR="0014278B">
        <w:t xml:space="preserve">which </w:t>
      </w:r>
      <w:r>
        <w:t>is used as a handle in subsequent calls to the UART functions. I</w:t>
      </w:r>
      <w:r w:rsidR="00A417FA">
        <w:t xml:space="preserve">t opens </w:t>
      </w:r>
      <w:r w:rsidR="00E77E75">
        <w:t xml:space="preserve">the serial port using </w:t>
      </w:r>
      <w:r>
        <w:t>baud rate</w:t>
      </w:r>
      <w:r w:rsidR="00E77E75">
        <w:t xml:space="preserve"> 921600</w:t>
      </w:r>
      <w:r>
        <w:t>.</w:t>
      </w:r>
    </w:p>
    <w:tbl>
      <w:tblPr>
        <w:tblStyle w:val="TableGrid"/>
        <w:tblW w:w="0" w:type="auto"/>
        <w:tblInd w:w="1260" w:type="dxa"/>
        <w:tblLook w:val="04A0" w:firstRow="1" w:lastRow="0" w:firstColumn="1" w:lastColumn="0" w:noHBand="0" w:noVBand="1"/>
      </w:tblPr>
      <w:tblGrid>
        <w:gridCol w:w="9440"/>
      </w:tblGrid>
      <w:tr w:rsidR="001842DE" w14:paraId="3D623C6F" w14:textId="77777777" w:rsidTr="001842DE">
        <w:tc>
          <w:tcPr>
            <w:tcW w:w="10700" w:type="dxa"/>
            <w:shd w:val="clear" w:color="auto" w:fill="D9E2F3" w:themeFill="accent1" w:themeFillTint="33"/>
          </w:tcPr>
          <w:p w14:paraId="63E2760F" w14:textId="52F52362" w:rsidR="001842DE" w:rsidRPr="00A417FA" w:rsidRDefault="001842DE" w:rsidP="00A417FA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417FA">
              <w:rPr>
                <w:rFonts w:ascii="Courier New" w:hAnsi="Courier New" w:cs="Courier New"/>
                <w:sz w:val="20"/>
                <w:szCs w:val="20"/>
              </w:rPr>
              <w:t xml:space="preserve">handle = </w:t>
            </w:r>
            <w:proofErr w:type="spellStart"/>
            <w:r w:rsidRPr="00A417FA">
              <w:rPr>
                <w:rFonts w:ascii="Courier New" w:hAnsi="Courier New" w:cs="Courier New"/>
                <w:sz w:val="20"/>
                <w:szCs w:val="20"/>
              </w:rPr>
              <w:t>uart_</w:t>
            </w:r>
            <w:proofErr w:type="gramStart"/>
            <w:r w:rsidRPr="00A417FA">
              <w:rPr>
                <w:rFonts w:ascii="Courier New" w:hAnsi="Courier New" w:cs="Courier New"/>
                <w:sz w:val="20"/>
                <w:szCs w:val="20"/>
              </w:rPr>
              <w:t>open</w:t>
            </w:r>
            <w:proofErr w:type="spellEnd"/>
            <w:r w:rsidRPr="00A417F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A417FA">
              <w:rPr>
                <w:rFonts w:ascii="Courier New" w:hAnsi="Courier New" w:cs="Courier New"/>
                <w:sz w:val="20"/>
                <w:szCs w:val="20"/>
              </w:rPr>
              <w:t>921600);</w:t>
            </w:r>
          </w:p>
          <w:p w14:paraId="01D80BF9" w14:textId="21D3DC85" w:rsidR="001842DE" w:rsidRPr="00A417FA" w:rsidRDefault="001842DE" w:rsidP="00A417FA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417FA">
              <w:rPr>
                <w:rFonts w:ascii="Courier New" w:hAnsi="Courier New" w:cs="Courier New"/>
                <w:sz w:val="20"/>
                <w:szCs w:val="20"/>
              </w:rPr>
              <w:t xml:space="preserve">if (handle == NULL) </w:t>
            </w:r>
          </w:p>
          <w:p w14:paraId="36F057BA" w14:textId="67AAFD23" w:rsidR="001842DE" w:rsidRPr="00A417FA" w:rsidRDefault="001842DE" w:rsidP="00A417FA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417FA">
              <w:rPr>
                <w:rFonts w:ascii="Courier New" w:hAnsi="Courier New" w:cs="Courier New"/>
                <w:sz w:val="20"/>
                <w:szCs w:val="20"/>
              </w:rPr>
              <w:t xml:space="preserve">return 1; </w:t>
            </w:r>
          </w:p>
        </w:tc>
      </w:tr>
    </w:tbl>
    <w:p w14:paraId="757B73E8" w14:textId="6E04F2C8" w:rsidR="00CD3E15" w:rsidRDefault="00E77E75" w:rsidP="00A417FA">
      <w:pPr>
        <w:pStyle w:val="Text2"/>
        <w:spacing w:before="240"/>
        <w:jc w:val="both"/>
      </w:pPr>
      <w:proofErr w:type="spellStart"/>
      <w:r w:rsidRPr="00E77E75">
        <w:rPr>
          <w:rFonts w:ascii="Courier New" w:hAnsi="Courier New" w:cs="Courier New"/>
        </w:rPr>
        <w:t>uart_puts</w:t>
      </w:r>
      <w:proofErr w:type="spellEnd"/>
      <w:r w:rsidRPr="00E77E75">
        <w:rPr>
          <w:rFonts w:ascii="Courier New" w:hAnsi="Courier New" w:cs="Courier New"/>
        </w:rPr>
        <w:t>()</w:t>
      </w:r>
      <w:r>
        <w:t xml:space="preserve"> function </w:t>
      </w:r>
      <w:r w:rsidR="00A417FA">
        <w:t>writes</w:t>
      </w:r>
      <w:r>
        <w:t xml:space="preserve"> the null terminated string pointed to by</w:t>
      </w:r>
      <w:r w:rsidRPr="00A417FA">
        <w:rPr>
          <w:rFonts w:cstheme="minorHAnsi"/>
        </w:rPr>
        <w:t xml:space="preserve"> </w:t>
      </w:r>
      <w:r w:rsidRPr="00A417FA">
        <w:rPr>
          <w:rFonts w:ascii="Courier New" w:hAnsi="Courier New" w:cs="Courier New"/>
        </w:rPr>
        <w:t>str</w:t>
      </w:r>
      <w:r>
        <w:t xml:space="preserve"> to the serial port. The terminating null byte ('\0') will not be written.</w:t>
      </w:r>
      <w:r w:rsidRPr="00E77E75">
        <w:t xml:space="preserve"> </w:t>
      </w:r>
    </w:p>
    <w:tbl>
      <w:tblPr>
        <w:tblStyle w:val="TableGrid"/>
        <w:tblW w:w="0" w:type="auto"/>
        <w:tblInd w:w="1260" w:type="dxa"/>
        <w:tblLook w:val="04A0" w:firstRow="1" w:lastRow="0" w:firstColumn="1" w:lastColumn="0" w:noHBand="0" w:noVBand="1"/>
      </w:tblPr>
      <w:tblGrid>
        <w:gridCol w:w="9440"/>
      </w:tblGrid>
      <w:tr w:rsidR="00E77E75" w14:paraId="6151640A" w14:textId="77777777" w:rsidTr="00AD3141">
        <w:tc>
          <w:tcPr>
            <w:tcW w:w="9440" w:type="dxa"/>
            <w:shd w:val="clear" w:color="auto" w:fill="D9E2F3" w:themeFill="accent1" w:themeFillTint="33"/>
          </w:tcPr>
          <w:p w14:paraId="595D09E4" w14:textId="0997E08E" w:rsidR="00E77E75" w:rsidRPr="00A417FA" w:rsidRDefault="00E77E75" w:rsidP="00A417FA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417FA">
              <w:rPr>
                <w:rFonts w:ascii="Courier New" w:hAnsi="Courier New" w:cs="Courier New"/>
                <w:sz w:val="20"/>
                <w:szCs w:val="20"/>
              </w:rPr>
              <w:t xml:space="preserve">int c = </w:t>
            </w:r>
            <w:proofErr w:type="spellStart"/>
            <w:r w:rsidRPr="00A417FA">
              <w:rPr>
                <w:rFonts w:ascii="Courier New" w:hAnsi="Courier New" w:cs="Courier New"/>
                <w:sz w:val="20"/>
                <w:szCs w:val="20"/>
              </w:rPr>
              <w:t>uart_getchar_tmo</w:t>
            </w:r>
            <w:proofErr w:type="spellEnd"/>
            <w:r w:rsidRPr="00A417FA">
              <w:rPr>
                <w:rFonts w:ascii="Courier New" w:hAnsi="Courier New" w:cs="Courier New"/>
                <w:sz w:val="20"/>
                <w:szCs w:val="20"/>
              </w:rPr>
              <w:t xml:space="preserve">(handle, 1000000); </w:t>
            </w:r>
          </w:p>
        </w:tc>
      </w:tr>
    </w:tbl>
    <w:p w14:paraId="46841139" w14:textId="7CFB086B" w:rsidR="00E77E75" w:rsidRDefault="00AD3141" w:rsidP="00A417FA">
      <w:pPr>
        <w:pStyle w:val="Text2"/>
        <w:spacing w:before="240"/>
        <w:jc w:val="both"/>
      </w:pPr>
      <w:proofErr w:type="spellStart"/>
      <w:r w:rsidRPr="00CD3E15">
        <w:rPr>
          <w:rFonts w:ascii="Courier New" w:hAnsi="Courier New" w:cs="Courier New"/>
        </w:rPr>
        <w:t>uart_getchar_tmo</w:t>
      </w:r>
      <w:proofErr w:type="spellEnd"/>
      <w:r w:rsidRPr="00CD3E15">
        <w:rPr>
          <w:rFonts w:ascii="Courier New" w:hAnsi="Courier New" w:cs="Courier New"/>
        </w:rPr>
        <w:t>()</w:t>
      </w:r>
      <w:r>
        <w:t xml:space="preserve"> function </w:t>
      </w:r>
      <w:r w:rsidR="00A417FA">
        <w:t>r</w:t>
      </w:r>
      <w:r>
        <w:t>eads the next character from the serial port. If no character is available</w:t>
      </w:r>
      <w:r w:rsidR="00A417FA">
        <w:t>,</w:t>
      </w:r>
      <w:r>
        <w:t xml:space="preserve"> the function will block the calling thread with timeout. Here</w:t>
      </w:r>
      <w:r w:rsidR="00A417FA">
        <w:t>, the</w:t>
      </w:r>
      <w:r>
        <w:t xml:space="preserve"> timeout </w:t>
      </w:r>
      <w:r w:rsidR="00A417FA">
        <w:t xml:space="preserve">is </w:t>
      </w:r>
      <w:r>
        <w:t>1 sec</w:t>
      </w:r>
      <w:r w:rsidR="00BC0CB2">
        <w:t>ond</w:t>
      </w:r>
      <w:r>
        <w:t>.</w:t>
      </w:r>
    </w:p>
    <w:tbl>
      <w:tblPr>
        <w:tblStyle w:val="TableGrid"/>
        <w:tblW w:w="0" w:type="auto"/>
        <w:tblInd w:w="1260" w:type="dxa"/>
        <w:tblLook w:val="04A0" w:firstRow="1" w:lastRow="0" w:firstColumn="1" w:lastColumn="0" w:noHBand="0" w:noVBand="1"/>
      </w:tblPr>
      <w:tblGrid>
        <w:gridCol w:w="9440"/>
      </w:tblGrid>
      <w:tr w:rsidR="001842DE" w14:paraId="41115FF3" w14:textId="77777777" w:rsidTr="00AD3141">
        <w:tc>
          <w:tcPr>
            <w:tcW w:w="9440" w:type="dxa"/>
            <w:shd w:val="clear" w:color="auto" w:fill="D9E2F3" w:themeFill="accent1" w:themeFillTint="33"/>
          </w:tcPr>
          <w:p w14:paraId="0B6D34D3" w14:textId="25A4C706" w:rsidR="001842DE" w:rsidRPr="00981B18" w:rsidRDefault="001842DE" w:rsidP="00981B1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81B18">
              <w:rPr>
                <w:rFonts w:ascii="Courier New" w:hAnsi="Courier New" w:cs="Courier New"/>
                <w:sz w:val="20"/>
                <w:szCs w:val="20"/>
              </w:rPr>
              <w:t>if(c !=-1)</w:t>
            </w:r>
          </w:p>
          <w:p w14:paraId="573255C6" w14:textId="0D2A897F" w:rsidR="001842DE" w:rsidRPr="00981B18" w:rsidRDefault="001842DE" w:rsidP="00981B1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81B18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981B18">
              <w:rPr>
                <w:rFonts w:ascii="Courier New" w:hAnsi="Courier New" w:cs="Courier New"/>
                <w:sz w:val="20"/>
                <w:szCs w:val="20"/>
              </w:rPr>
              <w:t>os_printf</w:t>
            </w:r>
            <w:proofErr w:type="spellEnd"/>
            <w:r w:rsidRPr="00981B18">
              <w:rPr>
                <w:rFonts w:ascii="Courier New" w:hAnsi="Courier New" w:cs="Courier New"/>
                <w:sz w:val="20"/>
                <w:szCs w:val="20"/>
              </w:rPr>
              <w:t>("%c", c);</w:t>
            </w:r>
          </w:p>
        </w:tc>
      </w:tr>
    </w:tbl>
    <w:p w14:paraId="219016E1" w14:textId="115FE829" w:rsidR="001842DE" w:rsidRDefault="00AD3141" w:rsidP="00981B18">
      <w:pPr>
        <w:pStyle w:val="Text2"/>
        <w:spacing w:before="240"/>
        <w:jc w:val="both"/>
      </w:pPr>
      <w:proofErr w:type="spellStart"/>
      <w:r w:rsidRPr="00E77E75">
        <w:rPr>
          <w:rFonts w:ascii="Courier New" w:hAnsi="Courier New" w:cs="Courier New"/>
        </w:rPr>
        <w:t>uart_close</w:t>
      </w:r>
      <w:proofErr w:type="spellEnd"/>
      <w:r w:rsidRPr="00E77E75">
        <w:rPr>
          <w:rFonts w:ascii="Courier New" w:hAnsi="Courier New" w:cs="Courier New"/>
        </w:rPr>
        <w:t>()</w:t>
      </w:r>
      <w:r>
        <w:t xml:space="preserve"> function </w:t>
      </w:r>
      <w:r w:rsidR="00981B18">
        <w:t>c</w:t>
      </w:r>
      <w:r>
        <w:t>lose</w:t>
      </w:r>
      <w:r w:rsidR="00981B18">
        <w:t>s</w:t>
      </w:r>
      <w:r>
        <w:t xml:space="preserve"> the serial port and release</w:t>
      </w:r>
      <w:r w:rsidR="00981B18">
        <w:t>s</w:t>
      </w:r>
      <w:r>
        <w:t xml:space="preserve"> the memory claimed by the </w:t>
      </w:r>
      <w:proofErr w:type="spellStart"/>
      <w:r w:rsidRPr="00AD3141">
        <w:rPr>
          <w:rFonts w:ascii="Courier New" w:hAnsi="Courier New" w:cs="Courier New"/>
        </w:rPr>
        <w:t>uart_open</w:t>
      </w:r>
      <w:proofErr w:type="spellEnd"/>
      <w:r w:rsidRPr="00AD3141">
        <w:rPr>
          <w:rFonts w:ascii="Courier New" w:hAnsi="Courier New" w:cs="Courier New"/>
        </w:rPr>
        <w:t>()</w:t>
      </w:r>
      <w:r>
        <w:t xml:space="preserve"> call. Any characters left in the output buffers will be discarded. </w:t>
      </w:r>
    </w:p>
    <w:tbl>
      <w:tblPr>
        <w:tblStyle w:val="TableGrid"/>
        <w:tblW w:w="0" w:type="auto"/>
        <w:tblInd w:w="1260" w:type="dxa"/>
        <w:tblLook w:val="04A0" w:firstRow="1" w:lastRow="0" w:firstColumn="1" w:lastColumn="0" w:noHBand="0" w:noVBand="1"/>
      </w:tblPr>
      <w:tblGrid>
        <w:gridCol w:w="9440"/>
      </w:tblGrid>
      <w:tr w:rsidR="001842DE" w14:paraId="3341E8D2" w14:textId="77777777" w:rsidTr="001842DE">
        <w:tc>
          <w:tcPr>
            <w:tcW w:w="10700" w:type="dxa"/>
            <w:shd w:val="clear" w:color="auto" w:fill="D9E2F3" w:themeFill="accent1" w:themeFillTint="33"/>
          </w:tcPr>
          <w:p w14:paraId="193221A8" w14:textId="1360950D" w:rsidR="001842DE" w:rsidRPr="00981B18" w:rsidRDefault="001842DE" w:rsidP="00981B1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81B18">
              <w:rPr>
                <w:rFonts w:ascii="Courier New" w:hAnsi="Courier New" w:cs="Courier New"/>
                <w:sz w:val="20"/>
                <w:szCs w:val="20"/>
              </w:rPr>
              <w:t>uart_close</w:t>
            </w:r>
            <w:proofErr w:type="spellEnd"/>
            <w:r w:rsidRPr="00981B18">
              <w:rPr>
                <w:rFonts w:ascii="Courier New" w:hAnsi="Courier New" w:cs="Courier New"/>
                <w:sz w:val="20"/>
                <w:szCs w:val="20"/>
              </w:rPr>
              <w:t>(handle);</w:t>
            </w:r>
          </w:p>
        </w:tc>
      </w:tr>
    </w:tbl>
    <w:p w14:paraId="189C8A6E" w14:textId="69A612E2" w:rsidR="00981B18" w:rsidRDefault="00981B18" w:rsidP="00DB2D4B">
      <w:pPr>
        <w:pStyle w:val="Text2"/>
      </w:pPr>
      <w:r>
        <w:br w:type="page"/>
      </w:r>
    </w:p>
    <w:p w14:paraId="0D720F8B" w14:textId="232B83CB" w:rsidR="004E543F" w:rsidRDefault="004E543F" w:rsidP="00BC0CB2">
      <w:pPr>
        <w:pStyle w:val="Heading3"/>
        <w:ind w:left="1985" w:hanging="992"/>
      </w:pPr>
      <w:bookmarkStart w:id="20" w:name="_Ref94159207"/>
      <w:bookmarkStart w:id="21" w:name="_Toc109295106"/>
      <w:r>
        <w:lastRenderedPageBreak/>
        <w:t>Running the Application</w:t>
      </w:r>
      <w:bookmarkEnd w:id="20"/>
      <w:bookmarkEnd w:id="21"/>
      <w:r>
        <w:t xml:space="preserve"> </w:t>
      </w:r>
    </w:p>
    <w:p w14:paraId="0351D95B" w14:textId="3F9B1BF3" w:rsidR="000376C5" w:rsidRDefault="000376C5" w:rsidP="000376C5">
      <w:pPr>
        <w:pStyle w:val="Text3"/>
        <w:jc w:val="both"/>
      </w:pPr>
      <w:r>
        <w:t xml:space="preserve">Program </w:t>
      </w:r>
      <w:proofErr w:type="spellStart"/>
      <w:r>
        <w:rPr>
          <w:rFonts w:ascii="Courier New" w:hAnsi="Courier New" w:cs="Courier New"/>
        </w:rPr>
        <w:t>uart_rx.elf</w:t>
      </w:r>
      <w:proofErr w:type="spellEnd"/>
      <w:r w:rsidR="00BC0CB2">
        <w:rPr>
          <w:rFonts w:ascii="Courier New" w:hAnsi="Courier New" w:cs="Courier New"/>
        </w:rPr>
        <w:t xml:space="preserve"> </w:t>
      </w:r>
      <w:r w:rsidR="00BB5803" w:rsidRPr="00BC0CB2">
        <w:rPr>
          <w:rFonts w:cstheme="minorHAnsi"/>
        </w:rPr>
        <w:t>(</w:t>
      </w:r>
      <w:proofErr w:type="spellStart"/>
      <w:r w:rsidR="00BB5803" w:rsidRPr="00BC0CB2">
        <w:rPr>
          <w:rFonts w:cstheme="minorHAnsi"/>
          <w:i/>
          <w:iCs/>
        </w:rPr>
        <w:t>sdk_x.y</w:t>
      </w:r>
      <w:proofErr w:type="spellEnd"/>
      <w:r w:rsidR="00BB5803" w:rsidRPr="00BC0CB2">
        <w:rPr>
          <w:rFonts w:cstheme="minorHAnsi"/>
          <w:i/>
          <w:iCs/>
        </w:rPr>
        <w:t>\examples\</w:t>
      </w:r>
      <w:proofErr w:type="spellStart"/>
      <w:r w:rsidR="00BB5803" w:rsidRPr="00BC0CB2">
        <w:rPr>
          <w:rFonts w:cstheme="minorHAnsi"/>
          <w:i/>
          <w:iCs/>
        </w:rPr>
        <w:t>lp_uart</w:t>
      </w:r>
      <w:proofErr w:type="spellEnd"/>
      <w:r w:rsidR="00BB5803" w:rsidRPr="00BC0CB2">
        <w:rPr>
          <w:rFonts w:cstheme="minorHAnsi"/>
          <w:i/>
          <w:iCs/>
        </w:rPr>
        <w:t>\bin</w:t>
      </w:r>
      <w:r w:rsidR="00BB5803" w:rsidRPr="00BC0CB2">
        <w:rPr>
          <w:rFonts w:cstheme="minorHAnsi"/>
        </w:rPr>
        <w:t>)</w:t>
      </w:r>
      <w:r w:rsidRPr="00BC0CB2">
        <w:rPr>
          <w:rFonts w:cstheme="minorHAnsi"/>
        </w:rPr>
        <w:t xml:space="preserve"> </w:t>
      </w:r>
      <w:r>
        <w:t>using the Download tool:</w:t>
      </w:r>
    </w:p>
    <w:p w14:paraId="760C1D12" w14:textId="77777777" w:rsidR="000376C5" w:rsidRDefault="000376C5" w:rsidP="000376C5">
      <w:pPr>
        <w:pStyle w:val="Text3"/>
        <w:numPr>
          <w:ilvl w:val="0"/>
          <w:numId w:val="17"/>
        </w:numPr>
        <w:jc w:val="both"/>
      </w:pPr>
      <w:r>
        <w:t xml:space="preserve">Launch the Download tool provided with InnoPhase Talaria TWO SDK. </w:t>
      </w:r>
    </w:p>
    <w:p w14:paraId="06A8228D" w14:textId="77777777" w:rsidR="000376C5" w:rsidRDefault="000376C5" w:rsidP="000376C5">
      <w:pPr>
        <w:pStyle w:val="Text3"/>
        <w:numPr>
          <w:ilvl w:val="0"/>
          <w:numId w:val="17"/>
        </w:numPr>
        <w:jc w:val="both"/>
      </w:pPr>
      <w:r>
        <w:t>In the GUI window:</w:t>
      </w:r>
    </w:p>
    <w:p w14:paraId="7B421E70" w14:textId="77777777" w:rsidR="000376C5" w:rsidRDefault="000376C5" w:rsidP="000376C5">
      <w:pPr>
        <w:pStyle w:val="Text3"/>
        <w:numPr>
          <w:ilvl w:val="1"/>
          <w:numId w:val="17"/>
        </w:numPr>
        <w:jc w:val="both"/>
      </w:pPr>
      <w:r>
        <w:t xml:space="preserve">Boot Target: Select the appropriate EVK from the drop-down </w:t>
      </w:r>
    </w:p>
    <w:p w14:paraId="329696C4" w14:textId="54D326FB" w:rsidR="000376C5" w:rsidRDefault="000376C5" w:rsidP="000376C5">
      <w:pPr>
        <w:pStyle w:val="Text3"/>
        <w:numPr>
          <w:ilvl w:val="1"/>
          <w:numId w:val="17"/>
        </w:numPr>
        <w:jc w:val="both"/>
      </w:pPr>
      <w:r>
        <w:t xml:space="preserve">ELF Input: Load the </w:t>
      </w:r>
      <w:proofErr w:type="spellStart"/>
      <w:r>
        <w:rPr>
          <w:rFonts w:ascii="Courier New" w:hAnsi="Courier New" w:cs="Courier New"/>
        </w:rPr>
        <w:t>uart_rx.elf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cstheme="minorHAnsi"/>
        </w:rPr>
        <w:t xml:space="preserve">by clicking on </w:t>
      </w:r>
      <w:r>
        <w:rPr>
          <w:rFonts w:ascii="Courier New" w:hAnsi="Courier New" w:cs="Courier New"/>
        </w:rPr>
        <w:t>Select ELF File</w:t>
      </w:r>
      <w:r>
        <w:t xml:space="preserve">. </w:t>
      </w:r>
    </w:p>
    <w:p w14:paraId="1443FD95" w14:textId="77777777" w:rsidR="000376C5" w:rsidRDefault="000376C5" w:rsidP="000376C5">
      <w:pPr>
        <w:pStyle w:val="Text3"/>
        <w:numPr>
          <w:ilvl w:val="1"/>
          <w:numId w:val="17"/>
        </w:numPr>
        <w:jc w:val="both"/>
      </w:pPr>
      <w:r>
        <w:t xml:space="preserve">Programming: Prog RAM or Prog Flash as per requirement. </w:t>
      </w:r>
    </w:p>
    <w:p w14:paraId="0F63EDB0" w14:textId="4DC68899" w:rsidR="000376C5" w:rsidRDefault="000376C5" w:rsidP="000376C5">
      <w:pPr>
        <w:pStyle w:val="Text3"/>
        <w:jc w:val="both"/>
        <w:rPr>
          <w:rFonts w:cstheme="minorHAnsi"/>
        </w:rPr>
      </w:pPr>
      <w:r>
        <w:t xml:space="preserve">For more details on using the Download tool, refer to the document: </w:t>
      </w:r>
      <w:r>
        <w:rPr>
          <w:rFonts w:ascii="Courier New" w:hAnsi="Courier New" w:cs="Courier New"/>
        </w:rPr>
        <w:t xml:space="preserve">UG_Download_Tool.pdf </w:t>
      </w:r>
      <w:r>
        <w:rPr>
          <w:rFonts w:cstheme="minorHAnsi"/>
        </w:rPr>
        <w:t xml:space="preserve">(path: </w:t>
      </w:r>
      <w:proofErr w:type="spellStart"/>
      <w:r w:rsidR="00F82660" w:rsidRPr="00F82660">
        <w:rPr>
          <w:rFonts w:cstheme="minorHAnsi"/>
          <w:i/>
          <w:iCs/>
        </w:rPr>
        <w:t>sdk_x.y</w:t>
      </w:r>
      <w:proofErr w:type="spellEnd"/>
      <w:r w:rsidR="00BC0CB2">
        <w:rPr>
          <w:rFonts w:cstheme="minorHAnsi"/>
          <w:i/>
          <w:iCs/>
        </w:rPr>
        <w:t>\</w:t>
      </w:r>
      <w:proofErr w:type="spellStart"/>
      <w:r w:rsidR="00F82660" w:rsidRPr="00F82660">
        <w:rPr>
          <w:rFonts w:cstheme="minorHAnsi"/>
          <w:i/>
          <w:iCs/>
        </w:rPr>
        <w:t>pc_tools</w:t>
      </w:r>
      <w:proofErr w:type="spellEnd"/>
      <w:r w:rsidR="00BC0CB2">
        <w:rPr>
          <w:rFonts w:cstheme="minorHAnsi"/>
          <w:i/>
          <w:iCs/>
        </w:rPr>
        <w:t>\</w:t>
      </w:r>
      <w:proofErr w:type="spellStart"/>
      <w:r w:rsidR="00F82660" w:rsidRPr="00F82660">
        <w:rPr>
          <w:rFonts w:cstheme="minorHAnsi"/>
          <w:i/>
          <w:iCs/>
        </w:rPr>
        <w:t>Download_Tool</w:t>
      </w:r>
      <w:proofErr w:type="spellEnd"/>
      <w:r w:rsidR="00BC0CB2">
        <w:rPr>
          <w:rFonts w:cstheme="minorHAnsi"/>
          <w:i/>
          <w:iCs/>
        </w:rPr>
        <w:t>\</w:t>
      </w:r>
      <w:r w:rsidR="00F82660" w:rsidRPr="00F82660">
        <w:rPr>
          <w:rFonts w:cstheme="minorHAnsi"/>
          <w:i/>
          <w:iCs/>
        </w:rPr>
        <w:t>doc</w:t>
      </w:r>
      <w:r>
        <w:rPr>
          <w:rFonts w:cstheme="minorHAnsi"/>
        </w:rPr>
        <w:t>).</w:t>
      </w:r>
    </w:p>
    <w:p w14:paraId="07A22107" w14:textId="6198D7C9" w:rsidR="000376C5" w:rsidRDefault="000376C5" w:rsidP="000376C5">
      <w:pPr>
        <w:pStyle w:val="Text3"/>
        <w:jc w:val="both"/>
      </w:pPr>
      <w:r>
        <w:rPr>
          <w:rFonts w:cstheme="minorHAnsi"/>
          <w:b/>
          <w:bCs/>
        </w:rPr>
        <w:t>Note</w:t>
      </w:r>
      <w:r>
        <w:rPr>
          <w:rFonts w:cstheme="minorHAnsi"/>
        </w:rPr>
        <w:t xml:space="preserve">: x and y refer to the SDK release version. For example: </w:t>
      </w:r>
      <w:r w:rsidRPr="005E40A3">
        <w:rPr>
          <w:rFonts w:cstheme="minorHAnsi"/>
          <w:i/>
          <w:iCs/>
        </w:rPr>
        <w:t>sdk_2.</w:t>
      </w:r>
      <w:r w:rsidR="005966D4" w:rsidRPr="005E40A3">
        <w:rPr>
          <w:rFonts w:cstheme="minorHAnsi"/>
          <w:i/>
          <w:iCs/>
        </w:rPr>
        <w:t>5</w:t>
      </w:r>
      <w:r w:rsidR="00BC0CB2" w:rsidRPr="005E40A3">
        <w:rPr>
          <w:rFonts w:cstheme="minorHAnsi"/>
          <w:i/>
          <w:iCs/>
        </w:rPr>
        <w:t>\</w:t>
      </w:r>
      <w:r w:rsidRPr="005E40A3">
        <w:rPr>
          <w:rFonts w:cstheme="minorHAnsi"/>
          <w:i/>
          <w:iCs/>
        </w:rPr>
        <w:t>doc</w:t>
      </w:r>
      <w:r>
        <w:rPr>
          <w:rFonts w:cstheme="minorHAnsi"/>
        </w:rPr>
        <w:t>.</w:t>
      </w:r>
    </w:p>
    <w:p w14:paraId="576BC50E" w14:textId="77777777" w:rsidR="000376C5" w:rsidRPr="000376C5" w:rsidRDefault="000376C5" w:rsidP="000376C5">
      <w:pPr>
        <w:pStyle w:val="Text3"/>
      </w:pPr>
    </w:p>
    <w:p w14:paraId="4B9E5C32" w14:textId="349D0701" w:rsidR="004E543F" w:rsidRDefault="004E543F" w:rsidP="004E543F">
      <w:pPr>
        <w:pStyle w:val="Text3"/>
        <w:keepNext/>
        <w:jc w:val="center"/>
      </w:pPr>
    </w:p>
    <w:p w14:paraId="1B650599" w14:textId="07227B65" w:rsidR="004E543F" w:rsidRDefault="004E543F" w:rsidP="00981B18">
      <w:pPr>
        <w:pStyle w:val="Caption"/>
        <w:jc w:val="center"/>
      </w:pPr>
      <w:r>
        <w:br w:type="page"/>
      </w:r>
    </w:p>
    <w:p w14:paraId="4DE1D0EE" w14:textId="22DBDDB2" w:rsidR="004E543F" w:rsidRDefault="004E543F" w:rsidP="0043475B">
      <w:pPr>
        <w:pStyle w:val="Heading3"/>
        <w:ind w:left="1985" w:hanging="992"/>
      </w:pPr>
      <w:bookmarkStart w:id="22" w:name="_Toc109295107"/>
      <w:r>
        <w:lastRenderedPageBreak/>
        <w:t>Expected Output</w:t>
      </w:r>
      <w:bookmarkEnd w:id="22"/>
    </w:p>
    <w:p w14:paraId="1805840F" w14:textId="53AB805D" w:rsidR="004E543F" w:rsidRDefault="004E543F" w:rsidP="004E543F">
      <w:pPr>
        <w:pStyle w:val="Text3"/>
      </w:pPr>
      <w:proofErr w:type="spellStart"/>
      <w:r w:rsidRPr="00981B18">
        <w:rPr>
          <w:rFonts w:ascii="Courier New" w:hAnsi="Courier New" w:cs="Courier New"/>
        </w:rPr>
        <w:t>uart_rx</w:t>
      </w:r>
      <w:proofErr w:type="spellEnd"/>
      <w:r>
        <w:t xml:space="preserve"> console output:</w:t>
      </w:r>
    </w:p>
    <w:tbl>
      <w:tblPr>
        <w:tblStyle w:val="TableGrid"/>
        <w:tblW w:w="0" w:type="auto"/>
        <w:tblInd w:w="180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8900"/>
      </w:tblGrid>
      <w:tr w:rsidR="004E543F" w:rsidRPr="004E543F" w14:paraId="3D0D82B1" w14:textId="77777777" w:rsidTr="004E543F">
        <w:tc>
          <w:tcPr>
            <w:tcW w:w="10700" w:type="dxa"/>
            <w:shd w:val="clear" w:color="auto" w:fill="DEEAF6" w:themeFill="accent5" w:themeFillTint="33"/>
          </w:tcPr>
          <w:p w14:paraId="2041EC9B" w14:textId="77777777" w:rsidR="006A59BB" w:rsidRPr="006A59BB" w:rsidRDefault="006A59BB" w:rsidP="006A59BB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A59BB">
              <w:rPr>
                <w:rFonts w:ascii="Courier New" w:hAnsi="Courier New" w:cs="Courier New"/>
                <w:sz w:val="20"/>
                <w:szCs w:val="20"/>
              </w:rPr>
              <w:t>UART:NWWWWAEBuild</w:t>
            </w:r>
            <w:proofErr w:type="spellEnd"/>
            <w:r w:rsidRPr="006A59BB">
              <w:rPr>
                <w:rFonts w:ascii="Courier New" w:hAnsi="Courier New" w:cs="Courier New"/>
                <w:sz w:val="20"/>
                <w:szCs w:val="20"/>
              </w:rPr>
              <w:t xml:space="preserve"> $Id: git-f92bee540 $</w:t>
            </w:r>
          </w:p>
          <w:p w14:paraId="1C1EAC8F" w14:textId="77777777" w:rsidR="006A59BB" w:rsidRPr="006A59BB" w:rsidRDefault="006A59BB" w:rsidP="006A59BB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A59BB">
              <w:rPr>
                <w:rFonts w:ascii="Courier New" w:hAnsi="Courier New" w:cs="Courier New"/>
                <w:sz w:val="20"/>
                <w:szCs w:val="20"/>
              </w:rPr>
              <w:t>$App:git-7bdfd62</w:t>
            </w:r>
          </w:p>
          <w:p w14:paraId="5FCEB0E8" w14:textId="7BA2BEC1" w:rsidR="006A59BB" w:rsidRPr="006A59BB" w:rsidRDefault="006A59BB" w:rsidP="006A59BB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A59BB">
              <w:rPr>
                <w:rFonts w:ascii="Courier New" w:hAnsi="Courier New" w:cs="Courier New"/>
                <w:sz w:val="20"/>
                <w:szCs w:val="20"/>
              </w:rPr>
              <w:t>SDK Ver: sdk_2.</w:t>
            </w:r>
            <w:r w:rsidR="00981B18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  <w:p w14:paraId="2511F5C0" w14:textId="17658EA6" w:rsidR="004E543F" w:rsidRPr="004E543F" w:rsidRDefault="006A59BB" w:rsidP="006A59BB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A59BB">
              <w:rPr>
                <w:rFonts w:ascii="Courier New" w:hAnsi="Courier New" w:cs="Courier New"/>
                <w:sz w:val="20"/>
                <w:szCs w:val="20"/>
              </w:rPr>
              <w:t>Lpuart</w:t>
            </w:r>
            <w:proofErr w:type="spellEnd"/>
            <w:r w:rsidRPr="006A59BB">
              <w:rPr>
                <w:rFonts w:ascii="Courier New" w:hAnsi="Courier New" w:cs="Courier New"/>
                <w:sz w:val="20"/>
                <w:szCs w:val="20"/>
              </w:rPr>
              <w:t xml:space="preserve"> Rx Demo App</w:t>
            </w:r>
          </w:p>
        </w:tc>
      </w:tr>
    </w:tbl>
    <w:p w14:paraId="15426132" w14:textId="43EDE416" w:rsidR="004E543F" w:rsidRDefault="004E543F" w:rsidP="00DB2D4B">
      <w:pPr>
        <w:pStyle w:val="Text2"/>
      </w:pPr>
    </w:p>
    <w:p w14:paraId="295DA942" w14:textId="7D9C9ECE" w:rsidR="007C1570" w:rsidRDefault="0048386C" w:rsidP="00981B18">
      <w:pPr>
        <w:pStyle w:val="Text3"/>
        <w:jc w:val="both"/>
      </w:pPr>
      <w:r w:rsidRPr="0048386C">
        <w:t xml:space="preserve">Open </w:t>
      </w:r>
      <w:r w:rsidR="00245BBE">
        <w:t>a</w:t>
      </w:r>
      <w:r w:rsidRPr="0048386C">
        <w:t xml:space="preserve"> </w:t>
      </w:r>
      <w:r w:rsidR="00981B18">
        <w:t>m</w:t>
      </w:r>
      <w:r w:rsidRPr="0048386C">
        <w:t>inicom</w:t>
      </w:r>
      <w:r w:rsidR="00B54B55">
        <w:t xml:space="preserve"> </w:t>
      </w:r>
      <w:r w:rsidRPr="0048386C">
        <w:t xml:space="preserve">terminal with a baud rate of </w:t>
      </w:r>
      <w:r w:rsidR="007C1570" w:rsidRPr="0048386C">
        <w:t>921600</w:t>
      </w:r>
      <w:r w:rsidR="007C1570">
        <w:t>, with</w:t>
      </w:r>
      <w:r w:rsidR="00B54B55">
        <w:t xml:space="preserve"> no </w:t>
      </w:r>
      <w:r w:rsidR="00981B18">
        <w:t>h</w:t>
      </w:r>
      <w:r w:rsidR="00B54B55">
        <w:t xml:space="preserve">ardware flow control and </w:t>
      </w:r>
      <w:r w:rsidR="007C1570">
        <w:t xml:space="preserve">add the serial </w:t>
      </w:r>
      <w:r w:rsidR="00703626">
        <w:t>device.</w:t>
      </w:r>
    </w:p>
    <w:p w14:paraId="1853F93C" w14:textId="703D3D9E" w:rsidR="0048386C" w:rsidRDefault="007C1570" w:rsidP="00981B18">
      <w:pPr>
        <w:pStyle w:val="Text3"/>
        <w:jc w:val="both"/>
      </w:pPr>
      <w:r>
        <w:t>Once the minicom starts</w:t>
      </w:r>
      <w:r w:rsidR="00354C99">
        <w:t xml:space="preserve">, </w:t>
      </w:r>
      <w:r>
        <w:t>reset T</w:t>
      </w:r>
      <w:r w:rsidR="00894B36">
        <w:t>alaria TWO</w:t>
      </w:r>
      <w:r>
        <w:t xml:space="preserve"> which displays the output </w:t>
      </w:r>
      <w:r w:rsidR="00703626">
        <w:t>string.</w:t>
      </w:r>
    </w:p>
    <w:p w14:paraId="7B99A39F" w14:textId="77777777" w:rsidR="000376C5" w:rsidRDefault="00894B36" w:rsidP="000376C5">
      <w:pPr>
        <w:pStyle w:val="Text3"/>
        <w:keepNext/>
        <w:jc w:val="center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1A9435A7" wp14:editId="15724FA3">
            <wp:simplePos x="0" y="0"/>
            <wp:positionH relativeFrom="column">
              <wp:posOffset>2541271</wp:posOffset>
            </wp:positionH>
            <wp:positionV relativeFrom="paragraph">
              <wp:posOffset>476885</wp:posOffset>
            </wp:positionV>
            <wp:extent cx="822960" cy="144780"/>
            <wp:effectExtent l="0" t="0" r="0" b="7620"/>
            <wp:wrapNone/>
            <wp:docPr id="15" name="Pictur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artisticBlu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394" cy="1501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543F" w:rsidRPr="0043343A">
        <w:rPr>
          <w:noProof/>
        </w:rPr>
        <w:drawing>
          <wp:inline distT="0" distB="0" distL="0" distR="0" wp14:anchorId="249887A5" wp14:editId="2D7CE9A0">
            <wp:extent cx="4320000" cy="2926080"/>
            <wp:effectExtent l="19050" t="19050" r="23495" b="26670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2"/>
                    <a:srcRect t="18480" r="17514" b="633"/>
                    <a:stretch/>
                  </pic:blipFill>
                  <pic:spPr bwMode="auto">
                    <a:xfrm>
                      <a:off x="0" y="0"/>
                      <a:ext cx="4320000" cy="29260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9AD588" w14:textId="603BEE86" w:rsidR="004E543F" w:rsidRDefault="000376C5" w:rsidP="000376C5">
      <w:pPr>
        <w:pStyle w:val="Caption"/>
        <w:jc w:val="center"/>
      </w:pPr>
      <w:bookmarkStart w:id="23" w:name="_Toc109295121"/>
      <w:r>
        <w:t xml:space="preserve">Figure </w:t>
      </w:r>
      <w:fldSimple w:instr=" SEQ Figure \* ARABIC ">
        <w:r w:rsidR="000C46D6">
          <w:rPr>
            <w:noProof/>
          </w:rPr>
          <w:t>3</w:t>
        </w:r>
      </w:fldSimple>
      <w:r>
        <w:t xml:space="preserve">: </w:t>
      </w:r>
      <w:r w:rsidRPr="00DC6B26">
        <w:t>UART - RX Minicom Output</w:t>
      </w:r>
      <w:bookmarkEnd w:id="23"/>
    </w:p>
    <w:p w14:paraId="537BF193" w14:textId="4D4E4C96" w:rsidR="00AA0C50" w:rsidRDefault="00AA0C50" w:rsidP="004E543F">
      <w:pPr>
        <w:pStyle w:val="Caption"/>
        <w:jc w:val="center"/>
      </w:pPr>
    </w:p>
    <w:p w14:paraId="14C5740B" w14:textId="30BECD92" w:rsidR="00426270" w:rsidRDefault="00426270" w:rsidP="00426270">
      <w:r>
        <w:br w:type="page"/>
      </w:r>
    </w:p>
    <w:p w14:paraId="65EC5398" w14:textId="0410C40C" w:rsidR="00C16AE7" w:rsidRDefault="00DB2D4B" w:rsidP="0043475B">
      <w:pPr>
        <w:pStyle w:val="Heading2"/>
        <w:ind w:left="1418" w:hanging="851"/>
      </w:pPr>
      <w:bookmarkStart w:id="24" w:name="_Toc109295108"/>
      <w:r>
        <w:lastRenderedPageBreak/>
        <w:t>UART-TX</w:t>
      </w:r>
      <w:bookmarkEnd w:id="24"/>
    </w:p>
    <w:p w14:paraId="123DA24E" w14:textId="53D9B67B" w:rsidR="00E02410" w:rsidRPr="00E02410" w:rsidRDefault="00E02410" w:rsidP="0043475B">
      <w:pPr>
        <w:pStyle w:val="Heading3"/>
        <w:ind w:left="1985" w:hanging="992"/>
      </w:pPr>
      <w:bookmarkStart w:id="25" w:name="_Toc109295109"/>
      <w:r>
        <w:t>Code walkthrough</w:t>
      </w:r>
      <w:bookmarkEnd w:id="25"/>
    </w:p>
    <w:p w14:paraId="5D0DD12F" w14:textId="6E6267CA" w:rsidR="00DB2D4B" w:rsidRDefault="00AD3141" w:rsidP="00981B18">
      <w:pPr>
        <w:pStyle w:val="Text2"/>
        <w:jc w:val="both"/>
      </w:pPr>
      <w:r>
        <w:t xml:space="preserve">The </w:t>
      </w:r>
      <w:proofErr w:type="spellStart"/>
      <w:r w:rsidRPr="00AD3141">
        <w:rPr>
          <w:rFonts w:ascii="Courier New" w:hAnsi="Courier New" w:cs="Courier New"/>
        </w:rPr>
        <w:t>uart_tx.c</w:t>
      </w:r>
      <w:proofErr w:type="spellEnd"/>
      <w:r w:rsidRPr="00AD3141">
        <w:t xml:space="preserve"> </w:t>
      </w:r>
      <w:r w:rsidR="00307C06">
        <w:t xml:space="preserve">is used to send </w:t>
      </w:r>
      <w:r w:rsidRPr="00AD3141">
        <w:t>data on serial port using UART</w:t>
      </w:r>
      <w:r>
        <w:t xml:space="preserve">. This </w:t>
      </w:r>
      <w:r w:rsidR="00426270" w:rsidRPr="00426270">
        <w:t>transmit</w:t>
      </w:r>
      <w:r>
        <w:t>s</w:t>
      </w:r>
      <w:r w:rsidR="00426270" w:rsidRPr="00426270">
        <w:t xml:space="preserve"> a string of data "Hello world"</w:t>
      </w:r>
      <w:r w:rsidR="00426270">
        <w:t xml:space="preserve"> </w:t>
      </w:r>
      <w:r w:rsidR="00426270" w:rsidRPr="00426270">
        <w:t>from Talaria</w:t>
      </w:r>
      <w:r w:rsidR="00BD5DE6">
        <w:t xml:space="preserve"> </w:t>
      </w:r>
      <w:r w:rsidR="00426270">
        <w:t>TWO</w:t>
      </w:r>
      <w:r w:rsidR="00BD5DE6">
        <w:t xml:space="preserve"> to host through the UART</w:t>
      </w:r>
      <w:r w:rsidR="00821876">
        <w:t>.</w:t>
      </w:r>
    </w:p>
    <w:p w14:paraId="02C2CC70" w14:textId="32804738" w:rsidR="00821876" w:rsidRDefault="00821876" w:rsidP="00981B18">
      <w:pPr>
        <w:pStyle w:val="Text2"/>
        <w:jc w:val="both"/>
      </w:pPr>
      <w:r w:rsidRPr="00821876">
        <w:t xml:space="preserve">The </w:t>
      </w:r>
      <w:r w:rsidRPr="00307C06">
        <w:rPr>
          <w:rFonts w:ascii="Courier New" w:hAnsi="Courier New" w:cs="Courier New"/>
        </w:rPr>
        <w:t xml:space="preserve">struct </w:t>
      </w:r>
      <w:proofErr w:type="spellStart"/>
      <w:r w:rsidRPr="00307C06">
        <w:rPr>
          <w:rFonts w:ascii="Courier New" w:hAnsi="Courier New" w:cs="Courier New"/>
        </w:rPr>
        <w:t>uart</w:t>
      </w:r>
      <w:proofErr w:type="spellEnd"/>
      <w:r w:rsidRPr="00821876">
        <w:t xml:space="preserve"> </w:t>
      </w:r>
      <w:r w:rsidR="00307C06">
        <w:t>o</w:t>
      </w:r>
      <w:r w:rsidRPr="00821876">
        <w:t>paque object represen</w:t>
      </w:r>
      <w:r w:rsidR="00307C06">
        <w:t>ts the</w:t>
      </w:r>
      <w:r w:rsidRPr="00821876">
        <w:t xml:space="preserve"> UART. This function will initialize and allocate buffer space for the UART functions.</w:t>
      </w:r>
    </w:p>
    <w:tbl>
      <w:tblPr>
        <w:tblStyle w:val="TableGrid"/>
        <w:tblW w:w="0" w:type="auto"/>
        <w:tblInd w:w="1260" w:type="dxa"/>
        <w:tblLook w:val="04A0" w:firstRow="1" w:lastRow="0" w:firstColumn="1" w:lastColumn="0" w:noHBand="0" w:noVBand="1"/>
      </w:tblPr>
      <w:tblGrid>
        <w:gridCol w:w="9440"/>
      </w:tblGrid>
      <w:tr w:rsidR="00307C06" w14:paraId="39E789F8" w14:textId="77777777" w:rsidTr="00307C06">
        <w:tc>
          <w:tcPr>
            <w:tcW w:w="10700" w:type="dxa"/>
            <w:shd w:val="clear" w:color="auto" w:fill="DEEAF6" w:themeFill="accent5" w:themeFillTint="33"/>
          </w:tcPr>
          <w:p w14:paraId="4EB9686A" w14:textId="28093E8C" w:rsidR="00307C06" w:rsidRPr="00307C06" w:rsidRDefault="00307C06" w:rsidP="00307C06">
            <w:pPr>
              <w:pStyle w:val="Text2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07C06">
              <w:rPr>
                <w:rFonts w:ascii="Courier New" w:hAnsi="Courier New" w:cs="Courier New"/>
                <w:sz w:val="20"/>
                <w:szCs w:val="20"/>
              </w:rPr>
              <w:t xml:space="preserve">struct </w:t>
            </w:r>
            <w:proofErr w:type="spellStart"/>
            <w:r w:rsidRPr="00307C06">
              <w:rPr>
                <w:rFonts w:ascii="Courier New" w:hAnsi="Courier New" w:cs="Courier New"/>
                <w:sz w:val="20"/>
                <w:szCs w:val="20"/>
              </w:rPr>
              <w:t>uart</w:t>
            </w:r>
            <w:proofErr w:type="spellEnd"/>
            <w:r w:rsidRPr="00307C06">
              <w:rPr>
                <w:rFonts w:ascii="Courier New" w:hAnsi="Courier New" w:cs="Courier New"/>
                <w:sz w:val="20"/>
                <w:szCs w:val="20"/>
              </w:rPr>
              <w:t xml:space="preserve"> *handle;</w:t>
            </w:r>
          </w:p>
        </w:tc>
      </w:tr>
    </w:tbl>
    <w:p w14:paraId="1A4DF310" w14:textId="76DA2384" w:rsidR="00307C06" w:rsidRDefault="00307C06" w:rsidP="00307C06">
      <w:pPr>
        <w:pStyle w:val="Text2"/>
        <w:jc w:val="both"/>
      </w:pPr>
    </w:p>
    <w:p w14:paraId="6B440169" w14:textId="55D10C15" w:rsidR="00821876" w:rsidRDefault="00821876" w:rsidP="00307C06">
      <w:pPr>
        <w:pStyle w:val="Text2"/>
        <w:jc w:val="both"/>
      </w:pPr>
      <w:r w:rsidRPr="00E725C1">
        <w:t>The function will return a pointer to an opaque object that is used as a handle in subsequent calls to the UART functions. I</w:t>
      </w:r>
      <w:r w:rsidR="00307C06">
        <w:t>t</w:t>
      </w:r>
      <w:r w:rsidRPr="00E725C1">
        <w:t xml:space="preserve"> </w:t>
      </w:r>
      <w:r w:rsidR="00307C06">
        <w:t>o</w:t>
      </w:r>
      <w:r w:rsidRPr="00E725C1">
        <w:t>pen</w:t>
      </w:r>
      <w:r w:rsidR="00307C06">
        <w:t>s</w:t>
      </w:r>
      <w:r w:rsidRPr="00E725C1">
        <w:t xml:space="preserve"> the serial port using baud rate 921600.</w:t>
      </w:r>
    </w:p>
    <w:tbl>
      <w:tblPr>
        <w:tblStyle w:val="TableGrid"/>
        <w:tblW w:w="0" w:type="auto"/>
        <w:tblInd w:w="1260" w:type="dxa"/>
        <w:tblLook w:val="04A0" w:firstRow="1" w:lastRow="0" w:firstColumn="1" w:lastColumn="0" w:noHBand="0" w:noVBand="1"/>
      </w:tblPr>
      <w:tblGrid>
        <w:gridCol w:w="9440"/>
      </w:tblGrid>
      <w:tr w:rsidR="00307C06" w14:paraId="40F30D13" w14:textId="77777777" w:rsidTr="00307C06">
        <w:tc>
          <w:tcPr>
            <w:tcW w:w="10700" w:type="dxa"/>
            <w:shd w:val="clear" w:color="auto" w:fill="DEEAF6" w:themeFill="accent5" w:themeFillTint="33"/>
          </w:tcPr>
          <w:p w14:paraId="038274EC" w14:textId="236B48DD" w:rsidR="00307C06" w:rsidRPr="00307C06" w:rsidRDefault="00307C06" w:rsidP="00307C06">
            <w:pPr>
              <w:pStyle w:val="Text2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07C06">
              <w:rPr>
                <w:rFonts w:ascii="Courier New" w:hAnsi="Courier New" w:cs="Courier New"/>
                <w:sz w:val="20"/>
                <w:szCs w:val="20"/>
              </w:rPr>
              <w:t xml:space="preserve">handle = </w:t>
            </w:r>
            <w:proofErr w:type="spellStart"/>
            <w:r w:rsidRPr="00307C06">
              <w:rPr>
                <w:rFonts w:ascii="Courier New" w:hAnsi="Courier New" w:cs="Courier New"/>
                <w:sz w:val="20"/>
                <w:szCs w:val="20"/>
              </w:rPr>
              <w:t>uart_</w:t>
            </w:r>
            <w:proofErr w:type="gramStart"/>
            <w:r w:rsidRPr="00307C06">
              <w:rPr>
                <w:rFonts w:ascii="Courier New" w:hAnsi="Courier New" w:cs="Courier New"/>
                <w:sz w:val="20"/>
                <w:szCs w:val="20"/>
              </w:rPr>
              <w:t>open</w:t>
            </w:r>
            <w:proofErr w:type="spellEnd"/>
            <w:r w:rsidRPr="00307C0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07C06">
              <w:rPr>
                <w:rFonts w:ascii="Courier New" w:hAnsi="Courier New" w:cs="Courier New"/>
                <w:sz w:val="20"/>
                <w:szCs w:val="20"/>
              </w:rPr>
              <w:t>921600);</w:t>
            </w:r>
          </w:p>
          <w:p w14:paraId="3ECC3150" w14:textId="0698D753" w:rsidR="00307C06" w:rsidRPr="00307C06" w:rsidRDefault="00307C06" w:rsidP="00307C06">
            <w:pPr>
              <w:pStyle w:val="Text2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07C06">
              <w:rPr>
                <w:rFonts w:ascii="Courier New" w:hAnsi="Courier New" w:cs="Courier New"/>
                <w:sz w:val="20"/>
                <w:szCs w:val="20"/>
              </w:rPr>
              <w:t>if (handle == NULL)</w:t>
            </w:r>
          </w:p>
          <w:p w14:paraId="7CB82F14" w14:textId="6A5AC006" w:rsidR="00307C06" w:rsidRPr="00307C06" w:rsidRDefault="00307C06" w:rsidP="00307C06">
            <w:pPr>
              <w:pStyle w:val="Text2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07C06">
              <w:rPr>
                <w:rFonts w:ascii="Courier New" w:hAnsi="Courier New" w:cs="Courier New"/>
                <w:sz w:val="20"/>
                <w:szCs w:val="20"/>
              </w:rPr>
              <w:t>return 1;</w:t>
            </w:r>
          </w:p>
        </w:tc>
      </w:tr>
    </w:tbl>
    <w:p w14:paraId="4FC96462" w14:textId="77777777" w:rsidR="00307C06" w:rsidRPr="00E725C1" w:rsidRDefault="00307C06" w:rsidP="00307C06">
      <w:pPr>
        <w:pStyle w:val="Text2"/>
        <w:jc w:val="both"/>
      </w:pPr>
    </w:p>
    <w:p w14:paraId="59A38D81" w14:textId="01E85A30" w:rsidR="00821876" w:rsidRDefault="00821876" w:rsidP="00AA4AE2">
      <w:pPr>
        <w:pStyle w:val="Text2"/>
        <w:jc w:val="both"/>
      </w:pPr>
      <w:r w:rsidRPr="00E725C1">
        <w:t xml:space="preserve">This function will write the null terminated string pointed to by </w:t>
      </w:r>
      <w:r w:rsidRPr="00AA4AE2">
        <w:rPr>
          <w:rFonts w:ascii="Courier New" w:hAnsi="Courier New" w:cs="Courier New"/>
        </w:rPr>
        <w:t>str</w:t>
      </w:r>
      <w:r w:rsidRPr="00E725C1">
        <w:t xml:space="preserve"> to the serial port. The terminating null byte ('\0') will not be written.</w:t>
      </w:r>
    </w:p>
    <w:tbl>
      <w:tblPr>
        <w:tblStyle w:val="TableGrid"/>
        <w:tblW w:w="0" w:type="auto"/>
        <w:tblInd w:w="1260" w:type="dxa"/>
        <w:tblLook w:val="04A0" w:firstRow="1" w:lastRow="0" w:firstColumn="1" w:lastColumn="0" w:noHBand="0" w:noVBand="1"/>
      </w:tblPr>
      <w:tblGrid>
        <w:gridCol w:w="9440"/>
      </w:tblGrid>
      <w:tr w:rsidR="00AA4AE2" w14:paraId="0267C855" w14:textId="77777777" w:rsidTr="00AA4AE2">
        <w:tc>
          <w:tcPr>
            <w:tcW w:w="10700" w:type="dxa"/>
            <w:shd w:val="clear" w:color="auto" w:fill="DEEAF6" w:themeFill="accent5" w:themeFillTint="33"/>
          </w:tcPr>
          <w:p w14:paraId="52D2F758" w14:textId="500D328D" w:rsidR="00AA4AE2" w:rsidRPr="00AA4AE2" w:rsidRDefault="00AA4AE2" w:rsidP="00AA4AE2">
            <w:pPr>
              <w:pStyle w:val="Text2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A4AE2">
              <w:rPr>
                <w:rFonts w:ascii="Courier New" w:hAnsi="Courier New" w:cs="Courier New"/>
                <w:sz w:val="20"/>
                <w:szCs w:val="20"/>
              </w:rPr>
              <w:t>uart_puts</w:t>
            </w:r>
            <w:proofErr w:type="spellEnd"/>
            <w:r w:rsidRPr="00AA4AE2">
              <w:rPr>
                <w:rFonts w:ascii="Courier New" w:hAnsi="Courier New" w:cs="Courier New"/>
                <w:sz w:val="20"/>
                <w:szCs w:val="20"/>
              </w:rPr>
              <w:t>(handle, "Hello World\n");</w:t>
            </w:r>
          </w:p>
        </w:tc>
      </w:tr>
    </w:tbl>
    <w:p w14:paraId="49D8A36D" w14:textId="77777777" w:rsidR="00AA4AE2" w:rsidRPr="00E725C1" w:rsidRDefault="00AA4AE2" w:rsidP="00AA4AE2">
      <w:pPr>
        <w:pStyle w:val="Text2"/>
        <w:jc w:val="both"/>
      </w:pPr>
    </w:p>
    <w:p w14:paraId="6423DCC0" w14:textId="187E222B" w:rsidR="00DE6436" w:rsidRDefault="00DE6436" w:rsidP="00AA4AE2">
      <w:pPr>
        <w:pStyle w:val="Text2"/>
        <w:jc w:val="both"/>
      </w:pPr>
      <w:proofErr w:type="spellStart"/>
      <w:r w:rsidRPr="00E725C1">
        <w:rPr>
          <w:rFonts w:ascii="Courier New" w:hAnsi="Courier New" w:cs="Courier New"/>
        </w:rPr>
        <w:t>uart_flush</w:t>
      </w:r>
      <w:proofErr w:type="spellEnd"/>
      <w:r w:rsidRPr="00E725C1">
        <w:rPr>
          <w:rFonts w:ascii="Courier New" w:hAnsi="Courier New" w:cs="Courier New"/>
        </w:rPr>
        <w:t>()</w:t>
      </w:r>
      <w:r w:rsidR="00F5058B" w:rsidRPr="00E725C1">
        <w:t>calls</w:t>
      </w:r>
      <w:r w:rsidRPr="00E725C1">
        <w:t xml:space="preserve"> </w:t>
      </w:r>
      <w:r w:rsidR="00AA4AE2">
        <w:t xml:space="preserve">the </w:t>
      </w:r>
      <w:r w:rsidRPr="00E725C1">
        <w:t>thread until all characters currently buffered for output have been written to the serial port.</w:t>
      </w:r>
    </w:p>
    <w:tbl>
      <w:tblPr>
        <w:tblStyle w:val="TableGrid"/>
        <w:tblW w:w="0" w:type="auto"/>
        <w:tblInd w:w="1260" w:type="dxa"/>
        <w:tblLook w:val="04A0" w:firstRow="1" w:lastRow="0" w:firstColumn="1" w:lastColumn="0" w:noHBand="0" w:noVBand="1"/>
      </w:tblPr>
      <w:tblGrid>
        <w:gridCol w:w="9440"/>
      </w:tblGrid>
      <w:tr w:rsidR="00AA4AE2" w14:paraId="0C13466A" w14:textId="77777777" w:rsidTr="00AA4AE2">
        <w:tc>
          <w:tcPr>
            <w:tcW w:w="10700" w:type="dxa"/>
            <w:shd w:val="clear" w:color="auto" w:fill="DEEAF6" w:themeFill="accent5" w:themeFillTint="33"/>
          </w:tcPr>
          <w:p w14:paraId="798F5DED" w14:textId="69ECECC8" w:rsidR="00AA4AE2" w:rsidRPr="00AA4AE2" w:rsidRDefault="00AA4AE2" w:rsidP="00AA4AE2">
            <w:pPr>
              <w:pStyle w:val="Text2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A4AE2">
              <w:rPr>
                <w:rFonts w:ascii="Courier New" w:hAnsi="Courier New" w:cs="Courier New"/>
                <w:sz w:val="20"/>
                <w:szCs w:val="20"/>
              </w:rPr>
              <w:t>uart_flush</w:t>
            </w:r>
            <w:proofErr w:type="spellEnd"/>
            <w:r w:rsidRPr="00AA4AE2">
              <w:rPr>
                <w:rFonts w:ascii="Courier New" w:hAnsi="Courier New" w:cs="Courier New"/>
                <w:sz w:val="20"/>
                <w:szCs w:val="20"/>
              </w:rPr>
              <w:t>(handle);</w:t>
            </w:r>
          </w:p>
        </w:tc>
      </w:tr>
    </w:tbl>
    <w:p w14:paraId="39F187B7" w14:textId="77777777" w:rsidR="00AA4AE2" w:rsidRPr="00E725C1" w:rsidRDefault="00AA4AE2" w:rsidP="00AA4AE2">
      <w:pPr>
        <w:pStyle w:val="Text2"/>
        <w:jc w:val="both"/>
      </w:pPr>
    </w:p>
    <w:p w14:paraId="6D287B3E" w14:textId="3D9AD9FA" w:rsidR="00DB2D4B" w:rsidRDefault="00DE6436" w:rsidP="00AA4AE2">
      <w:pPr>
        <w:pStyle w:val="Text2"/>
        <w:jc w:val="both"/>
      </w:pPr>
      <w:r>
        <w:t xml:space="preserve">The </w:t>
      </w:r>
      <w:proofErr w:type="spellStart"/>
      <w:r w:rsidRPr="00E77E75">
        <w:rPr>
          <w:rFonts w:ascii="Courier New" w:hAnsi="Courier New" w:cs="Courier New"/>
        </w:rPr>
        <w:t>uart_close</w:t>
      </w:r>
      <w:proofErr w:type="spellEnd"/>
      <w:r w:rsidRPr="00E77E75">
        <w:rPr>
          <w:rFonts w:ascii="Courier New" w:hAnsi="Courier New" w:cs="Courier New"/>
        </w:rPr>
        <w:t>()</w:t>
      </w:r>
      <w:r>
        <w:t xml:space="preserve"> function </w:t>
      </w:r>
      <w:r w:rsidR="00AA4AE2">
        <w:t>c</w:t>
      </w:r>
      <w:r>
        <w:t>lose</w:t>
      </w:r>
      <w:r w:rsidR="00AA4AE2">
        <w:t>s</w:t>
      </w:r>
      <w:r>
        <w:t xml:space="preserve"> the serial port and release</w:t>
      </w:r>
      <w:r w:rsidR="00AA4AE2">
        <w:t>s</w:t>
      </w:r>
      <w:r>
        <w:t xml:space="preserve"> the memory claimed by the </w:t>
      </w:r>
      <w:proofErr w:type="spellStart"/>
      <w:r w:rsidRPr="00AD3141">
        <w:rPr>
          <w:rFonts w:ascii="Courier New" w:hAnsi="Courier New" w:cs="Courier New"/>
        </w:rPr>
        <w:t>uart_open</w:t>
      </w:r>
      <w:proofErr w:type="spellEnd"/>
      <w:r w:rsidRPr="00AD3141">
        <w:rPr>
          <w:rFonts w:ascii="Courier New" w:hAnsi="Courier New" w:cs="Courier New"/>
        </w:rPr>
        <w:t>()</w:t>
      </w:r>
      <w:r>
        <w:t xml:space="preserve"> call. </w:t>
      </w:r>
    </w:p>
    <w:tbl>
      <w:tblPr>
        <w:tblStyle w:val="TableGrid"/>
        <w:tblW w:w="0" w:type="auto"/>
        <w:tblInd w:w="1260" w:type="dxa"/>
        <w:tblLook w:val="04A0" w:firstRow="1" w:lastRow="0" w:firstColumn="1" w:lastColumn="0" w:noHBand="0" w:noVBand="1"/>
      </w:tblPr>
      <w:tblGrid>
        <w:gridCol w:w="9440"/>
      </w:tblGrid>
      <w:tr w:rsidR="00AA4AE2" w14:paraId="66F7297C" w14:textId="77777777" w:rsidTr="00AA4AE2">
        <w:tc>
          <w:tcPr>
            <w:tcW w:w="10700" w:type="dxa"/>
            <w:shd w:val="clear" w:color="auto" w:fill="DEEAF6" w:themeFill="accent5" w:themeFillTint="33"/>
          </w:tcPr>
          <w:p w14:paraId="7F011107" w14:textId="6E4BACFA" w:rsidR="00AA4AE2" w:rsidRPr="00AA4AE2" w:rsidRDefault="00AA4AE2" w:rsidP="00AA4AE2">
            <w:pPr>
              <w:pStyle w:val="Text2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A4AE2">
              <w:rPr>
                <w:rFonts w:ascii="Courier New" w:hAnsi="Courier New" w:cs="Courier New"/>
                <w:sz w:val="20"/>
                <w:szCs w:val="20"/>
              </w:rPr>
              <w:t>uart_close</w:t>
            </w:r>
            <w:proofErr w:type="spellEnd"/>
            <w:r w:rsidRPr="00AA4AE2">
              <w:rPr>
                <w:rFonts w:ascii="Courier New" w:hAnsi="Courier New" w:cs="Courier New"/>
                <w:sz w:val="20"/>
                <w:szCs w:val="20"/>
              </w:rPr>
              <w:t>(handle);</w:t>
            </w:r>
          </w:p>
        </w:tc>
      </w:tr>
    </w:tbl>
    <w:p w14:paraId="78A92355" w14:textId="4530D07A" w:rsidR="00AA4AE2" w:rsidRDefault="00AA4AE2" w:rsidP="00AA4AE2">
      <w:pPr>
        <w:pStyle w:val="Text2"/>
        <w:jc w:val="both"/>
      </w:pPr>
      <w:r>
        <w:br w:type="page"/>
      </w:r>
    </w:p>
    <w:p w14:paraId="180EDF54" w14:textId="2C1B6E2D" w:rsidR="00D01286" w:rsidRDefault="00D01286" w:rsidP="0043475B">
      <w:pPr>
        <w:pStyle w:val="Heading3"/>
        <w:ind w:left="1985" w:hanging="992"/>
      </w:pPr>
      <w:bookmarkStart w:id="26" w:name="_Toc109295110"/>
      <w:r>
        <w:lastRenderedPageBreak/>
        <w:t>Running the Application</w:t>
      </w:r>
      <w:bookmarkEnd w:id="26"/>
      <w:r>
        <w:t xml:space="preserve"> </w:t>
      </w:r>
    </w:p>
    <w:p w14:paraId="4B62518D" w14:textId="77665015" w:rsidR="000376C5" w:rsidRDefault="000376C5" w:rsidP="000376C5">
      <w:pPr>
        <w:pStyle w:val="Text3"/>
        <w:jc w:val="both"/>
      </w:pPr>
      <w:r>
        <w:t xml:space="preserve">Program </w:t>
      </w:r>
      <w:proofErr w:type="spellStart"/>
      <w:r>
        <w:rPr>
          <w:rFonts w:ascii="Courier New" w:hAnsi="Courier New" w:cs="Courier New"/>
        </w:rPr>
        <w:t>uart_tx.elf</w:t>
      </w:r>
      <w:proofErr w:type="spellEnd"/>
      <w:r w:rsidR="005E40A3">
        <w:rPr>
          <w:rFonts w:ascii="Courier New" w:hAnsi="Courier New" w:cs="Courier New"/>
        </w:rPr>
        <w:t xml:space="preserve"> </w:t>
      </w:r>
      <w:r w:rsidR="00BB5803" w:rsidRPr="005E40A3">
        <w:rPr>
          <w:rFonts w:cstheme="minorHAnsi"/>
        </w:rPr>
        <w:t>(</w:t>
      </w:r>
      <w:proofErr w:type="spellStart"/>
      <w:r w:rsidR="00BB5803" w:rsidRPr="005E40A3">
        <w:rPr>
          <w:rFonts w:cstheme="minorHAnsi"/>
          <w:i/>
          <w:iCs/>
        </w:rPr>
        <w:t>sdk_x.y</w:t>
      </w:r>
      <w:proofErr w:type="spellEnd"/>
      <w:r w:rsidR="00BB5803" w:rsidRPr="005E40A3">
        <w:rPr>
          <w:rFonts w:cstheme="minorHAnsi"/>
          <w:i/>
          <w:iCs/>
        </w:rPr>
        <w:t>\examples\</w:t>
      </w:r>
      <w:proofErr w:type="spellStart"/>
      <w:r w:rsidR="00BB5803" w:rsidRPr="005E40A3">
        <w:rPr>
          <w:rFonts w:cstheme="minorHAnsi"/>
          <w:i/>
          <w:iCs/>
        </w:rPr>
        <w:t>lp_uart</w:t>
      </w:r>
      <w:proofErr w:type="spellEnd"/>
      <w:r w:rsidR="00BB5803" w:rsidRPr="005E40A3">
        <w:rPr>
          <w:rFonts w:cstheme="minorHAnsi"/>
          <w:i/>
          <w:iCs/>
        </w:rPr>
        <w:t>\bin</w:t>
      </w:r>
      <w:r w:rsidR="00BB5803" w:rsidRPr="005E40A3">
        <w:rPr>
          <w:rFonts w:cstheme="minorHAnsi"/>
        </w:rPr>
        <w:t>)</w:t>
      </w:r>
      <w:r w:rsidRPr="005E40A3">
        <w:rPr>
          <w:rFonts w:cstheme="minorHAnsi"/>
        </w:rPr>
        <w:t xml:space="preserve"> </w:t>
      </w:r>
      <w:r>
        <w:t>using the Download tool:</w:t>
      </w:r>
    </w:p>
    <w:p w14:paraId="15DF733B" w14:textId="77777777" w:rsidR="000376C5" w:rsidRDefault="000376C5" w:rsidP="000376C5">
      <w:pPr>
        <w:pStyle w:val="Text3"/>
        <w:numPr>
          <w:ilvl w:val="0"/>
          <w:numId w:val="18"/>
        </w:numPr>
        <w:jc w:val="both"/>
      </w:pPr>
      <w:r>
        <w:t xml:space="preserve">Launch the Download tool provided with InnoPhase Talaria TWO SDK. </w:t>
      </w:r>
    </w:p>
    <w:p w14:paraId="38544C37" w14:textId="77777777" w:rsidR="000376C5" w:rsidRDefault="000376C5" w:rsidP="000376C5">
      <w:pPr>
        <w:pStyle w:val="Text3"/>
        <w:numPr>
          <w:ilvl w:val="0"/>
          <w:numId w:val="18"/>
        </w:numPr>
        <w:jc w:val="both"/>
      </w:pPr>
      <w:r>
        <w:t>In the GUI window:</w:t>
      </w:r>
    </w:p>
    <w:p w14:paraId="14FCB326" w14:textId="77777777" w:rsidR="000376C5" w:rsidRDefault="000376C5" w:rsidP="000376C5">
      <w:pPr>
        <w:pStyle w:val="Text3"/>
        <w:numPr>
          <w:ilvl w:val="1"/>
          <w:numId w:val="18"/>
        </w:numPr>
        <w:jc w:val="both"/>
      </w:pPr>
      <w:r>
        <w:t xml:space="preserve">Boot Target: Select the appropriate EVK from the drop-down </w:t>
      </w:r>
    </w:p>
    <w:p w14:paraId="3D717220" w14:textId="72EA29F7" w:rsidR="000376C5" w:rsidRDefault="000376C5" w:rsidP="000376C5">
      <w:pPr>
        <w:pStyle w:val="Text3"/>
        <w:numPr>
          <w:ilvl w:val="1"/>
          <w:numId w:val="18"/>
        </w:numPr>
        <w:jc w:val="both"/>
      </w:pPr>
      <w:r>
        <w:t xml:space="preserve">ELF Input: Load the </w:t>
      </w:r>
      <w:proofErr w:type="spellStart"/>
      <w:r>
        <w:rPr>
          <w:rFonts w:ascii="Courier New" w:hAnsi="Courier New" w:cs="Courier New"/>
        </w:rPr>
        <w:t>uart_tx.elf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cstheme="minorHAnsi"/>
        </w:rPr>
        <w:t xml:space="preserve">by clicking on </w:t>
      </w:r>
      <w:r>
        <w:rPr>
          <w:rFonts w:ascii="Courier New" w:hAnsi="Courier New" w:cs="Courier New"/>
        </w:rPr>
        <w:t>Select ELF File</w:t>
      </w:r>
      <w:r>
        <w:t xml:space="preserve">. </w:t>
      </w:r>
    </w:p>
    <w:p w14:paraId="44340DBE" w14:textId="77777777" w:rsidR="000376C5" w:rsidRDefault="000376C5" w:rsidP="000376C5">
      <w:pPr>
        <w:pStyle w:val="Text3"/>
        <w:numPr>
          <w:ilvl w:val="1"/>
          <w:numId w:val="18"/>
        </w:numPr>
        <w:jc w:val="both"/>
      </w:pPr>
      <w:r>
        <w:t xml:space="preserve">Programming: Prog RAM or Prog Flash as per requirement. </w:t>
      </w:r>
    </w:p>
    <w:p w14:paraId="1BFFFCE1" w14:textId="7ED7BFDB" w:rsidR="000376C5" w:rsidRDefault="000376C5" w:rsidP="000376C5">
      <w:pPr>
        <w:pStyle w:val="Text3"/>
        <w:jc w:val="both"/>
        <w:rPr>
          <w:rFonts w:cstheme="minorHAnsi"/>
        </w:rPr>
      </w:pPr>
      <w:r>
        <w:t xml:space="preserve">For more details on using the Download tool, refer to the document: </w:t>
      </w:r>
      <w:r>
        <w:rPr>
          <w:rFonts w:ascii="Courier New" w:hAnsi="Courier New" w:cs="Courier New"/>
        </w:rPr>
        <w:t xml:space="preserve">UG_Download_Tool.pdf </w:t>
      </w:r>
      <w:r>
        <w:rPr>
          <w:rFonts w:cstheme="minorHAnsi"/>
        </w:rPr>
        <w:t xml:space="preserve">(path: </w:t>
      </w:r>
      <w:proofErr w:type="spellStart"/>
      <w:r w:rsidR="001703EC">
        <w:rPr>
          <w:rFonts w:cstheme="minorHAnsi"/>
          <w:i/>
          <w:iCs/>
        </w:rPr>
        <w:t>sdk_x.y</w:t>
      </w:r>
      <w:proofErr w:type="spellEnd"/>
      <w:r w:rsidR="005E40A3">
        <w:rPr>
          <w:rFonts w:cstheme="minorHAnsi"/>
          <w:i/>
          <w:iCs/>
        </w:rPr>
        <w:t>\</w:t>
      </w:r>
      <w:proofErr w:type="spellStart"/>
      <w:r w:rsidR="001703EC">
        <w:rPr>
          <w:rFonts w:cstheme="minorHAnsi"/>
          <w:i/>
          <w:iCs/>
        </w:rPr>
        <w:t>pc_tools</w:t>
      </w:r>
      <w:proofErr w:type="spellEnd"/>
      <w:r w:rsidR="005E40A3">
        <w:rPr>
          <w:rFonts w:cstheme="minorHAnsi"/>
          <w:i/>
          <w:iCs/>
        </w:rPr>
        <w:t>\</w:t>
      </w:r>
      <w:proofErr w:type="spellStart"/>
      <w:r w:rsidR="001703EC">
        <w:rPr>
          <w:rFonts w:cstheme="minorHAnsi"/>
          <w:i/>
          <w:iCs/>
        </w:rPr>
        <w:t>Download_Tool</w:t>
      </w:r>
      <w:proofErr w:type="spellEnd"/>
      <w:r w:rsidR="005E40A3">
        <w:rPr>
          <w:rFonts w:cstheme="minorHAnsi"/>
          <w:i/>
          <w:iCs/>
        </w:rPr>
        <w:t>\</w:t>
      </w:r>
      <w:r w:rsidR="001703EC">
        <w:rPr>
          <w:rFonts w:cstheme="minorHAnsi"/>
          <w:i/>
          <w:iCs/>
        </w:rPr>
        <w:t>doc</w:t>
      </w:r>
      <w:r>
        <w:rPr>
          <w:rFonts w:cstheme="minorHAnsi"/>
        </w:rPr>
        <w:t>).</w:t>
      </w:r>
    </w:p>
    <w:p w14:paraId="469508D2" w14:textId="5C48E158" w:rsidR="000376C5" w:rsidRDefault="000376C5" w:rsidP="000376C5">
      <w:pPr>
        <w:pStyle w:val="Text3"/>
        <w:jc w:val="both"/>
      </w:pPr>
      <w:r>
        <w:rPr>
          <w:rFonts w:cstheme="minorHAnsi"/>
          <w:b/>
          <w:bCs/>
        </w:rPr>
        <w:t>Note</w:t>
      </w:r>
      <w:r>
        <w:rPr>
          <w:rFonts w:cstheme="minorHAnsi"/>
        </w:rPr>
        <w:t xml:space="preserve">: x and y refer to the SDK release version. For example: </w:t>
      </w:r>
      <w:r w:rsidRPr="005E40A3">
        <w:rPr>
          <w:rFonts w:cstheme="minorHAnsi"/>
          <w:i/>
          <w:iCs/>
        </w:rPr>
        <w:t>sdk_2.</w:t>
      </w:r>
      <w:r w:rsidR="005E40A3" w:rsidRPr="005E40A3">
        <w:rPr>
          <w:rFonts w:cstheme="minorHAnsi"/>
          <w:i/>
          <w:iCs/>
        </w:rPr>
        <w:t>5\</w:t>
      </w:r>
      <w:r w:rsidRPr="005E40A3">
        <w:rPr>
          <w:rFonts w:cstheme="minorHAnsi"/>
          <w:i/>
          <w:iCs/>
        </w:rPr>
        <w:t>doc</w:t>
      </w:r>
      <w:r>
        <w:rPr>
          <w:rFonts w:cstheme="minorHAnsi"/>
        </w:rPr>
        <w:t>.</w:t>
      </w:r>
    </w:p>
    <w:p w14:paraId="335E8007" w14:textId="77777777" w:rsidR="000376C5" w:rsidRPr="000376C5" w:rsidRDefault="000376C5" w:rsidP="000376C5">
      <w:pPr>
        <w:pStyle w:val="Text3"/>
      </w:pPr>
    </w:p>
    <w:p w14:paraId="19FAF8D0" w14:textId="1C58D0BC" w:rsidR="00D01286" w:rsidRDefault="00D01286" w:rsidP="00D01286">
      <w:pPr>
        <w:pStyle w:val="Text3"/>
        <w:keepNext/>
        <w:jc w:val="center"/>
      </w:pPr>
    </w:p>
    <w:p w14:paraId="18BC8CC5" w14:textId="646D32C1" w:rsidR="009A565F" w:rsidRDefault="009A565F" w:rsidP="009A565F">
      <w:pPr>
        <w:pStyle w:val="Text3"/>
        <w:keepNext/>
        <w:jc w:val="center"/>
      </w:pPr>
    </w:p>
    <w:p w14:paraId="19191A48" w14:textId="13425E98" w:rsidR="00D01286" w:rsidRDefault="00D01286" w:rsidP="00D01286">
      <w:r>
        <w:br w:type="page"/>
      </w:r>
    </w:p>
    <w:p w14:paraId="7433AA48" w14:textId="7AECDBAF" w:rsidR="00D01286" w:rsidRPr="00D01286" w:rsidRDefault="00D01286" w:rsidP="005018AD">
      <w:pPr>
        <w:pStyle w:val="Heading3"/>
        <w:ind w:left="1985" w:hanging="992"/>
      </w:pPr>
      <w:bookmarkStart w:id="27" w:name="_Toc109295111"/>
      <w:r>
        <w:lastRenderedPageBreak/>
        <w:t>Expected Output</w:t>
      </w:r>
      <w:bookmarkEnd w:id="27"/>
    </w:p>
    <w:p w14:paraId="108A65CF" w14:textId="4784D9EE" w:rsidR="00D01286" w:rsidRDefault="00D01286" w:rsidP="00D01286">
      <w:pPr>
        <w:pStyle w:val="Text3"/>
        <w:jc w:val="both"/>
      </w:pPr>
      <w:proofErr w:type="spellStart"/>
      <w:r w:rsidRPr="00AA4AE2">
        <w:rPr>
          <w:rFonts w:ascii="Courier New" w:hAnsi="Courier New" w:cs="Courier New"/>
        </w:rPr>
        <w:t>uart_tx</w:t>
      </w:r>
      <w:proofErr w:type="spellEnd"/>
      <w:r>
        <w:t xml:space="preserve"> console output:</w:t>
      </w:r>
    </w:p>
    <w:tbl>
      <w:tblPr>
        <w:tblStyle w:val="TableGrid"/>
        <w:tblW w:w="0" w:type="auto"/>
        <w:tblInd w:w="180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8900"/>
      </w:tblGrid>
      <w:tr w:rsidR="00D01286" w:rsidRPr="00D01286" w14:paraId="337EDEE1" w14:textId="77777777" w:rsidTr="00D01286">
        <w:tc>
          <w:tcPr>
            <w:tcW w:w="10700" w:type="dxa"/>
            <w:shd w:val="clear" w:color="auto" w:fill="DEEAF6" w:themeFill="accent5" w:themeFillTint="33"/>
          </w:tcPr>
          <w:p w14:paraId="4E0C4A27" w14:textId="77777777" w:rsidR="006A59BB" w:rsidRPr="006A59BB" w:rsidRDefault="006A59BB" w:rsidP="006A59BB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A59BB">
              <w:rPr>
                <w:rFonts w:ascii="Courier New" w:hAnsi="Courier New" w:cs="Courier New"/>
                <w:sz w:val="20"/>
                <w:szCs w:val="20"/>
              </w:rPr>
              <w:t>UART:NWWWWAEBuild</w:t>
            </w:r>
            <w:proofErr w:type="spellEnd"/>
            <w:r w:rsidRPr="006A59BB">
              <w:rPr>
                <w:rFonts w:ascii="Courier New" w:hAnsi="Courier New" w:cs="Courier New"/>
                <w:sz w:val="20"/>
                <w:szCs w:val="20"/>
              </w:rPr>
              <w:t xml:space="preserve"> $Id: git-f92bee540 $</w:t>
            </w:r>
          </w:p>
          <w:p w14:paraId="48858B17" w14:textId="77777777" w:rsidR="006A59BB" w:rsidRPr="006A59BB" w:rsidRDefault="006A59BB" w:rsidP="006A59BB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A59BB">
              <w:rPr>
                <w:rFonts w:ascii="Courier New" w:hAnsi="Courier New" w:cs="Courier New"/>
                <w:sz w:val="20"/>
                <w:szCs w:val="20"/>
              </w:rPr>
              <w:t>$App:git-7bdfd62</w:t>
            </w:r>
          </w:p>
          <w:p w14:paraId="4635D1CA" w14:textId="0F26B37D" w:rsidR="006A59BB" w:rsidRPr="006A59BB" w:rsidRDefault="006A59BB" w:rsidP="006A59BB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A59BB">
              <w:rPr>
                <w:rFonts w:ascii="Courier New" w:hAnsi="Courier New" w:cs="Courier New"/>
                <w:sz w:val="20"/>
                <w:szCs w:val="20"/>
              </w:rPr>
              <w:t>SDK Ver: sdk_2.</w:t>
            </w:r>
            <w:r w:rsidR="00AA4AE2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  <w:p w14:paraId="64809271" w14:textId="19BE0375" w:rsidR="00D01286" w:rsidRPr="00D01286" w:rsidRDefault="006A59BB" w:rsidP="006A59BB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A59BB">
              <w:rPr>
                <w:rFonts w:ascii="Courier New" w:hAnsi="Courier New" w:cs="Courier New"/>
                <w:sz w:val="20"/>
                <w:szCs w:val="20"/>
              </w:rPr>
              <w:t>Lpuart</w:t>
            </w:r>
            <w:proofErr w:type="spellEnd"/>
            <w:r w:rsidRPr="006A59BB">
              <w:rPr>
                <w:rFonts w:ascii="Courier New" w:hAnsi="Courier New" w:cs="Courier New"/>
                <w:sz w:val="20"/>
                <w:szCs w:val="20"/>
              </w:rPr>
              <w:t xml:space="preserve"> Tx Demo App</w:t>
            </w:r>
          </w:p>
        </w:tc>
      </w:tr>
    </w:tbl>
    <w:p w14:paraId="4EA95E05" w14:textId="292F2D96" w:rsidR="00D01286" w:rsidRDefault="00D01286" w:rsidP="00D01286">
      <w:pPr>
        <w:pStyle w:val="Text3"/>
        <w:jc w:val="both"/>
      </w:pPr>
    </w:p>
    <w:p w14:paraId="6DB100D7" w14:textId="596193FD" w:rsidR="0065069C" w:rsidRPr="0065069C" w:rsidRDefault="0065069C" w:rsidP="0065069C">
      <w:pPr>
        <w:pStyle w:val="Text3"/>
        <w:jc w:val="both"/>
      </w:pPr>
      <w:r w:rsidRPr="0065069C">
        <w:t xml:space="preserve">Open </w:t>
      </w:r>
      <w:r w:rsidR="00245BBE">
        <w:t>a</w:t>
      </w:r>
      <w:r w:rsidRPr="0065069C">
        <w:t xml:space="preserve"> Minicom terminal with a baud rate of 921600, with no Hardware flow control and add the serial device.</w:t>
      </w:r>
    </w:p>
    <w:p w14:paraId="11F48C24" w14:textId="49D022E6" w:rsidR="0065069C" w:rsidRDefault="0065069C" w:rsidP="0065069C">
      <w:pPr>
        <w:pStyle w:val="Text3"/>
        <w:jc w:val="both"/>
      </w:pPr>
      <w:r w:rsidRPr="0065069C">
        <w:t>Once the minicom starts, reset the T</w:t>
      </w:r>
      <w:r w:rsidR="00894B36">
        <w:t>alaria TWO</w:t>
      </w:r>
      <w:r w:rsidRPr="0065069C">
        <w:t xml:space="preserve"> device which displays the output string.</w:t>
      </w:r>
    </w:p>
    <w:p w14:paraId="31B01C12" w14:textId="77777777" w:rsidR="00AA4AE2" w:rsidRDefault="006A59BB" w:rsidP="00AA4AE2">
      <w:pPr>
        <w:pStyle w:val="Text3"/>
        <w:keepNext/>
        <w:jc w:val="center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17DEECC" wp14:editId="35A0CB33">
            <wp:simplePos x="0" y="0"/>
            <wp:positionH relativeFrom="column">
              <wp:posOffset>1913805</wp:posOffset>
            </wp:positionH>
            <wp:positionV relativeFrom="paragraph">
              <wp:posOffset>886289</wp:posOffset>
            </wp:positionV>
            <wp:extent cx="804046" cy="130175"/>
            <wp:effectExtent l="0" t="0" r="0" b="3175"/>
            <wp:wrapNone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artisticBlu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4046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BA5063D" wp14:editId="135464F5">
            <wp:extent cx="4320000" cy="2823692"/>
            <wp:effectExtent l="19050" t="19050" r="23495" b="1524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8236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1C1E33" w14:textId="3895A75D" w:rsidR="00D01286" w:rsidRDefault="00AA4AE2" w:rsidP="00AA4AE2">
      <w:pPr>
        <w:pStyle w:val="Caption"/>
        <w:jc w:val="center"/>
      </w:pPr>
      <w:bookmarkStart w:id="28" w:name="_Toc109295122"/>
      <w:r>
        <w:t xml:space="preserve">Figure </w:t>
      </w:r>
      <w:fldSimple w:instr=" SEQ Figure \* ARABIC ">
        <w:r w:rsidR="000C46D6">
          <w:rPr>
            <w:noProof/>
          </w:rPr>
          <w:t>4</w:t>
        </w:r>
      </w:fldSimple>
      <w:r>
        <w:t xml:space="preserve">: </w:t>
      </w:r>
      <w:r w:rsidRPr="004947F7">
        <w:t>UART – TX Minicom Output</w:t>
      </w:r>
      <w:bookmarkEnd w:id="28"/>
    </w:p>
    <w:p w14:paraId="1D6FCB1E" w14:textId="4D591365" w:rsidR="00C16AE7" w:rsidRDefault="00C16AE7" w:rsidP="00D01286">
      <w:pPr>
        <w:pStyle w:val="Caption"/>
        <w:jc w:val="center"/>
      </w:pPr>
    </w:p>
    <w:p w14:paraId="350C60F9" w14:textId="3D682D6D" w:rsidR="00C81E85" w:rsidRDefault="00C81E85" w:rsidP="00C81E85">
      <w:r>
        <w:br w:type="page"/>
      </w:r>
    </w:p>
    <w:p w14:paraId="380922A3" w14:textId="760CDA2A" w:rsidR="00C81E85" w:rsidRDefault="000266F2" w:rsidP="00946B4F">
      <w:pPr>
        <w:pStyle w:val="Heading2"/>
        <w:ind w:left="1418" w:hanging="851"/>
      </w:pPr>
      <w:bookmarkStart w:id="29" w:name="_Toc109295112"/>
      <w:r>
        <w:lastRenderedPageBreak/>
        <w:t>UART Suspend</w:t>
      </w:r>
      <w:r w:rsidR="00C81E85">
        <w:t>/Wakeup</w:t>
      </w:r>
      <w:bookmarkEnd w:id="29"/>
    </w:p>
    <w:p w14:paraId="661A816E" w14:textId="1D7EC16C" w:rsidR="00126D33" w:rsidRDefault="00126D33" w:rsidP="00946B4F">
      <w:pPr>
        <w:pStyle w:val="Heading3"/>
        <w:ind w:left="1985" w:hanging="992"/>
      </w:pPr>
      <w:bookmarkStart w:id="30" w:name="_Toc109295113"/>
      <w:r>
        <w:t xml:space="preserve">Code </w:t>
      </w:r>
      <w:r w:rsidR="00946B4F">
        <w:t>W</w:t>
      </w:r>
      <w:r>
        <w:t>alkth</w:t>
      </w:r>
      <w:r w:rsidR="00946B4F">
        <w:t>r</w:t>
      </w:r>
      <w:r>
        <w:t>ough</w:t>
      </w:r>
      <w:bookmarkEnd w:id="30"/>
    </w:p>
    <w:p w14:paraId="0F1ED9F4" w14:textId="11A65F3A" w:rsidR="00743BDF" w:rsidRPr="00946B4F" w:rsidRDefault="00D90F83" w:rsidP="00946B4F">
      <w:pPr>
        <w:pStyle w:val="Text3"/>
        <w:jc w:val="both"/>
        <w:rPr>
          <w:rFonts w:ascii="Courier New" w:hAnsi="Courier New" w:cs="Courier New"/>
        </w:rPr>
      </w:pPr>
      <w:proofErr w:type="spellStart"/>
      <w:r w:rsidRPr="00946B4F">
        <w:rPr>
          <w:rFonts w:ascii="Courier New" w:hAnsi="Courier New" w:cs="Courier New"/>
        </w:rPr>
        <w:t>u</w:t>
      </w:r>
      <w:r w:rsidR="00743BDF" w:rsidRPr="00946B4F">
        <w:rPr>
          <w:rFonts w:ascii="Courier New" w:hAnsi="Courier New" w:cs="Courier New"/>
        </w:rPr>
        <w:t>art_wakeup.c</w:t>
      </w:r>
      <w:proofErr w:type="spellEnd"/>
    </w:p>
    <w:p w14:paraId="2D7BFB31" w14:textId="3176FC86" w:rsidR="00B548BC" w:rsidRDefault="00B548BC" w:rsidP="00946B4F">
      <w:pPr>
        <w:pStyle w:val="Text3"/>
        <w:jc w:val="both"/>
      </w:pPr>
      <w:r>
        <w:t xml:space="preserve">The sample application </w:t>
      </w:r>
      <w:proofErr w:type="spellStart"/>
      <w:r w:rsidRPr="00946B4F">
        <w:rPr>
          <w:rFonts w:ascii="Courier New" w:hAnsi="Courier New" w:cs="Courier New"/>
        </w:rPr>
        <w:t>uart_wakeup.c</w:t>
      </w:r>
      <w:proofErr w:type="spellEnd"/>
      <w:r>
        <w:t xml:space="preserve"> shows a basic implementation of </w:t>
      </w:r>
      <w:r w:rsidR="00946B4F">
        <w:t>UART suspend/wakeup u</w:t>
      </w:r>
      <w:r>
        <w:t>sing UART_BREAK signal</w:t>
      </w:r>
      <w:r w:rsidR="00946B4F">
        <w:t>.</w:t>
      </w:r>
    </w:p>
    <w:p w14:paraId="1EACE0C3" w14:textId="76C53C69" w:rsidR="001211ED" w:rsidRDefault="003F73AD" w:rsidP="00946B4F">
      <w:pPr>
        <w:pStyle w:val="Text3"/>
        <w:jc w:val="both"/>
      </w:pPr>
      <w:r>
        <w:t>This section d</w:t>
      </w:r>
      <w:r w:rsidR="00F10EA4" w:rsidRPr="00F10EA4">
        <w:t xml:space="preserve">escribes the </w:t>
      </w:r>
      <w:r w:rsidRPr="00F10EA4">
        <w:t>state</w:t>
      </w:r>
      <w:r w:rsidR="00F10EA4" w:rsidRPr="00F10EA4">
        <w:t xml:space="preserve"> of the</w:t>
      </w:r>
      <w:r w:rsidR="00F10EA4">
        <w:t xml:space="preserve"> UART</w:t>
      </w:r>
      <w:r w:rsidR="004C66CC">
        <w:t>, whether the</w:t>
      </w:r>
      <w:r w:rsidR="00F10EA4" w:rsidRPr="00F10EA4">
        <w:t xml:space="preserve"> link </w:t>
      </w:r>
      <w:r>
        <w:t xml:space="preserve"> </w:t>
      </w:r>
      <w:r w:rsidR="00F10EA4" w:rsidRPr="00F10EA4">
        <w:t>is up or down</w:t>
      </w:r>
      <w:r w:rsidR="001211ED">
        <w:t>.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8900"/>
      </w:tblGrid>
      <w:tr w:rsidR="004C66CC" w14:paraId="770C788B" w14:textId="77777777" w:rsidTr="001211ED">
        <w:tc>
          <w:tcPr>
            <w:tcW w:w="10700" w:type="dxa"/>
            <w:shd w:val="clear" w:color="auto" w:fill="D9E2F3" w:themeFill="accent1" w:themeFillTint="33"/>
          </w:tcPr>
          <w:p w14:paraId="12DB67CA" w14:textId="77777777" w:rsidR="001211ED" w:rsidRPr="00946B4F" w:rsidRDefault="001211ED" w:rsidP="001211ED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46B4F">
              <w:rPr>
                <w:rFonts w:ascii="Courier New" w:hAnsi="Courier New" w:cs="Courier New"/>
                <w:sz w:val="20"/>
                <w:szCs w:val="20"/>
              </w:rPr>
              <w:t>enum</w:t>
            </w:r>
            <w:proofErr w:type="spellEnd"/>
            <w:r w:rsidRPr="00946B4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46B4F">
              <w:rPr>
                <w:rFonts w:ascii="Courier New" w:hAnsi="Courier New" w:cs="Courier New"/>
                <w:sz w:val="20"/>
                <w:szCs w:val="20"/>
              </w:rPr>
              <w:t>uart_link_state</w:t>
            </w:r>
            <w:proofErr w:type="spellEnd"/>
            <w:r w:rsidRPr="00946B4F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06296B6E" w14:textId="77777777" w:rsidR="001211ED" w:rsidRPr="00946B4F" w:rsidRDefault="001211ED" w:rsidP="001211ED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46B4F">
              <w:rPr>
                <w:rFonts w:ascii="Courier New" w:hAnsi="Courier New" w:cs="Courier New"/>
                <w:sz w:val="20"/>
                <w:szCs w:val="20"/>
              </w:rPr>
              <w:t xml:space="preserve">    UART_LINK_UP = 0,</w:t>
            </w:r>
          </w:p>
          <w:p w14:paraId="7E0B1387" w14:textId="77777777" w:rsidR="001211ED" w:rsidRPr="00946B4F" w:rsidRDefault="001211ED" w:rsidP="001211ED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46B4F">
              <w:rPr>
                <w:rFonts w:ascii="Courier New" w:hAnsi="Courier New" w:cs="Courier New"/>
                <w:sz w:val="20"/>
                <w:szCs w:val="20"/>
              </w:rPr>
              <w:t xml:space="preserve">    UART_LINK_DOWN,</w:t>
            </w:r>
          </w:p>
          <w:p w14:paraId="7EAABC73" w14:textId="09F92792" w:rsidR="001211ED" w:rsidRDefault="001211ED" w:rsidP="001211ED">
            <w:pPr>
              <w:pStyle w:val="Text3"/>
              <w:ind w:left="0"/>
              <w:jc w:val="both"/>
            </w:pPr>
            <w:r w:rsidRPr="00946B4F">
              <w:rPr>
                <w:rFonts w:ascii="Courier New" w:hAnsi="Courier New" w:cs="Courier New"/>
                <w:sz w:val="20"/>
                <w:szCs w:val="20"/>
              </w:rPr>
              <w:t>} link</w:t>
            </w:r>
          </w:p>
        </w:tc>
      </w:tr>
    </w:tbl>
    <w:p w14:paraId="58B96FCD" w14:textId="77777777" w:rsidR="001211ED" w:rsidRDefault="001211ED" w:rsidP="00946B4F">
      <w:pPr>
        <w:pStyle w:val="Text3"/>
        <w:jc w:val="both"/>
      </w:pPr>
    </w:p>
    <w:p w14:paraId="26E1F07E" w14:textId="33B68D15" w:rsidR="00F10EA4" w:rsidRPr="00743BDF" w:rsidRDefault="001F7A83" w:rsidP="004C66CC">
      <w:pPr>
        <w:pStyle w:val="Text3"/>
      </w:pPr>
      <w:proofErr w:type="spellStart"/>
      <w:r w:rsidRPr="002D5548">
        <w:rPr>
          <w:rFonts w:ascii="Courier New" w:hAnsi="Courier New" w:cs="Courier New"/>
        </w:rPr>
        <w:t>handle_event</w:t>
      </w:r>
      <w:proofErr w:type="spellEnd"/>
      <w:r w:rsidRPr="002D5548">
        <w:rPr>
          <w:rFonts w:ascii="Courier New" w:hAnsi="Courier New" w:cs="Courier New"/>
        </w:rPr>
        <w:t>()</w:t>
      </w:r>
      <w:r>
        <w:t xml:space="preserve"> handles the UART events and checks if the type is UART_EVENT_WAKEUP</w:t>
      </w:r>
      <w:r w:rsidR="004C66CC">
        <w:t xml:space="preserve">. If yes, then the </w:t>
      </w:r>
      <w:proofErr w:type="spellStart"/>
      <w:r w:rsidRPr="004C66CC">
        <w:rPr>
          <w:rFonts w:ascii="Courier New" w:hAnsi="Courier New" w:cs="Courier New"/>
        </w:rPr>
        <w:t>uart_status</w:t>
      </w:r>
      <w:proofErr w:type="spellEnd"/>
      <w:r>
        <w:t xml:space="preserve"> will be set to </w:t>
      </w:r>
      <w:r w:rsidRPr="004C66CC">
        <w:rPr>
          <w:rFonts w:ascii="Courier New" w:hAnsi="Courier New" w:cs="Courier New"/>
        </w:rPr>
        <w:t>UART_WAKE</w:t>
      </w:r>
      <w:r>
        <w:t xml:space="preserve"> until</w:t>
      </w:r>
      <w:r w:rsidR="004C66CC">
        <w:t xml:space="preserve"> </w:t>
      </w:r>
      <w:r>
        <w:t>suspend state is enabled.</w:t>
      </w:r>
    </w:p>
    <w:tbl>
      <w:tblPr>
        <w:tblStyle w:val="TableGrid"/>
        <w:tblW w:w="0" w:type="auto"/>
        <w:tblInd w:w="1838" w:type="dxa"/>
        <w:tblLook w:val="04A0" w:firstRow="1" w:lastRow="0" w:firstColumn="1" w:lastColumn="0" w:noHBand="0" w:noVBand="1"/>
      </w:tblPr>
      <w:tblGrid>
        <w:gridCol w:w="8862"/>
      </w:tblGrid>
      <w:tr w:rsidR="00126D33" w14:paraId="38AE40E7" w14:textId="77777777" w:rsidTr="004C66CC">
        <w:tc>
          <w:tcPr>
            <w:tcW w:w="8862" w:type="dxa"/>
            <w:shd w:val="clear" w:color="auto" w:fill="DEEAF6" w:themeFill="accent5" w:themeFillTint="33"/>
          </w:tcPr>
          <w:p w14:paraId="080E383D" w14:textId="38B571D1" w:rsidR="00126D33" w:rsidRPr="00946B4F" w:rsidRDefault="00126D33" w:rsidP="00946B4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46B4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4901F87" w14:textId="77777777" w:rsidR="00126D33" w:rsidRPr="00946B4F" w:rsidRDefault="00126D33" w:rsidP="00946B4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8164DB1" w14:textId="77777777" w:rsidR="00126D33" w:rsidRPr="00946B4F" w:rsidRDefault="00126D33" w:rsidP="00946B4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46B4F">
              <w:rPr>
                <w:rFonts w:ascii="Courier New" w:hAnsi="Courier New" w:cs="Courier New"/>
                <w:sz w:val="20"/>
                <w:szCs w:val="20"/>
              </w:rPr>
              <w:t>static void __</w:t>
            </w:r>
            <w:proofErr w:type="spellStart"/>
            <w:r w:rsidRPr="00946B4F">
              <w:rPr>
                <w:rFonts w:ascii="Courier New" w:hAnsi="Courier New" w:cs="Courier New"/>
                <w:sz w:val="20"/>
                <w:szCs w:val="20"/>
              </w:rPr>
              <w:t>irq</w:t>
            </w:r>
            <w:proofErr w:type="spellEnd"/>
          </w:p>
          <w:p w14:paraId="1AAF5C5D" w14:textId="77777777" w:rsidR="00126D33" w:rsidRPr="00946B4F" w:rsidRDefault="00126D33" w:rsidP="00946B4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46B4F">
              <w:rPr>
                <w:rFonts w:ascii="Courier New" w:hAnsi="Courier New" w:cs="Courier New"/>
                <w:sz w:val="20"/>
                <w:szCs w:val="20"/>
              </w:rPr>
              <w:t>handle_event</w:t>
            </w:r>
            <w:proofErr w:type="spellEnd"/>
            <w:r w:rsidRPr="00946B4F">
              <w:rPr>
                <w:rFonts w:ascii="Courier New" w:hAnsi="Courier New" w:cs="Courier New"/>
                <w:sz w:val="20"/>
                <w:szCs w:val="20"/>
              </w:rPr>
              <w:t xml:space="preserve">(struct </w:t>
            </w:r>
            <w:proofErr w:type="spellStart"/>
            <w:r w:rsidRPr="00946B4F">
              <w:rPr>
                <w:rFonts w:ascii="Courier New" w:hAnsi="Courier New" w:cs="Courier New"/>
                <w:sz w:val="20"/>
                <w:szCs w:val="20"/>
              </w:rPr>
              <w:t>uart</w:t>
            </w:r>
            <w:proofErr w:type="spellEnd"/>
            <w:r w:rsidRPr="00946B4F">
              <w:rPr>
                <w:rFonts w:ascii="Courier New" w:hAnsi="Courier New" w:cs="Courier New"/>
                <w:sz w:val="20"/>
                <w:szCs w:val="20"/>
              </w:rPr>
              <w:t xml:space="preserve"> *h, </w:t>
            </w:r>
            <w:proofErr w:type="spellStart"/>
            <w:r w:rsidRPr="00946B4F">
              <w:rPr>
                <w:rFonts w:ascii="Courier New" w:hAnsi="Courier New" w:cs="Courier New"/>
                <w:sz w:val="20"/>
                <w:szCs w:val="20"/>
              </w:rPr>
              <w:t>enum</w:t>
            </w:r>
            <w:proofErr w:type="spellEnd"/>
            <w:r w:rsidRPr="00946B4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46B4F">
              <w:rPr>
                <w:rFonts w:ascii="Courier New" w:hAnsi="Courier New" w:cs="Courier New"/>
                <w:sz w:val="20"/>
                <w:szCs w:val="20"/>
              </w:rPr>
              <w:t>uart_event</w:t>
            </w:r>
            <w:proofErr w:type="spellEnd"/>
            <w:r w:rsidRPr="00946B4F">
              <w:rPr>
                <w:rFonts w:ascii="Courier New" w:hAnsi="Courier New" w:cs="Courier New"/>
                <w:sz w:val="20"/>
                <w:szCs w:val="20"/>
              </w:rPr>
              <w:t xml:space="preserve"> type, void *</w:t>
            </w:r>
            <w:proofErr w:type="spellStart"/>
            <w:r w:rsidRPr="00946B4F">
              <w:rPr>
                <w:rFonts w:ascii="Courier New" w:hAnsi="Courier New" w:cs="Courier New"/>
                <w:sz w:val="20"/>
                <w:szCs w:val="20"/>
              </w:rPr>
              <w:t>priv</w:t>
            </w:r>
            <w:proofErr w:type="spellEnd"/>
            <w:r w:rsidRPr="00946B4F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54772630" w14:textId="77777777" w:rsidR="00126D33" w:rsidRPr="00946B4F" w:rsidRDefault="00126D33" w:rsidP="00946B4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46B4F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7A00E76F" w14:textId="77777777" w:rsidR="00126D33" w:rsidRPr="00946B4F" w:rsidRDefault="00126D33" w:rsidP="00946B4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FBB9207" w14:textId="77777777" w:rsidR="00126D33" w:rsidRPr="00946B4F" w:rsidRDefault="00126D33" w:rsidP="00946B4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46B4F">
              <w:rPr>
                <w:rFonts w:ascii="Courier New" w:hAnsi="Courier New" w:cs="Courier New"/>
                <w:sz w:val="20"/>
                <w:szCs w:val="20"/>
              </w:rPr>
              <w:t xml:space="preserve">    if (type == UART_EVENT_WAKEUP)</w:t>
            </w:r>
          </w:p>
          <w:p w14:paraId="29DDBE08" w14:textId="77777777" w:rsidR="00126D33" w:rsidRPr="00946B4F" w:rsidRDefault="00126D33" w:rsidP="00946B4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46B4F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3AD0082E" w14:textId="77777777" w:rsidR="00126D33" w:rsidRPr="00946B4F" w:rsidRDefault="00126D33" w:rsidP="00946B4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46B4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46B4F">
              <w:rPr>
                <w:rFonts w:ascii="Courier New" w:hAnsi="Courier New" w:cs="Courier New"/>
                <w:sz w:val="20"/>
                <w:szCs w:val="20"/>
              </w:rPr>
              <w:t>pr_always</w:t>
            </w:r>
            <w:proofErr w:type="spellEnd"/>
            <w:r w:rsidRPr="00946B4F">
              <w:rPr>
                <w:rFonts w:ascii="Courier New" w:hAnsi="Courier New" w:cs="Courier New"/>
                <w:sz w:val="20"/>
                <w:szCs w:val="20"/>
              </w:rPr>
              <w:t>("UART_EVENT_WAKEUP\n"</w:t>
            </w:r>
            <w:proofErr w:type="gramStart"/>
            <w:r w:rsidRPr="00946B4F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59D6AD4B" w14:textId="77777777" w:rsidR="00126D33" w:rsidRPr="00946B4F" w:rsidRDefault="00126D33" w:rsidP="00946B4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46B4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46B4F">
              <w:rPr>
                <w:rFonts w:ascii="Courier New" w:hAnsi="Courier New" w:cs="Courier New"/>
                <w:sz w:val="20"/>
                <w:szCs w:val="20"/>
              </w:rPr>
              <w:t>uart_status</w:t>
            </w:r>
            <w:proofErr w:type="spellEnd"/>
            <w:r w:rsidRPr="00946B4F">
              <w:rPr>
                <w:rFonts w:ascii="Courier New" w:hAnsi="Courier New" w:cs="Courier New"/>
                <w:sz w:val="20"/>
                <w:szCs w:val="20"/>
              </w:rPr>
              <w:t>=UART_</w:t>
            </w:r>
            <w:proofErr w:type="gramStart"/>
            <w:r w:rsidRPr="00946B4F">
              <w:rPr>
                <w:rFonts w:ascii="Courier New" w:hAnsi="Courier New" w:cs="Courier New"/>
                <w:sz w:val="20"/>
                <w:szCs w:val="20"/>
              </w:rPr>
              <w:t>WAKE;</w:t>
            </w:r>
            <w:proofErr w:type="gramEnd"/>
          </w:p>
          <w:p w14:paraId="2147A4BE" w14:textId="77777777" w:rsidR="00126D33" w:rsidRPr="00946B4F" w:rsidRDefault="00126D33" w:rsidP="00946B4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46B4F">
              <w:rPr>
                <w:rFonts w:ascii="Courier New" w:hAnsi="Courier New" w:cs="Courier New"/>
                <w:sz w:val="20"/>
                <w:szCs w:val="20"/>
              </w:rPr>
              <w:t xml:space="preserve">        struct </w:t>
            </w:r>
            <w:proofErr w:type="spellStart"/>
            <w:r w:rsidRPr="00946B4F">
              <w:rPr>
                <w:rFonts w:ascii="Courier New" w:hAnsi="Courier New" w:cs="Courier New"/>
                <w:sz w:val="20"/>
                <w:szCs w:val="20"/>
              </w:rPr>
              <w:t>os_msg</w:t>
            </w:r>
            <w:proofErr w:type="spellEnd"/>
            <w:r w:rsidRPr="00946B4F">
              <w:rPr>
                <w:rFonts w:ascii="Courier New" w:hAnsi="Courier New" w:cs="Courier New"/>
                <w:sz w:val="20"/>
                <w:szCs w:val="20"/>
              </w:rPr>
              <w:t xml:space="preserve"> *m = </w:t>
            </w:r>
            <w:proofErr w:type="spellStart"/>
            <w:r w:rsidRPr="00946B4F">
              <w:rPr>
                <w:rFonts w:ascii="Courier New" w:hAnsi="Courier New" w:cs="Courier New"/>
                <w:sz w:val="20"/>
                <w:szCs w:val="20"/>
              </w:rPr>
              <w:t>os_msg_alloc</w:t>
            </w:r>
            <w:proofErr w:type="spellEnd"/>
            <w:r w:rsidRPr="00946B4F">
              <w:rPr>
                <w:rFonts w:ascii="Courier New" w:hAnsi="Courier New" w:cs="Courier New"/>
                <w:sz w:val="20"/>
                <w:szCs w:val="20"/>
              </w:rPr>
              <w:t xml:space="preserve">(APP_MSG_AWAKE_UART, </w:t>
            </w:r>
            <w:proofErr w:type="spellStart"/>
            <w:r w:rsidRPr="00946B4F">
              <w:rPr>
                <w:rFonts w:ascii="Courier New" w:hAnsi="Courier New" w:cs="Courier New"/>
                <w:sz w:val="20"/>
                <w:szCs w:val="20"/>
              </w:rPr>
              <w:t>sizeof</w:t>
            </w:r>
            <w:proofErr w:type="spellEnd"/>
            <w:r w:rsidRPr="00946B4F">
              <w:rPr>
                <w:rFonts w:ascii="Courier New" w:hAnsi="Courier New" w:cs="Courier New"/>
                <w:sz w:val="20"/>
                <w:szCs w:val="20"/>
              </w:rPr>
              <w:t>(*m));</w:t>
            </w:r>
          </w:p>
          <w:p w14:paraId="5487D69A" w14:textId="77777777" w:rsidR="00126D33" w:rsidRPr="00946B4F" w:rsidRDefault="00126D33" w:rsidP="00946B4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46B4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46B4F">
              <w:rPr>
                <w:rFonts w:ascii="Courier New" w:hAnsi="Courier New" w:cs="Courier New"/>
                <w:sz w:val="20"/>
                <w:szCs w:val="20"/>
              </w:rPr>
              <w:t>os_</w:t>
            </w:r>
            <w:proofErr w:type="gramStart"/>
            <w:r w:rsidRPr="00946B4F">
              <w:rPr>
                <w:rFonts w:ascii="Courier New" w:hAnsi="Courier New" w:cs="Courier New"/>
                <w:sz w:val="20"/>
                <w:szCs w:val="20"/>
              </w:rPr>
              <w:t>sendmsg</w:t>
            </w:r>
            <w:proofErr w:type="spellEnd"/>
            <w:r w:rsidRPr="00946B4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946B4F">
              <w:rPr>
                <w:rFonts w:ascii="Courier New" w:hAnsi="Courier New" w:cs="Courier New"/>
                <w:sz w:val="20"/>
                <w:szCs w:val="20"/>
              </w:rPr>
              <w:t>app_thread</w:t>
            </w:r>
            <w:proofErr w:type="spellEnd"/>
            <w:r w:rsidRPr="00946B4F">
              <w:rPr>
                <w:rFonts w:ascii="Courier New" w:hAnsi="Courier New" w:cs="Courier New"/>
                <w:sz w:val="20"/>
                <w:szCs w:val="20"/>
              </w:rPr>
              <w:t>, m);</w:t>
            </w:r>
          </w:p>
          <w:p w14:paraId="7A40BA04" w14:textId="77777777" w:rsidR="00126D33" w:rsidRPr="00946B4F" w:rsidRDefault="00126D33" w:rsidP="00946B4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46B4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483A06D" w14:textId="202D371F" w:rsidR="00126D33" w:rsidRPr="00946B4F" w:rsidRDefault="00126D33" w:rsidP="00946B4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46B4F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025E6DC4" w14:textId="16019658" w:rsidR="00946B4F" w:rsidRDefault="00946B4F" w:rsidP="00126D33">
      <w:r>
        <w:br w:type="page"/>
      </w:r>
    </w:p>
    <w:p w14:paraId="52820BFE" w14:textId="5897675C" w:rsidR="00F15BA8" w:rsidRDefault="00FA3E20" w:rsidP="00946B4F">
      <w:pPr>
        <w:pStyle w:val="Text3"/>
      </w:pPr>
      <w:proofErr w:type="spellStart"/>
      <w:r w:rsidRPr="002D5548">
        <w:rPr>
          <w:rFonts w:ascii="Courier New" w:hAnsi="Courier New" w:cs="Courier New"/>
        </w:rPr>
        <w:lastRenderedPageBreak/>
        <w:t>os_gpio_request</w:t>
      </w:r>
      <w:proofErr w:type="spellEnd"/>
      <w:r w:rsidRPr="002D5548">
        <w:rPr>
          <w:rFonts w:ascii="Courier New" w:hAnsi="Courier New" w:cs="Courier New"/>
        </w:rPr>
        <w:t>()</w:t>
      </w:r>
      <w:r>
        <w:t xml:space="preserve"> API requests the pins and configure</w:t>
      </w:r>
      <w:r w:rsidR="00CA706F">
        <w:t>s</w:t>
      </w:r>
      <w:r>
        <w:t xml:space="preserve"> the pin as GPIO, </w:t>
      </w:r>
      <w:proofErr w:type="spellStart"/>
      <w:r w:rsidRPr="002D5548">
        <w:rPr>
          <w:rFonts w:ascii="Courier New" w:hAnsi="Courier New" w:cs="Courier New"/>
        </w:rPr>
        <w:t>os_gpio_set_output</w:t>
      </w:r>
      <w:proofErr w:type="spellEnd"/>
      <w:r w:rsidRPr="002D5548">
        <w:rPr>
          <w:rFonts w:ascii="Courier New" w:hAnsi="Courier New" w:cs="Courier New"/>
        </w:rPr>
        <w:t>()</w:t>
      </w:r>
      <w:r>
        <w:t xml:space="preserve"> API configures the GPIO pins as digital output pins</w:t>
      </w:r>
      <w:r w:rsidR="00CA706F">
        <w:t xml:space="preserve">, </w:t>
      </w:r>
      <w:proofErr w:type="spellStart"/>
      <w:r w:rsidRPr="002D5548">
        <w:rPr>
          <w:rFonts w:ascii="Courier New" w:hAnsi="Courier New" w:cs="Courier New"/>
        </w:rPr>
        <w:t>os_gpio_clr_pin</w:t>
      </w:r>
      <w:proofErr w:type="spellEnd"/>
      <w:r w:rsidRPr="002D5548">
        <w:rPr>
          <w:rFonts w:ascii="Courier New" w:hAnsi="Courier New" w:cs="Courier New"/>
        </w:rPr>
        <w:t>()</w:t>
      </w:r>
      <w:r>
        <w:t xml:space="preserve"> is used to clear the specified GPIO pins</w:t>
      </w:r>
      <w:r w:rsidR="00CA706F">
        <w:t xml:space="preserve">, </w:t>
      </w:r>
      <w:proofErr w:type="spellStart"/>
      <w:r w:rsidRPr="002D5548">
        <w:rPr>
          <w:rFonts w:ascii="Courier New" w:hAnsi="Courier New" w:cs="Courier New"/>
        </w:rPr>
        <w:t>os_gpio_set_pin</w:t>
      </w:r>
      <w:proofErr w:type="spellEnd"/>
      <w:r w:rsidRPr="002D5548">
        <w:rPr>
          <w:rFonts w:ascii="Courier New" w:hAnsi="Courier New" w:cs="Courier New"/>
        </w:rPr>
        <w:t>()</w:t>
      </w:r>
      <w:r>
        <w:t xml:space="preserve"> is used to set the GPIO </w:t>
      </w:r>
      <w:r w:rsidR="00CA706F">
        <w:t>high</w:t>
      </w:r>
      <w:r>
        <w:t xml:space="preserve"> and </w:t>
      </w:r>
      <w:proofErr w:type="spellStart"/>
      <w:r w:rsidRPr="002D5548">
        <w:rPr>
          <w:rFonts w:ascii="Courier New" w:hAnsi="Courier New" w:cs="Courier New"/>
        </w:rPr>
        <w:t>os_gpio_clr_pin</w:t>
      </w:r>
      <w:proofErr w:type="spellEnd"/>
      <w:r w:rsidRPr="002D5548">
        <w:rPr>
          <w:rFonts w:ascii="Courier New" w:hAnsi="Courier New" w:cs="Courier New"/>
        </w:rPr>
        <w:t>()</w:t>
      </w:r>
      <w:r>
        <w:t xml:space="preserve"> is used to set GPIO </w:t>
      </w:r>
      <w:r w:rsidR="00CA706F">
        <w:t>low</w:t>
      </w:r>
      <w:r>
        <w:t>.</w:t>
      </w:r>
    </w:p>
    <w:tbl>
      <w:tblPr>
        <w:tblStyle w:val="TableGrid"/>
        <w:tblW w:w="0" w:type="auto"/>
        <w:tblInd w:w="1838" w:type="dxa"/>
        <w:tblLook w:val="04A0" w:firstRow="1" w:lastRow="0" w:firstColumn="1" w:lastColumn="0" w:noHBand="0" w:noVBand="1"/>
      </w:tblPr>
      <w:tblGrid>
        <w:gridCol w:w="8862"/>
      </w:tblGrid>
      <w:tr w:rsidR="00126D33" w14:paraId="2FA6A211" w14:textId="77777777" w:rsidTr="00CA706F">
        <w:tc>
          <w:tcPr>
            <w:tcW w:w="8862" w:type="dxa"/>
            <w:shd w:val="clear" w:color="auto" w:fill="DEEAF6" w:themeFill="accent5" w:themeFillTint="33"/>
          </w:tcPr>
          <w:p w14:paraId="5D3DCD3A" w14:textId="77777777" w:rsidR="00126D33" w:rsidRPr="00CA706F" w:rsidRDefault="00126D33" w:rsidP="00CA706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06F">
              <w:rPr>
                <w:rFonts w:ascii="Courier New" w:hAnsi="Courier New" w:cs="Courier New"/>
                <w:sz w:val="20"/>
                <w:szCs w:val="20"/>
              </w:rPr>
              <w:t xml:space="preserve">void* </w:t>
            </w:r>
            <w:proofErr w:type="spellStart"/>
            <w:r w:rsidRPr="00CA706F">
              <w:rPr>
                <w:rFonts w:ascii="Courier New" w:hAnsi="Courier New" w:cs="Courier New"/>
                <w:sz w:val="20"/>
                <w:szCs w:val="20"/>
              </w:rPr>
              <w:t>app_main</w:t>
            </w:r>
            <w:proofErr w:type="spellEnd"/>
            <w:r w:rsidRPr="00CA706F">
              <w:rPr>
                <w:rFonts w:ascii="Courier New" w:hAnsi="Courier New" w:cs="Courier New"/>
                <w:sz w:val="20"/>
                <w:szCs w:val="20"/>
              </w:rPr>
              <w:t>(void *</w:t>
            </w:r>
            <w:proofErr w:type="spellStart"/>
            <w:r w:rsidRPr="00CA706F">
              <w:rPr>
                <w:rFonts w:ascii="Courier New" w:hAnsi="Courier New" w:cs="Courier New"/>
                <w:sz w:val="20"/>
                <w:szCs w:val="20"/>
              </w:rPr>
              <w:t>arg</w:t>
            </w:r>
            <w:proofErr w:type="spellEnd"/>
            <w:r w:rsidRPr="00CA706F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26F724BB" w14:textId="77777777" w:rsidR="00126D33" w:rsidRPr="00CA706F" w:rsidRDefault="00126D33" w:rsidP="00CA706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06F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7248DAAB" w14:textId="77777777" w:rsidR="00126D33" w:rsidRPr="00CA706F" w:rsidRDefault="00126D33" w:rsidP="00CA706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06F">
              <w:rPr>
                <w:rFonts w:ascii="Courier New" w:hAnsi="Courier New" w:cs="Courier New"/>
                <w:sz w:val="20"/>
                <w:szCs w:val="20"/>
              </w:rPr>
              <w:t xml:space="preserve">    struct </w:t>
            </w:r>
            <w:proofErr w:type="spellStart"/>
            <w:r w:rsidRPr="00CA706F">
              <w:rPr>
                <w:rFonts w:ascii="Courier New" w:hAnsi="Courier New" w:cs="Courier New"/>
                <w:sz w:val="20"/>
                <w:szCs w:val="20"/>
              </w:rPr>
              <w:t>os_msg</w:t>
            </w:r>
            <w:proofErr w:type="spellEnd"/>
            <w:r w:rsidRPr="00CA706F">
              <w:rPr>
                <w:rFonts w:ascii="Courier New" w:hAnsi="Courier New" w:cs="Courier New"/>
                <w:sz w:val="20"/>
                <w:szCs w:val="20"/>
              </w:rPr>
              <w:t xml:space="preserve"> *</w:t>
            </w:r>
            <w:proofErr w:type="gramStart"/>
            <w:r w:rsidRPr="00CA706F">
              <w:rPr>
                <w:rFonts w:ascii="Courier New" w:hAnsi="Courier New" w:cs="Courier New"/>
                <w:sz w:val="20"/>
                <w:szCs w:val="20"/>
              </w:rPr>
              <w:t>m;</w:t>
            </w:r>
            <w:proofErr w:type="gramEnd"/>
          </w:p>
          <w:p w14:paraId="6FF9CFEC" w14:textId="77777777" w:rsidR="00126D33" w:rsidRPr="00CA706F" w:rsidRDefault="00126D33" w:rsidP="00CA706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06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CA706F">
              <w:rPr>
                <w:rFonts w:ascii="Courier New" w:hAnsi="Courier New" w:cs="Courier New"/>
                <w:sz w:val="20"/>
                <w:szCs w:val="20"/>
              </w:rPr>
              <w:t>os_gpio_request</w:t>
            </w:r>
            <w:proofErr w:type="spellEnd"/>
            <w:r w:rsidRPr="00CA706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CA706F">
              <w:rPr>
                <w:rFonts w:ascii="Courier New" w:hAnsi="Courier New" w:cs="Courier New"/>
                <w:sz w:val="20"/>
                <w:szCs w:val="20"/>
              </w:rPr>
              <w:t>sig_pin</w:t>
            </w:r>
            <w:proofErr w:type="spellEnd"/>
            <w:proofErr w:type="gramStart"/>
            <w:r w:rsidRPr="00CA706F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5DAA9009" w14:textId="77777777" w:rsidR="00126D33" w:rsidRPr="00CA706F" w:rsidRDefault="00126D33" w:rsidP="00CA706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06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CA706F">
              <w:rPr>
                <w:rFonts w:ascii="Courier New" w:hAnsi="Courier New" w:cs="Courier New"/>
                <w:sz w:val="20"/>
                <w:szCs w:val="20"/>
              </w:rPr>
              <w:t>os_gpio_set_output</w:t>
            </w:r>
            <w:proofErr w:type="spellEnd"/>
            <w:r w:rsidRPr="00CA706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CA706F">
              <w:rPr>
                <w:rFonts w:ascii="Courier New" w:hAnsi="Courier New" w:cs="Courier New"/>
                <w:sz w:val="20"/>
                <w:szCs w:val="20"/>
              </w:rPr>
              <w:t>sig_pin</w:t>
            </w:r>
            <w:proofErr w:type="spellEnd"/>
            <w:proofErr w:type="gramStart"/>
            <w:r w:rsidRPr="00CA706F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73649A7C" w14:textId="77777777" w:rsidR="00126D33" w:rsidRPr="00CA706F" w:rsidRDefault="00126D33" w:rsidP="00CA706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06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CA706F">
              <w:rPr>
                <w:rFonts w:ascii="Courier New" w:hAnsi="Courier New" w:cs="Courier New"/>
                <w:sz w:val="20"/>
                <w:szCs w:val="20"/>
              </w:rPr>
              <w:t>uart_suspend_enable</w:t>
            </w:r>
            <w:proofErr w:type="spellEnd"/>
            <w:r w:rsidRPr="00CA706F">
              <w:rPr>
                <w:rFonts w:ascii="Courier New" w:hAnsi="Courier New" w:cs="Courier New"/>
                <w:sz w:val="20"/>
                <w:szCs w:val="20"/>
              </w:rPr>
              <w:t>(u</w:t>
            </w:r>
            <w:proofErr w:type="gramStart"/>
            <w:r w:rsidRPr="00CA706F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7587727E" w14:textId="77777777" w:rsidR="00126D33" w:rsidRPr="00CA706F" w:rsidRDefault="00126D33" w:rsidP="00CA706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06F">
              <w:rPr>
                <w:rFonts w:ascii="Courier New" w:hAnsi="Courier New" w:cs="Courier New"/>
                <w:sz w:val="20"/>
                <w:szCs w:val="20"/>
              </w:rPr>
              <w:t xml:space="preserve">    while (1) {</w:t>
            </w:r>
          </w:p>
          <w:p w14:paraId="684037E5" w14:textId="77777777" w:rsidR="00126D33" w:rsidRPr="00CA706F" w:rsidRDefault="00126D33" w:rsidP="00CA706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2AD2A3B" w14:textId="77777777" w:rsidR="00126D33" w:rsidRPr="00CA706F" w:rsidRDefault="00126D33" w:rsidP="00CA706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06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CA706F">
              <w:rPr>
                <w:rFonts w:ascii="Courier New" w:hAnsi="Courier New" w:cs="Courier New"/>
                <w:sz w:val="20"/>
                <w:szCs w:val="20"/>
              </w:rPr>
              <w:t>os_gpio_set_pin</w:t>
            </w:r>
            <w:proofErr w:type="spellEnd"/>
            <w:r w:rsidRPr="00CA706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CA706F">
              <w:rPr>
                <w:rFonts w:ascii="Courier New" w:hAnsi="Courier New" w:cs="Courier New"/>
                <w:sz w:val="20"/>
                <w:szCs w:val="20"/>
              </w:rPr>
              <w:t>sig_pin</w:t>
            </w:r>
            <w:proofErr w:type="spellEnd"/>
            <w:proofErr w:type="gramStart"/>
            <w:r w:rsidRPr="00CA706F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4839CB56" w14:textId="77777777" w:rsidR="00126D33" w:rsidRPr="00CA706F" w:rsidRDefault="00126D33" w:rsidP="00CA706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06F">
              <w:rPr>
                <w:rFonts w:ascii="Courier New" w:hAnsi="Courier New" w:cs="Courier New"/>
                <w:sz w:val="20"/>
                <w:szCs w:val="20"/>
              </w:rPr>
              <w:t xml:space="preserve">        /* blocking. */</w:t>
            </w:r>
          </w:p>
          <w:p w14:paraId="6C3A7B08" w14:textId="77777777" w:rsidR="00126D33" w:rsidRPr="00CA706F" w:rsidRDefault="00126D33" w:rsidP="00CA706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06F">
              <w:rPr>
                <w:rFonts w:ascii="Courier New" w:hAnsi="Courier New" w:cs="Courier New"/>
                <w:sz w:val="20"/>
                <w:szCs w:val="20"/>
              </w:rPr>
              <w:t xml:space="preserve">        m = </w:t>
            </w:r>
            <w:proofErr w:type="spellStart"/>
            <w:r w:rsidRPr="00CA706F">
              <w:rPr>
                <w:rFonts w:ascii="Courier New" w:hAnsi="Courier New" w:cs="Courier New"/>
                <w:sz w:val="20"/>
                <w:szCs w:val="20"/>
              </w:rPr>
              <w:t>os_recvmsg</w:t>
            </w:r>
            <w:proofErr w:type="spellEnd"/>
            <w:r w:rsidRPr="00CA706F">
              <w:rPr>
                <w:rFonts w:ascii="Courier New" w:hAnsi="Courier New" w:cs="Courier New"/>
                <w:sz w:val="20"/>
                <w:szCs w:val="20"/>
              </w:rPr>
              <w:t>(false</w:t>
            </w:r>
            <w:proofErr w:type="gramStart"/>
            <w:r w:rsidRPr="00CA706F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1A8EDC1E" w14:textId="77777777" w:rsidR="00126D33" w:rsidRPr="00CA706F" w:rsidRDefault="00126D33" w:rsidP="00CA706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06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CA706F">
              <w:rPr>
                <w:rFonts w:ascii="Courier New" w:hAnsi="Courier New" w:cs="Courier New"/>
                <w:sz w:val="20"/>
                <w:szCs w:val="20"/>
              </w:rPr>
              <w:t>os_gpio_clr_pin</w:t>
            </w:r>
            <w:proofErr w:type="spellEnd"/>
            <w:r w:rsidRPr="00CA706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CA706F">
              <w:rPr>
                <w:rFonts w:ascii="Courier New" w:hAnsi="Courier New" w:cs="Courier New"/>
                <w:sz w:val="20"/>
                <w:szCs w:val="20"/>
              </w:rPr>
              <w:t>sig_pin</w:t>
            </w:r>
            <w:proofErr w:type="spellEnd"/>
            <w:proofErr w:type="gramStart"/>
            <w:r w:rsidRPr="00CA706F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759F2843" w14:textId="77777777" w:rsidR="00126D33" w:rsidRPr="00CA706F" w:rsidRDefault="00126D33" w:rsidP="00CA706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5D88979" w14:textId="77777777" w:rsidR="00126D33" w:rsidRPr="00CA706F" w:rsidRDefault="00126D33" w:rsidP="00CA706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06F">
              <w:rPr>
                <w:rFonts w:ascii="Courier New" w:hAnsi="Courier New" w:cs="Courier New"/>
                <w:sz w:val="20"/>
                <w:szCs w:val="20"/>
              </w:rPr>
              <w:t xml:space="preserve">        if(m-&gt;</w:t>
            </w:r>
            <w:proofErr w:type="spellStart"/>
            <w:r w:rsidRPr="00CA706F">
              <w:rPr>
                <w:rFonts w:ascii="Courier New" w:hAnsi="Courier New" w:cs="Courier New"/>
                <w:sz w:val="20"/>
                <w:szCs w:val="20"/>
              </w:rPr>
              <w:t>msg_type</w:t>
            </w:r>
            <w:proofErr w:type="spellEnd"/>
            <w:r w:rsidRPr="00CA706F">
              <w:rPr>
                <w:rFonts w:ascii="Courier New" w:hAnsi="Courier New" w:cs="Courier New"/>
                <w:sz w:val="20"/>
                <w:szCs w:val="20"/>
              </w:rPr>
              <w:t>==APP_MSG_AWAKE_UART)</w:t>
            </w:r>
          </w:p>
          <w:p w14:paraId="0F1EDFF8" w14:textId="77777777" w:rsidR="00126D33" w:rsidRPr="00CA706F" w:rsidRDefault="00126D33" w:rsidP="00CA706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06F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14:paraId="2E82EE0F" w14:textId="77777777" w:rsidR="00126D33" w:rsidRPr="00CA706F" w:rsidRDefault="00126D33" w:rsidP="00CA706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06F">
              <w:rPr>
                <w:rFonts w:ascii="Courier New" w:hAnsi="Courier New" w:cs="Courier New"/>
                <w:sz w:val="20"/>
                <w:szCs w:val="20"/>
              </w:rPr>
              <w:t xml:space="preserve">            if(</w:t>
            </w:r>
            <w:proofErr w:type="spellStart"/>
            <w:r w:rsidRPr="00CA706F">
              <w:rPr>
                <w:rFonts w:ascii="Courier New" w:hAnsi="Courier New" w:cs="Courier New"/>
                <w:sz w:val="20"/>
                <w:szCs w:val="20"/>
              </w:rPr>
              <w:t>uart_status</w:t>
            </w:r>
            <w:proofErr w:type="spellEnd"/>
            <w:r w:rsidRPr="00CA706F">
              <w:rPr>
                <w:rFonts w:ascii="Courier New" w:hAnsi="Courier New" w:cs="Courier New"/>
                <w:sz w:val="20"/>
                <w:szCs w:val="20"/>
              </w:rPr>
              <w:t xml:space="preserve"> != UART_INACTIVE)</w:t>
            </w:r>
          </w:p>
          <w:p w14:paraId="402C1306" w14:textId="6C4509EF" w:rsidR="00126D33" w:rsidRPr="00CA706F" w:rsidRDefault="00126D33" w:rsidP="00CA706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06F">
              <w:rPr>
                <w:rFonts w:ascii="Courier New" w:hAnsi="Courier New" w:cs="Courier New"/>
                <w:sz w:val="20"/>
                <w:szCs w:val="20"/>
              </w:rPr>
              <w:t xml:space="preserve">            {</w:t>
            </w:r>
          </w:p>
          <w:p w14:paraId="75E2B241" w14:textId="77777777" w:rsidR="00126D33" w:rsidRPr="00CA706F" w:rsidRDefault="00126D33" w:rsidP="00CA706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4DD6918" w14:textId="77777777" w:rsidR="00126D33" w:rsidRPr="00CA706F" w:rsidRDefault="00126D33" w:rsidP="00CA706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06F">
              <w:rPr>
                <w:rFonts w:ascii="Courier New" w:hAnsi="Courier New" w:cs="Courier New"/>
                <w:sz w:val="20"/>
                <w:szCs w:val="20"/>
              </w:rPr>
              <w:t xml:space="preserve">                int c = </w:t>
            </w:r>
            <w:proofErr w:type="spellStart"/>
            <w:r w:rsidRPr="00CA706F">
              <w:rPr>
                <w:rFonts w:ascii="Courier New" w:hAnsi="Courier New" w:cs="Courier New"/>
                <w:sz w:val="20"/>
                <w:szCs w:val="20"/>
              </w:rPr>
              <w:t>uart_getchar_tmo</w:t>
            </w:r>
            <w:proofErr w:type="spellEnd"/>
            <w:r w:rsidRPr="00CA706F">
              <w:rPr>
                <w:rFonts w:ascii="Courier New" w:hAnsi="Courier New" w:cs="Courier New"/>
                <w:sz w:val="20"/>
                <w:szCs w:val="20"/>
              </w:rPr>
              <w:t>(u, UART_TMO_CLR); // read and drop garbage byte</w:t>
            </w:r>
          </w:p>
          <w:p w14:paraId="0D156C67" w14:textId="77777777" w:rsidR="00126D33" w:rsidRPr="00CA706F" w:rsidRDefault="00126D33" w:rsidP="00CA706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9EC651E" w14:textId="77777777" w:rsidR="00126D33" w:rsidRPr="00CA706F" w:rsidRDefault="00126D33" w:rsidP="00CA706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06F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CA706F">
              <w:rPr>
                <w:rFonts w:ascii="Courier New" w:hAnsi="Courier New" w:cs="Courier New"/>
                <w:sz w:val="20"/>
                <w:szCs w:val="20"/>
              </w:rPr>
              <w:t>rx_ready</w:t>
            </w:r>
            <w:proofErr w:type="spellEnd"/>
            <w:r w:rsidRPr="00CA706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gramStart"/>
            <w:r w:rsidRPr="00CA706F">
              <w:rPr>
                <w:rFonts w:ascii="Courier New" w:hAnsi="Courier New" w:cs="Courier New"/>
                <w:sz w:val="20"/>
                <w:szCs w:val="20"/>
              </w:rPr>
              <w:t>true;</w:t>
            </w:r>
            <w:proofErr w:type="gramEnd"/>
          </w:p>
          <w:p w14:paraId="4CEFDE21" w14:textId="77777777" w:rsidR="00126D33" w:rsidRPr="00CA706F" w:rsidRDefault="00126D33" w:rsidP="00CA706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06F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CA706F">
              <w:rPr>
                <w:rFonts w:ascii="Courier New" w:hAnsi="Courier New" w:cs="Courier New"/>
                <w:sz w:val="20"/>
                <w:szCs w:val="20"/>
              </w:rPr>
              <w:t>uart_putchar</w:t>
            </w:r>
            <w:proofErr w:type="spellEnd"/>
            <w:r w:rsidRPr="00CA706F">
              <w:rPr>
                <w:rFonts w:ascii="Courier New" w:hAnsi="Courier New" w:cs="Courier New"/>
                <w:sz w:val="20"/>
                <w:szCs w:val="20"/>
              </w:rPr>
              <w:t>(u, 'R'); // can be used for syncing</w:t>
            </w:r>
          </w:p>
          <w:p w14:paraId="2929749A" w14:textId="77777777" w:rsidR="00126D33" w:rsidRPr="00CA706F" w:rsidRDefault="00126D33" w:rsidP="00CA706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06F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</w:p>
          <w:p w14:paraId="366AFEE7" w14:textId="77777777" w:rsidR="00126D33" w:rsidRPr="00CA706F" w:rsidRDefault="00126D33" w:rsidP="00CA706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06F">
              <w:rPr>
                <w:rFonts w:ascii="Courier New" w:hAnsi="Courier New" w:cs="Courier New"/>
                <w:sz w:val="20"/>
                <w:szCs w:val="20"/>
              </w:rPr>
              <w:t xml:space="preserve">                while(</w:t>
            </w:r>
            <w:proofErr w:type="spellStart"/>
            <w:r w:rsidRPr="00CA706F">
              <w:rPr>
                <w:rFonts w:ascii="Courier New" w:hAnsi="Courier New" w:cs="Courier New"/>
                <w:sz w:val="20"/>
                <w:szCs w:val="20"/>
              </w:rPr>
              <w:t>rx_ready</w:t>
            </w:r>
            <w:proofErr w:type="spellEnd"/>
            <w:r w:rsidRPr="00CA706F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41C1BE48" w14:textId="77777777" w:rsidR="00126D33" w:rsidRPr="00CA706F" w:rsidRDefault="00126D33" w:rsidP="00CA706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06F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    {</w:t>
            </w:r>
          </w:p>
          <w:p w14:paraId="40ADAC3E" w14:textId="77777777" w:rsidR="00126D33" w:rsidRPr="00CA706F" w:rsidRDefault="00126D33" w:rsidP="00CA706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06F">
              <w:rPr>
                <w:rFonts w:ascii="Courier New" w:hAnsi="Courier New" w:cs="Courier New"/>
                <w:sz w:val="20"/>
                <w:szCs w:val="20"/>
              </w:rPr>
              <w:t xml:space="preserve">                    c = </w:t>
            </w:r>
            <w:proofErr w:type="spellStart"/>
            <w:r w:rsidRPr="00CA706F">
              <w:rPr>
                <w:rFonts w:ascii="Courier New" w:hAnsi="Courier New" w:cs="Courier New"/>
                <w:sz w:val="20"/>
                <w:szCs w:val="20"/>
              </w:rPr>
              <w:t>uart_getchar_tmo</w:t>
            </w:r>
            <w:proofErr w:type="spellEnd"/>
            <w:r w:rsidRPr="00CA706F">
              <w:rPr>
                <w:rFonts w:ascii="Courier New" w:hAnsi="Courier New" w:cs="Courier New"/>
                <w:sz w:val="20"/>
                <w:szCs w:val="20"/>
              </w:rPr>
              <w:t>(u, UART_TMO_FIRST_BYTE); //first byte may take a while depending on when the event gets triggered</w:t>
            </w:r>
          </w:p>
          <w:p w14:paraId="61B5A96D" w14:textId="77777777" w:rsidR="00126D33" w:rsidRPr="00CA706F" w:rsidRDefault="00126D33" w:rsidP="00CA706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06F">
              <w:rPr>
                <w:rFonts w:ascii="Courier New" w:hAnsi="Courier New" w:cs="Courier New"/>
                <w:sz w:val="20"/>
                <w:szCs w:val="20"/>
              </w:rPr>
              <w:t xml:space="preserve">                    while(c!=-1)</w:t>
            </w:r>
          </w:p>
          <w:p w14:paraId="1131B1D0" w14:textId="77777777" w:rsidR="00126D33" w:rsidRPr="00CA706F" w:rsidRDefault="00126D33" w:rsidP="00CA706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06F">
              <w:rPr>
                <w:rFonts w:ascii="Courier New" w:hAnsi="Courier New" w:cs="Courier New"/>
                <w:sz w:val="20"/>
                <w:szCs w:val="20"/>
              </w:rPr>
              <w:t xml:space="preserve">                    {</w:t>
            </w:r>
          </w:p>
          <w:p w14:paraId="3A7F2BAA" w14:textId="77777777" w:rsidR="00126D33" w:rsidRPr="00CA706F" w:rsidRDefault="00126D33" w:rsidP="00CA706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06F">
              <w:rPr>
                <w:rFonts w:ascii="Courier New" w:hAnsi="Courier New" w:cs="Courier New"/>
                <w:sz w:val="20"/>
                <w:szCs w:val="20"/>
              </w:rPr>
              <w:t xml:space="preserve">                        /** </w:t>
            </w:r>
          </w:p>
          <w:p w14:paraId="3BBAEDF4" w14:textId="77777777" w:rsidR="00126D33" w:rsidRPr="00CA706F" w:rsidRDefault="00126D33" w:rsidP="00CA706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06F">
              <w:rPr>
                <w:rFonts w:ascii="Courier New" w:hAnsi="Courier New" w:cs="Courier New"/>
                <w:sz w:val="20"/>
                <w:szCs w:val="20"/>
              </w:rPr>
              <w:t xml:space="preserve">                         * We look for '*' to signify end of message. </w:t>
            </w:r>
          </w:p>
          <w:p w14:paraId="0D477147" w14:textId="77777777" w:rsidR="00126D33" w:rsidRPr="00CA706F" w:rsidRDefault="00126D33" w:rsidP="00CA706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06F">
              <w:rPr>
                <w:rFonts w:ascii="Courier New" w:hAnsi="Courier New" w:cs="Courier New"/>
                <w:sz w:val="20"/>
                <w:szCs w:val="20"/>
              </w:rPr>
              <w:t xml:space="preserve">                         * Ideally the HOST and T2 would use an agreed upon protocol to determine length and validity of packet from HOST</w:t>
            </w:r>
          </w:p>
          <w:p w14:paraId="08D156C9" w14:textId="77777777" w:rsidR="00126D33" w:rsidRPr="00CA706F" w:rsidRDefault="00126D33" w:rsidP="00CA706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06F">
              <w:rPr>
                <w:rFonts w:ascii="Courier New" w:hAnsi="Courier New" w:cs="Courier New"/>
                <w:sz w:val="20"/>
                <w:szCs w:val="20"/>
              </w:rPr>
              <w:t xml:space="preserve">                        **/</w:t>
            </w:r>
          </w:p>
          <w:p w14:paraId="61FB1404" w14:textId="77777777" w:rsidR="00126D33" w:rsidRPr="00CA706F" w:rsidRDefault="00126D33" w:rsidP="00CA706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06F">
              <w:rPr>
                <w:rFonts w:ascii="Courier New" w:hAnsi="Courier New" w:cs="Courier New"/>
                <w:sz w:val="20"/>
                <w:szCs w:val="20"/>
              </w:rPr>
              <w:t xml:space="preserve">                        if((char)c == '*')</w:t>
            </w:r>
          </w:p>
          <w:p w14:paraId="783BC3BA" w14:textId="77777777" w:rsidR="00126D33" w:rsidRPr="00CA706F" w:rsidRDefault="00126D33" w:rsidP="00CA706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06F">
              <w:rPr>
                <w:rFonts w:ascii="Courier New" w:hAnsi="Courier New" w:cs="Courier New"/>
                <w:sz w:val="20"/>
                <w:szCs w:val="20"/>
              </w:rPr>
              <w:t xml:space="preserve">                        {</w:t>
            </w:r>
          </w:p>
          <w:p w14:paraId="27D0B474" w14:textId="77777777" w:rsidR="00126D33" w:rsidRPr="00CA706F" w:rsidRDefault="00126D33" w:rsidP="00CA706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06F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  <w:proofErr w:type="spellStart"/>
            <w:r w:rsidRPr="00CA706F">
              <w:rPr>
                <w:rFonts w:ascii="Courier New" w:hAnsi="Courier New" w:cs="Courier New"/>
                <w:sz w:val="20"/>
                <w:szCs w:val="20"/>
              </w:rPr>
              <w:t>uart_</w:t>
            </w:r>
            <w:proofErr w:type="gramStart"/>
            <w:r w:rsidRPr="00CA706F">
              <w:rPr>
                <w:rFonts w:ascii="Courier New" w:hAnsi="Courier New" w:cs="Courier New"/>
                <w:sz w:val="20"/>
                <w:szCs w:val="20"/>
              </w:rPr>
              <w:t>putchar</w:t>
            </w:r>
            <w:proofErr w:type="spellEnd"/>
            <w:r w:rsidRPr="00CA706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A706F">
              <w:rPr>
                <w:rFonts w:ascii="Courier New" w:hAnsi="Courier New" w:cs="Courier New"/>
                <w:sz w:val="20"/>
                <w:szCs w:val="20"/>
              </w:rPr>
              <w:t>u, 'A');</w:t>
            </w:r>
          </w:p>
          <w:p w14:paraId="0CA77F9D" w14:textId="77777777" w:rsidR="00126D33" w:rsidRPr="00CA706F" w:rsidRDefault="00126D33" w:rsidP="00CA706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06F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  <w:p w14:paraId="10D769BA" w14:textId="77777777" w:rsidR="00126D33" w:rsidRPr="00CA706F" w:rsidRDefault="00126D33" w:rsidP="00CA706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06F">
              <w:rPr>
                <w:rFonts w:ascii="Courier New" w:hAnsi="Courier New" w:cs="Courier New"/>
                <w:sz w:val="20"/>
                <w:szCs w:val="20"/>
              </w:rPr>
              <w:t xml:space="preserve">                        }</w:t>
            </w:r>
          </w:p>
          <w:p w14:paraId="32FFC72F" w14:textId="77777777" w:rsidR="00126D33" w:rsidRPr="00CA706F" w:rsidRDefault="00126D33" w:rsidP="00CA706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06F">
              <w:rPr>
                <w:rFonts w:ascii="Courier New" w:hAnsi="Courier New" w:cs="Courier New"/>
                <w:sz w:val="20"/>
                <w:szCs w:val="20"/>
              </w:rPr>
              <w:t xml:space="preserve">                        c = </w:t>
            </w:r>
            <w:proofErr w:type="spellStart"/>
            <w:r w:rsidRPr="00CA706F">
              <w:rPr>
                <w:rFonts w:ascii="Courier New" w:hAnsi="Courier New" w:cs="Courier New"/>
                <w:sz w:val="20"/>
                <w:szCs w:val="20"/>
              </w:rPr>
              <w:t>uart_getchar_</w:t>
            </w:r>
            <w:proofErr w:type="gramStart"/>
            <w:r w:rsidRPr="00CA706F">
              <w:rPr>
                <w:rFonts w:ascii="Courier New" w:hAnsi="Courier New" w:cs="Courier New"/>
                <w:sz w:val="20"/>
                <w:szCs w:val="20"/>
              </w:rPr>
              <w:t>tmo</w:t>
            </w:r>
            <w:proofErr w:type="spellEnd"/>
            <w:r w:rsidRPr="00CA706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A706F">
              <w:rPr>
                <w:rFonts w:ascii="Courier New" w:hAnsi="Courier New" w:cs="Courier New"/>
                <w:sz w:val="20"/>
                <w:szCs w:val="20"/>
              </w:rPr>
              <w:t>u, UART_TMO_BYTE);</w:t>
            </w:r>
          </w:p>
          <w:p w14:paraId="19891BE9" w14:textId="77777777" w:rsidR="00126D33" w:rsidRPr="00CA706F" w:rsidRDefault="00126D33" w:rsidP="00CA706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06F">
              <w:rPr>
                <w:rFonts w:ascii="Courier New" w:hAnsi="Courier New" w:cs="Courier New"/>
                <w:sz w:val="20"/>
                <w:szCs w:val="20"/>
              </w:rPr>
              <w:t xml:space="preserve">                    }</w:t>
            </w:r>
          </w:p>
          <w:p w14:paraId="3C007836" w14:textId="77777777" w:rsidR="00126D33" w:rsidRPr="00CA706F" w:rsidRDefault="00126D33" w:rsidP="00CA706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9107CCA" w14:textId="77777777" w:rsidR="00126D33" w:rsidRPr="00CA706F" w:rsidRDefault="00126D33" w:rsidP="00CA706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06F">
              <w:rPr>
                <w:rFonts w:ascii="Courier New" w:hAnsi="Courier New" w:cs="Courier New"/>
                <w:sz w:val="20"/>
                <w:szCs w:val="20"/>
              </w:rPr>
              <w:t xml:space="preserve">                    // process message here</w:t>
            </w:r>
          </w:p>
          <w:p w14:paraId="08905509" w14:textId="77777777" w:rsidR="00126D33" w:rsidRPr="00CA706F" w:rsidRDefault="00126D33" w:rsidP="00CA706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06F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</w:p>
          <w:p w14:paraId="241AF34B" w14:textId="77777777" w:rsidR="00126D33" w:rsidRPr="00CA706F" w:rsidRDefault="00126D33" w:rsidP="00CA706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06F">
              <w:rPr>
                <w:rFonts w:ascii="Courier New" w:hAnsi="Courier New" w:cs="Courier New"/>
                <w:sz w:val="20"/>
                <w:szCs w:val="20"/>
              </w:rPr>
              <w:t xml:space="preserve">                    // wait and check if HOST plans to send more packets</w:t>
            </w:r>
          </w:p>
          <w:p w14:paraId="38F4407D" w14:textId="77777777" w:rsidR="00126D33" w:rsidRPr="00CA706F" w:rsidRDefault="00126D33" w:rsidP="00CA706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06F">
              <w:rPr>
                <w:rFonts w:ascii="Courier New" w:hAnsi="Courier New" w:cs="Courier New"/>
                <w:sz w:val="20"/>
                <w:szCs w:val="20"/>
              </w:rPr>
              <w:t xml:space="preserve">                    c = </w:t>
            </w:r>
            <w:proofErr w:type="spellStart"/>
            <w:r w:rsidRPr="00CA706F">
              <w:rPr>
                <w:rFonts w:ascii="Courier New" w:hAnsi="Courier New" w:cs="Courier New"/>
                <w:sz w:val="20"/>
                <w:szCs w:val="20"/>
              </w:rPr>
              <w:t>uart_getchar_tmo</w:t>
            </w:r>
            <w:proofErr w:type="spellEnd"/>
            <w:r w:rsidRPr="00CA706F">
              <w:rPr>
                <w:rFonts w:ascii="Courier New" w:hAnsi="Courier New" w:cs="Courier New"/>
                <w:sz w:val="20"/>
                <w:szCs w:val="20"/>
              </w:rPr>
              <w:t>(u, UART_TMO_EXTENDED); //should catch the break</w:t>
            </w:r>
          </w:p>
          <w:p w14:paraId="0D5AD6C0" w14:textId="77777777" w:rsidR="00126D33" w:rsidRPr="00CA706F" w:rsidRDefault="00126D33" w:rsidP="00CA706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06F">
              <w:rPr>
                <w:rFonts w:ascii="Courier New" w:hAnsi="Courier New" w:cs="Courier New"/>
                <w:sz w:val="20"/>
                <w:szCs w:val="20"/>
              </w:rPr>
              <w:t xml:space="preserve">                    if(c == -1)</w:t>
            </w:r>
          </w:p>
          <w:p w14:paraId="70ED4755" w14:textId="77777777" w:rsidR="00126D33" w:rsidRPr="00CA706F" w:rsidRDefault="00126D33" w:rsidP="00CA706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06F">
              <w:rPr>
                <w:rFonts w:ascii="Courier New" w:hAnsi="Courier New" w:cs="Courier New"/>
                <w:sz w:val="20"/>
                <w:szCs w:val="20"/>
              </w:rPr>
              <w:t xml:space="preserve">                    {</w:t>
            </w:r>
          </w:p>
          <w:p w14:paraId="59D681F0" w14:textId="77777777" w:rsidR="00126D33" w:rsidRPr="00CA706F" w:rsidRDefault="00126D33" w:rsidP="00CA706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06F">
              <w:rPr>
                <w:rFonts w:ascii="Courier New" w:hAnsi="Courier New" w:cs="Courier New"/>
                <w:sz w:val="20"/>
                <w:szCs w:val="20"/>
              </w:rPr>
              <w:t xml:space="preserve">                        //no additional packet/s</w:t>
            </w:r>
          </w:p>
          <w:p w14:paraId="1543A9FC" w14:textId="77777777" w:rsidR="00126D33" w:rsidRPr="00CA706F" w:rsidRDefault="00126D33" w:rsidP="00CA706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06F">
              <w:rPr>
                <w:rFonts w:ascii="Courier New" w:hAnsi="Courier New" w:cs="Courier New"/>
                <w:sz w:val="20"/>
                <w:szCs w:val="20"/>
              </w:rPr>
              <w:t xml:space="preserve">                        </w:t>
            </w:r>
            <w:proofErr w:type="spellStart"/>
            <w:r w:rsidRPr="00CA706F">
              <w:rPr>
                <w:rFonts w:ascii="Courier New" w:hAnsi="Courier New" w:cs="Courier New"/>
                <w:sz w:val="20"/>
                <w:szCs w:val="20"/>
              </w:rPr>
              <w:t>rx_ready</w:t>
            </w:r>
            <w:proofErr w:type="spellEnd"/>
            <w:r w:rsidRPr="00CA706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gramStart"/>
            <w:r w:rsidRPr="00CA706F">
              <w:rPr>
                <w:rFonts w:ascii="Courier New" w:hAnsi="Courier New" w:cs="Courier New"/>
                <w:sz w:val="20"/>
                <w:szCs w:val="20"/>
              </w:rPr>
              <w:t>false;</w:t>
            </w:r>
            <w:proofErr w:type="gramEnd"/>
          </w:p>
          <w:p w14:paraId="5FDCDB32" w14:textId="77777777" w:rsidR="00126D33" w:rsidRPr="00CA706F" w:rsidRDefault="00126D33" w:rsidP="00CA706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06F">
              <w:rPr>
                <w:rFonts w:ascii="Courier New" w:hAnsi="Courier New" w:cs="Courier New"/>
                <w:sz w:val="20"/>
                <w:szCs w:val="20"/>
              </w:rPr>
              <w:t xml:space="preserve">                    }</w:t>
            </w:r>
          </w:p>
          <w:p w14:paraId="36D20546" w14:textId="77777777" w:rsidR="00126D33" w:rsidRPr="00CA706F" w:rsidRDefault="00126D33" w:rsidP="00CA706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2212ECA" w14:textId="77777777" w:rsidR="00126D33" w:rsidRPr="00CA706F" w:rsidRDefault="00126D33" w:rsidP="00CA706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06F">
              <w:rPr>
                <w:rFonts w:ascii="Courier New" w:hAnsi="Courier New" w:cs="Courier New"/>
                <w:sz w:val="20"/>
                <w:szCs w:val="20"/>
              </w:rPr>
              <w:t xml:space="preserve">                }</w:t>
            </w:r>
          </w:p>
          <w:p w14:paraId="3E0CC57D" w14:textId="77777777" w:rsidR="00126D33" w:rsidRPr="00CA706F" w:rsidRDefault="00126D33" w:rsidP="00CA706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06F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CA706F">
              <w:rPr>
                <w:rFonts w:ascii="Courier New" w:hAnsi="Courier New" w:cs="Courier New"/>
                <w:sz w:val="20"/>
                <w:szCs w:val="20"/>
              </w:rPr>
              <w:t>uart_</w:t>
            </w:r>
            <w:proofErr w:type="gramStart"/>
            <w:r w:rsidRPr="00CA706F">
              <w:rPr>
                <w:rFonts w:ascii="Courier New" w:hAnsi="Courier New" w:cs="Courier New"/>
                <w:sz w:val="20"/>
                <w:szCs w:val="20"/>
              </w:rPr>
              <w:t>putchar</w:t>
            </w:r>
            <w:proofErr w:type="spellEnd"/>
            <w:r w:rsidRPr="00CA706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A706F">
              <w:rPr>
                <w:rFonts w:ascii="Courier New" w:hAnsi="Courier New" w:cs="Courier New"/>
                <w:sz w:val="20"/>
                <w:szCs w:val="20"/>
              </w:rPr>
              <w:t>u, 'S');</w:t>
            </w:r>
          </w:p>
          <w:p w14:paraId="44172E97" w14:textId="77777777" w:rsidR="00126D33" w:rsidRPr="00CA706F" w:rsidRDefault="00126D33" w:rsidP="00CA706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06F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CA706F">
              <w:rPr>
                <w:rFonts w:ascii="Courier New" w:hAnsi="Courier New" w:cs="Courier New"/>
                <w:sz w:val="20"/>
                <w:szCs w:val="20"/>
              </w:rPr>
              <w:t>pr_always</w:t>
            </w:r>
            <w:proofErr w:type="spellEnd"/>
            <w:r w:rsidRPr="00CA706F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CA706F">
              <w:rPr>
                <w:rFonts w:ascii="Courier New" w:hAnsi="Courier New" w:cs="Courier New"/>
                <w:sz w:val="20"/>
                <w:szCs w:val="20"/>
              </w:rPr>
              <w:t>uart_suspend_enable</w:t>
            </w:r>
            <w:proofErr w:type="spellEnd"/>
            <w:r w:rsidRPr="00CA706F">
              <w:rPr>
                <w:rFonts w:ascii="Courier New" w:hAnsi="Courier New" w:cs="Courier New"/>
                <w:sz w:val="20"/>
                <w:szCs w:val="20"/>
              </w:rPr>
              <w:t>\n"</w:t>
            </w:r>
            <w:proofErr w:type="gramStart"/>
            <w:r w:rsidRPr="00CA706F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48632322" w14:textId="77777777" w:rsidR="00126D33" w:rsidRPr="00CA706F" w:rsidRDefault="00126D33" w:rsidP="00CA706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06F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CA706F">
              <w:rPr>
                <w:rFonts w:ascii="Courier New" w:hAnsi="Courier New" w:cs="Courier New"/>
                <w:sz w:val="20"/>
                <w:szCs w:val="20"/>
              </w:rPr>
              <w:t>uart_suspend_enable</w:t>
            </w:r>
            <w:proofErr w:type="spellEnd"/>
            <w:r w:rsidRPr="00CA706F">
              <w:rPr>
                <w:rFonts w:ascii="Courier New" w:hAnsi="Courier New" w:cs="Courier New"/>
                <w:sz w:val="20"/>
                <w:szCs w:val="20"/>
              </w:rPr>
              <w:t>(u</w:t>
            </w:r>
            <w:proofErr w:type="gramStart"/>
            <w:r w:rsidRPr="00CA706F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1E47A5BF" w14:textId="77777777" w:rsidR="00126D33" w:rsidRPr="00CA706F" w:rsidRDefault="00126D33" w:rsidP="00CA706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06F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CA706F">
              <w:rPr>
                <w:rFonts w:ascii="Courier New" w:hAnsi="Courier New" w:cs="Courier New"/>
                <w:sz w:val="20"/>
                <w:szCs w:val="20"/>
              </w:rPr>
              <w:t>uart_status</w:t>
            </w:r>
            <w:proofErr w:type="spellEnd"/>
            <w:r w:rsidRPr="00CA706F">
              <w:rPr>
                <w:rFonts w:ascii="Courier New" w:hAnsi="Courier New" w:cs="Courier New"/>
                <w:sz w:val="20"/>
                <w:szCs w:val="20"/>
              </w:rPr>
              <w:t>=UART_</w:t>
            </w:r>
            <w:proofErr w:type="gramStart"/>
            <w:r w:rsidRPr="00CA706F">
              <w:rPr>
                <w:rFonts w:ascii="Courier New" w:hAnsi="Courier New" w:cs="Courier New"/>
                <w:sz w:val="20"/>
                <w:szCs w:val="20"/>
              </w:rPr>
              <w:t>INACTIVE;</w:t>
            </w:r>
            <w:proofErr w:type="gramEnd"/>
          </w:p>
          <w:p w14:paraId="3DAE546C" w14:textId="77777777" w:rsidR="00126D33" w:rsidRPr="00CA706F" w:rsidRDefault="00126D33" w:rsidP="00CA706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06F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63E98A60" w14:textId="77777777" w:rsidR="00126D33" w:rsidRPr="00CA706F" w:rsidRDefault="00126D33" w:rsidP="00CA706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06F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116E683C" w14:textId="77777777" w:rsidR="00126D33" w:rsidRPr="00CA706F" w:rsidRDefault="00126D33" w:rsidP="00CA706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06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CA706F">
              <w:rPr>
                <w:rFonts w:ascii="Courier New" w:hAnsi="Courier New" w:cs="Courier New"/>
                <w:sz w:val="20"/>
                <w:szCs w:val="20"/>
              </w:rPr>
              <w:t>os_msg_release</w:t>
            </w:r>
            <w:proofErr w:type="spellEnd"/>
            <w:r w:rsidRPr="00CA706F">
              <w:rPr>
                <w:rFonts w:ascii="Courier New" w:hAnsi="Courier New" w:cs="Courier New"/>
                <w:sz w:val="20"/>
                <w:szCs w:val="20"/>
              </w:rPr>
              <w:t>(m</w:t>
            </w:r>
            <w:proofErr w:type="gramStart"/>
            <w:r w:rsidRPr="00CA706F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53A173BA" w14:textId="77777777" w:rsidR="00126D33" w:rsidRPr="00CA706F" w:rsidRDefault="00126D33" w:rsidP="00CA706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06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14:paraId="73E18DAB" w14:textId="77777777" w:rsidR="00126D33" w:rsidRPr="00CA706F" w:rsidRDefault="00126D33" w:rsidP="00CA706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06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F04D6ED" w14:textId="77777777" w:rsidR="00126D33" w:rsidRPr="00CA706F" w:rsidRDefault="00126D33" w:rsidP="00CA706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7B61B09" w14:textId="77777777" w:rsidR="00126D33" w:rsidRPr="00CA706F" w:rsidRDefault="00126D33" w:rsidP="00CA706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06F">
              <w:rPr>
                <w:rFonts w:ascii="Courier New" w:hAnsi="Courier New" w:cs="Courier New"/>
                <w:sz w:val="20"/>
                <w:szCs w:val="20"/>
              </w:rPr>
              <w:t xml:space="preserve">    return </w:t>
            </w:r>
            <w:proofErr w:type="gramStart"/>
            <w:r w:rsidRPr="00CA706F">
              <w:rPr>
                <w:rFonts w:ascii="Courier New" w:hAnsi="Courier New" w:cs="Courier New"/>
                <w:sz w:val="20"/>
                <w:szCs w:val="20"/>
              </w:rPr>
              <w:t>NULL;</w:t>
            </w:r>
            <w:proofErr w:type="gramEnd"/>
          </w:p>
          <w:p w14:paraId="0DD7ECDD" w14:textId="50381969" w:rsidR="00126D33" w:rsidRPr="00CA706F" w:rsidRDefault="00126D33" w:rsidP="00CA706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06F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66609607" w14:textId="6FB209AA" w:rsidR="00126D33" w:rsidRDefault="00126D33" w:rsidP="00126D33"/>
    <w:p w14:paraId="1C29A1AA" w14:textId="3974F1E5" w:rsidR="00FA3E20" w:rsidRDefault="00FA3E20" w:rsidP="00CA706F">
      <w:pPr>
        <w:pStyle w:val="Text3"/>
        <w:jc w:val="both"/>
      </w:pPr>
      <w:proofErr w:type="spellStart"/>
      <w:r w:rsidRPr="0035135B">
        <w:rPr>
          <w:rFonts w:ascii="Courier New" w:hAnsi="Courier New" w:cs="Courier New"/>
        </w:rPr>
        <w:t>wcm_create</w:t>
      </w:r>
      <w:proofErr w:type="spellEnd"/>
      <w:r w:rsidRPr="0035135B">
        <w:rPr>
          <w:rFonts w:ascii="Courier New" w:hAnsi="Courier New" w:cs="Courier New"/>
        </w:rPr>
        <w:t>()</w:t>
      </w:r>
      <w:r>
        <w:t>API from the Wi-Fi Connection Manager is used</w:t>
      </w:r>
      <w:r w:rsidR="005D2C11">
        <w:t xml:space="preserve"> to connect to a Wi-Fi network</w:t>
      </w:r>
      <w:r>
        <w:t>.</w:t>
      </w:r>
      <w:r w:rsidR="005D2C11">
        <w:t xml:space="preserve"> </w:t>
      </w:r>
      <w:r>
        <w:t xml:space="preserve">Initially, the Wi-Fi network interface is created using </w:t>
      </w:r>
      <w:proofErr w:type="spellStart"/>
      <w:r w:rsidRPr="0035135B">
        <w:rPr>
          <w:rFonts w:ascii="Courier New" w:hAnsi="Courier New" w:cs="Courier New"/>
        </w:rPr>
        <w:t>wcm_</w:t>
      </w:r>
      <w:proofErr w:type="gramStart"/>
      <w:r w:rsidRPr="0035135B">
        <w:rPr>
          <w:rFonts w:ascii="Courier New" w:hAnsi="Courier New" w:cs="Courier New"/>
        </w:rPr>
        <w:t>create</w:t>
      </w:r>
      <w:proofErr w:type="spellEnd"/>
      <w:r w:rsidRPr="0035135B">
        <w:rPr>
          <w:rFonts w:ascii="Courier New" w:hAnsi="Courier New" w:cs="Courier New"/>
        </w:rPr>
        <w:t>(</w:t>
      </w:r>
      <w:proofErr w:type="gramEnd"/>
      <w:r w:rsidRPr="0035135B">
        <w:rPr>
          <w:rFonts w:ascii="Courier New" w:hAnsi="Courier New" w:cs="Courier New"/>
        </w:rPr>
        <w:t>)</w:t>
      </w:r>
      <w:r w:rsidRPr="00CA706F">
        <w:rPr>
          <w:rFonts w:cstheme="minorHAnsi"/>
        </w:rPr>
        <w:t>.</w:t>
      </w:r>
    </w:p>
    <w:p w14:paraId="499EC7A0" w14:textId="50348677" w:rsidR="00FA3E20" w:rsidRDefault="0072751E" w:rsidP="00CA706F">
      <w:pPr>
        <w:pStyle w:val="Text3"/>
        <w:jc w:val="both"/>
      </w:pPr>
      <w:proofErr w:type="spellStart"/>
      <w:r w:rsidRPr="0035135B">
        <w:rPr>
          <w:rFonts w:ascii="Courier New" w:hAnsi="Courier New" w:cs="Courier New"/>
        </w:rPr>
        <w:t>wifi_connect_to_network</w:t>
      </w:r>
      <w:proofErr w:type="spellEnd"/>
      <w:r w:rsidRPr="0035135B">
        <w:rPr>
          <w:rFonts w:ascii="Courier New" w:hAnsi="Courier New" w:cs="Courier New"/>
        </w:rPr>
        <w:t>()</w:t>
      </w:r>
      <w:r>
        <w:t>API, from components library, connects to the Wi-Fi network using the AP credentials provided.</w:t>
      </w:r>
    </w:p>
    <w:tbl>
      <w:tblPr>
        <w:tblStyle w:val="TableGrid"/>
        <w:tblW w:w="0" w:type="auto"/>
        <w:tblInd w:w="1838" w:type="dxa"/>
        <w:tblLook w:val="04A0" w:firstRow="1" w:lastRow="0" w:firstColumn="1" w:lastColumn="0" w:noHBand="0" w:noVBand="1"/>
      </w:tblPr>
      <w:tblGrid>
        <w:gridCol w:w="8862"/>
      </w:tblGrid>
      <w:tr w:rsidR="00126D33" w14:paraId="3922287E" w14:textId="77777777" w:rsidTr="00C71D80">
        <w:tc>
          <w:tcPr>
            <w:tcW w:w="8862" w:type="dxa"/>
            <w:shd w:val="clear" w:color="auto" w:fill="DEEAF6" w:themeFill="accent5" w:themeFillTint="33"/>
          </w:tcPr>
          <w:p w14:paraId="676ED103" w14:textId="77777777" w:rsidR="00126D33" w:rsidRPr="00C71D80" w:rsidRDefault="00126D33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 /*Create a Wi-Fi network interface*/</w:t>
            </w:r>
          </w:p>
          <w:p w14:paraId="21555667" w14:textId="77777777" w:rsidR="00126D33" w:rsidRPr="00C71D80" w:rsidRDefault="00126D33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C71D80">
              <w:rPr>
                <w:rFonts w:ascii="Courier New" w:hAnsi="Courier New" w:cs="Courier New"/>
                <w:sz w:val="20"/>
                <w:szCs w:val="20"/>
              </w:rPr>
              <w:t>wcm_handle</w:t>
            </w:r>
            <w:proofErr w:type="spellEnd"/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C71D80">
              <w:rPr>
                <w:rFonts w:ascii="Courier New" w:hAnsi="Courier New" w:cs="Courier New"/>
                <w:sz w:val="20"/>
                <w:szCs w:val="20"/>
              </w:rPr>
              <w:t>wcm_</w:t>
            </w:r>
            <w:proofErr w:type="gramStart"/>
            <w:r w:rsidRPr="00C71D80">
              <w:rPr>
                <w:rFonts w:ascii="Courier New" w:hAnsi="Courier New" w:cs="Courier New"/>
                <w:sz w:val="20"/>
                <w:szCs w:val="20"/>
              </w:rPr>
              <w:t>create</w:t>
            </w:r>
            <w:proofErr w:type="spellEnd"/>
            <w:r w:rsidRPr="00C71D8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71D80">
              <w:rPr>
                <w:rFonts w:ascii="Courier New" w:hAnsi="Courier New" w:cs="Courier New"/>
                <w:sz w:val="20"/>
                <w:szCs w:val="20"/>
              </w:rPr>
              <w:t>NULL);</w:t>
            </w:r>
          </w:p>
          <w:p w14:paraId="61E07FFD" w14:textId="77777777" w:rsidR="00126D33" w:rsidRPr="00C71D80" w:rsidRDefault="00126D33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C9AED31" w14:textId="77777777" w:rsidR="00126D33" w:rsidRPr="00C71D80" w:rsidRDefault="00126D33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   /* Read the configuration and connect to desired network */</w:t>
            </w:r>
          </w:p>
          <w:p w14:paraId="5E8A5A4C" w14:textId="77777777" w:rsidR="00126D33" w:rsidRPr="00C71D80" w:rsidRDefault="00126D33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C71D80">
              <w:rPr>
                <w:rFonts w:ascii="Courier New" w:hAnsi="Courier New" w:cs="Courier New"/>
                <w:sz w:val="20"/>
                <w:szCs w:val="20"/>
              </w:rPr>
              <w:t>rval</w:t>
            </w:r>
            <w:proofErr w:type="spellEnd"/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C71D80">
              <w:rPr>
                <w:rFonts w:ascii="Courier New" w:hAnsi="Courier New" w:cs="Courier New"/>
                <w:sz w:val="20"/>
                <w:szCs w:val="20"/>
              </w:rPr>
              <w:t>wifi_connect_to_</w:t>
            </w:r>
            <w:proofErr w:type="gramStart"/>
            <w:r w:rsidRPr="00C71D80">
              <w:rPr>
                <w:rFonts w:ascii="Courier New" w:hAnsi="Courier New" w:cs="Courier New"/>
                <w:sz w:val="20"/>
                <w:szCs w:val="20"/>
              </w:rPr>
              <w:t>network</w:t>
            </w:r>
            <w:proofErr w:type="spellEnd"/>
            <w:r w:rsidRPr="00C71D8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71D80">
              <w:rPr>
                <w:rFonts w:ascii="Courier New" w:hAnsi="Courier New" w:cs="Courier New"/>
                <w:sz w:val="20"/>
                <w:szCs w:val="20"/>
              </w:rPr>
              <w:t>&amp;</w:t>
            </w:r>
            <w:proofErr w:type="spellStart"/>
            <w:r w:rsidRPr="00C71D80">
              <w:rPr>
                <w:rFonts w:ascii="Courier New" w:hAnsi="Courier New" w:cs="Courier New"/>
                <w:sz w:val="20"/>
                <w:szCs w:val="20"/>
              </w:rPr>
              <w:t>wcm_handle</w:t>
            </w:r>
            <w:proofErr w:type="spellEnd"/>
            <w:r w:rsidRPr="00C71D80">
              <w:rPr>
                <w:rFonts w:ascii="Courier New" w:hAnsi="Courier New" w:cs="Courier New"/>
                <w:sz w:val="20"/>
                <w:szCs w:val="20"/>
              </w:rPr>
              <w:t>, WCM_CONN_WAIT_INFINITE, &amp;</w:t>
            </w:r>
            <w:proofErr w:type="spellStart"/>
            <w:r w:rsidRPr="00C71D80">
              <w:rPr>
                <w:rFonts w:ascii="Courier New" w:hAnsi="Courier New" w:cs="Courier New"/>
                <w:sz w:val="20"/>
                <w:szCs w:val="20"/>
              </w:rPr>
              <w:t>wcm_connected</w:t>
            </w:r>
            <w:proofErr w:type="spellEnd"/>
            <w:r w:rsidRPr="00C71D80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CB70C38" w14:textId="77777777" w:rsidR="00126D33" w:rsidRPr="00C71D80" w:rsidRDefault="00126D33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   if(</w:t>
            </w:r>
            <w:proofErr w:type="spellStart"/>
            <w:r w:rsidRPr="00C71D80">
              <w:rPr>
                <w:rFonts w:ascii="Courier New" w:hAnsi="Courier New" w:cs="Courier New"/>
                <w:sz w:val="20"/>
                <w:szCs w:val="20"/>
              </w:rPr>
              <w:t>rval</w:t>
            </w:r>
            <w:proofErr w:type="spellEnd"/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&lt; 0) {</w:t>
            </w:r>
          </w:p>
          <w:p w14:paraId="155CAECA" w14:textId="77777777" w:rsidR="00126D33" w:rsidRPr="00C71D80" w:rsidRDefault="00126D33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C71D80">
              <w:rPr>
                <w:rFonts w:ascii="Courier New" w:hAnsi="Courier New" w:cs="Courier New"/>
                <w:sz w:val="20"/>
                <w:szCs w:val="20"/>
              </w:rPr>
              <w:t>os_</w:t>
            </w:r>
            <w:proofErr w:type="gramStart"/>
            <w:r w:rsidRPr="00C71D80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C71D8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71D80">
              <w:rPr>
                <w:rFonts w:ascii="Courier New" w:hAnsi="Courier New" w:cs="Courier New"/>
                <w:sz w:val="20"/>
                <w:szCs w:val="20"/>
              </w:rPr>
              <w:t>"\</w:t>
            </w:r>
            <w:proofErr w:type="spellStart"/>
            <w:r w:rsidRPr="00C71D80">
              <w:rPr>
                <w:rFonts w:ascii="Courier New" w:hAnsi="Courier New" w:cs="Courier New"/>
                <w:sz w:val="20"/>
                <w:szCs w:val="20"/>
              </w:rPr>
              <w:t>nError</w:t>
            </w:r>
            <w:proofErr w:type="spellEnd"/>
            <w:r w:rsidRPr="00C71D80">
              <w:rPr>
                <w:rFonts w:ascii="Courier New" w:hAnsi="Courier New" w:cs="Courier New"/>
                <w:sz w:val="20"/>
                <w:szCs w:val="20"/>
              </w:rPr>
              <w:t>: Unable to connect to network\n");</w:t>
            </w:r>
          </w:p>
          <w:p w14:paraId="1FAA4B55" w14:textId="77777777" w:rsidR="00126D33" w:rsidRPr="00C71D80" w:rsidRDefault="00126D33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       return </w:t>
            </w:r>
            <w:proofErr w:type="gramStart"/>
            <w:r w:rsidRPr="00C71D80">
              <w:rPr>
                <w:rFonts w:ascii="Courier New" w:hAnsi="Courier New" w:cs="Courier New"/>
                <w:sz w:val="20"/>
                <w:szCs w:val="20"/>
              </w:rPr>
              <w:t>0;</w:t>
            </w:r>
            <w:proofErr w:type="gramEnd"/>
          </w:p>
          <w:p w14:paraId="6318CE73" w14:textId="77777777" w:rsidR="00126D33" w:rsidRPr="00C71D80" w:rsidRDefault="00126D33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9B4F20F" w14:textId="77777777" w:rsidR="00126D33" w:rsidRPr="00C71D80" w:rsidRDefault="00126D33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DB712F3" w14:textId="77777777" w:rsidR="00126D33" w:rsidRPr="00C71D80" w:rsidRDefault="00126D33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   if(</w:t>
            </w:r>
            <w:proofErr w:type="spellStart"/>
            <w:r w:rsidRPr="00C71D80">
              <w:rPr>
                <w:rFonts w:ascii="Courier New" w:hAnsi="Courier New" w:cs="Courier New"/>
                <w:sz w:val="20"/>
                <w:szCs w:val="20"/>
              </w:rPr>
              <w:t>wcm_connected</w:t>
            </w:r>
            <w:proofErr w:type="spellEnd"/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!= true) {</w:t>
            </w:r>
          </w:p>
          <w:p w14:paraId="335EC487" w14:textId="77777777" w:rsidR="00126D33" w:rsidRPr="00C71D80" w:rsidRDefault="00126D33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C71D80">
              <w:rPr>
                <w:rFonts w:ascii="Courier New" w:hAnsi="Courier New" w:cs="Courier New"/>
                <w:sz w:val="20"/>
                <w:szCs w:val="20"/>
              </w:rPr>
              <w:t>os_</w:t>
            </w:r>
            <w:proofErr w:type="gramStart"/>
            <w:r w:rsidRPr="00C71D80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C71D8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71D80">
              <w:rPr>
                <w:rFonts w:ascii="Courier New" w:hAnsi="Courier New" w:cs="Courier New"/>
                <w:sz w:val="20"/>
                <w:szCs w:val="20"/>
              </w:rPr>
              <w:t>"\</w:t>
            </w:r>
            <w:proofErr w:type="spellStart"/>
            <w:r w:rsidRPr="00C71D80">
              <w:rPr>
                <w:rFonts w:ascii="Courier New" w:hAnsi="Courier New" w:cs="Courier New"/>
                <w:sz w:val="20"/>
                <w:szCs w:val="20"/>
              </w:rPr>
              <w:t>nCouldn't</w:t>
            </w:r>
            <w:proofErr w:type="spellEnd"/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Connect to network ");    </w:t>
            </w:r>
          </w:p>
          <w:p w14:paraId="55A6371F" w14:textId="77777777" w:rsidR="00126D33" w:rsidRPr="00C71D80" w:rsidRDefault="00126D33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C71D80">
              <w:rPr>
                <w:rFonts w:ascii="Courier New" w:hAnsi="Courier New" w:cs="Courier New"/>
                <w:sz w:val="20"/>
                <w:szCs w:val="20"/>
              </w:rPr>
              <w:t>wcm_disconnect</w:t>
            </w:r>
            <w:proofErr w:type="spellEnd"/>
            <w:r w:rsidRPr="00C71D8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C71D80">
              <w:rPr>
                <w:rFonts w:ascii="Courier New" w:hAnsi="Courier New" w:cs="Courier New"/>
                <w:sz w:val="20"/>
                <w:szCs w:val="20"/>
              </w:rPr>
              <w:t>wcm_handle</w:t>
            </w:r>
            <w:proofErr w:type="spellEnd"/>
            <w:proofErr w:type="gramStart"/>
            <w:r w:rsidRPr="00C71D80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4EEB6F85" w14:textId="649D966C" w:rsidR="00126D33" w:rsidRPr="00C71D80" w:rsidRDefault="00126D33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</w:tc>
      </w:tr>
    </w:tbl>
    <w:p w14:paraId="69211B77" w14:textId="5B9C5C38" w:rsidR="00126D33" w:rsidRDefault="00126D33" w:rsidP="00126D33"/>
    <w:p w14:paraId="2CCB8FAE" w14:textId="71FF3852" w:rsidR="00743BDF" w:rsidRPr="00C71D80" w:rsidRDefault="001345F7" w:rsidP="00C71D80">
      <w:pPr>
        <w:pStyle w:val="Text3"/>
        <w:jc w:val="both"/>
        <w:rPr>
          <w:rFonts w:ascii="Courier New" w:hAnsi="Courier New" w:cs="Courier New"/>
        </w:rPr>
      </w:pPr>
      <w:proofErr w:type="spellStart"/>
      <w:r w:rsidRPr="00C71D80">
        <w:rPr>
          <w:rFonts w:ascii="Courier New" w:hAnsi="Courier New" w:cs="Courier New"/>
        </w:rPr>
        <w:t>u</w:t>
      </w:r>
      <w:r w:rsidR="00743BDF" w:rsidRPr="00C71D80">
        <w:rPr>
          <w:rFonts w:ascii="Courier New" w:hAnsi="Courier New" w:cs="Courier New"/>
        </w:rPr>
        <w:t>art_wakeup_host.c</w:t>
      </w:r>
      <w:proofErr w:type="spellEnd"/>
    </w:p>
    <w:p w14:paraId="2927F12C" w14:textId="4619048B" w:rsidR="001345F7" w:rsidRDefault="001345F7" w:rsidP="00C71D80">
      <w:pPr>
        <w:pStyle w:val="Text3"/>
        <w:jc w:val="both"/>
      </w:pPr>
      <w:r>
        <w:t xml:space="preserve">The sample application </w:t>
      </w:r>
      <w:proofErr w:type="spellStart"/>
      <w:r w:rsidRPr="00C71D80">
        <w:rPr>
          <w:rFonts w:ascii="Courier New" w:hAnsi="Courier New" w:cs="Courier New"/>
        </w:rPr>
        <w:t>uart_wakeup_host.c</w:t>
      </w:r>
      <w:proofErr w:type="spellEnd"/>
      <w:r>
        <w:t xml:space="preserve"> shows implementation of a HOST </w:t>
      </w:r>
      <w:r w:rsidR="00C71D80">
        <w:t>MCU</w:t>
      </w:r>
      <w:r>
        <w:t xml:space="preserve"> </w:t>
      </w:r>
      <w:r w:rsidR="00C71D80">
        <w:t xml:space="preserve">which </w:t>
      </w:r>
      <w:r>
        <w:t>can wakeup Talaria TWO using UART.</w:t>
      </w:r>
    </w:p>
    <w:p w14:paraId="1A4075E4" w14:textId="5B48CFD6" w:rsidR="00C71D80" w:rsidRDefault="00C71D80" w:rsidP="00C71D80">
      <w:pPr>
        <w:pStyle w:val="Text3"/>
        <w:jc w:val="both"/>
      </w:pPr>
      <w:r>
        <w:t>A</w:t>
      </w:r>
      <w:r w:rsidR="0072751E">
        <w:t xml:space="preserve"> serial port with a baud rate of 115200 is open</w:t>
      </w:r>
      <w:r>
        <w:t xml:space="preserve">ed using </w:t>
      </w:r>
      <w:proofErr w:type="spellStart"/>
      <w:r w:rsidRPr="001345F7">
        <w:rPr>
          <w:rFonts w:ascii="Courier New" w:hAnsi="Courier New" w:cs="Courier New"/>
        </w:rPr>
        <w:t>uart_open</w:t>
      </w:r>
      <w:proofErr w:type="spellEnd"/>
      <w:r w:rsidRPr="001345F7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)</w:t>
      </w:r>
      <w:r w:rsidR="0035135B">
        <w:t>.</w:t>
      </w:r>
      <w:r w:rsidR="001761EF" w:rsidRPr="001761EF">
        <w:t xml:space="preserve"> </w:t>
      </w:r>
    </w:p>
    <w:p w14:paraId="135A2F38" w14:textId="0ECC10ED" w:rsidR="00C71D80" w:rsidRDefault="00C71D80" w:rsidP="00C71D80">
      <w:pPr>
        <w:pStyle w:val="Text3"/>
        <w:jc w:val="both"/>
      </w:pPr>
      <w:r w:rsidRPr="000E0102">
        <w:rPr>
          <w:b/>
          <w:bCs/>
        </w:rPr>
        <w:t>Single Packet Test</w:t>
      </w:r>
      <w:r>
        <w:t>:</w:t>
      </w:r>
    </w:p>
    <w:p w14:paraId="13968E6E" w14:textId="1C2EE75A" w:rsidR="0092661F" w:rsidRDefault="000E0102" w:rsidP="00C71D80">
      <w:pPr>
        <w:pStyle w:val="Text3"/>
        <w:jc w:val="both"/>
      </w:pPr>
      <w:r>
        <w:t>S</w:t>
      </w:r>
      <w:r w:rsidR="006F00B4">
        <w:t>ingle packet test</w:t>
      </w:r>
      <w:r>
        <w:t xml:space="preserve"> </w:t>
      </w:r>
      <w:r w:rsidR="00C71D80">
        <w:t>prints</w:t>
      </w:r>
      <w:r w:rsidR="0092661F">
        <w:t xml:space="preserve"> the</w:t>
      </w:r>
      <w:r w:rsidR="0092661F" w:rsidRPr="0092661F">
        <w:t xml:space="preserve"> errors </w:t>
      </w:r>
      <w:r w:rsidR="0092661F">
        <w:t>along with the</w:t>
      </w:r>
      <w:r w:rsidR="0092661F" w:rsidRPr="0092661F">
        <w:t xml:space="preserve"> </w:t>
      </w:r>
      <w:r w:rsidR="0092661F">
        <w:t xml:space="preserve">1000 </w:t>
      </w:r>
      <w:r w:rsidR="0092661F" w:rsidRPr="0092661F">
        <w:t>packets</w:t>
      </w:r>
      <w:r w:rsidR="0092661F">
        <w:t>.</w:t>
      </w:r>
    </w:p>
    <w:p w14:paraId="40DA12DD" w14:textId="77777777" w:rsidR="00BC0CB2" w:rsidRDefault="0092661F" w:rsidP="00BC0CB2">
      <w:pPr>
        <w:pStyle w:val="Text3"/>
      </w:pPr>
      <w:r>
        <w:t>P</w:t>
      </w:r>
      <w:r w:rsidR="001761EF" w:rsidRPr="001761EF">
        <w:t>in</w:t>
      </w:r>
      <w:r w:rsidR="001761EF">
        <w:t>s</w:t>
      </w:r>
      <w:r w:rsidR="001761EF" w:rsidRPr="001761EF">
        <w:t xml:space="preserve"> a</w:t>
      </w:r>
      <w:r w:rsidR="001761EF">
        <w:t>n</w:t>
      </w:r>
      <w:r w:rsidR="001761EF" w:rsidRPr="001761EF">
        <w:t>d GPIO</w:t>
      </w:r>
      <w:r w:rsidR="00C71D80">
        <w:t>s</w:t>
      </w:r>
      <w:r w:rsidR="001761EF" w:rsidRPr="001761EF">
        <w:t xml:space="preserve"> </w:t>
      </w:r>
      <w:r w:rsidR="001761EF">
        <w:t xml:space="preserve">are used </w:t>
      </w:r>
      <w:r w:rsidR="001761EF" w:rsidRPr="001761EF">
        <w:t xml:space="preserve">to emulate a long </w:t>
      </w:r>
      <w:r w:rsidR="001761EF" w:rsidRPr="00C71D80">
        <w:rPr>
          <w:rFonts w:ascii="Courier New" w:hAnsi="Courier New" w:cs="Courier New"/>
        </w:rPr>
        <w:t>UART_BREAK</w:t>
      </w:r>
      <w:r w:rsidR="001761EF" w:rsidRPr="001761EF">
        <w:t xml:space="preserve"> signal</w:t>
      </w:r>
      <w:r w:rsidR="006F00B4">
        <w:t xml:space="preserve">. </w:t>
      </w:r>
      <w:r w:rsidR="005E55A0">
        <w:t xml:space="preserve">Here </w:t>
      </w:r>
      <w:proofErr w:type="spellStart"/>
      <w:r w:rsidR="00BC0CB2" w:rsidRPr="001345F7">
        <w:rPr>
          <w:rFonts w:ascii="Courier New" w:hAnsi="Courier New" w:cs="Courier New"/>
        </w:rPr>
        <w:t>uart_getchar_tmo</w:t>
      </w:r>
      <w:proofErr w:type="spellEnd"/>
      <w:r w:rsidR="00BC0CB2" w:rsidRPr="001345F7">
        <w:rPr>
          <w:rFonts w:ascii="Courier New" w:hAnsi="Courier New" w:cs="Courier New"/>
        </w:rPr>
        <w:t>()</w:t>
      </w:r>
      <w:r w:rsidR="00BC0CB2">
        <w:t xml:space="preserve"> reads one character “R” from the serial port which indicates Ready. If no character is available, the function will block the calling thread until timeout occurs.</w:t>
      </w:r>
    </w:p>
    <w:p w14:paraId="4A697CC4" w14:textId="2741C9D9" w:rsidR="00743BDF" w:rsidRDefault="00BC0CB2" w:rsidP="00BC0CB2">
      <w:pPr>
        <w:pStyle w:val="Text3"/>
      </w:pPr>
      <w:r>
        <w:t>Host will again wait for Talaria TWO to echo back the last end sync character which is the acknowledgement “A” packet</w:t>
      </w:r>
      <w:r w:rsidR="0092661F">
        <w:t>.</w:t>
      </w:r>
    </w:p>
    <w:tbl>
      <w:tblPr>
        <w:tblStyle w:val="TableGrid"/>
        <w:tblW w:w="0" w:type="auto"/>
        <w:tblInd w:w="1838" w:type="dxa"/>
        <w:tblLook w:val="04A0" w:firstRow="1" w:lastRow="0" w:firstColumn="1" w:lastColumn="0" w:noHBand="0" w:noVBand="1"/>
      </w:tblPr>
      <w:tblGrid>
        <w:gridCol w:w="8862"/>
      </w:tblGrid>
      <w:tr w:rsidR="00702CAE" w14:paraId="2F4137D1" w14:textId="77777777" w:rsidTr="00C71D80">
        <w:tc>
          <w:tcPr>
            <w:tcW w:w="8862" w:type="dxa"/>
            <w:shd w:val="clear" w:color="auto" w:fill="DEEAF6" w:themeFill="accent5" w:themeFillTint="33"/>
          </w:tcPr>
          <w:p w14:paraId="308EA0FC" w14:textId="77777777" w:rsidR="00702CAE" w:rsidRPr="00C71D80" w:rsidRDefault="00702CAE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 u = </w:t>
            </w:r>
            <w:proofErr w:type="spellStart"/>
            <w:r w:rsidRPr="00C71D80">
              <w:rPr>
                <w:rFonts w:ascii="Courier New" w:hAnsi="Courier New" w:cs="Courier New"/>
                <w:sz w:val="20"/>
                <w:szCs w:val="20"/>
              </w:rPr>
              <w:t>uart_</w:t>
            </w:r>
            <w:proofErr w:type="gramStart"/>
            <w:r w:rsidRPr="00C71D80">
              <w:rPr>
                <w:rFonts w:ascii="Courier New" w:hAnsi="Courier New" w:cs="Courier New"/>
                <w:sz w:val="20"/>
                <w:szCs w:val="20"/>
              </w:rPr>
              <w:t>open</w:t>
            </w:r>
            <w:proofErr w:type="spellEnd"/>
            <w:r w:rsidRPr="00C71D8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71D80">
              <w:rPr>
                <w:rFonts w:ascii="Courier New" w:hAnsi="Courier New" w:cs="Courier New"/>
                <w:sz w:val="20"/>
                <w:szCs w:val="20"/>
              </w:rPr>
              <w:t>115200);</w:t>
            </w:r>
          </w:p>
          <w:p w14:paraId="404F0C2A" w14:textId="77777777" w:rsidR="00702CAE" w:rsidRPr="00C71D80" w:rsidRDefault="00702CAE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3926D64" w14:textId="77777777" w:rsidR="00702CAE" w:rsidRPr="00C71D80" w:rsidRDefault="00702CAE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 int count = </w:t>
            </w:r>
            <w:proofErr w:type="gramStart"/>
            <w:r w:rsidRPr="00C71D80">
              <w:rPr>
                <w:rFonts w:ascii="Courier New" w:hAnsi="Courier New" w:cs="Courier New"/>
                <w:sz w:val="20"/>
                <w:szCs w:val="20"/>
              </w:rPr>
              <w:t>0;</w:t>
            </w:r>
            <w:proofErr w:type="gramEnd"/>
          </w:p>
          <w:p w14:paraId="137B6FC5" w14:textId="77777777" w:rsidR="00702CAE" w:rsidRPr="00C71D80" w:rsidRDefault="00702CAE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 int errors = </w:t>
            </w:r>
            <w:proofErr w:type="gramStart"/>
            <w:r w:rsidRPr="00C71D80">
              <w:rPr>
                <w:rFonts w:ascii="Courier New" w:hAnsi="Courier New" w:cs="Courier New"/>
                <w:sz w:val="20"/>
                <w:szCs w:val="20"/>
              </w:rPr>
              <w:t>0;</w:t>
            </w:r>
            <w:proofErr w:type="gramEnd"/>
          </w:p>
          <w:p w14:paraId="017B9543" w14:textId="77777777" w:rsidR="00702CAE" w:rsidRPr="00C71D80" w:rsidRDefault="00702CAE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 int packets = </w:t>
            </w:r>
            <w:proofErr w:type="gramStart"/>
            <w:r w:rsidRPr="00C71D80">
              <w:rPr>
                <w:rFonts w:ascii="Courier New" w:hAnsi="Courier New" w:cs="Courier New"/>
                <w:sz w:val="20"/>
                <w:szCs w:val="20"/>
              </w:rPr>
              <w:t>1000;</w:t>
            </w:r>
            <w:proofErr w:type="gramEnd"/>
          </w:p>
          <w:p w14:paraId="7D19E3C2" w14:textId="77777777" w:rsidR="00702CAE" w:rsidRPr="00C71D80" w:rsidRDefault="00702CAE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 char </w:t>
            </w:r>
            <w:proofErr w:type="spellStart"/>
            <w:r w:rsidRPr="00C71D80">
              <w:rPr>
                <w:rFonts w:ascii="Courier New" w:hAnsi="Courier New" w:cs="Courier New"/>
                <w:sz w:val="20"/>
                <w:szCs w:val="20"/>
              </w:rPr>
              <w:t>count_</w:t>
            </w:r>
            <w:proofErr w:type="gramStart"/>
            <w:r w:rsidRPr="00C71D80">
              <w:rPr>
                <w:rFonts w:ascii="Courier New" w:hAnsi="Courier New" w:cs="Courier New"/>
                <w:sz w:val="20"/>
                <w:szCs w:val="20"/>
              </w:rPr>
              <w:t>buffer</w:t>
            </w:r>
            <w:proofErr w:type="spellEnd"/>
            <w:r w:rsidRPr="00C71D80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C71D80">
              <w:rPr>
                <w:rFonts w:ascii="Courier New" w:hAnsi="Courier New" w:cs="Courier New"/>
                <w:sz w:val="20"/>
                <w:szCs w:val="20"/>
              </w:rPr>
              <w:t>32];</w:t>
            </w:r>
          </w:p>
          <w:p w14:paraId="65438110" w14:textId="77777777" w:rsidR="00702CAE" w:rsidRPr="00C71D80" w:rsidRDefault="00702CAE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 bool retransmit = </w:t>
            </w:r>
            <w:proofErr w:type="gramStart"/>
            <w:r w:rsidRPr="00C71D80">
              <w:rPr>
                <w:rFonts w:ascii="Courier New" w:hAnsi="Courier New" w:cs="Courier New"/>
                <w:sz w:val="20"/>
                <w:szCs w:val="20"/>
              </w:rPr>
              <w:t>false;</w:t>
            </w:r>
            <w:proofErr w:type="gramEnd"/>
          </w:p>
          <w:p w14:paraId="69BB244B" w14:textId="77777777" w:rsidR="00702CAE" w:rsidRPr="00C71D80" w:rsidRDefault="00702CAE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B6C3726" w14:textId="77777777" w:rsidR="00702CAE" w:rsidRPr="00C71D80" w:rsidRDefault="00702CAE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C71D80">
              <w:rPr>
                <w:rFonts w:ascii="Courier New" w:hAnsi="Courier New" w:cs="Courier New"/>
                <w:sz w:val="20"/>
                <w:szCs w:val="20"/>
              </w:rPr>
              <w:t>os_</w:t>
            </w:r>
            <w:proofErr w:type="gramStart"/>
            <w:r w:rsidRPr="00C71D80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C71D8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71D80">
              <w:rPr>
                <w:rFonts w:ascii="Courier New" w:hAnsi="Courier New" w:cs="Courier New"/>
                <w:sz w:val="20"/>
                <w:szCs w:val="20"/>
              </w:rPr>
              <w:t>"Single packet test\n");</w:t>
            </w:r>
          </w:p>
          <w:p w14:paraId="118C87D9" w14:textId="77777777" w:rsidR="00702CAE" w:rsidRPr="00C71D80" w:rsidRDefault="00702CAE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 while(count &lt; packets)</w:t>
            </w:r>
          </w:p>
          <w:p w14:paraId="5744378B" w14:textId="77777777" w:rsidR="00702CAE" w:rsidRPr="00C71D80" w:rsidRDefault="00702CAE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6F13B3AC" w14:textId="77777777" w:rsidR="00702CAE" w:rsidRPr="00C71D80" w:rsidRDefault="00702CAE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//Use pin ad GPIO to emulate a long UART_BREAK signal</w:t>
            </w:r>
          </w:p>
          <w:p w14:paraId="61E0C811" w14:textId="77777777" w:rsidR="00702CAE" w:rsidRPr="00C71D80" w:rsidRDefault="00702CAE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   int </w:t>
            </w:r>
            <w:proofErr w:type="spellStart"/>
            <w:r w:rsidRPr="00C71D80">
              <w:rPr>
                <w:rFonts w:ascii="Courier New" w:hAnsi="Courier New" w:cs="Courier New"/>
                <w:sz w:val="20"/>
                <w:szCs w:val="20"/>
              </w:rPr>
              <w:t>tx_pin</w:t>
            </w:r>
            <w:proofErr w:type="spellEnd"/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= 1 &lt;&lt; TX_</w:t>
            </w:r>
            <w:proofErr w:type="gramStart"/>
            <w:r w:rsidRPr="00C71D80">
              <w:rPr>
                <w:rFonts w:ascii="Courier New" w:hAnsi="Courier New" w:cs="Courier New"/>
                <w:sz w:val="20"/>
                <w:szCs w:val="20"/>
              </w:rPr>
              <w:t>PIN;</w:t>
            </w:r>
            <w:proofErr w:type="gramEnd"/>
          </w:p>
          <w:p w14:paraId="07681450" w14:textId="77777777" w:rsidR="00702CAE" w:rsidRPr="00C71D80" w:rsidRDefault="00702CAE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C71D80">
              <w:rPr>
                <w:rFonts w:ascii="Courier New" w:hAnsi="Courier New" w:cs="Courier New"/>
                <w:sz w:val="20"/>
                <w:szCs w:val="20"/>
              </w:rPr>
              <w:t>os_gpio_set_</w:t>
            </w:r>
            <w:proofErr w:type="gramStart"/>
            <w:r w:rsidRPr="00C71D80">
              <w:rPr>
                <w:rFonts w:ascii="Courier New" w:hAnsi="Courier New" w:cs="Courier New"/>
                <w:sz w:val="20"/>
                <w:szCs w:val="20"/>
              </w:rPr>
              <w:t>mode</w:t>
            </w:r>
            <w:proofErr w:type="spellEnd"/>
            <w:r w:rsidRPr="00C71D8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C71D80">
              <w:rPr>
                <w:rFonts w:ascii="Courier New" w:hAnsi="Courier New" w:cs="Courier New"/>
                <w:sz w:val="20"/>
                <w:szCs w:val="20"/>
              </w:rPr>
              <w:t>tx_pin</w:t>
            </w:r>
            <w:proofErr w:type="spellEnd"/>
            <w:r w:rsidRPr="00C71D80">
              <w:rPr>
                <w:rFonts w:ascii="Courier New" w:hAnsi="Courier New" w:cs="Courier New"/>
                <w:sz w:val="20"/>
                <w:szCs w:val="20"/>
              </w:rPr>
              <w:t>, GPIO_MODE);</w:t>
            </w:r>
          </w:p>
          <w:p w14:paraId="3EDFF643" w14:textId="77777777" w:rsidR="00702CAE" w:rsidRPr="00C71D80" w:rsidRDefault="00702CAE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C71D80">
              <w:rPr>
                <w:rFonts w:ascii="Courier New" w:hAnsi="Courier New" w:cs="Courier New"/>
                <w:sz w:val="20"/>
                <w:szCs w:val="20"/>
              </w:rPr>
              <w:t>os_gpio_request</w:t>
            </w:r>
            <w:proofErr w:type="spellEnd"/>
            <w:r w:rsidRPr="00C71D8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C71D80">
              <w:rPr>
                <w:rFonts w:ascii="Courier New" w:hAnsi="Courier New" w:cs="Courier New"/>
                <w:sz w:val="20"/>
                <w:szCs w:val="20"/>
              </w:rPr>
              <w:t>tx_pin</w:t>
            </w:r>
            <w:proofErr w:type="spellEnd"/>
            <w:proofErr w:type="gramStart"/>
            <w:r w:rsidRPr="00C71D80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30F740D5" w14:textId="77777777" w:rsidR="00702CAE" w:rsidRPr="00C71D80" w:rsidRDefault="00702CAE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C71D80">
              <w:rPr>
                <w:rFonts w:ascii="Courier New" w:hAnsi="Courier New" w:cs="Courier New"/>
                <w:sz w:val="20"/>
                <w:szCs w:val="20"/>
              </w:rPr>
              <w:t>os_gpio_set_output</w:t>
            </w:r>
            <w:proofErr w:type="spellEnd"/>
            <w:r w:rsidRPr="00C71D8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C71D80">
              <w:rPr>
                <w:rFonts w:ascii="Courier New" w:hAnsi="Courier New" w:cs="Courier New"/>
                <w:sz w:val="20"/>
                <w:szCs w:val="20"/>
              </w:rPr>
              <w:t>tx_pin</w:t>
            </w:r>
            <w:proofErr w:type="spellEnd"/>
            <w:proofErr w:type="gramStart"/>
            <w:r w:rsidRPr="00C71D80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187EF2B7" w14:textId="77777777" w:rsidR="00702CAE" w:rsidRPr="00C71D80" w:rsidRDefault="00702CAE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C71D80">
              <w:rPr>
                <w:rFonts w:ascii="Courier New" w:hAnsi="Courier New" w:cs="Courier New"/>
                <w:sz w:val="20"/>
                <w:szCs w:val="20"/>
              </w:rPr>
              <w:t>os_gpio_clr_pin</w:t>
            </w:r>
            <w:proofErr w:type="spellEnd"/>
            <w:r w:rsidRPr="00C71D8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C71D80">
              <w:rPr>
                <w:rFonts w:ascii="Courier New" w:hAnsi="Courier New" w:cs="Courier New"/>
                <w:sz w:val="20"/>
                <w:szCs w:val="20"/>
              </w:rPr>
              <w:t>tx_pin</w:t>
            </w:r>
            <w:proofErr w:type="spellEnd"/>
            <w:proofErr w:type="gramStart"/>
            <w:r w:rsidRPr="00C71D80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593206F5" w14:textId="77777777" w:rsidR="00702CAE" w:rsidRPr="00C71D80" w:rsidRDefault="00702CAE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C71D80">
              <w:rPr>
                <w:rFonts w:ascii="Courier New" w:hAnsi="Courier New" w:cs="Courier New"/>
                <w:sz w:val="20"/>
                <w:szCs w:val="20"/>
              </w:rPr>
              <w:t>os_sleep_</w:t>
            </w:r>
            <w:proofErr w:type="gramStart"/>
            <w:r w:rsidRPr="00C71D80">
              <w:rPr>
                <w:rFonts w:ascii="Courier New" w:hAnsi="Courier New" w:cs="Courier New"/>
                <w:sz w:val="20"/>
                <w:szCs w:val="20"/>
              </w:rPr>
              <w:t>us</w:t>
            </w:r>
            <w:proofErr w:type="spellEnd"/>
            <w:r w:rsidRPr="00C71D8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71D80">
              <w:rPr>
                <w:rFonts w:ascii="Courier New" w:hAnsi="Courier New" w:cs="Courier New"/>
                <w:sz w:val="20"/>
                <w:szCs w:val="20"/>
              </w:rPr>
              <w:t>1100, OS_TIMEOUT_NO_WAKEUP);</w:t>
            </w:r>
          </w:p>
          <w:p w14:paraId="6F41D2D9" w14:textId="77777777" w:rsidR="00702CAE" w:rsidRPr="00C71D80" w:rsidRDefault="00702CAE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C71D80">
              <w:rPr>
                <w:rFonts w:ascii="Courier New" w:hAnsi="Courier New" w:cs="Courier New"/>
                <w:sz w:val="20"/>
                <w:szCs w:val="20"/>
              </w:rPr>
              <w:t>os_gpio_set_pin</w:t>
            </w:r>
            <w:proofErr w:type="spellEnd"/>
            <w:r w:rsidRPr="00C71D8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C71D80">
              <w:rPr>
                <w:rFonts w:ascii="Courier New" w:hAnsi="Courier New" w:cs="Courier New"/>
                <w:sz w:val="20"/>
                <w:szCs w:val="20"/>
              </w:rPr>
              <w:t>tx_pin</w:t>
            </w:r>
            <w:proofErr w:type="spellEnd"/>
            <w:proofErr w:type="gramStart"/>
            <w:r w:rsidRPr="00C71D80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4B42B39C" w14:textId="77777777" w:rsidR="00702CAE" w:rsidRPr="00C71D80" w:rsidRDefault="00702CAE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C71D80">
              <w:rPr>
                <w:rFonts w:ascii="Courier New" w:hAnsi="Courier New" w:cs="Courier New"/>
                <w:sz w:val="20"/>
                <w:szCs w:val="20"/>
              </w:rPr>
              <w:t>os_gpio_set_input</w:t>
            </w:r>
            <w:proofErr w:type="spellEnd"/>
            <w:r w:rsidRPr="00C71D8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C71D80">
              <w:rPr>
                <w:rFonts w:ascii="Courier New" w:hAnsi="Courier New" w:cs="Courier New"/>
                <w:sz w:val="20"/>
                <w:szCs w:val="20"/>
              </w:rPr>
              <w:t>tx_pin</w:t>
            </w:r>
            <w:proofErr w:type="spellEnd"/>
            <w:proofErr w:type="gramStart"/>
            <w:r w:rsidRPr="00C71D80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58F14D59" w14:textId="77777777" w:rsidR="00702CAE" w:rsidRPr="00C71D80" w:rsidRDefault="00702CAE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C71D80">
              <w:rPr>
                <w:rFonts w:ascii="Courier New" w:hAnsi="Courier New" w:cs="Courier New"/>
                <w:sz w:val="20"/>
                <w:szCs w:val="20"/>
              </w:rPr>
              <w:t>os_gpio_set_</w:t>
            </w:r>
            <w:proofErr w:type="gramStart"/>
            <w:r w:rsidRPr="00C71D80">
              <w:rPr>
                <w:rFonts w:ascii="Courier New" w:hAnsi="Courier New" w:cs="Courier New"/>
                <w:sz w:val="20"/>
                <w:szCs w:val="20"/>
              </w:rPr>
              <w:t>mode</w:t>
            </w:r>
            <w:proofErr w:type="spellEnd"/>
            <w:r w:rsidRPr="00C71D8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C71D80">
              <w:rPr>
                <w:rFonts w:ascii="Courier New" w:hAnsi="Courier New" w:cs="Courier New"/>
                <w:sz w:val="20"/>
                <w:szCs w:val="20"/>
              </w:rPr>
              <w:t>tx_pin</w:t>
            </w:r>
            <w:proofErr w:type="spellEnd"/>
            <w:r w:rsidRPr="00C71D80">
              <w:rPr>
                <w:rFonts w:ascii="Courier New" w:hAnsi="Courier New" w:cs="Courier New"/>
                <w:sz w:val="20"/>
                <w:szCs w:val="20"/>
              </w:rPr>
              <w:t>, GPIO_FUNCTION_MODE);</w:t>
            </w:r>
          </w:p>
          <w:p w14:paraId="3C313BD4" w14:textId="77777777" w:rsidR="00702CAE" w:rsidRPr="00C71D80" w:rsidRDefault="00702CAE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C71D80">
              <w:rPr>
                <w:rFonts w:ascii="Courier New" w:hAnsi="Courier New" w:cs="Courier New"/>
                <w:sz w:val="20"/>
                <w:szCs w:val="20"/>
              </w:rPr>
              <w:t>os_gpio_free</w:t>
            </w:r>
            <w:proofErr w:type="spellEnd"/>
            <w:r w:rsidRPr="00C71D8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C71D80">
              <w:rPr>
                <w:rFonts w:ascii="Courier New" w:hAnsi="Courier New" w:cs="Courier New"/>
                <w:sz w:val="20"/>
                <w:szCs w:val="20"/>
              </w:rPr>
              <w:t>tx_pin</w:t>
            </w:r>
            <w:proofErr w:type="spellEnd"/>
            <w:proofErr w:type="gramStart"/>
            <w:r w:rsidRPr="00C71D80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47D10E74" w14:textId="77777777" w:rsidR="00702CAE" w:rsidRPr="00C71D80" w:rsidRDefault="00702CAE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3A245B32" w14:textId="77777777" w:rsidR="00702CAE" w:rsidRPr="00C71D80" w:rsidRDefault="00702CAE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FCB6BF3" w14:textId="77777777" w:rsidR="00702CAE" w:rsidRPr="00C71D80" w:rsidRDefault="00702CAE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   while(1)</w:t>
            </w:r>
          </w:p>
          <w:p w14:paraId="59F91A80" w14:textId="77777777" w:rsidR="00702CAE" w:rsidRPr="00C71D80" w:rsidRDefault="00702CAE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447A7671" w14:textId="77777777" w:rsidR="00702CAE" w:rsidRPr="00C71D80" w:rsidRDefault="00702CAE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     //Wait for ready 'r' from T2</w:t>
            </w:r>
          </w:p>
          <w:p w14:paraId="291EB401" w14:textId="77777777" w:rsidR="00702CAE" w:rsidRPr="00C71D80" w:rsidRDefault="00702CAE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     int sync = </w:t>
            </w:r>
            <w:proofErr w:type="spellStart"/>
            <w:r w:rsidRPr="00C71D80">
              <w:rPr>
                <w:rFonts w:ascii="Courier New" w:hAnsi="Courier New" w:cs="Courier New"/>
                <w:sz w:val="20"/>
                <w:szCs w:val="20"/>
              </w:rPr>
              <w:t>uart_getchar_</w:t>
            </w:r>
            <w:proofErr w:type="gramStart"/>
            <w:r w:rsidRPr="00C71D80">
              <w:rPr>
                <w:rFonts w:ascii="Courier New" w:hAnsi="Courier New" w:cs="Courier New"/>
                <w:sz w:val="20"/>
                <w:szCs w:val="20"/>
              </w:rPr>
              <w:t>tmo</w:t>
            </w:r>
            <w:proofErr w:type="spellEnd"/>
            <w:r w:rsidRPr="00C71D8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71D80">
              <w:rPr>
                <w:rFonts w:ascii="Courier New" w:hAnsi="Courier New" w:cs="Courier New"/>
                <w:sz w:val="20"/>
                <w:szCs w:val="20"/>
              </w:rPr>
              <w:t>u, 1000);</w:t>
            </w:r>
          </w:p>
          <w:p w14:paraId="19EC53DF" w14:textId="77777777" w:rsidR="00702CAE" w:rsidRPr="00C71D80" w:rsidRDefault="00702CAE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     if(sync == -1)</w:t>
            </w:r>
          </w:p>
          <w:p w14:paraId="1A5A4CC2" w14:textId="77777777" w:rsidR="00702CAE" w:rsidRPr="00C71D80" w:rsidRDefault="00702CAE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     {</w:t>
            </w:r>
          </w:p>
          <w:p w14:paraId="153F718A" w14:textId="77777777" w:rsidR="00702CAE" w:rsidRPr="00C71D80" w:rsidRDefault="00702CAE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C71D80">
              <w:rPr>
                <w:rFonts w:ascii="Courier New" w:hAnsi="Courier New" w:cs="Courier New"/>
                <w:sz w:val="20"/>
                <w:szCs w:val="20"/>
              </w:rPr>
              <w:t>break;</w:t>
            </w:r>
            <w:proofErr w:type="gramEnd"/>
          </w:p>
          <w:p w14:paraId="3DF3846A" w14:textId="77777777" w:rsidR="00702CAE" w:rsidRPr="00C71D80" w:rsidRDefault="00702CAE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     }</w:t>
            </w:r>
          </w:p>
          <w:p w14:paraId="422BA2B6" w14:textId="77777777" w:rsidR="00702CAE" w:rsidRPr="00C71D80" w:rsidRDefault="00702CAE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     else if((char)sync == 'R')</w:t>
            </w:r>
          </w:p>
          <w:p w14:paraId="1F0DEF8B" w14:textId="77777777" w:rsidR="00702CAE" w:rsidRPr="00C71D80" w:rsidRDefault="00702CAE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     {</w:t>
            </w:r>
          </w:p>
          <w:p w14:paraId="74AB6FA6" w14:textId="77777777" w:rsidR="00702CAE" w:rsidRPr="00C71D80" w:rsidRDefault="00702CAE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       if(retransmit)</w:t>
            </w:r>
          </w:p>
          <w:p w14:paraId="6FE7306F" w14:textId="77777777" w:rsidR="00702CAE" w:rsidRPr="00C71D80" w:rsidRDefault="00702CAE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14:paraId="1339F95B" w14:textId="77777777" w:rsidR="00702CAE" w:rsidRPr="00C71D80" w:rsidRDefault="00702CAE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         errors+</w:t>
            </w:r>
            <w:proofErr w:type="gramStart"/>
            <w:r w:rsidRPr="00C71D80">
              <w:rPr>
                <w:rFonts w:ascii="Courier New" w:hAnsi="Courier New" w:cs="Courier New"/>
                <w:sz w:val="20"/>
                <w:szCs w:val="20"/>
              </w:rPr>
              <w:t>+;</w:t>
            </w:r>
            <w:proofErr w:type="gramEnd"/>
          </w:p>
          <w:p w14:paraId="321FC23F" w14:textId="77777777" w:rsidR="00702CAE" w:rsidRPr="00C71D80" w:rsidRDefault="00702CAE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         </w:t>
            </w:r>
            <w:proofErr w:type="spellStart"/>
            <w:r w:rsidRPr="00C71D80">
              <w:rPr>
                <w:rFonts w:ascii="Courier New" w:hAnsi="Courier New" w:cs="Courier New"/>
                <w:sz w:val="20"/>
                <w:szCs w:val="20"/>
              </w:rPr>
              <w:t>os_printf</w:t>
            </w:r>
            <w:proofErr w:type="spellEnd"/>
            <w:r w:rsidRPr="00C71D80">
              <w:rPr>
                <w:rFonts w:ascii="Courier New" w:hAnsi="Courier New" w:cs="Courier New"/>
                <w:sz w:val="20"/>
                <w:szCs w:val="20"/>
              </w:rPr>
              <w:t>("retransmitting!!!\n"</w:t>
            </w:r>
            <w:proofErr w:type="gramStart"/>
            <w:r w:rsidRPr="00C71D80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076BA87B" w14:textId="77777777" w:rsidR="00702CAE" w:rsidRPr="00C71D80" w:rsidRDefault="00702CAE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482B35FF" w14:textId="77777777" w:rsidR="00702CAE" w:rsidRPr="00C71D80" w:rsidRDefault="00702CAE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</w:t>
            </w:r>
            <w:proofErr w:type="spellStart"/>
            <w:proofErr w:type="gramStart"/>
            <w:r w:rsidRPr="00C71D80">
              <w:rPr>
                <w:rFonts w:ascii="Courier New" w:hAnsi="Courier New" w:cs="Courier New"/>
                <w:sz w:val="20"/>
                <w:szCs w:val="20"/>
              </w:rPr>
              <w:t>memset</w:t>
            </w:r>
            <w:proofErr w:type="spellEnd"/>
            <w:r w:rsidRPr="00C71D8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C71D80">
              <w:rPr>
                <w:rFonts w:ascii="Courier New" w:hAnsi="Courier New" w:cs="Courier New"/>
                <w:sz w:val="20"/>
                <w:szCs w:val="20"/>
              </w:rPr>
              <w:t>count_buffer</w:t>
            </w:r>
            <w:proofErr w:type="spellEnd"/>
            <w:r w:rsidRPr="00C71D80">
              <w:rPr>
                <w:rFonts w:ascii="Courier New" w:hAnsi="Courier New" w:cs="Courier New"/>
                <w:sz w:val="20"/>
                <w:szCs w:val="20"/>
              </w:rPr>
              <w:t>, 0, 32);</w:t>
            </w:r>
          </w:p>
          <w:p w14:paraId="3CC36422" w14:textId="77777777" w:rsidR="00702CAE" w:rsidRPr="00C71D80" w:rsidRDefault="00702CAE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C71D80">
              <w:rPr>
                <w:rFonts w:ascii="Courier New" w:hAnsi="Courier New" w:cs="Courier New"/>
                <w:sz w:val="20"/>
                <w:szCs w:val="20"/>
              </w:rPr>
              <w:t>sprintf</w:t>
            </w:r>
            <w:proofErr w:type="spellEnd"/>
            <w:r w:rsidRPr="00C71D8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C71D80">
              <w:rPr>
                <w:rFonts w:ascii="Courier New" w:hAnsi="Courier New" w:cs="Courier New"/>
                <w:sz w:val="20"/>
                <w:szCs w:val="20"/>
              </w:rPr>
              <w:t>count_buffer</w:t>
            </w:r>
            <w:proofErr w:type="spellEnd"/>
            <w:r w:rsidRPr="00C71D80">
              <w:rPr>
                <w:rFonts w:ascii="Courier New" w:hAnsi="Courier New" w:cs="Courier New"/>
                <w:sz w:val="20"/>
                <w:szCs w:val="20"/>
              </w:rPr>
              <w:t>, "count: %d\n", count);</w:t>
            </w:r>
          </w:p>
          <w:p w14:paraId="2EE546CB" w14:textId="77777777" w:rsidR="00702CAE" w:rsidRPr="00C71D80" w:rsidRDefault="00702CAE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C71D80">
              <w:rPr>
                <w:rFonts w:ascii="Courier New" w:hAnsi="Courier New" w:cs="Courier New"/>
                <w:sz w:val="20"/>
                <w:szCs w:val="20"/>
              </w:rPr>
              <w:t>uart_write</w:t>
            </w:r>
            <w:proofErr w:type="spellEnd"/>
            <w:r w:rsidRPr="00C71D80">
              <w:rPr>
                <w:rFonts w:ascii="Courier New" w:hAnsi="Courier New" w:cs="Courier New"/>
                <w:sz w:val="20"/>
                <w:szCs w:val="20"/>
              </w:rPr>
              <w:t>((void</w:t>
            </w:r>
            <w:proofErr w:type="gramStart"/>
            <w:r w:rsidRPr="00C71D80">
              <w:rPr>
                <w:rFonts w:ascii="Courier New" w:hAnsi="Courier New" w:cs="Courier New"/>
                <w:sz w:val="20"/>
                <w:szCs w:val="20"/>
              </w:rPr>
              <w:t>*)msg</w:t>
            </w:r>
            <w:proofErr w:type="gramEnd"/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1, </w:t>
            </w:r>
            <w:proofErr w:type="spellStart"/>
            <w:r w:rsidRPr="00C71D80">
              <w:rPr>
                <w:rFonts w:ascii="Courier New" w:hAnsi="Courier New" w:cs="Courier New"/>
                <w:sz w:val="20"/>
                <w:szCs w:val="20"/>
              </w:rPr>
              <w:t>strlen</w:t>
            </w:r>
            <w:proofErr w:type="spellEnd"/>
            <w:r w:rsidRPr="00C71D80">
              <w:rPr>
                <w:rFonts w:ascii="Courier New" w:hAnsi="Courier New" w:cs="Courier New"/>
                <w:sz w:val="20"/>
                <w:szCs w:val="20"/>
              </w:rPr>
              <w:t>(msg1));</w:t>
            </w:r>
          </w:p>
          <w:p w14:paraId="2CD99671" w14:textId="77777777" w:rsidR="00702CAE" w:rsidRPr="00C71D80" w:rsidRDefault="00702CAE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C71D80">
              <w:rPr>
                <w:rFonts w:ascii="Courier New" w:hAnsi="Courier New" w:cs="Courier New"/>
                <w:sz w:val="20"/>
                <w:szCs w:val="20"/>
              </w:rPr>
              <w:t>uart_write</w:t>
            </w:r>
            <w:proofErr w:type="spellEnd"/>
            <w:r w:rsidRPr="00C71D80">
              <w:rPr>
                <w:rFonts w:ascii="Courier New" w:hAnsi="Courier New" w:cs="Courier New"/>
                <w:sz w:val="20"/>
                <w:szCs w:val="20"/>
              </w:rPr>
              <w:t>((void</w:t>
            </w:r>
            <w:proofErr w:type="gramStart"/>
            <w:r w:rsidRPr="00C71D80">
              <w:rPr>
                <w:rFonts w:ascii="Courier New" w:hAnsi="Courier New" w:cs="Courier New"/>
                <w:sz w:val="20"/>
                <w:szCs w:val="20"/>
              </w:rPr>
              <w:t>*)msg</w:t>
            </w:r>
            <w:proofErr w:type="gramEnd"/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2, </w:t>
            </w:r>
            <w:proofErr w:type="spellStart"/>
            <w:r w:rsidRPr="00C71D80">
              <w:rPr>
                <w:rFonts w:ascii="Courier New" w:hAnsi="Courier New" w:cs="Courier New"/>
                <w:sz w:val="20"/>
                <w:szCs w:val="20"/>
              </w:rPr>
              <w:t>strlen</w:t>
            </w:r>
            <w:proofErr w:type="spellEnd"/>
            <w:r w:rsidRPr="00C71D80">
              <w:rPr>
                <w:rFonts w:ascii="Courier New" w:hAnsi="Courier New" w:cs="Courier New"/>
                <w:sz w:val="20"/>
                <w:szCs w:val="20"/>
              </w:rPr>
              <w:t>(msg2));</w:t>
            </w:r>
          </w:p>
          <w:p w14:paraId="326D2579" w14:textId="77777777" w:rsidR="00702CAE" w:rsidRPr="00C71D80" w:rsidRDefault="00702CAE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C71D80">
              <w:rPr>
                <w:rFonts w:ascii="Courier New" w:hAnsi="Courier New" w:cs="Courier New"/>
                <w:sz w:val="20"/>
                <w:szCs w:val="20"/>
              </w:rPr>
              <w:t>uart_write</w:t>
            </w:r>
            <w:proofErr w:type="spellEnd"/>
            <w:r w:rsidRPr="00C71D80">
              <w:rPr>
                <w:rFonts w:ascii="Courier New" w:hAnsi="Courier New" w:cs="Courier New"/>
                <w:sz w:val="20"/>
                <w:szCs w:val="20"/>
              </w:rPr>
              <w:t>((void</w:t>
            </w:r>
            <w:proofErr w:type="gramStart"/>
            <w:r w:rsidRPr="00C71D80">
              <w:rPr>
                <w:rFonts w:ascii="Courier New" w:hAnsi="Courier New" w:cs="Courier New"/>
                <w:sz w:val="20"/>
                <w:szCs w:val="20"/>
              </w:rPr>
              <w:t>*)</w:t>
            </w:r>
            <w:proofErr w:type="spellStart"/>
            <w:r w:rsidRPr="00C71D80">
              <w:rPr>
                <w:rFonts w:ascii="Courier New" w:hAnsi="Courier New" w:cs="Courier New"/>
                <w:sz w:val="20"/>
                <w:szCs w:val="20"/>
              </w:rPr>
              <w:t>count</w:t>
            </w:r>
            <w:proofErr w:type="gramEnd"/>
            <w:r w:rsidRPr="00C71D80">
              <w:rPr>
                <w:rFonts w:ascii="Courier New" w:hAnsi="Courier New" w:cs="Courier New"/>
                <w:sz w:val="20"/>
                <w:szCs w:val="20"/>
              </w:rPr>
              <w:t>_buffer</w:t>
            </w:r>
            <w:proofErr w:type="spellEnd"/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C71D80">
              <w:rPr>
                <w:rFonts w:ascii="Courier New" w:hAnsi="Courier New" w:cs="Courier New"/>
                <w:sz w:val="20"/>
                <w:szCs w:val="20"/>
              </w:rPr>
              <w:t>strlen</w:t>
            </w:r>
            <w:proofErr w:type="spellEnd"/>
            <w:r w:rsidRPr="00C71D8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C71D80">
              <w:rPr>
                <w:rFonts w:ascii="Courier New" w:hAnsi="Courier New" w:cs="Courier New"/>
                <w:sz w:val="20"/>
                <w:szCs w:val="20"/>
              </w:rPr>
              <w:t>count_buffer</w:t>
            </w:r>
            <w:proofErr w:type="spellEnd"/>
            <w:r w:rsidRPr="00C71D80">
              <w:rPr>
                <w:rFonts w:ascii="Courier New" w:hAnsi="Courier New" w:cs="Courier New"/>
                <w:sz w:val="20"/>
                <w:szCs w:val="20"/>
              </w:rPr>
              <w:t>));</w:t>
            </w:r>
          </w:p>
          <w:p w14:paraId="2043642E" w14:textId="77777777" w:rsidR="00702CAE" w:rsidRPr="00C71D80" w:rsidRDefault="00702CAE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C71D80">
              <w:rPr>
                <w:rFonts w:ascii="Courier New" w:hAnsi="Courier New" w:cs="Courier New"/>
                <w:sz w:val="20"/>
                <w:szCs w:val="20"/>
              </w:rPr>
              <w:t>uart_write</w:t>
            </w:r>
            <w:proofErr w:type="spellEnd"/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((void*)msg4, </w:t>
            </w:r>
            <w:proofErr w:type="spellStart"/>
            <w:r w:rsidRPr="00C71D80">
              <w:rPr>
                <w:rFonts w:ascii="Courier New" w:hAnsi="Courier New" w:cs="Courier New"/>
                <w:sz w:val="20"/>
                <w:szCs w:val="20"/>
              </w:rPr>
              <w:t>strlen</w:t>
            </w:r>
            <w:proofErr w:type="spellEnd"/>
            <w:r w:rsidRPr="00C71D80">
              <w:rPr>
                <w:rFonts w:ascii="Courier New" w:hAnsi="Courier New" w:cs="Courier New"/>
                <w:sz w:val="20"/>
                <w:szCs w:val="20"/>
              </w:rPr>
              <w:t>(msg4)); //send end sync char '*'</w:t>
            </w:r>
          </w:p>
          <w:p w14:paraId="54670EA7" w14:textId="77777777" w:rsidR="00702CAE" w:rsidRPr="00C71D80" w:rsidRDefault="00702CAE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C71D80">
              <w:rPr>
                <w:rFonts w:ascii="Courier New" w:hAnsi="Courier New" w:cs="Courier New"/>
                <w:sz w:val="20"/>
                <w:szCs w:val="20"/>
              </w:rPr>
              <w:t>uart_flush</w:t>
            </w:r>
            <w:proofErr w:type="spellEnd"/>
            <w:r w:rsidRPr="00C71D80">
              <w:rPr>
                <w:rFonts w:ascii="Courier New" w:hAnsi="Courier New" w:cs="Courier New"/>
                <w:sz w:val="20"/>
                <w:szCs w:val="20"/>
              </w:rPr>
              <w:t>(u</w:t>
            </w:r>
            <w:proofErr w:type="gramStart"/>
            <w:r w:rsidRPr="00C71D80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10AA039F" w14:textId="77777777" w:rsidR="00702CAE" w:rsidRPr="00C71D80" w:rsidRDefault="00702CAE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559B444" w14:textId="77777777" w:rsidR="00702CAE" w:rsidRPr="00C71D80" w:rsidRDefault="00702CAE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       //Wait for T2 to echo back the last end sync char '*'</w:t>
            </w:r>
          </w:p>
          <w:p w14:paraId="3D6575D0" w14:textId="77777777" w:rsidR="00702CAE" w:rsidRPr="00C71D80" w:rsidRDefault="00702CAE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       sync = </w:t>
            </w:r>
            <w:proofErr w:type="spellStart"/>
            <w:r w:rsidRPr="00C71D80">
              <w:rPr>
                <w:rFonts w:ascii="Courier New" w:hAnsi="Courier New" w:cs="Courier New"/>
                <w:sz w:val="20"/>
                <w:szCs w:val="20"/>
              </w:rPr>
              <w:t>uart_getchar_</w:t>
            </w:r>
            <w:proofErr w:type="gramStart"/>
            <w:r w:rsidRPr="00C71D80">
              <w:rPr>
                <w:rFonts w:ascii="Courier New" w:hAnsi="Courier New" w:cs="Courier New"/>
                <w:sz w:val="20"/>
                <w:szCs w:val="20"/>
              </w:rPr>
              <w:t>tmo</w:t>
            </w:r>
            <w:proofErr w:type="spellEnd"/>
            <w:r w:rsidRPr="00C71D8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71D80">
              <w:rPr>
                <w:rFonts w:ascii="Courier New" w:hAnsi="Courier New" w:cs="Courier New"/>
                <w:sz w:val="20"/>
                <w:szCs w:val="20"/>
              </w:rPr>
              <w:t>u, 2000);</w:t>
            </w:r>
          </w:p>
          <w:p w14:paraId="78656F9F" w14:textId="77777777" w:rsidR="00702CAE" w:rsidRPr="00C71D80" w:rsidRDefault="00702CAE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       retransmit = </w:t>
            </w:r>
            <w:proofErr w:type="gramStart"/>
            <w:r w:rsidRPr="00C71D80">
              <w:rPr>
                <w:rFonts w:ascii="Courier New" w:hAnsi="Courier New" w:cs="Courier New"/>
                <w:sz w:val="20"/>
                <w:szCs w:val="20"/>
              </w:rPr>
              <w:t>true;</w:t>
            </w:r>
            <w:proofErr w:type="gramEnd"/>
          </w:p>
          <w:p w14:paraId="66781667" w14:textId="77777777" w:rsidR="00702CAE" w:rsidRPr="00C71D80" w:rsidRDefault="00702CAE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       while(sync != -1)</w:t>
            </w:r>
          </w:p>
          <w:p w14:paraId="28006023" w14:textId="77777777" w:rsidR="00702CAE" w:rsidRPr="00C71D80" w:rsidRDefault="00702CAE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14:paraId="3174D5B7" w14:textId="77777777" w:rsidR="00702CAE" w:rsidRPr="00C71D80" w:rsidRDefault="00702CAE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         if(sync == 'A')</w:t>
            </w:r>
          </w:p>
          <w:p w14:paraId="6A378D64" w14:textId="77777777" w:rsidR="00702CAE" w:rsidRPr="00C71D80" w:rsidRDefault="00702CAE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         {</w:t>
            </w:r>
          </w:p>
          <w:p w14:paraId="70383334" w14:textId="77777777" w:rsidR="00702CAE" w:rsidRPr="00C71D80" w:rsidRDefault="00702CAE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           retransmit = </w:t>
            </w:r>
            <w:proofErr w:type="gramStart"/>
            <w:r w:rsidRPr="00C71D80">
              <w:rPr>
                <w:rFonts w:ascii="Courier New" w:hAnsi="Courier New" w:cs="Courier New"/>
                <w:sz w:val="20"/>
                <w:szCs w:val="20"/>
              </w:rPr>
              <w:t>false;</w:t>
            </w:r>
            <w:proofErr w:type="gramEnd"/>
          </w:p>
          <w:p w14:paraId="37115817" w14:textId="77777777" w:rsidR="00702CAE" w:rsidRPr="00C71D80" w:rsidRDefault="00702CAE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           count+</w:t>
            </w:r>
            <w:proofErr w:type="gramStart"/>
            <w:r w:rsidRPr="00C71D80">
              <w:rPr>
                <w:rFonts w:ascii="Courier New" w:hAnsi="Courier New" w:cs="Courier New"/>
                <w:sz w:val="20"/>
                <w:szCs w:val="20"/>
              </w:rPr>
              <w:t>+;</w:t>
            </w:r>
            <w:proofErr w:type="gramEnd"/>
          </w:p>
          <w:p w14:paraId="2F6D2A1F" w14:textId="77777777" w:rsidR="00702CAE" w:rsidRPr="00C71D80" w:rsidRDefault="00702CAE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C71D80">
              <w:rPr>
                <w:rFonts w:ascii="Courier New" w:hAnsi="Courier New" w:cs="Courier New"/>
                <w:sz w:val="20"/>
                <w:szCs w:val="20"/>
              </w:rPr>
              <w:t>break;</w:t>
            </w:r>
            <w:proofErr w:type="gramEnd"/>
          </w:p>
          <w:p w14:paraId="09F5B0D8" w14:textId="77777777" w:rsidR="00702CAE" w:rsidRPr="00C71D80" w:rsidRDefault="00702CAE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         }</w:t>
            </w:r>
          </w:p>
          <w:p w14:paraId="318E102F" w14:textId="77777777" w:rsidR="00702CAE" w:rsidRPr="00C71D80" w:rsidRDefault="00702CAE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         sync = </w:t>
            </w:r>
            <w:proofErr w:type="spellStart"/>
            <w:r w:rsidRPr="00C71D80">
              <w:rPr>
                <w:rFonts w:ascii="Courier New" w:hAnsi="Courier New" w:cs="Courier New"/>
                <w:sz w:val="20"/>
                <w:szCs w:val="20"/>
              </w:rPr>
              <w:t>uart_getchar_</w:t>
            </w:r>
            <w:proofErr w:type="gramStart"/>
            <w:r w:rsidRPr="00C71D80">
              <w:rPr>
                <w:rFonts w:ascii="Courier New" w:hAnsi="Courier New" w:cs="Courier New"/>
                <w:sz w:val="20"/>
                <w:szCs w:val="20"/>
              </w:rPr>
              <w:t>tmo</w:t>
            </w:r>
            <w:proofErr w:type="spellEnd"/>
            <w:r w:rsidRPr="00C71D8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71D80">
              <w:rPr>
                <w:rFonts w:ascii="Courier New" w:hAnsi="Courier New" w:cs="Courier New"/>
                <w:sz w:val="20"/>
                <w:szCs w:val="20"/>
              </w:rPr>
              <w:t>u, 2000);</w:t>
            </w:r>
          </w:p>
          <w:p w14:paraId="320F9A04" w14:textId="77777777" w:rsidR="00702CAE" w:rsidRPr="00C71D80" w:rsidRDefault="00702CAE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B94551C" w14:textId="77777777" w:rsidR="00702CAE" w:rsidRPr="00C71D80" w:rsidRDefault="00702CAE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2491DBDB" w14:textId="77777777" w:rsidR="00702CAE" w:rsidRPr="00C71D80" w:rsidRDefault="00702CAE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C71D80">
              <w:rPr>
                <w:rFonts w:ascii="Courier New" w:hAnsi="Courier New" w:cs="Courier New"/>
                <w:sz w:val="20"/>
                <w:szCs w:val="20"/>
              </w:rPr>
              <w:t>break;</w:t>
            </w:r>
            <w:proofErr w:type="gramEnd"/>
          </w:p>
          <w:p w14:paraId="0AAC1B62" w14:textId="77777777" w:rsidR="00702CAE" w:rsidRPr="00C71D80" w:rsidRDefault="00702CAE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     }</w:t>
            </w:r>
          </w:p>
          <w:p w14:paraId="07A32245" w14:textId="77777777" w:rsidR="00702CAE" w:rsidRPr="00C71D80" w:rsidRDefault="00702CAE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866763A" w14:textId="77777777" w:rsidR="00702CAE" w:rsidRPr="00C71D80" w:rsidRDefault="00702CAE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   if(!retransmit)</w:t>
            </w:r>
          </w:p>
          <w:p w14:paraId="2DD25BA6" w14:textId="77777777" w:rsidR="00702CAE" w:rsidRPr="00C71D80" w:rsidRDefault="00702CAE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7A12BB34" w14:textId="77777777" w:rsidR="00702CAE" w:rsidRPr="00C71D80" w:rsidRDefault="00702CAE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C71D80">
              <w:rPr>
                <w:rFonts w:ascii="Courier New" w:hAnsi="Courier New" w:cs="Courier New"/>
                <w:sz w:val="20"/>
                <w:szCs w:val="20"/>
              </w:rPr>
              <w:t>os_sleep_</w:t>
            </w:r>
            <w:proofErr w:type="gramStart"/>
            <w:r w:rsidRPr="00C71D80">
              <w:rPr>
                <w:rFonts w:ascii="Courier New" w:hAnsi="Courier New" w:cs="Courier New"/>
                <w:sz w:val="20"/>
                <w:szCs w:val="20"/>
              </w:rPr>
              <w:t>us</w:t>
            </w:r>
            <w:proofErr w:type="spellEnd"/>
            <w:r w:rsidRPr="00C71D8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71D80">
              <w:rPr>
                <w:rFonts w:ascii="Courier New" w:hAnsi="Courier New" w:cs="Courier New"/>
                <w:sz w:val="20"/>
                <w:szCs w:val="20"/>
              </w:rPr>
              <w:t>50000, OS_TIMEOUT_NO_WAKEUP);</w:t>
            </w:r>
          </w:p>
          <w:p w14:paraId="3BA4BA2B" w14:textId="77777777" w:rsidR="00702CAE" w:rsidRPr="00C71D80" w:rsidRDefault="00702CAE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}</w:t>
            </w:r>
          </w:p>
          <w:p w14:paraId="3986DC43" w14:textId="77777777" w:rsidR="00702CAE" w:rsidRPr="00C71D80" w:rsidRDefault="00702CAE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1E43EF54" w14:textId="05BCCB9D" w:rsidR="00702CAE" w:rsidRPr="00C71D80" w:rsidRDefault="00702CAE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C71D80">
              <w:rPr>
                <w:rFonts w:ascii="Courier New" w:hAnsi="Courier New" w:cs="Courier New"/>
                <w:sz w:val="20"/>
                <w:szCs w:val="20"/>
              </w:rPr>
              <w:t>os_printf</w:t>
            </w:r>
            <w:proofErr w:type="spellEnd"/>
            <w:r w:rsidRPr="00C71D80">
              <w:rPr>
                <w:rFonts w:ascii="Courier New" w:hAnsi="Courier New" w:cs="Courier New"/>
                <w:sz w:val="20"/>
                <w:szCs w:val="20"/>
              </w:rPr>
              <w:t>("%d errors to send %d packets\n", errors, packets);</w:t>
            </w:r>
          </w:p>
        </w:tc>
      </w:tr>
    </w:tbl>
    <w:p w14:paraId="028D284B" w14:textId="25EE05C1" w:rsidR="00C71D80" w:rsidRDefault="00C71D80" w:rsidP="00126D33">
      <w:r>
        <w:lastRenderedPageBreak/>
        <w:br w:type="page"/>
      </w:r>
    </w:p>
    <w:p w14:paraId="478011AF" w14:textId="19FD7E7B" w:rsidR="00C71D80" w:rsidRDefault="00C71D80" w:rsidP="00C71D80">
      <w:pPr>
        <w:pStyle w:val="Text3"/>
      </w:pPr>
      <w:r w:rsidRPr="000E0102">
        <w:rPr>
          <w:b/>
          <w:bCs/>
        </w:rPr>
        <w:lastRenderedPageBreak/>
        <w:t>Multiple Packet Test</w:t>
      </w:r>
      <w:r>
        <w:t>:</w:t>
      </w:r>
    </w:p>
    <w:p w14:paraId="540E0693" w14:textId="13F7181A" w:rsidR="0092661F" w:rsidRDefault="000E0102" w:rsidP="00C71D80">
      <w:pPr>
        <w:pStyle w:val="Text3"/>
        <w:jc w:val="both"/>
      </w:pPr>
      <w:r>
        <w:t>M</w:t>
      </w:r>
      <w:r w:rsidR="006A1C7E">
        <w:t>ultiple</w:t>
      </w:r>
      <w:r w:rsidR="0092661F">
        <w:t xml:space="preserve"> packet test</w:t>
      </w:r>
      <w:r>
        <w:t xml:space="preserve"> prints</w:t>
      </w:r>
      <w:r w:rsidR="0092661F">
        <w:t xml:space="preserve"> the</w:t>
      </w:r>
      <w:r w:rsidR="0092661F" w:rsidRPr="0092661F">
        <w:t xml:space="preserve"> errors </w:t>
      </w:r>
      <w:r w:rsidR="0092661F">
        <w:t xml:space="preserve">along with the 1000 </w:t>
      </w:r>
      <w:r w:rsidR="0092661F" w:rsidRPr="0092661F">
        <w:t>packets</w:t>
      </w:r>
      <w:r w:rsidR="0092661F">
        <w:t>.</w:t>
      </w:r>
    </w:p>
    <w:p w14:paraId="487A7699" w14:textId="7DB6A319" w:rsidR="005E55A0" w:rsidRDefault="005E55A0" w:rsidP="00F15FDB">
      <w:pPr>
        <w:pStyle w:val="Text3"/>
      </w:pPr>
      <w:r>
        <w:t>P</w:t>
      </w:r>
      <w:r w:rsidR="00F15FDB">
        <w:t>INs</w:t>
      </w:r>
      <w:r w:rsidRPr="001761EF">
        <w:t xml:space="preserve"> a</w:t>
      </w:r>
      <w:r>
        <w:t>n</w:t>
      </w:r>
      <w:r w:rsidRPr="001761EF">
        <w:t>d GPIO</w:t>
      </w:r>
      <w:r>
        <w:t>s</w:t>
      </w:r>
      <w:r w:rsidRPr="001761EF">
        <w:t xml:space="preserve"> </w:t>
      </w:r>
      <w:r>
        <w:t xml:space="preserve">are used </w:t>
      </w:r>
      <w:r w:rsidRPr="001761EF">
        <w:t xml:space="preserve">to emulate a long </w:t>
      </w:r>
      <w:r w:rsidRPr="00C71D80">
        <w:rPr>
          <w:rFonts w:ascii="Courier New" w:hAnsi="Courier New" w:cs="Courier New"/>
        </w:rPr>
        <w:t>UART_BREAK</w:t>
      </w:r>
      <w:r w:rsidRPr="001761EF">
        <w:t xml:space="preserve"> signal</w:t>
      </w:r>
      <w:r>
        <w:t xml:space="preserve">. Here </w:t>
      </w:r>
      <w:proofErr w:type="spellStart"/>
      <w:r w:rsidRPr="001345F7">
        <w:rPr>
          <w:rFonts w:ascii="Courier New" w:hAnsi="Courier New" w:cs="Courier New"/>
        </w:rPr>
        <w:t>uart_getchar_tmo</w:t>
      </w:r>
      <w:proofErr w:type="spellEnd"/>
      <w:r w:rsidRPr="001345F7">
        <w:rPr>
          <w:rFonts w:ascii="Courier New" w:hAnsi="Courier New" w:cs="Courier New"/>
        </w:rPr>
        <w:t>()</w:t>
      </w:r>
      <w:r>
        <w:t xml:space="preserve"> reads one character “</w:t>
      </w:r>
      <w:r w:rsidR="00BC18D6">
        <w:t>R</w:t>
      </w:r>
      <w:r>
        <w:t>” from the serial port</w:t>
      </w:r>
      <w:r w:rsidR="00BC0CB2">
        <w:t xml:space="preserve"> which indicates Ready</w:t>
      </w:r>
      <w:r w:rsidR="00BC18D6">
        <w:t xml:space="preserve">. </w:t>
      </w:r>
      <w:r>
        <w:t>If no character is available, the function will block the calling thread until timeout occurs.</w:t>
      </w:r>
    </w:p>
    <w:p w14:paraId="1D24A5E0" w14:textId="13DF3BBF" w:rsidR="005E55A0" w:rsidRDefault="005E55A0" w:rsidP="005E55A0">
      <w:pPr>
        <w:pStyle w:val="Text3"/>
        <w:jc w:val="both"/>
      </w:pPr>
      <w:r>
        <w:t xml:space="preserve">Host will again wait for Talaria TWO to echo back the last end sync character </w:t>
      </w:r>
      <w:r w:rsidR="00BC0CB2">
        <w:t xml:space="preserve">which </w:t>
      </w:r>
      <w:r>
        <w:t>is</w:t>
      </w:r>
      <w:r w:rsidR="00BC0CB2">
        <w:t xml:space="preserve"> the</w:t>
      </w:r>
      <w:r>
        <w:t xml:space="preserve"> acknowledgement “A” packet.</w:t>
      </w:r>
    </w:p>
    <w:tbl>
      <w:tblPr>
        <w:tblStyle w:val="TableGrid"/>
        <w:tblW w:w="0" w:type="auto"/>
        <w:tblInd w:w="1696" w:type="dxa"/>
        <w:tblLook w:val="04A0" w:firstRow="1" w:lastRow="0" w:firstColumn="1" w:lastColumn="0" w:noHBand="0" w:noVBand="1"/>
      </w:tblPr>
      <w:tblGrid>
        <w:gridCol w:w="9004"/>
      </w:tblGrid>
      <w:tr w:rsidR="00702CAE" w14:paraId="72795562" w14:textId="77777777" w:rsidTr="000E0102">
        <w:tc>
          <w:tcPr>
            <w:tcW w:w="9004" w:type="dxa"/>
            <w:shd w:val="clear" w:color="auto" w:fill="DEEAF6" w:themeFill="accent5" w:themeFillTint="33"/>
          </w:tcPr>
          <w:p w14:paraId="74296EE1" w14:textId="77777777" w:rsidR="00702CAE" w:rsidRPr="000E0102" w:rsidRDefault="00702CAE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count = </w:t>
            </w:r>
            <w:proofErr w:type="gramStart"/>
            <w:r w:rsidRPr="000E0102">
              <w:rPr>
                <w:rFonts w:ascii="Courier New" w:hAnsi="Courier New" w:cs="Courier New"/>
                <w:sz w:val="20"/>
                <w:szCs w:val="20"/>
              </w:rPr>
              <w:t>0;</w:t>
            </w:r>
            <w:proofErr w:type="gramEnd"/>
          </w:p>
          <w:p w14:paraId="748FA133" w14:textId="77777777" w:rsidR="00702CAE" w:rsidRPr="000E0102" w:rsidRDefault="00702CAE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0E0102">
              <w:rPr>
                <w:rFonts w:ascii="Courier New" w:hAnsi="Courier New" w:cs="Courier New"/>
                <w:sz w:val="20"/>
                <w:szCs w:val="20"/>
              </w:rPr>
              <w:t>os_</w:t>
            </w:r>
            <w:proofErr w:type="gramStart"/>
            <w:r w:rsidRPr="000E0102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0E010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E0102">
              <w:rPr>
                <w:rFonts w:ascii="Courier New" w:hAnsi="Courier New" w:cs="Courier New"/>
                <w:sz w:val="20"/>
                <w:szCs w:val="20"/>
              </w:rPr>
              <w:t>"Multi packet test\n");</w:t>
            </w:r>
          </w:p>
          <w:p w14:paraId="45281E48" w14:textId="77777777" w:rsidR="00702CAE" w:rsidRPr="000E0102" w:rsidRDefault="00702CAE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while(count &lt; packets)</w:t>
            </w:r>
          </w:p>
          <w:p w14:paraId="2F1E9AA1" w14:textId="77777777" w:rsidR="00702CAE" w:rsidRPr="000E0102" w:rsidRDefault="00702CAE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441EF099" w14:textId="77777777" w:rsidR="00702CAE" w:rsidRPr="000E0102" w:rsidRDefault="00702CAE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//Use pin ad GPIO to emulate a long UART_BREAK signal</w:t>
            </w:r>
          </w:p>
          <w:p w14:paraId="7200FCD0" w14:textId="77777777" w:rsidR="00702CAE" w:rsidRPr="000E0102" w:rsidRDefault="00702CAE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int </w:t>
            </w:r>
            <w:proofErr w:type="spellStart"/>
            <w:r w:rsidRPr="000E0102">
              <w:rPr>
                <w:rFonts w:ascii="Courier New" w:hAnsi="Courier New" w:cs="Courier New"/>
                <w:sz w:val="20"/>
                <w:szCs w:val="20"/>
              </w:rPr>
              <w:t>tx_pin</w:t>
            </w:r>
            <w:proofErr w:type="spellEnd"/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= 1 &lt;&lt; TX_</w:t>
            </w:r>
            <w:proofErr w:type="gramStart"/>
            <w:r w:rsidRPr="000E0102">
              <w:rPr>
                <w:rFonts w:ascii="Courier New" w:hAnsi="Courier New" w:cs="Courier New"/>
                <w:sz w:val="20"/>
                <w:szCs w:val="20"/>
              </w:rPr>
              <w:t>PIN;</w:t>
            </w:r>
            <w:proofErr w:type="gramEnd"/>
          </w:p>
          <w:p w14:paraId="2AEFB299" w14:textId="77777777" w:rsidR="00702CAE" w:rsidRPr="000E0102" w:rsidRDefault="00702CAE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0E0102">
              <w:rPr>
                <w:rFonts w:ascii="Courier New" w:hAnsi="Courier New" w:cs="Courier New"/>
                <w:sz w:val="20"/>
                <w:szCs w:val="20"/>
              </w:rPr>
              <w:t>os_gpio_set_</w:t>
            </w:r>
            <w:proofErr w:type="gramStart"/>
            <w:r w:rsidRPr="000E0102">
              <w:rPr>
                <w:rFonts w:ascii="Courier New" w:hAnsi="Courier New" w:cs="Courier New"/>
                <w:sz w:val="20"/>
                <w:szCs w:val="20"/>
              </w:rPr>
              <w:t>mode</w:t>
            </w:r>
            <w:proofErr w:type="spellEnd"/>
            <w:r w:rsidRPr="000E010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0E0102">
              <w:rPr>
                <w:rFonts w:ascii="Courier New" w:hAnsi="Courier New" w:cs="Courier New"/>
                <w:sz w:val="20"/>
                <w:szCs w:val="20"/>
              </w:rPr>
              <w:t>tx_pin</w:t>
            </w:r>
            <w:proofErr w:type="spellEnd"/>
            <w:r w:rsidRPr="000E0102">
              <w:rPr>
                <w:rFonts w:ascii="Courier New" w:hAnsi="Courier New" w:cs="Courier New"/>
                <w:sz w:val="20"/>
                <w:szCs w:val="20"/>
              </w:rPr>
              <w:t>, GPIO_MODE);</w:t>
            </w:r>
          </w:p>
          <w:p w14:paraId="48A354F3" w14:textId="77777777" w:rsidR="00702CAE" w:rsidRPr="000E0102" w:rsidRDefault="00702CAE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0E0102">
              <w:rPr>
                <w:rFonts w:ascii="Courier New" w:hAnsi="Courier New" w:cs="Courier New"/>
                <w:sz w:val="20"/>
                <w:szCs w:val="20"/>
              </w:rPr>
              <w:t>os_gpio_request</w:t>
            </w:r>
            <w:proofErr w:type="spellEnd"/>
            <w:r w:rsidRPr="000E010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E0102">
              <w:rPr>
                <w:rFonts w:ascii="Courier New" w:hAnsi="Courier New" w:cs="Courier New"/>
                <w:sz w:val="20"/>
                <w:szCs w:val="20"/>
              </w:rPr>
              <w:t>tx_pin</w:t>
            </w:r>
            <w:proofErr w:type="spellEnd"/>
            <w:proofErr w:type="gramStart"/>
            <w:r w:rsidRPr="000E0102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3CFEBF0D" w14:textId="77777777" w:rsidR="00702CAE" w:rsidRPr="000E0102" w:rsidRDefault="00702CAE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0E0102">
              <w:rPr>
                <w:rFonts w:ascii="Courier New" w:hAnsi="Courier New" w:cs="Courier New"/>
                <w:sz w:val="20"/>
                <w:szCs w:val="20"/>
              </w:rPr>
              <w:t>os_gpio_set_output</w:t>
            </w:r>
            <w:proofErr w:type="spellEnd"/>
            <w:r w:rsidRPr="000E010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E0102">
              <w:rPr>
                <w:rFonts w:ascii="Courier New" w:hAnsi="Courier New" w:cs="Courier New"/>
                <w:sz w:val="20"/>
                <w:szCs w:val="20"/>
              </w:rPr>
              <w:t>tx_pin</w:t>
            </w:r>
            <w:proofErr w:type="spellEnd"/>
            <w:proofErr w:type="gramStart"/>
            <w:r w:rsidRPr="000E0102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13F42839" w14:textId="77777777" w:rsidR="00702CAE" w:rsidRPr="000E0102" w:rsidRDefault="00702CAE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0E0102">
              <w:rPr>
                <w:rFonts w:ascii="Courier New" w:hAnsi="Courier New" w:cs="Courier New"/>
                <w:sz w:val="20"/>
                <w:szCs w:val="20"/>
              </w:rPr>
              <w:t>os_gpio_clr_pin</w:t>
            </w:r>
            <w:proofErr w:type="spellEnd"/>
            <w:r w:rsidRPr="000E010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E0102">
              <w:rPr>
                <w:rFonts w:ascii="Courier New" w:hAnsi="Courier New" w:cs="Courier New"/>
                <w:sz w:val="20"/>
                <w:szCs w:val="20"/>
              </w:rPr>
              <w:t>tx_pin</w:t>
            </w:r>
            <w:proofErr w:type="spellEnd"/>
            <w:proofErr w:type="gramStart"/>
            <w:r w:rsidRPr="000E0102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18B7C5A9" w14:textId="77777777" w:rsidR="00702CAE" w:rsidRPr="000E0102" w:rsidRDefault="00702CAE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0E0102">
              <w:rPr>
                <w:rFonts w:ascii="Courier New" w:hAnsi="Courier New" w:cs="Courier New"/>
                <w:sz w:val="20"/>
                <w:szCs w:val="20"/>
              </w:rPr>
              <w:t>os_sleep_</w:t>
            </w:r>
            <w:proofErr w:type="gramStart"/>
            <w:r w:rsidRPr="000E0102">
              <w:rPr>
                <w:rFonts w:ascii="Courier New" w:hAnsi="Courier New" w:cs="Courier New"/>
                <w:sz w:val="20"/>
                <w:szCs w:val="20"/>
              </w:rPr>
              <w:t>us</w:t>
            </w:r>
            <w:proofErr w:type="spellEnd"/>
            <w:r w:rsidRPr="000E010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E0102">
              <w:rPr>
                <w:rFonts w:ascii="Courier New" w:hAnsi="Courier New" w:cs="Courier New"/>
                <w:sz w:val="20"/>
                <w:szCs w:val="20"/>
              </w:rPr>
              <w:t>1100, OS_TIMEOUT_NO_WAKEUP);</w:t>
            </w:r>
          </w:p>
          <w:p w14:paraId="5D26ABA6" w14:textId="77777777" w:rsidR="00702CAE" w:rsidRPr="000E0102" w:rsidRDefault="00702CAE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0E0102">
              <w:rPr>
                <w:rFonts w:ascii="Courier New" w:hAnsi="Courier New" w:cs="Courier New"/>
                <w:sz w:val="20"/>
                <w:szCs w:val="20"/>
              </w:rPr>
              <w:t>os_gpio_set_pin</w:t>
            </w:r>
            <w:proofErr w:type="spellEnd"/>
            <w:r w:rsidRPr="000E010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E0102">
              <w:rPr>
                <w:rFonts w:ascii="Courier New" w:hAnsi="Courier New" w:cs="Courier New"/>
                <w:sz w:val="20"/>
                <w:szCs w:val="20"/>
              </w:rPr>
              <w:t>tx_pin</w:t>
            </w:r>
            <w:proofErr w:type="spellEnd"/>
            <w:proofErr w:type="gramStart"/>
            <w:r w:rsidRPr="000E0102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2F93F58B" w14:textId="77777777" w:rsidR="00702CAE" w:rsidRPr="000E0102" w:rsidRDefault="00702CAE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0E0102">
              <w:rPr>
                <w:rFonts w:ascii="Courier New" w:hAnsi="Courier New" w:cs="Courier New"/>
                <w:sz w:val="20"/>
                <w:szCs w:val="20"/>
              </w:rPr>
              <w:t>os_gpio_set_input</w:t>
            </w:r>
            <w:proofErr w:type="spellEnd"/>
            <w:r w:rsidRPr="000E010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E0102">
              <w:rPr>
                <w:rFonts w:ascii="Courier New" w:hAnsi="Courier New" w:cs="Courier New"/>
                <w:sz w:val="20"/>
                <w:szCs w:val="20"/>
              </w:rPr>
              <w:t>tx_pin</w:t>
            </w:r>
            <w:proofErr w:type="spellEnd"/>
            <w:proofErr w:type="gramStart"/>
            <w:r w:rsidRPr="000E0102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5A3FA119" w14:textId="77777777" w:rsidR="00702CAE" w:rsidRPr="000E0102" w:rsidRDefault="00702CAE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0E0102">
              <w:rPr>
                <w:rFonts w:ascii="Courier New" w:hAnsi="Courier New" w:cs="Courier New"/>
                <w:sz w:val="20"/>
                <w:szCs w:val="20"/>
              </w:rPr>
              <w:t>os_gpio_set_</w:t>
            </w:r>
            <w:proofErr w:type="gramStart"/>
            <w:r w:rsidRPr="000E0102">
              <w:rPr>
                <w:rFonts w:ascii="Courier New" w:hAnsi="Courier New" w:cs="Courier New"/>
                <w:sz w:val="20"/>
                <w:szCs w:val="20"/>
              </w:rPr>
              <w:t>mode</w:t>
            </w:r>
            <w:proofErr w:type="spellEnd"/>
            <w:r w:rsidRPr="000E010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0E0102">
              <w:rPr>
                <w:rFonts w:ascii="Courier New" w:hAnsi="Courier New" w:cs="Courier New"/>
                <w:sz w:val="20"/>
                <w:szCs w:val="20"/>
              </w:rPr>
              <w:t>tx_pin</w:t>
            </w:r>
            <w:proofErr w:type="spellEnd"/>
            <w:r w:rsidRPr="000E0102">
              <w:rPr>
                <w:rFonts w:ascii="Courier New" w:hAnsi="Courier New" w:cs="Courier New"/>
                <w:sz w:val="20"/>
                <w:szCs w:val="20"/>
              </w:rPr>
              <w:t>, GPIO_FUNCTION_MODE);</w:t>
            </w:r>
          </w:p>
          <w:p w14:paraId="5614207C" w14:textId="77777777" w:rsidR="00702CAE" w:rsidRPr="000E0102" w:rsidRDefault="00702CAE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0E0102">
              <w:rPr>
                <w:rFonts w:ascii="Courier New" w:hAnsi="Courier New" w:cs="Courier New"/>
                <w:sz w:val="20"/>
                <w:szCs w:val="20"/>
              </w:rPr>
              <w:t>os_gpio_free</w:t>
            </w:r>
            <w:proofErr w:type="spellEnd"/>
            <w:r w:rsidRPr="000E010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E0102">
              <w:rPr>
                <w:rFonts w:ascii="Courier New" w:hAnsi="Courier New" w:cs="Courier New"/>
                <w:sz w:val="20"/>
                <w:szCs w:val="20"/>
              </w:rPr>
              <w:t>tx_pin</w:t>
            </w:r>
            <w:proofErr w:type="spellEnd"/>
            <w:proofErr w:type="gramStart"/>
            <w:r w:rsidRPr="000E0102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5D2F1E2B" w14:textId="77777777" w:rsidR="00702CAE" w:rsidRPr="000E0102" w:rsidRDefault="00702CAE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73A551C0" w14:textId="77777777" w:rsidR="00702CAE" w:rsidRPr="000E0102" w:rsidRDefault="00702CAE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83E35CD" w14:textId="77777777" w:rsidR="00702CAE" w:rsidRPr="000E0102" w:rsidRDefault="00702CAE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while(1)</w:t>
            </w:r>
          </w:p>
          <w:p w14:paraId="75A2C778" w14:textId="77777777" w:rsidR="00702CAE" w:rsidRPr="000E0102" w:rsidRDefault="00702CAE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00CB4A2C" w14:textId="77777777" w:rsidR="00702CAE" w:rsidRPr="000E0102" w:rsidRDefault="00702CAE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  //Wait for ready 'r' from T2</w:t>
            </w:r>
          </w:p>
          <w:p w14:paraId="11E92BF7" w14:textId="77777777" w:rsidR="00702CAE" w:rsidRPr="000E0102" w:rsidRDefault="00702CAE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  int sync = </w:t>
            </w:r>
            <w:proofErr w:type="spellStart"/>
            <w:r w:rsidRPr="000E0102">
              <w:rPr>
                <w:rFonts w:ascii="Courier New" w:hAnsi="Courier New" w:cs="Courier New"/>
                <w:sz w:val="20"/>
                <w:szCs w:val="20"/>
              </w:rPr>
              <w:t>uart_getchar_</w:t>
            </w:r>
            <w:proofErr w:type="gramStart"/>
            <w:r w:rsidRPr="000E0102">
              <w:rPr>
                <w:rFonts w:ascii="Courier New" w:hAnsi="Courier New" w:cs="Courier New"/>
                <w:sz w:val="20"/>
                <w:szCs w:val="20"/>
              </w:rPr>
              <w:t>tmo</w:t>
            </w:r>
            <w:proofErr w:type="spellEnd"/>
            <w:r w:rsidRPr="000E010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E0102">
              <w:rPr>
                <w:rFonts w:ascii="Courier New" w:hAnsi="Courier New" w:cs="Courier New"/>
                <w:sz w:val="20"/>
                <w:szCs w:val="20"/>
              </w:rPr>
              <w:t>u, 1000);</w:t>
            </w:r>
          </w:p>
          <w:p w14:paraId="39485C21" w14:textId="77777777" w:rsidR="00702CAE" w:rsidRPr="000E0102" w:rsidRDefault="00702CAE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if(sync == -1)</w:t>
            </w:r>
          </w:p>
          <w:p w14:paraId="28032236" w14:textId="77777777" w:rsidR="00702CAE" w:rsidRPr="000E0102" w:rsidRDefault="00702CAE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  {</w:t>
            </w:r>
          </w:p>
          <w:p w14:paraId="1B44470A" w14:textId="77777777" w:rsidR="00702CAE" w:rsidRPr="000E0102" w:rsidRDefault="00702CAE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0E0102">
              <w:rPr>
                <w:rFonts w:ascii="Courier New" w:hAnsi="Courier New" w:cs="Courier New"/>
                <w:sz w:val="20"/>
                <w:szCs w:val="20"/>
              </w:rPr>
              <w:t>break;</w:t>
            </w:r>
            <w:proofErr w:type="gramEnd"/>
          </w:p>
          <w:p w14:paraId="256600CF" w14:textId="77777777" w:rsidR="00702CAE" w:rsidRPr="000E0102" w:rsidRDefault="00702CAE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  }</w:t>
            </w:r>
          </w:p>
          <w:p w14:paraId="5539C530" w14:textId="77777777" w:rsidR="00702CAE" w:rsidRPr="000E0102" w:rsidRDefault="00702CAE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  else if((char)sync == 'R')</w:t>
            </w:r>
          </w:p>
          <w:p w14:paraId="244EA0ED" w14:textId="77777777" w:rsidR="00702CAE" w:rsidRPr="000E0102" w:rsidRDefault="00702CAE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  {</w:t>
            </w:r>
          </w:p>
          <w:p w14:paraId="77805972" w14:textId="77777777" w:rsidR="00702CAE" w:rsidRPr="000E0102" w:rsidRDefault="00702CAE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    if(retransmit)</w:t>
            </w:r>
          </w:p>
          <w:p w14:paraId="11F450D8" w14:textId="77777777" w:rsidR="00702CAE" w:rsidRPr="000E0102" w:rsidRDefault="00702CAE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14:paraId="64CE2DA2" w14:textId="77777777" w:rsidR="00702CAE" w:rsidRPr="000E0102" w:rsidRDefault="00702CAE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      errors+</w:t>
            </w:r>
            <w:proofErr w:type="gramStart"/>
            <w:r w:rsidRPr="000E0102">
              <w:rPr>
                <w:rFonts w:ascii="Courier New" w:hAnsi="Courier New" w:cs="Courier New"/>
                <w:sz w:val="20"/>
                <w:szCs w:val="20"/>
              </w:rPr>
              <w:t>+;</w:t>
            </w:r>
            <w:proofErr w:type="gramEnd"/>
          </w:p>
          <w:p w14:paraId="54B97E69" w14:textId="77777777" w:rsidR="00702CAE" w:rsidRPr="000E0102" w:rsidRDefault="00702CAE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      </w:t>
            </w:r>
            <w:proofErr w:type="spellStart"/>
            <w:r w:rsidRPr="000E0102">
              <w:rPr>
                <w:rFonts w:ascii="Courier New" w:hAnsi="Courier New" w:cs="Courier New"/>
                <w:sz w:val="20"/>
                <w:szCs w:val="20"/>
              </w:rPr>
              <w:t>os_printf</w:t>
            </w:r>
            <w:proofErr w:type="spellEnd"/>
            <w:r w:rsidRPr="000E0102">
              <w:rPr>
                <w:rFonts w:ascii="Courier New" w:hAnsi="Courier New" w:cs="Courier New"/>
                <w:sz w:val="20"/>
                <w:szCs w:val="20"/>
              </w:rPr>
              <w:t>("retransmitting!!!\n"</w:t>
            </w:r>
            <w:proofErr w:type="gramStart"/>
            <w:r w:rsidRPr="000E0102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6B3364D3" w14:textId="77777777" w:rsidR="00702CAE" w:rsidRPr="000E0102" w:rsidRDefault="00702CAE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2DAFD4F6" w14:textId="77777777" w:rsidR="00702CAE" w:rsidRPr="000E0102" w:rsidRDefault="00702CAE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0E0102">
              <w:rPr>
                <w:rFonts w:ascii="Courier New" w:hAnsi="Courier New" w:cs="Courier New"/>
                <w:sz w:val="20"/>
                <w:szCs w:val="20"/>
              </w:rPr>
              <w:t>memset</w:t>
            </w:r>
            <w:proofErr w:type="spellEnd"/>
            <w:r w:rsidRPr="000E010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0E0102">
              <w:rPr>
                <w:rFonts w:ascii="Courier New" w:hAnsi="Courier New" w:cs="Courier New"/>
                <w:sz w:val="20"/>
                <w:szCs w:val="20"/>
              </w:rPr>
              <w:t>count_buffer</w:t>
            </w:r>
            <w:proofErr w:type="spellEnd"/>
            <w:r w:rsidRPr="000E0102">
              <w:rPr>
                <w:rFonts w:ascii="Courier New" w:hAnsi="Courier New" w:cs="Courier New"/>
                <w:sz w:val="20"/>
                <w:szCs w:val="20"/>
              </w:rPr>
              <w:t>, 0, 32);</w:t>
            </w:r>
          </w:p>
          <w:p w14:paraId="4D89A0D5" w14:textId="77777777" w:rsidR="00702CAE" w:rsidRPr="000E0102" w:rsidRDefault="00702CAE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0E0102">
              <w:rPr>
                <w:rFonts w:ascii="Courier New" w:hAnsi="Courier New" w:cs="Courier New"/>
                <w:sz w:val="20"/>
                <w:szCs w:val="20"/>
              </w:rPr>
              <w:t>sprintf</w:t>
            </w:r>
            <w:proofErr w:type="spellEnd"/>
            <w:r w:rsidRPr="000E010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0E0102">
              <w:rPr>
                <w:rFonts w:ascii="Courier New" w:hAnsi="Courier New" w:cs="Courier New"/>
                <w:sz w:val="20"/>
                <w:szCs w:val="20"/>
              </w:rPr>
              <w:t>count_buffer</w:t>
            </w:r>
            <w:proofErr w:type="spellEnd"/>
            <w:r w:rsidRPr="000E0102">
              <w:rPr>
                <w:rFonts w:ascii="Courier New" w:hAnsi="Courier New" w:cs="Courier New"/>
                <w:sz w:val="20"/>
                <w:szCs w:val="20"/>
              </w:rPr>
              <w:t>, "count: %d\n", count);</w:t>
            </w:r>
          </w:p>
          <w:p w14:paraId="33EBDF73" w14:textId="77777777" w:rsidR="00702CAE" w:rsidRPr="000E0102" w:rsidRDefault="00702CAE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E0102">
              <w:rPr>
                <w:rFonts w:ascii="Courier New" w:hAnsi="Courier New" w:cs="Courier New"/>
                <w:sz w:val="20"/>
                <w:szCs w:val="20"/>
              </w:rPr>
              <w:t>uart_write</w:t>
            </w:r>
            <w:proofErr w:type="spellEnd"/>
            <w:r w:rsidRPr="000E0102">
              <w:rPr>
                <w:rFonts w:ascii="Courier New" w:hAnsi="Courier New" w:cs="Courier New"/>
                <w:sz w:val="20"/>
                <w:szCs w:val="20"/>
              </w:rPr>
              <w:t>((void</w:t>
            </w:r>
            <w:proofErr w:type="gramStart"/>
            <w:r w:rsidRPr="000E0102">
              <w:rPr>
                <w:rFonts w:ascii="Courier New" w:hAnsi="Courier New" w:cs="Courier New"/>
                <w:sz w:val="20"/>
                <w:szCs w:val="20"/>
              </w:rPr>
              <w:t>*)msg</w:t>
            </w:r>
            <w:proofErr w:type="gramEnd"/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1, </w:t>
            </w:r>
            <w:proofErr w:type="spellStart"/>
            <w:r w:rsidRPr="000E0102">
              <w:rPr>
                <w:rFonts w:ascii="Courier New" w:hAnsi="Courier New" w:cs="Courier New"/>
                <w:sz w:val="20"/>
                <w:szCs w:val="20"/>
              </w:rPr>
              <w:t>strlen</w:t>
            </w:r>
            <w:proofErr w:type="spellEnd"/>
            <w:r w:rsidRPr="000E0102">
              <w:rPr>
                <w:rFonts w:ascii="Courier New" w:hAnsi="Courier New" w:cs="Courier New"/>
                <w:sz w:val="20"/>
                <w:szCs w:val="20"/>
              </w:rPr>
              <w:t>(msg1));</w:t>
            </w:r>
          </w:p>
          <w:p w14:paraId="7AE810F8" w14:textId="77777777" w:rsidR="00702CAE" w:rsidRPr="000E0102" w:rsidRDefault="00702CAE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E0102">
              <w:rPr>
                <w:rFonts w:ascii="Courier New" w:hAnsi="Courier New" w:cs="Courier New"/>
                <w:sz w:val="20"/>
                <w:szCs w:val="20"/>
              </w:rPr>
              <w:t>uart_write</w:t>
            </w:r>
            <w:proofErr w:type="spellEnd"/>
            <w:r w:rsidRPr="000E0102">
              <w:rPr>
                <w:rFonts w:ascii="Courier New" w:hAnsi="Courier New" w:cs="Courier New"/>
                <w:sz w:val="20"/>
                <w:szCs w:val="20"/>
              </w:rPr>
              <w:t>((void</w:t>
            </w:r>
            <w:proofErr w:type="gramStart"/>
            <w:r w:rsidRPr="000E0102">
              <w:rPr>
                <w:rFonts w:ascii="Courier New" w:hAnsi="Courier New" w:cs="Courier New"/>
                <w:sz w:val="20"/>
                <w:szCs w:val="20"/>
              </w:rPr>
              <w:t>*)msg</w:t>
            </w:r>
            <w:proofErr w:type="gramEnd"/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2, </w:t>
            </w:r>
            <w:proofErr w:type="spellStart"/>
            <w:r w:rsidRPr="000E0102">
              <w:rPr>
                <w:rFonts w:ascii="Courier New" w:hAnsi="Courier New" w:cs="Courier New"/>
                <w:sz w:val="20"/>
                <w:szCs w:val="20"/>
              </w:rPr>
              <w:t>strlen</w:t>
            </w:r>
            <w:proofErr w:type="spellEnd"/>
            <w:r w:rsidRPr="000E0102">
              <w:rPr>
                <w:rFonts w:ascii="Courier New" w:hAnsi="Courier New" w:cs="Courier New"/>
                <w:sz w:val="20"/>
                <w:szCs w:val="20"/>
              </w:rPr>
              <w:t>(msg2));</w:t>
            </w:r>
          </w:p>
          <w:p w14:paraId="33E00443" w14:textId="77777777" w:rsidR="00702CAE" w:rsidRPr="000E0102" w:rsidRDefault="00702CAE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E0102">
              <w:rPr>
                <w:rFonts w:ascii="Courier New" w:hAnsi="Courier New" w:cs="Courier New"/>
                <w:sz w:val="20"/>
                <w:szCs w:val="20"/>
              </w:rPr>
              <w:t>uart_write</w:t>
            </w:r>
            <w:proofErr w:type="spellEnd"/>
            <w:r w:rsidRPr="000E0102">
              <w:rPr>
                <w:rFonts w:ascii="Courier New" w:hAnsi="Courier New" w:cs="Courier New"/>
                <w:sz w:val="20"/>
                <w:szCs w:val="20"/>
              </w:rPr>
              <w:t>((void</w:t>
            </w:r>
            <w:proofErr w:type="gramStart"/>
            <w:r w:rsidRPr="000E0102">
              <w:rPr>
                <w:rFonts w:ascii="Courier New" w:hAnsi="Courier New" w:cs="Courier New"/>
                <w:sz w:val="20"/>
                <w:szCs w:val="20"/>
              </w:rPr>
              <w:t>*)</w:t>
            </w:r>
            <w:proofErr w:type="spellStart"/>
            <w:r w:rsidRPr="000E0102">
              <w:rPr>
                <w:rFonts w:ascii="Courier New" w:hAnsi="Courier New" w:cs="Courier New"/>
                <w:sz w:val="20"/>
                <w:szCs w:val="20"/>
              </w:rPr>
              <w:t>count</w:t>
            </w:r>
            <w:proofErr w:type="gramEnd"/>
            <w:r w:rsidRPr="000E0102">
              <w:rPr>
                <w:rFonts w:ascii="Courier New" w:hAnsi="Courier New" w:cs="Courier New"/>
                <w:sz w:val="20"/>
                <w:szCs w:val="20"/>
              </w:rPr>
              <w:t>_buffer</w:t>
            </w:r>
            <w:proofErr w:type="spellEnd"/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0E0102">
              <w:rPr>
                <w:rFonts w:ascii="Courier New" w:hAnsi="Courier New" w:cs="Courier New"/>
                <w:sz w:val="20"/>
                <w:szCs w:val="20"/>
              </w:rPr>
              <w:t>strlen</w:t>
            </w:r>
            <w:proofErr w:type="spellEnd"/>
            <w:r w:rsidRPr="000E010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E0102">
              <w:rPr>
                <w:rFonts w:ascii="Courier New" w:hAnsi="Courier New" w:cs="Courier New"/>
                <w:sz w:val="20"/>
                <w:szCs w:val="20"/>
              </w:rPr>
              <w:t>count_buffer</w:t>
            </w:r>
            <w:proofErr w:type="spellEnd"/>
            <w:r w:rsidRPr="000E0102">
              <w:rPr>
                <w:rFonts w:ascii="Courier New" w:hAnsi="Courier New" w:cs="Courier New"/>
                <w:sz w:val="20"/>
                <w:szCs w:val="20"/>
              </w:rPr>
              <w:t>));</w:t>
            </w:r>
          </w:p>
          <w:p w14:paraId="34105615" w14:textId="77777777" w:rsidR="00702CAE" w:rsidRPr="000E0102" w:rsidRDefault="00702CAE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E0102">
              <w:rPr>
                <w:rFonts w:ascii="Courier New" w:hAnsi="Courier New" w:cs="Courier New"/>
                <w:sz w:val="20"/>
                <w:szCs w:val="20"/>
              </w:rPr>
              <w:t>uart_write</w:t>
            </w:r>
            <w:proofErr w:type="spellEnd"/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((void*)msg4, </w:t>
            </w:r>
            <w:proofErr w:type="spellStart"/>
            <w:r w:rsidRPr="000E0102">
              <w:rPr>
                <w:rFonts w:ascii="Courier New" w:hAnsi="Courier New" w:cs="Courier New"/>
                <w:sz w:val="20"/>
                <w:szCs w:val="20"/>
              </w:rPr>
              <w:t>strlen</w:t>
            </w:r>
            <w:proofErr w:type="spellEnd"/>
            <w:r w:rsidRPr="000E0102">
              <w:rPr>
                <w:rFonts w:ascii="Courier New" w:hAnsi="Courier New" w:cs="Courier New"/>
                <w:sz w:val="20"/>
                <w:szCs w:val="20"/>
              </w:rPr>
              <w:t>(msg4)); //send end sync char '*'</w:t>
            </w:r>
          </w:p>
          <w:p w14:paraId="71C33200" w14:textId="77777777" w:rsidR="00702CAE" w:rsidRPr="000E0102" w:rsidRDefault="00702CAE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E0102">
              <w:rPr>
                <w:rFonts w:ascii="Courier New" w:hAnsi="Courier New" w:cs="Courier New"/>
                <w:sz w:val="20"/>
                <w:szCs w:val="20"/>
              </w:rPr>
              <w:t>uart_flush</w:t>
            </w:r>
            <w:proofErr w:type="spellEnd"/>
            <w:r w:rsidRPr="000E0102">
              <w:rPr>
                <w:rFonts w:ascii="Courier New" w:hAnsi="Courier New" w:cs="Courier New"/>
                <w:sz w:val="20"/>
                <w:szCs w:val="20"/>
              </w:rPr>
              <w:t>(u</w:t>
            </w:r>
            <w:proofErr w:type="gramStart"/>
            <w:r w:rsidRPr="000E0102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68622A0D" w14:textId="77777777" w:rsidR="00702CAE" w:rsidRPr="000E0102" w:rsidRDefault="00702CAE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8F41EE6" w14:textId="77777777" w:rsidR="00702CAE" w:rsidRPr="000E0102" w:rsidRDefault="00702CAE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    //Wait for T2 to echo back the last end sync char '*'</w:t>
            </w:r>
          </w:p>
          <w:p w14:paraId="68521FCA" w14:textId="77777777" w:rsidR="00702CAE" w:rsidRPr="000E0102" w:rsidRDefault="00702CAE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    sync = </w:t>
            </w:r>
            <w:proofErr w:type="spellStart"/>
            <w:r w:rsidRPr="000E0102">
              <w:rPr>
                <w:rFonts w:ascii="Courier New" w:hAnsi="Courier New" w:cs="Courier New"/>
                <w:sz w:val="20"/>
                <w:szCs w:val="20"/>
              </w:rPr>
              <w:t>uart_getchar_</w:t>
            </w:r>
            <w:proofErr w:type="gramStart"/>
            <w:r w:rsidRPr="000E0102">
              <w:rPr>
                <w:rFonts w:ascii="Courier New" w:hAnsi="Courier New" w:cs="Courier New"/>
                <w:sz w:val="20"/>
                <w:szCs w:val="20"/>
              </w:rPr>
              <w:t>tmo</w:t>
            </w:r>
            <w:proofErr w:type="spellEnd"/>
            <w:r w:rsidRPr="000E010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E0102">
              <w:rPr>
                <w:rFonts w:ascii="Courier New" w:hAnsi="Courier New" w:cs="Courier New"/>
                <w:sz w:val="20"/>
                <w:szCs w:val="20"/>
              </w:rPr>
              <w:t>u, 2000);</w:t>
            </w:r>
          </w:p>
          <w:p w14:paraId="319A781A" w14:textId="77777777" w:rsidR="00702CAE" w:rsidRPr="000E0102" w:rsidRDefault="00702CAE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    retransmit = </w:t>
            </w:r>
            <w:proofErr w:type="gramStart"/>
            <w:r w:rsidRPr="000E0102">
              <w:rPr>
                <w:rFonts w:ascii="Courier New" w:hAnsi="Courier New" w:cs="Courier New"/>
                <w:sz w:val="20"/>
                <w:szCs w:val="20"/>
              </w:rPr>
              <w:t>true;</w:t>
            </w:r>
            <w:proofErr w:type="gramEnd"/>
          </w:p>
          <w:p w14:paraId="0DFE509E" w14:textId="77777777" w:rsidR="00702CAE" w:rsidRPr="000E0102" w:rsidRDefault="00702CAE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    while(sync != -1)</w:t>
            </w:r>
          </w:p>
          <w:p w14:paraId="706788B3" w14:textId="77777777" w:rsidR="00702CAE" w:rsidRPr="000E0102" w:rsidRDefault="00702CAE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14:paraId="4EF429EC" w14:textId="77777777" w:rsidR="00702CAE" w:rsidRPr="000E0102" w:rsidRDefault="00702CAE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      if(sync == 'A')</w:t>
            </w:r>
          </w:p>
          <w:p w14:paraId="07F915FC" w14:textId="77777777" w:rsidR="00702CAE" w:rsidRPr="000E0102" w:rsidRDefault="00702CAE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      {</w:t>
            </w:r>
          </w:p>
          <w:p w14:paraId="79CD1074" w14:textId="77777777" w:rsidR="00702CAE" w:rsidRPr="000E0102" w:rsidRDefault="00702CAE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        retransmit = </w:t>
            </w:r>
            <w:proofErr w:type="gramStart"/>
            <w:r w:rsidRPr="000E0102">
              <w:rPr>
                <w:rFonts w:ascii="Courier New" w:hAnsi="Courier New" w:cs="Courier New"/>
                <w:sz w:val="20"/>
                <w:szCs w:val="20"/>
              </w:rPr>
              <w:t>false;</w:t>
            </w:r>
            <w:proofErr w:type="gramEnd"/>
          </w:p>
          <w:p w14:paraId="4AFD1CEA" w14:textId="77777777" w:rsidR="00702CAE" w:rsidRPr="000E0102" w:rsidRDefault="00702CAE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        count+</w:t>
            </w:r>
            <w:proofErr w:type="gramStart"/>
            <w:r w:rsidRPr="000E0102">
              <w:rPr>
                <w:rFonts w:ascii="Courier New" w:hAnsi="Courier New" w:cs="Courier New"/>
                <w:sz w:val="20"/>
                <w:szCs w:val="20"/>
              </w:rPr>
              <w:t>+;</w:t>
            </w:r>
            <w:proofErr w:type="gramEnd"/>
          </w:p>
          <w:p w14:paraId="6B4B10B3" w14:textId="77777777" w:rsidR="00702CAE" w:rsidRPr="000E0102" w:rsidRDefault="00702CAE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</w:t>
            </w:r>
            <w:proofErr w:type="gramStart"/>
            <w:r w:rsidRPr="000E0102">
              <w:rPr>
                <w:rFonts w:ascii="Courier New" w:hAnsi="Courier New" w:cs="Courier New"/>
                <w:sz w:val="20"/>
                <w:szCs w:val="20"/>
              </w:rPr>
              <w:t>break;</w:t>
            </w:r>
            <w:proofErr w:type="gramEnd"/>
          </w:p>
          <w:p w14:paraId="39CC9F1C" w14:textId="77777777" w:rsidR="00702CAE" w:rsidRPr="000E0102" w:rsidRDefault="00702CAE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      }</w:t>
            </w:r>
          </w:p>
          <w:p w14:paraId="14ED6646" w14:textId="4EB56706" w:rsidR="00702CAE" w:rsidRPr="000E0102" w:rsidRDefault="00702CAE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      sync = </w:t>
            </w:r>
            <w:proofErr w:type="spellStart"/>
            <w:r w:rsidRPr="000E0102">
              <w:rPr>
                <w:rFonts w:ascii="Courier New" w:hAnsi="Courier New" w:cs="Courier New"/>
                <w:sz w:val="20"/>
                <w:szCs w:val="20"/>
              </w:rPr>
              <w:t>uart_getchar_tmo</w:t>
            </w:r>
            <w:proofErr w:type="spellEnd"/>
            <w:r w:rsidRPr="000E0102">
              <w:rPr>
                <w:rFonts w:ascii="Courier New" w:hAnsi="Courier New" w:cs="Courier New"/>
                <w:sz w:val="20"/>
                <w:szCs w:val="20"/>
              </w:rPr>
              <w:t>(u, 2000);        }</w:t>
            </w:r>
          </w:p>
        </w:tc>
      </w:tr>
    </w:tbl>
    <w:p w14:paraId="28F85C4D" w14:textId="1A1BB89F" w:rsidR="00702CAE" w:rsidRDefault="00702CAE" w:rsidP="00126D33"/>
    <w:p w14:paraId="3486739E" w14:textId="6E58E379" w:rsidR="006A1C7E" w:rsidRDefault="006A1C7E" w:rsidP="000E0102">
      <w:pPr>
        <w:pStyle w:val="Text3"/>
        <w:jc w:val="both"/>
      </w:pPr>
      <w:r>
        <w:t xml:space="preserve">Using </w:t>
      </w:r>
      <w:r w:rsidR="000E0102">
        <w:t>PINs</w:t>
      </w:r>
      <w:r>
        <w:t xml:space="preserve"> and GPIO</w:t>
      </w:r>
      <w:r w:rsidR="000E0102">
        <w:t>s</w:t>
      </w:r>
      <w:r>
        <w:t xml:space="preserve"> emulate a long </w:t>
      </w:r>
      <w:r w:rsidRPr="000E0102">
        <w:rPr>
          <w:rFonts w:ascii="Courier New" w:hAnsi="Courier New" w:cs="Courier New"/>
        </w:rPr>
        <w:t>UART_BREAK</w:t>
      </w:r>
      <w:r>
        <w:t xml:space="preserve"> signal</w:t>
      </w:r>
      <w:r w:rsidR="000E0102">
        <w:t xml:space="preserve"> </w:t>
      </w:r>
      <w:r w:rsidR="000D2B81">
        <w:t xml:space="preserve">and </w:t>
      </w:r>
      <w:r w:rsidR="008A5AA1">
        <w:t xml:space="preserve">send </w:t>
      </w:r>
      <w:r w:rsidR="000E0102">
        <w:t xml:space="preserve">the </w:t>
      </w:r>
      <w:r>
        <w:t xml:space="preserve">second </w:t>
      </w:r>
      <w:r w:rsidR="008A5AA1">
        <w:t xml:space="preserve">packet </w:t>
      </w:r>
      <w:r>
        <w:t>before T</w:t>
      </w:r>
      <w:r w:rsidR="00B55C40">
        <w:t>alaria TWO</w:t>
      </w:r>
      <w:r w:rsidR="000E0102">
        <w:t xml:space="preserve"> </w:t>
      </w:r>
      <w:r>
        <w:t>UART goes into suspend state</w:t>
      </w:r>
      <w:r w:rsidR="003F73AD">
        <w:t xml:space="preserve">. </w:t>
      </w:r>
      <w:proofErr w:type="spellStart"/>
      <w:r w:rsidR="003F73AD" w:rsidRPr="00B55C40">
        <w:rPr>
          <w:rFonts w:ascii="Courier New" w:hAnsi="Courier New" w:cs="Courier New"/>
        </w:rPr>
        <w:t>uart_flush</w:t>
      </w:r>
      <w:proofErr w:type="spellEnd"/>
      <w:r w:rsidR="003F73AD" w:rsidRPr="00B55C40">
        <w:rPr>
          <w:rFonts w:ascii="Courier New" w:hAnsi="Courier New" w:cs="Courier New"/>
        </w:rPr>
        <w:t>()</w:t>
      </w:r>
      <w:r w:rsidR="003F73AD">
        <w:t xml:space="preserve"> and  </w:t>
      </w:r>
      <w:proofErr w:type="spellStart"/>
      <w:r w:rsidR="003F73AD" w:rsidRPr="00B55C40">
        <w:rPr>
          <w:rFonts w:ascii="Courier New" w:hAnsi="Courier New" w:cs="Courier New"/>
        </w:rPr>
        <w:t>uart_close</w:t>
      </w:r>
      <w:proofErr w:type="spellEnd"/>
      <w:r w:rsidR="003F73AD" w:rsidRPr="00B55C40">
        <w:rPr>
          <w:rFonts w:ascii="Courier New" w:hAnsi="Courier New" w:cs="Courier New"/>
        </w:rPr>
        <w:t>()</w:t>
      </w:r>
      <w:r w:rsidR="003F73AD">
        <w:t xml:space="preserve"> are used to empty the output buffers before closing.</w:t>
      </w:r>
    </w:p>
    <w:tbl>
      <w:tblPr>
        <w:tblStyle w:val="TableGrid"/>
        <w:tblW w:w="0" w:type="auto"/>
        <w:tblInd w:w="1696" w:type="dxa"/>
        <w:tblLook w:val="04A0" w:firstRow="1" w:lastRow="0" w:firstColumn="1" w:lastColumn="0" w:noHBand="0" w:noVBand="1"/>
      </w:tblPr>
      <w:tblGrid>
        <w:gridCol w:w="9004"/>
      </w:tblGrid>
      <w:tr w:rsidR="006B4029" w14:paraId="49EB85C2" w14:textId="77777777" w:rsidTr="000E0102">
        <w:tc>
          <w:tcPr>
            <w:tcW w:w="9004" w:type="dxa"/>
            <w:shd w:val="clear" w:color="auto" w:fill="DEEAF6" w:themeFill="accent5" w:themeFillTint="33"/>
          </w:tcPr>
          <w:p w14:paraId="4DF0D2AB" w14:textId="77777777" w:rsidR="006B4029" w:rsidRPr="000E0102" w:rsidRDefault="006B4029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E0102">
              <w:rPr>
                <w:rFonts w:ascii="Courier New" w:hAnsi="Courier New" w:cs="Courier New"/>
                <w:sz w:val="20"/>
                <w:szCs w:val="20"/>
              </w:rPr>
              <w:t>os_sleep_</w:t>
            </w:r>
            <w:proofErr w:type="gramStart"/>
            <w:r w:rsidRPr="000E0102">
              <w:rPr>
                <w:rFonts w:ascii="Courier New" w:hAnsi="Courier New" w:cs="Courier New"/>
                <w:sz w:val="20"/>
                <w:szCs w:val="20"/>
              </w:rPr>
              <w:t>us</w:t>
            </w:r>
            <w:proofErr w:type="spellEnd"/>
            <w:r w:rsidRPr="000E010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E0102">
              <w:rPr>
                <w:rFonts w:ascii="Courier New" w:hAnsi="Courier New" w:cs="Courier New"/>
                <w:sz w:val="20"/>
                <w:szCs w:val="20"/>
              </w:rPr>
              <w:t>5000, OS_TIMEOUT_NO_WAKEUP);</w:t>
            </w:r>
          </w:p>
          <w:p w14:paraId="2ACECF0D" w14:textId="77777777" w:rsidR="006B4029" w:rsidRPr="000E0102" w:rsidRDefault="006B4029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    // send second packet before T2 UART goes into suspend</w:t>
            </w:r>
          </w:p>
          <w:p w14:paraId="5AE9F2E6" w14:textId="77777777" w:rsidR="006B4029" w:rsidRPr="000E0102" w:rsidRDefault="006B4029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    //Use pin ad GPIO to emulate a long UART_BREAK signal</w:t>
            </w:r>
          </w:p>
          <w:p w14:paraId="5C183ED7" w14:textId="77777777" w:rsidR="006B4029" w:rsidRPr="000E0102" w:rsidRDefault="006B4029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    int </w:t>
            </w:r>
            <w:proofErr w:type="spellStart"/>
            <w:r w:rsidRPr="000E0102">
              <w:rPr>
                <w:rFonts w:ascii="Courier New" w:hAnsi="Courier New" w:cs="Courier New"/>
                <w:sz w:val="20"/>
                <w:szCs w:val="20"/>
              </w:rPr>
              <w:t>tx_pin</w:t>
            </w:r>
            <w:proofErr w:type="spellEnd"/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= 1 &lt;&lt; TX_</w:t>
            </w:r>
            <w:proofErr w:type="gramStart"/>
            <w:r w:rsidRPr="000E0102">
              <w:rPr>
                <w:rFonts w:ascii="Courier New" w:hAnsi="Courier New" w:cs="Courier New"/>
                <w:sz w:val="20"/>
                <w:szCs w:val="20"/>
              </w:rPr>
              <w:t>PIN;</w:t>
            </w:r>
            <w:proofErr w:type="gramEnd"/>
          </w:p>
          <w:p w14:paraId="292F9D6A" w14:textId="77777777" w:rsidR="006B4029" w:rsidRPr="000E0102" w:rsidRDefault="006B4029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E0102">
              <w:rPr>
                <w:rFonts w:ascii="Courier New" w:hAnsi="Courier New" w:cs="Courier New"/>
                <w:sz w:val="20"/>
                <w:szCs w:val="20"/>
              </w:rPr>
              <w:t>os_gpio_set_</w:t>
            </w:r>
            <w:proofErr w:type="gramStart"/>
            <w:r w:rsidRPr="000E0102">
              <w:rPr>
                <w:rFonts w:ascii="Courier New" w:hAnsi="Courier New" w:cs="Courier New"/>
                <w:sz w:val="20"/>
                <w:szCs w:val="20"/>
              </w:rPr>
              <w:t>mode</w:t>
            </w:r>
            <w:proofErr w:type="spellEnd"/>
            <w:r w:rsidRPr="000E010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0E0102">
              <w:rPr>
                <w:rFonts w:ascii="Courier New" w:hAnsi="Courier New" w:cs="Courier New"/>
                <w:sz w:val="20"/>
                <w:szCs w:val="20"/>
              </w:rPr>
              <w:t>tx_pin</w:t>
            </w:r>
            <w:proofErr w:type="spellEnd"/>
            <w:r w:rsidRPr="000E0102">
              <w:rPr>
                <w:rFonts w:ascii="Courier New" w:hAnsi="Courier New" w:cs="Courier New"/>
                <w:sz w:val="20"/>
                <w:szCs w:val="20"/>
              </w:rPr>
              <w:t>, GPIO_MODE);</w:t>
            </w:r>
          </w:p>
          <w:p w14:paraId="22B6C726" w14:textId="77777777" w:rsidR="006B4029" w:rsidRPr="000E0102" w:rsidRDefault="006B4029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E0102">
              <w:rPr>
                <w:rFonts w:ascii="Courier New" w:hAnsi="Courier New" w:cs="Courier New"/>
                <w:sz w:val="20"/>
                <w:szCs w:val="20"/>
              </w:rPr>
              <w:t>os_gpio_request</w:t>
            </w:r>
            <w:proofErr w:type="spellEnd"/>
            <w:r w:rsidRPr="000E010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E0102">
              <w:rPr>
                <w:rFonts w:ascii="Courier New" w:hAnsi="Courier New" w:cs="Courier New"/>
                <w:sz w:val="20"/>
                <w:szCs w:val="20"/>
              </w:rPr>
              <w:t>tx_pin</w:t>
            </w:r>
            <w:proofErr w:type="spellEnd"/>
            <w:proofErr w:type="gramStart"/>
            <w:r w:rsidRPr="000E0102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5902B5E6" w14:textId="77777777" w:rsidR="006B4029" w:rsidRPr="000E0102" w:rsidRDefault="006B4029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E0102">
              <w:rPr>
                <w:rFonts w:ascii="Courier New" w:hAnsi="Courier New" w:cs="Courier New"/>
                <w:sz w:val="20"/>
                <w:szCs w:val="20"/>
              </w:rPr>
              <w:t>os_gpio_set_output</w:t>
            </w:r>
            <w:proofErr w:type="spellEnd"/>
            <w:r w:rsidRPr="000E010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E0102">
              <w:rPr>
                <w:rFonts w:ascii="Courier New" w:hAnsi="Courier New" w:cs="Courier New"/>
                <w:sz w:val="20"/>
                <w:szCs w:val="20"/>
              </w:rPr>
              <w:t>tx_pin</w:t>
            </w:r>
            <w:proofErr w:type="spellEnd"/>
            <w:proofErr w:type="gramStart"/>
            <w:r w:rsidRPr="000E0102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58092221" w14:textId="77777777" w:rsidR="006B4029" w:rsidRPr="000E0102" w:rsidRDefault="006B4029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E0102">
              <w:rPr>
                <w:rFonts w:ascii="Courier New" w:hAnsi="Courier New" w:cs="Courier New"/>
                <w:sz w:val="20"/>
                <w:szCs w:val="20"/>
              </w:rPr>
              <w:t>os_gpio_clr_pin</w:t>
            </w:r>
            <w:proofErr w:type="spellEnd"/>
            <w:r w:rsidRPr="000E010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E0102">
              <w:rPr>
                <w:rFonts w:ascii="Courier New" w:hAnsi="Courier New" w:cs="Courier New"/>
                <w:sz w:val="20"/>
                <w:szCs w:val="20"/>
              </w:rPr>
              <w:t>tx_pin</w:t>
            </w:r>
            <w:proofErr w:type="spellEnd"/>
            <w:proofErr w:type="gramStart"/>
            <w:r w:rsidRPr="000E0102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716F2334" w14:textId="77777777" w:rsidR="006B4029" w:rsidRPr="000E0102" w:rsidRDefault="006B4029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E0102">
              <w:rPr>
                <w:rFonts w:ascii="Courier New" w:hAnsi="Courier New" w:cs="Courier New"/>
                <w:sz w:val="20"/>
                <w:szCs w:val="20"/>
              </w:rPr>
              <w:t>os_sleep_</w:t>
            </w:r>
            <w:proofErr w:type="gramStart"/>
            <w:r w:rsidRPr="000E0102">
              <w:rPr>
                <w:rFonts w:ascii="Courier New" w:hAnsi="Courier New" w:cs="Courier New"/>
                <w:sz w:val="20"/>
                <w:szCs w:val="20"/>
              </w:rPr>
              <w:t>us</w:t>
            </w:r>
            <w:proofErr w:type="spellEnd"/>
            <w:r w:rsidRPr="000E010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E0102">
              <w:rPr>
                <w:rFonts w:ascii="Courier New" w:hAnsi="Courier New" w:cs="Courier New"/>
                <w:sz w:val="20"/>
                <w:szCs w:val="20"/>
              </w:rPr>
              <w:t>1100, OS_TIMEOUT_NO_WAKEUP);</w:t>
            </w:r>
          </w:p>
          <w:p w14:paraId="4FA66C37" w14:textId="77777777" w:rsidR="006B4029" w:rsidRPr="000E0102" w:rsidRDefault="006B4029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E0102">
              <w:rPr>
                <w:rFonts w:ascii="Courier New" w:hAnsi="Courier New" w:cs="Courier New"/>
                <w:sz w:val="20"/>
                <w:szCs w:val="20"/>
              </w:rPr>
              <w:t>os_gpio_set_pin</w:t>
            </w:r>
            <w:proofErr w:type="spellEnd"/>
            <w:r w:rsidRPr="000E010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E0102">
              <w:rPr>
                <w:rFonts w:ascii="Courier New" w:hAnsi="Courier New" w:cs="Courier New"/>
                <w:sz w:val="20"/>
                <w:szCs w:val="20"/>
              </w:rPr>
              <w:t>tx_pin</w:t>
            </w:r>
            <w:proofErr w:type="spellEnd"/>
            <w:proofErr w:type="gramStart"/>
            <w:r w:rsidRPr="000E0102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3E924A3B" w14:textId="77777777" w:rsidR="006B4029" w:rsidRPr="000E0102" w:rsidRDefault="006B4029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E0102">
              <w:rPr>
                <w:rFonts w:ascii="Courier New" w:hAnsi="Courier New" w:cs="Courier New"/>
                <w:sz w:val="20"/>
                <w:szCs w:val="20"/>
              </w:rPr>
              <w:t>os_gpio_set_input</w:t>
            </w:r>
            <w:proofErr w:type="spellEnd"/>
            <w:r w:rsidRPr="000E010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E0102">
              <w:rPr>
                <w:rFonts w:ascii="Courier New" w:hAnsi="Courier New" w:cs="Courier New"/>
                <w:sz w:val="20"/>
                <w:szCs w:val="20"/>
              </w:rPr>
              <w:t>tx_pin</w:t>
            </w:r>
            <w:proofErr w:type="spellEnd"/>
            <w:proofErr w:type="gramStart"/>
            <w:r w:rsidRPr="000E0102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0D368185" w14:textId="77777777" w:rsidR="006B4029" w:rsidRPr="000E0102" w:rsidRDefault="006B4029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E0102">
              <w:rPr>
                <w:rFonts w:ascii="Courier New" w:hAnsi="Courier New" w:cs="Courier New"/>
                <w:sz w:val="20"/>
                <w:szCs w:val="20"/>
              </w:rPr>
              <w:t>os_gpio_set_</w:t>
            </w:r>
            <w:proofErr w:type="gramStart"/>
            <w:r w:rsidRPr="000E0102">
              <w:rPr>
                <w:rFonts w:ascii="Courier New" w:hAnsi="Courier New" w:cs="Courier New"/>
                <w:sz w:val="20"/>
                <w:szCs w:val="20"/>
              </w:rPr>
              <w:t>mode</w:t>
            </w:r>
            <w:proofErr w:type="spellEnd"/>
            <w:r w:rsidRPr="000E010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0E0102">
              <w:rPr>
                <w:rFonts w:ascii="Courier New" w:hAnsi="Courier New" w:cs="Courier New"/>
                <w:sz w:val="20"/>
                <w:szCs w:val="20"/>
              </w:rPr>
              <w:t>tx_pin</w:t>
            </w:r>
            <w:proofErr w:type="spellEnd"/>
            <w:r w:rsidRPr="000E0102">
              <w:rPr>
                <w:rFonts w:ascii="Courier New" w:hAnsi="Courier New" w:cs="Courier New"/>
                <w:sz w:val="20"/>
                <w:szCs w:val="20"/>
              </w:rPr>
              <w:t>, GPIO_FUNCTION_MODE);</w:t>
            </w:r>
          </w:p>
          <w:p w14:paraId="7F1374C0" w14:textId="77777777" w:rsidR="006B4029" w:rsidRPr="000E0102" w:rsidRDefault="006B4029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E0102">
              <w:rPr>
                <w:rFonts w:ascii="Courier New" w:hAnsi="Courier New" w:cs="Courier New"/>
                <w:sz w:val="20"/>
                <w:szCs w:val="20"/>
              </w:rPr>
              <w:t>os_gpio_free</w:t>
            </w:r>
            <w:proofErr w:type="spellEnd"/>
            <w:r w:rsidRPr="000E010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E0102">
              <w:rPr>
                <w:rFonts w:ascii="Courier New" w:hAnsi="Courier New" w:cs="Courier New"/>
                <w:sz w:val="20"/>
                <w:szCs w:val="20"/>
              </w:rPr>
              <w:t>tx_pin</w:t>
            </w:r>
            <w:proofErr w:type="spellEnd"/>
            <w:proofErr w:type="gramStart"/>
            <w:r w:rsidRPr="000E0102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2872D4C0" w14:textId="77777777" w:rsidR="006B4029" w:rsidRPr="000E0102" w:rsidRDefault="006B4029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14:paraId="58588BE9" w14:textId="77777777" w:rsidR="006B4029" w:rsidRPr="000E0102" w:rsidRDefault="006B4029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14:paraId="57FC5265" w14:textId="77777777" w:rsidR="006B4029" w:rsidRPr="000E0102" w:rsidRDefault="006B4029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0E0102">
              <w:rPr>
                <w:rFonts w:ascii="Courier New" w:hAnsi="Courier New" w:cs="Courier New"/>
                <w:sz w:val="20"/>
                <w:szCs w:val="20"/>
              </w:rPr>
              <w:t>memset</w:t>
            </w:r>
            <w:proofErr w:type="spellEnd"/>
            <w:r w:rsidRPr="000E010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0E0102">
              <w:rPr>
                <w:rFonts w:ascii="Courier New" w:hAnsi="Courier New" w:cs="Courier New"/>
                <w:sz w:val="20"/>
                <w:szCs w:val="20"/>
              </w:rPr>
              <w:t>count_buffer</w:t>
            </w:r>
            <w:proofErr w:type="spellEnd"/>
            <w:r w:rsidRPr="000E0102">
              <w:rPr>
                <w:rFonts w:ascii="Courier New" w:hAnsi="Courier New" w:cs="Courier New"/>
                <w:sz w:val="20"/>
                <w:szCs w:val="20"/>
              </w:rPr>
              <w:t>, 0, 32);</w:t>
            </w:r>
          </w:p>
          <w:p w14:paraId="05F1C3FD" w14:textId="77777777" w:rsidR="006B4029" w:rsidRPr="000E0102" w:rsidRDefault="006B4029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0E0102">
              <w:rPr>
                <w:rFonts w:ascii="Courier New" w:hAnsi="Courier New" w:cs="Courier New"/>
                <w:sz w:val="20"/>
                <w:szCs w:val="20"/>
              </w:rPr>
              <w:t>sprintf</w:t>
            </w:r>
            <w:proofErr w:type="spellEnd"/>
            <w:r w:rsidRPr="000E010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0E0102">
              <w:rPr>
                <w:rFonts w:ascii="Courier New" w:hAnsi="Courier New" w:cs="Courier New"/>
                <w:sz w:val="20"/>
                <w:szCs w:val="20"/>
              </w:rPr>
              <w:t>count_buffer</w:t>
            </w:r>
            <w:proofErr w:type="spellEnd"/>
            <w:r w:rsidRPr="000E0102">
              <w:rPr>
                <w:rFonts w:ascii="Courier New" w:hAnsi="Courier New" w:cs="Courier New"/>
                <w:sz w:val="20"/>
                <w:szCs w:val="20"/>
              </w:rPr>
              <w:t>, "count: %d\n", count);</w:t>
            </w:r>
          </w:p>
          <w:p w14:paraId="26F8657A" w14:textId="77777777" w:rsidR="006B4029" w:rsidRPr="000E0102" w:rsidRDefault="006B4029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E0102">
              <w:rPr>
                <w:rFonts w:ascii="Courier New" w:hAnsi="Courier New" w:cs="Courier New"/>
                <w:sz w:val="20"/>
                <w:szCs w:val="20"/>
              </w:rPr>
              <w:t>uart_write</w:t>
            </w:r>
            <w:proofErr w:type="spellEnd"/>
            <w:r w:rsidRPr="000E0102">
              <w:rPr>
                <w:rFonts w:ascii="Courier New" w:hAnsi="Courier New" w:cs="Courier New"/>
                <w:sz w:val="20"/>
                <w:szCs w:val="20"/>
              </w:rPr>
              <w:t>((void</w:t>
            </w:r>
            <w:proofErr w:type="gramStart"/>
            <w:r w:rsidRPr="000E0102">
              <w:rPr>
                <w:rFonts w:ascii="Courier New" w:hAnsi="Courier New" w:cs="Courier New"/>
                <w:sz w:val="20"/>
                <w:szCs w:val="20"/>
              </w:rPr>
              <w:t>*)msg</w:t>
            </w:r>
            <w:proofErr w:type="gramEnd"/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1, </w:t>
            </w:r>
            <w:proofErr w:type="spellStart"/>
            <w:r w:rsidRPr="000E0102">
              <w:rPr>
                <w:rFonts w:ascii="Courier New" w:hAnsi="Courier New" w:cs="Courier New"/>
                <w:sz w:val="20"/>
                <w:szCs w:val="20"/>
              </w:rPr>
              <w:t>strlen</w:t>
            </w:r>
            <w:proofErr w:type="spellEnd"/>
            <w:r w:rsidRPr="000E0102">
              <w:rPr>
                <w:rFonts w:ascii="Courier New" w:hAnsi="Courier New" w:cs="Courier New"/>
                <w:sz w:val="20"/>
                <w:szCs w:val="20"/>
              </w:rPr>
              <w:t>(msg1));</w:t>
            </w:r>
          </w:p>
          <w:p w14:paraId="2259C560" w14:textId="77777777" w:rsidR="006B4029" w:rsidRPr="000E0102" w:rsidRDefault="006B4029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E0102">
              <w:rPr>
                <w:rFonts w:ascii="Courier New" w:hAnsi="Courier New" w:cs="Courier New"/>
                <w:sz w:val="20"/>
                <w:szCs w:val="20"/>
              </w:rPr>
              <w:t>uart_write</w:t>
            </w:r>
            <w:proofErr w:type="spellEnd"/>
            <w:r w:rsidRPr="000E0102">
              <w:rPr>
                <w:rFonts w:ascii="Courier New" w:hAnsi="Courier New" w:cs="Courier New"/>
                <w:sz w:val="20"/>
                <w:szCs w:val="20"/>
              </w:rPr>
              <w:t>((void</w:t>
            </w:r>
            <w:proofErr w:type="gramStart"/>
            <w:r w:rsidRPr="000E0102">
              <w:rPr>
                <w:rFonts w:ascii="Courier New" w:hAnsi="Courier New" w:cs="Courier New"/>
                <w:sz w:val="20"/>
                <w:szCs w:val="20"/>
              </w:rPr>
              <w:t>*)msg</w:t>
            </w:r>
            <w:proofErr w:type="gramEnd"/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2, </w:t>
            </w:r>
            <w:proofErr w:type="spellStart"/>
            <w:r w:rsidRPr="000E0102">
              <w:rPr>
                <w:rFonts w:ascii="Courier New" w:hAnsi="Courier New" w:cs="Courier New"/>
                <w:sz w:val="20"/>
                <w:szCs w:val="20"/>
              </w:rPr>
              <w:t>strlen</w:t>
            </w:r>
            <w:proofErr w:type="spellEnd"/>
            <w:r w:rsidRPr="000E0102">
              <w:rPr>
                <w:rFonts w:ascii="Courier New" w:hAnsi="Courier New" w:cs="Courier New"/>
                <w:sz w:val="20"/>
                <w:szCs w:val="20"/>
              </w:rPr>
              <w:t>(msg2));</w:t>
            </w:r>
          </w:p>
          <w:p w14:paraId="68F5B55C" w14:textId="77777777" w:rsidR="006B4029" w:rsidRPr="000E0102" w:rsidRDefault="006B4029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E0102">
              <w:rPr>
                <w:rFonts w:ascii="Courier New" w:hAnsi="Courier New" w:cs="Courier New"/>
                <w:sz w:val="20"/>
                <w:szCs w:val="20"/>
              </w:rPr>
              <w:t>uart_write</w:t>
            </w:r>
            <w:proofErr w:type="spellEnd"/>
            <w:r w:rsidRPr="000E0102">
              <w:rPr>
                <w:rFonts w:ascii="Courier New" w:hAnsi="Courier New" w:cs="Courier New"/>
                <w:sz w:val="20"/>
                <w:szCs w:val="20"/>
              </w:rPr>
              <w:t>((void</w:t>
            </w:r>
            <w:proofErr w:type="gramStart"/>
            <w:r w:rsidRPr="000E0102">
              <w:rPr>
                <w:rFonts w:ascii="Courier New" w:hAnsi="Courier New" w:cs="Courier New"/>
                <w:sz w:val="20"/>
                <w:szCs w:val="20"/>
              </w:rPr>
              <w:t>*)</w:t>
            </w:r>
            <w:proofErr w:type="spellStart"/>
            <w:r w:rsidRPr="000E0102">
              <w:rPr>
                <w:rFonts w:ascii="Courier New" w:hAnsi="Courier New" w:cs="Courier New"/>
                <w:sz w:val="20"/>
                <w:szCs w:val="20"/>
              </w:rPr>
              <w:t>count</w:t>
            </w:r>
            <w:proofErr w:type="gramEnd"/>
            <w:r w:rsidRPr="000E0102">
              <w:rPr>
                <w:rFonts w:ascii="Courier New" w:hAnsi="Courier New" w:cs="Courier New"/>
                <w:sz w:val="20"/>
                <w:szCs w:val="20"/>
              </w:rPr>
              <w:t>_buffer</w:t>
            </w:r>
            <w:proofErr w:type="spellEnd"/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0E0102">
              <w:rPr>
                <w:rFonts w:ascii="Courier New" w:hAnsi="Courier New" w:cs="Courier New"/>
                <w:sz w:val="20"/>
                <w:szCs w:val="20"/>
              </w:rPr>
              <w:t>strlen</w:t>
            </w:r>
            <w:proofErr w:type="spellEnd"/>
            <w:r w:rsidRPr="000E010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E0102">
              <w:rPr>
                <w:rFonts w:ascii="Courier New" w:hAnsi="Courier New" w:cs="Courier New"/>
                <w:sz w:val="20"/>
                <w:szCs w:val="20"/>
              </w:rPr>
              <w:t>count_buffer</w:t>
            </w:r>
            <w:proofErr w:type="spellEnd"/>
            <w:r w:rsidRPr="000E0102">
              <w:rPr>
                <w:rFonts w:ascii="Courier New" w:hAnsi="Courier New" w:cs="Courier New"/>
                <w:sz w:val="20"/>
                <w:szCs w:val="20"/>
              </w:rPr>
              <w:t>));</w:t>
            </w:r>
          </w:p>
          <w:p w14:paraId="353B812F" w14:textId="77777777" w:rsidR="006B4029" w:rsidRPr="000E0102" w:rsidRDefault="006B4029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E0102">
              <w:rPr>
                <w:rFonts w:ascii="Courier New" w:hAnsi="Courier New" w:cs="Courier New"/>
                <w:sz w:val="20"/>
                <w:szCs w:val="20"/>
              </w:rPr>
              <w:t>uart_write</w:t>
            </w:r>
            <w:proofErr w:type="spellEnd"/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((void*)msg4, </w:t>
            </w:r>
            <w:proofErr w:type="spellStart"/>
            <w:r w:rsidRPr="000E0102">
              <w:rPr>
                <w:rFonts w:ascii="Courier New" w:hAnsi="Courier New" w:cs="Courier New"/>
                <w:sz w:val="20"/>
                <w:szCs w:val="20"/>
              </w:rPr>
              <w:t>strlen</w:t>
            </w:r>
            <w:proofErr w:type="spellEnd"/>
            <w:r w:rsidRPr="000E0102">
              <w:rPr>
                <w:rFonts w:ascii="Courier New" w:hAnsi="Courier New" w:cs="Courier New"/>
                <w:sz w:val="20"/>
                <w:szCs w:val="20"/>
              </w:rPr>
              <w:t>(msg4)); //send end sync char '*'</w:t>
            </w:r>
          </w:p>
          <w:p w14:paraId="1912D644" w14:textId="77777777" w:rsidR="006B4029" w:rsidRPr="000E0102" w:rsidRDefault="006B4029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E0102">
              <w:rPr>
                <w:rFonts w:ascii="Courier New" w:hAnsi="Courier New" w:cs="Courier New"/>
                <w:sz w:val="20"/>
                <w:szCs w:val="20"/>
              </w:rPr>
              <w:t>uart_flush</w:t>
            </w:r>
            <w:proofErr w:type="spellEnd"/>
            <w:r w:rsidRPr="000E0102">
              <w:rPr>
                <w:rFonts w:ascii="Courier New" w:hAnsi="Courier New" w:cs="Courier New"/>
                <w:sz w:val="20"/>
                <w:szCs w:val="20"/>
              </w:rPr>
              <w:t>(u</w:t>
            </w:r>
            <w:proofErr w:type="gramStart"/>
            <w:r w:rsidRPr="000E0102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331F447E" w14:textId="77777777" w:rsidR="008A5AA1" w:rsidRPr="000E0102" w:rsidRDefault="008A5AA1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//Wait for T2 to echo back the last end sync char '*'</w:t>
            </w:r>
          </w:p>
          <w:p w14:paraId="51936306" w14:textId="77777777" w:rsidR="008A5AA1" w:rsidRPr="000E0102" w:rsidRDefault="008A5AA1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    sync = </w:t>
            </w:r>
            <w:proofErr w:type="spellStart"/>
            <w:r w:rsidRPr="000E0102">
              <w:rPr>
                <w:rFonts w:ascii="Courier New" w:hAnsi="Courier New" w:cs="Courier New"/>
                <w:sz w:val="20"/>
                <w:szCs w:val="20"/>
              </w:rPr>
              <w:t>uart_getchar_</w:t>
            </w:r>
            <w:proofErr w:type="gramStart"/>
            <w:r w:rsidRPr="000E0102">
              <w:rPr>
                <w:rFonts w:ascii="Courier New" w:hAnsi="Courier New" w:cs="Courier New"/>
                <w:sz w:val="20"/>
                <w:szCs w:val="20"/>
              </w:rPr>
              <w:t>tmo</w:t>
            </w:r>
            <w:proofErr w:type="spellEnd"/>
            <w:r w:rsidRPr="000E010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E0102">
              <w:rPr>
                <w:rFonts w:ascii="Courier New" w:hAnsi="Courier New" w:cs="Courier New"/>
                <w:sz w:val="20"/>
                <w:szCs w:val="20"/>
              </w:rPr>
              <w:t>u, 2000);</w:t>
            </w:r>
          </w:p>
          <w:p w14:paraId="1E4AC170" w14:textId="77777777" w:rsidR="008A5AA1" w:rsidRPr="000E0102" w:rsidRDefault="008A5AA1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    retransmit = </w:t>
            </w:r>
            <w:proofErr w:type="gramStart"/>
            <w:r w:rsidRPr="000E0102">
              <w:rPr>
                <w:rFonts w:ascii="Courier New" w:hAnsi="Courier New" w:cs="Courier New"/>
                <w:sz w:val="20"/>
                <w:szCs w:val="20"/>
              </w:rPr>
              <w:t>true;</w:t>
            </w:r>
            <w:proofErr w:type="gramEnd"/>
          </w:p>
          <w:p w14:paraId="34EB9A83" w14:textId="77777777" w:rsidR="008A5AA1" w:rsidRPr="000E0102" w:rsidRDefault="008A5AA1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    while(sync != -1)</w:t>
            </w:r>
          </w:p>
          <w:p w14:paraId="4D936F9A" w14:textId="77777777" w:rsidR="008A5AA1" w:rsidRPr="000E0102" w:rsidRDefault="008A5AA1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14:paraId="2C2D42E2" w14:textId="77777777" w:rsidR="008A5AA1" w:rsidRPr="000E0102" w:rsidRDefault="008A5AA1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      if(sync == 'A')</w:t>
            </w:r>
          </w:p>
          <w:p w14:paraId="5F6BAD12" w14:textId="77777777" w:rsidR="008A5AA1" w:rsidRPr="000E0102" w:rsidRDefault="008A5AA1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      {</w:t>
            </w:r>
          </w:p>
          <w:p w14:paraId="40DB64A1" w14:textId="77777777" w:rsidR="008A5AA1" w:rsidRPr="000E0102" w:rsidRDefault="008A5AA1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        retransmit = </w:t>
            </w:r>
            <w:proofErr w:type="gramStart"/>
            <w:r w:rsidRPr="000E0102">
              <w:rPr>
                <w:rFonts w:ascii="Courier New" w:hAnsi="Courier New" w:cs="Courier New"/>
                <w:sz w:val="20"/>
                <w:szCs w:val="20"/>
              </w:rPr>
              <w:t>false;</w:t>
            </w:r>
            <w:proofErr w:type="gramEnd"/>
          </w:p>
          <w:p w14:paraId="3BB04D34" w14:textId="77777777" w:rsidR="008A5AA1" w:rsidRPr="000E0102" w:rsidRDefault="008A5AA1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        count+</w:t>
            </w:r>
            <w:proofErr w:type="gramStart"/>
            <w:r w:rsidRPr="000E0102">
              <w:rPr>
                <w:rFonts w:ascii="Courier New" w:hAnsi="Courier New" w:cs="Courier New"/>
                <w:sz w:val="20"/>
                <w:szCs w:val="20"/>
              </w:rPr>
              <w:t>+;</w:t>
            </w:r>
            <w:proofErr w:type="gramEnd"/>
          </w:p>
          <w:p w14:paraId="758EA020" w14:textId="77777777" w:rsidR="008A5AA1" w:rsidRPr="000E0102" w:rsidRDefault="008A5AA1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0E0102">
              <w:rPr>
                <w:rFonts w:ascii="Courier New" w:hAnsi="Courier New" w:cs="Courier New"/>
                <w:sz w:val="20"/>
                <w:szCs w:val="20"/>
              </w:rPr>
              <w:t>break;</w:t>
            </w:r>
            <w:proofErr w:type="gramEnd"/>
          </w:p>
          <w:p w14:paraId="7BA1DC77" w14:textId="77777777" w:rsidR="008A5AA1" w:rsidRPr="000E0102" w:rsidRDefault="008A5AA1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      }</w:t>
            </w:r>
          </w:p>
          <w:p w14:paraId="0B93B05A" w14:textId="77777777" w:rsidR="008A5AA1" w:rsidRPr="000E0102" w:rsidRDefault="008A5AA1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      sync = </w:t>
            </w:r>
            <w:proofErr w:type="spellStart"/>
            <w:r w:rsidRPr="000E0102">
              <w:rPr>
                <w:rFonts w:ascii="Courier New" w:hAnsi="Courier New" w:cs="Courier New"/>
                <w:sz w:val="20"/>
                <w:szCs w:val="20"/>
              </w:rPr>
              <w:t>uart_getchar_</w:t>
            </w:r>
            <w:proofErr w:type="gramStart"/>
            <w:r w:rsidRPr="000E0102">
              <w:rPr>
                <w:rFonts w:ascii="Courier New" w:hAnsi="Courier New" w:cs="Courier New"/>
                <w:sz w:val="20"/>
                <w:szCs w:val="20"/>
              </w:rPr>
              <w:t>tmo</w:t>
            </w:r>
            <w:proofErr w:type="spellEnd"/>
            <w:r w:rsidRPr="000E010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E0102">
              <w:rPr>
                <w:rFonts w:ascii="Courier New" w:hAnsi="Courier New" w:cs="Courier New"/>
                <w:sz w:val="20"/>
                <w:szCs w:val="20"/>
              </w:rPr>
              <w:t>u, 2000);</w:t>
            </w:r>
          </w:p>
          <w:p w14:paraId="3BE12E8F" w14:textId="77777777" w:rsidR="008A5AA1" w:rsidRPr="000E0102" w:rsidRDefault="008A5AA1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8C3F0D3" w14:textId="77777777" w:rsidR="008A5AA1" w:rsidRPr="000E0102" w:rsidRDefault="008A5AA1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1FFAB66E" w14:textId="77777777" w:rsidR="008A5AA1" w:rsidRPr="000E0102" w:rsidRDefault="008A5AA1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0E0102">
              <w:rPr>
                <w:rFonts w:ascii="Courier New" w:hAnsi="Courier New" w:cs="Courier New"/>
                <w:sz w:val="20"/>
                <w:szCs w:val="20"/>
              </w:rPr>
              <w:t>break;</w:t>
            </w:r>
            <w:proofErr w:type="gramEnd"/>
          </w:p>
          <w:p w14:paraId="70356363" w14:textId="77777777" w:rsidR="008A5AA1" w:rsidRPr="000E0102" w:rsidRDefault="008A5AA1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  }</w:t>
            </w:r>
          </w:p>
          <w:p w14:paraId="4B32CD77" w14:textId="77777777" w:rsidR="008A5AA1" w:rsidRPr="000E0102" w:rsidRDefault="008A5AA1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7013BD9" w14:textId="77777777" w:rsidR="008A5AA1" w:rsidRPr="000E0102" w:rsidRDefault="008A5AA1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if(!retransmit)</w:t>
            </w:r>
          </w:p>
          <w:p w14:paraId="0561EA13" w14:textId="77777777" w:rsidR="008A5AA1" w:rsidRPr="000E0102" w:rsidRDefault="008A5AA1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185D804B" w14:textId="77777777" w:rsidR="008A5AA1" w:rsidRPr="000E0102" w:rsidRDefault="008A5AA1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0E0102">
              <w:rPr>
                <w:rFonts w:ascii="Courier New" w:hAnsi="Courier New" w:cs="Courier New"/>
                <w:sz w:val="20"/>
                <w:szCs w:val="20"/>
              </w:rPr>
              <w:t>os_sleep_</w:t>
            </w:r>
            <w:proofErr w:type="gramStart"/>
            <w:r w:rsidRPr="000E0102">
              <w:rPr>
                <w:rFonts w:ascii="Courier New" w:hAnsi="Courier New" w:cs="Courier New"/>
                <w:sz w:val="20"/>
                <w:szCs w:val="20"/>
              </w:rPr>
              <w:t>us</w:t>
            </w:r>
            <w:proofErr w:type="spellEnd"/>
            <w:r w:rsidRPr="000E010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E0102">
              <w:rPr>
                <w:rFonts w:ascii="Courier New" w:hAnsi="Courier New" w:cs="Courier New"/>
                <w:sz w:val="20"/>
                <w:szCs w:val="20"/>
              </w:rPr>
              <w:t>50000, OS_TIMEOUT_NO_WAKEUP);</w:t>
            </w:r>
          </w:p>
          <w:p w14:paraId="560F8939" w14:textId="77777777" w:rsidR="008A5AA1" w:rsidRPr="000E0102" w:rsidRDefault="008A5AA1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D103097" w14:textId="77777777" w:rsidR="008A5AA1" w:rsidRPr="000E0102" w:rsidRDefault="008A5AA1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6124E55F" w14:textId="77777777" w:rsidR="008A5AA1" w:rsidRPr="000E0102" w:rsidRDefault="008A5AA1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0E0102">
              <w:rPr>
                <w:rFonts w:ascii="Courier New" w:hAnsi="Courier New" w:cs="Courier New"/>
                <w:sz w:val="20"/>
                <w:szCs w:val="20"/>
              </w:rPr>
              <w:t>os_</w:t>
            </w:r>
            <w:proofErr w:type="gramStart"/>
            <w:r w:rsidRPr="000E0102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0E010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E0102">
              <w:rPr>
                <w:rFonts w:ascii="Courier New" w:hAnsi="Courier New" w:cs="Courier New"/>
                <w:sz w:val="20"/>
                <w:szCs w:val="20"/>
              </w:rPr>
              <w:t>"%d errors to send %d packets\n", errors, packets);</w:t>
            </w:r>
          </w:p>
          <w:p w14:paraId="5F806984" w14:textId="77777777" w:rsidR="008A5AA1" w:rsidRPr="000E0102" w:rsidRDefault="008A5AA1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/* Make sure the output buffers are empty before closing. */</w:t>
            </w:r>
          </w:p>
          <w:p w14:paraId="5C5CDE65" w14:textId="77777777" w:rsidR="008A5AA1" w:rsidRPr="000E0102" w:rsidRDefault="008A5AA1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0E0102">
              <w:rPr>
                <w:rFonts w:ascii="Courier New" w:hAnsi="Courier New" w:cs="Courier New"/>
                <w:sz w:val="20"/>
                <w:szCs w:val="20"/>
              </w:rPr>
              <w:t>uart_flush</w:t>
            </w:r>
            <w:proofErr w:type="spellEnd"/>
            <w:r w:rsidRPr="000E0102">
              <w:rPr>
                <w:rFonts w:ascii="Courier New" w:hAnsi="Courier New" w:cs="Courier New"/>
                <w:sz w:val="20"/>
                <w:szCs w:val="20"/>
              </w:rPr>
              <w:t>(u</w:t>
            </w:r>
            <w:proofErr w:type="gramStart"/>
            <w:r w:rsidRPr="000E0102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71CCA2AD" w14:textId="77777777" w:rsidR="008A5AA1" w:rsidRPr="000E0102" w:rsidRDefault="008A5AA1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0E0102">
              <w:rPr>
                <w:rFonts w:ascii="Courier New" w:hAnsi="Courier New" w:cs="Courier New"/>
                <w:sz w:val="20"/>
                <w:szCs w:val="20"/>
              </w:rPr>
              <w:t>uart_close</w:t>
            </w:r>
            <w:proofErr w:type="spellEnd"/>
            <w:r w:rsidRPr="000E0102">
              <w:rPr>
                <w:rFonts w:ascii="Courier New" w:hAnsi="Courier New" w:cs="Courier New"/>
                <w:sz w:val="20"/>
                <w:szCs w:val="20"/>
              </w:rPr>
              <w:t>(u</w:t>
            </w:r>
            <w:proofErr w:type="gramStart"/>
            <w:r w:rsidRPr="000E0102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5289CCD2" w14:textId="77777777" w:rsidR="008A5AA1" w:rsidRPr="000E0102" w:rsidRDefault="008A5AA1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B836571" w14:textId="77777777" w:rsidR="008A5AA1" w:rsidRPr="000E0102" w:rsidRDefault="008A5AA1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return </w:t>
            </w:r>
            <w:proofErr w:type="gramStart"/>
            <w:r w:rsidRPr="000E0102">
              <w:rPr>
                <w:rFonts w:ascii="Courier New" w:hAnsi="Courier New" w:cs="Courier New"/>
                <w:sz w:val="20"/>
                <w:szCs w:val="20"/>
              </w:rPr>
              <w:t>0;</w:t>
            </w:r>
            <w:proofErr w:type="gramEnd"/>
          </w:p>
          <w:p w14:paraId="764B82F2" w14:textId="4AD748A9" w:rsidR="008A5AA1" w:rsidRPr="000E0102" w:rsidRDefault="008A5AA1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lastRenderedPageBreak/>
              <w:t>}</w:t>
            </w:r>
          </w:p>
        </w:tc>
      </w:tr>
    </w:tbl>
    <w:p w14:paraId="699A6A51" w14:textId="0C4394DE" w:rsidR="00702CAE" w:rsidRDefault="00702CAE" w:rsidP="00126D33"/>
    <w:p w14:paraId="17B2CA23" w14:textId="057511A0" w:rsidR="000E0102" w:rsidRDefault="000E0102" w:rsidP="00126D33">
      <w:r>
        <w:br w:type="page"/>
      </w:r>
    </w:p>
    <w:p w14:paraId="4D87A3F9" w14:textId="053A7A5B" w:rsidR="000D2A0C" w:rsidRDefault="000E1F93" w:rsidP="006E46FD">
      <w:pPr>
        <w:pStyle w:val="Heading3"/>
        <w:ind w:left="1985" w:hanging="992"/>
      </w:pPr>
      <w:bookmarkStart w:id="31" w:name="_Ref109288232"/>
      <w:bookmarkStart w:id="32" w:name="_Toc109295114"/>
      <w:r>
        <w:lastRenderedPageBreak/>
        <w:t xml:space="preserve">Hardware </w:t>
      </w:r>
      <w:r w:rsidR="006E46FD">
        <w:t>C</w:t>
      </w:r>
      <w:r>
        <w:t>onnection</w:t>
      </w:r>
      <w:bookmarkEnd w:id="31"/>
      <w:bookmarkEnd w:id="32"/>
      <w:r>
        <w:t xml:space="preserve"> </w:t>
      </w:r>
    </w:p>
    <w:p w14:paraId="71365C7E" w14:textId="7ADAF0EC" w:rsidR="000E1F93" w:rsidRDefault="000E1F93" w:rsidP="006E46FD">
      <w:pPr>
        <w:pStyle w:val="Text3"/>
      </w:pPr>
      <w:r>
        <w:t>Using two Talaria TWO board</w:t>
      </w:r>
      <w:r w:rsidR="006E46FD">
        <w:t>s</w:t>
      </w:r>
      <w:r>
        <w:t xml:space="preserve"> and</w:t>
      </w:r>
      <w:r w:rsidR="007F2CA7">
        <w:t xml:space="preserve"> a</w:t>
      </w:r>
      <w:r>
        <w:t xml:space="preserve"> logic analy</w:t>
      </w:r>
      <w:r w:rsidR="001850E2">
        <w:t xml:space="preserve">zer </w:t>
      </w:r>
      <w:r>
        <w:t>make the connection</w:t>
      </w:r>
      <w:r w:rsidR="00E63390">
        <w:t xml:space="preserve"> using the </w:t>
      </w:r>
      <w:r w:rsidR="005966D4">
        <w:t>required</w:t>
      </w:r>
      <w:r w:rsidR="00E63390">
        <w:t xml:space="preserve"> wires</w:t>
      </w:r>
      <w:r w:rsidR="005966D4">
        <w:t xml:space="preserve"> </w:t>
      </w:r>
      <w:r w:rsidR="008438F5">
        <w:t xml:space="preserve">and </w:t>
      </w:r>
      <w:r w:rsidR="005966D4">
        <w:t xml:space="preserve">breadboard as shown in </w:t>
      </w:r>
      <w:r w:rsidR="006E46FD">
        <w:fldChar w:fldCharType="begin"/>
      </w:r>
      <w:r w:rsidR="006E46FD">
        <w:instrText xml:space="preserve"> REF _Ref109287938 \h </w:instrText>
      </w:r>
      <w:r w:rsidR="006E46FD">
        <w:fldChar w:fldCharType="separate"/>
      </w:r>
      <w:r w:rsidR="000C46D6">
        <w:t xml:space="preserve">Figure </w:t>
      </w:r>
      <w:r w:rsidR="000C46D6">
        <w:rPr>
          <w:noProof/>
        </w:rPr>
        <w:t>5</w:t>
      </w:r>
      <w:r w:rsidR="006E46FD">
        <w:fldChar w:fldCharType="end"/>
      </w:r>
      <w:r w:rsidR="001850E2">
        <w:t>.</w:t>
      </w:r>
    </w:p>
    <w:p w14:paraId="0E17CC6F" w14:textId="77777777" w:rsidR="006E46FD" w:rsidRDefault="000E1F93" w:rsidP="006E46FD">
      <w:pPr>
        <w:pStyle w:val="Text3"/>
        <w:keepNext/>
        <w:jc w:val="center"/>
      </w:pPr>
      <w:r w:rsidRPr="000E1F93">
        <w:rPr>
          <w:noProof/>
        </w:rPr>
        <w:drawing>
          <wp:inline distT="0" distB="0" distL="0" distR="0" wp14:anchorId="2480DAD3" wp14:editId="2C367F30">
            <wp:extent cx="5400000" cy="2254789"/>
            <wp:effectExtent l="19050" t="19050" r="1079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2547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CE7EF0" w14:textId="1DDC1094" w:rsidR="005966D4" w:rsidRDefault="006E46FD" w:rsidP="006E46FD">
      <w:pPr>
        <w:pStyle w:val="Caption"/>
        <w:jc w:val="center"/>
      </w:pPr>
      <w:bookmarkStart w:id="33" w:name="_Ref109287938"/>
      <w:bookmarkStart w:id="34" w:name="_Toc109295123"/>
      <w:r>
        <w:t xml:space="preserve">Figure </w:t>
      </w:r>
      <w:fldSimple w:instr=" SEQ Figure \* ARABIC ">
        <w:r w:rsidR="000C46D6">
          <w:rPr>
            <w:noProof/>
          </w:rPr>
          <w:t>5</w:t>
        </w:r>
      </w:fldSimple>
      <w:bookmarkEnd w:id="33"/>
      <w:r>
        <w:t>: UART suspend/wakeup - hardware connection</w:t>
      </w:r>
      <w:bookmarkEnd w:id="34"/>
    </w:p>
    <w:p w14:paraId="457F00EE" w14:textId="4DFB5CF0" w:rsidR="0019272C" w:rsidRDefault="000D2A0C" w:rsidP="000D2A0C">
      <w:pPr>
        <w:pStyle w:val="Text2"/>
        <w:tabs>
          <w:tab w:val="left" w:pos="4344"/>
        </w:tabs>
        <w:ind w:left="0"/>
      </w:pPr>
      <w:r>
        <w:tab/>
      </w:r>
    </w:p>
    <w:p w14:paraId="76DFE999" w14:textId="77777777" w:rsidR="000338AF" w:rsidRDefault="000338AF" w:rsidP="006E46FD">
      <w:pPr>
        <w:pStyle w:val="Heading3"/>
        <w:ind w:left="1985" w:hanging="992"/>
      </w:pPr>
      <w:bookmarkStart w:id="35" w:name="_Toc109295115"/>
      <w:r>
        <w:t>Running the Application</w:t>
      </w:r>
      <w:bookmarkEnd w:id="35"/>
      <w:r>
        <w:t xml:space="preserve"> </w:t>
      </w:r>
    </w:p>
    <w:p w14:paraId="02C201D0" w14:textId="12A49639" w:rsidR="0019272C" w:rsidRDefault="0019272C" w:rsidP="006E46FD">
      <w:pPr>
        <w:pStyle w:val="Text3"/>
      </w:pPr>
      <w:r>
        <w:t xml:space="preserve">Program </w:t>
      </w:r>
      <w:proofErr w:type="spellStart"/>
      <w:r>
        <w:rPr>
          <w:rFonts w:ascii="Courier New" w:hAnsi="Courier New" w:cs="Courier New"/>
        </w:rPr>
        <w:t>uart_</w:t>
      </w:r>
      <w:r w:rsidR="001850E2">
        <w:rPr>
          <w:rFonts w:ascii="Courier New" w:hAnsi="Courier New" w:cs="Courier New"/>
        </w:rPr>
        <w:t>wakeup_host</w:t>
      </w:r>
      <w:r>
        <w:rPr>
          <w:rFonts w:ascii="Courier New" w:hAnsi="Courier New" w:cs="Courier New"/>
        </w:rPr>
        <w:t>.elf</w:t>
      </w:r>
      <w:proofErr w:type="spellEnd"/>
      <w:r w:rsidR="001850E2">
        <w:rPr>
          <w:rFonts w:ascii="Courier New" w:hAnsi="Courier New" w:cs="Courier New"/>
        </w:rPr>
        <w:t xml:space="preserve"> </w:t>
      </w:r>
      <w:r w:rsidR="007F2CA7" w:rsidRPr="007F2CA7">
        <w:rPr>
          <w:rFonts w:cstheme="minorHAnsi"/>
        </w:rPr>
        <w:t>and</w:t>
      </w:r>
      <w:r w:rsidR="007F2CA7">
        <w:rPr>
          <w:rFonts w:ascii="Courier New" w:hAnsi="Courier New" w:cs="Courier New"/>
        </w:rPr>
        <w:t xml:space="preserve"> </w:t>
      </w:r>
      <w:proofErr w:type="spellStart"/>
      <w:r w:rsidR="001850E2" w:rsidRPr="007F2CA7">
        <w:rPr>
          <w:rFonts w:ascii="Courier New" w:hAnsi="Courier New" w:cs="Courier New"/>
        </w:rPr>
        <w:t>uart_wakeup.elf</w:t>
      </w:r>
      <w:proofErr w:type="spellEnd"/>
      <w:r w:rsidR="006E46FD">
        <w:rPr>
          <w:rFonts w:ascii="Courier New" w:hAnsi="Courier New" w:cs="Courier New"/>
        </w:rPr>
        <w:t xml:space="preserve"> </w:t>
      </w:r>
      <w:r w:rsidR="006E46FD" w:rsidRPr="006E46FD">
        <w:rPr>
          <w:rFonts w:cstheme="minorHAnsi"/>
        </w:rPr>
        <w:t>(</w:t>
      </w:r>
      <w:proofErr w:type="spellStart"/>
      <w:r w:rsidR="006E46FD" w:rsidRPr="006E46FD">
        <w:rPr>
          <w:rFonts w:cstheme="minorHAnsi"/>
          <w:i/>
          <w:iCs/>
        </w:rPr>
        <w:t>sdk_x.y</w:t>
      </w:r>
      <w:proofErr w:type="spellEnd"/>
      <w:r w:rsidR="006E46FD" w:rsidRPr="006E46FD">
        <w:rPr>
          <w:rFonts w:cstheme="minorHAnsi"/>
          <w:i/>
          <w:iCs/>
        </w:rPr>
        <w:t>\examples\</w:t>
      </w:r>
      <w:proofErr w:type="spellStart"/>
      <w:r w:rsidR="006E46FD" w:rsidRPr="006E46FD">
        <w:rPr>
          <w:rFonts w:cstheme="minorHAnsi"/>
          <w:i/>
          <w:iCs/>
        </w:rPr>
        <w:t>lp_uart</w:t>
      </w:r>
      <w:proofErr w:type="spellEnd"/>
      <w:r w:rsidR="006E46FD" w:rsidRPr="006E46FD">
        <w:rPr>
          <w:rFonts w:cstheme="minorHAnsi"/>
          <w:i/>
          <w:iCs/>
        </w:rPr>
        <w:t>\bin</w:t>
      </w:r>
      <w:r w:rsidR="006E46FD" w:rsidRPr="006E46FD">
        <w:rPr>
          <w:rFonts w:cstheme="minorHAnsi"/>
        </w:rPr>
        <w:t>)</w:t>
      </w:r>
      <w:r w:rsidR="001850E2" w:rsidRPr="006E46FD">
        <w:rPr>
          <w:rFonts w:cstheme="minorHAnsi"/>
        </w:rPr>
        <w:t xml:space="preserve"> </w:t>
      </w:r>
      <w:r w:rsidR="007F2CA7">
        <w:rPr>
          <w:rFonts w:cstheme="minorHAnsi"/>
        </w:rPr>
        <w:t>on</w:t>
      </w:r>
      <w:r w:rsidR="006E46FD">
        <w:rPr>
          <w:rFonts w:cstheme="minorHAnsi"/>
        </w:rPr>
        <w:t xml:space="preserve">to </w:t>
      </w:r>
      <w:r w:rsidR="007F2CA7">
        <w:rPr>
          <w:rFonts w:cstheme="minorHAnsi"/>
        </w:rPr>
        <w:t xml:space="preserve">Talaria TWO boards </w:t>
      </w:r>
      <w:r>
        <w:t>using the Download tool:</w:t>
      </w:r>
    </w:p>
    <w:p w14:paraId="67CC4CD2" w14:textId="2891BC51" w:rsidR="0019272C" w:rsidRDefault="0019272C" w:rsidP="0019272C">
      <w:pPr>
        <w:pStyle w:val="Text3"/>
        <w:numPr>
          <w:ilvl w:val="0"/>
          <w:numId w:val="22"/>
        </w:numPr>
        <w:jc w:val="both"/>
      </w:pPr>
      <w:r>
        <w:t xml:space="preserve">Launch the Download </w:t>
      </w:r>
      <w:r w:rsidR="006E46FD">
        <w:t>T</w:t>
      </w:r>
      <w:r>
        <w:t xml:space="preserve">ool provided with InnoPhase Talaria TWO SDK. </w:t>
      </w:r>
    </w:p>
    <w:p w14:paraId="23AC0057" w14:textId="77777777" w:rsidR="0019272C" w:rsidRDefault="0019272C" w:rsidP="0019272C">
      <w:pPr>
        <w:pStyle w:val="Text3"/>
        <w:numPr>
          <w:ilvl w:val="0"/>
          <w:numId w:val="22"/>
        </w:numPr>
        <w:jc w:val="both"/>
      </w:pPr>
      <w:r>
        <w:t>In the GUI window:</w:t>
      </w:r>
    </w:p>
    <w:p w14:paraId="1895D13D" w14:textId="77777777" w:rsidR="0019272C" w:rsidRDefault="0019272C" w:rsidP="0019272C">
      <w:pPr>
        <w:pStyle w:val="Text3"/>
        <w:numPr>
          <w:ilvl w:val="1"/>
          <w:numId w:val="22"/>
        </w:numPr>
        <w:jc w:val="both"/>
      </w:pPr>
      <w:r>
        <w:t xml:space="preserve">Boot Target: Select the appropriate EVK from the drop-down </w:t>
      </w:r>
    </w:p>
    <w:p w14:paraId="4688DD83" w14:textId="348F93EB" w:rsidR="0019272C" w:rsidRDefault="0019272C" w:rsidP="006E46FD">
      <w:pPr>
        <w:pStyle w:val="Text3"/>
        <w:numPr>
          <w:ilvl w:val="1"/>
          <w:numId w:val="22"/>
        </w:numPr>
      </w:pPr>
      <w:r>
        <w:t xml:space="preserve">ELF Input: Load </w:t>
      </w:r>
      <w:proofErr w:type="spellStart"/>
      <w:r>
        <w:rPr>
          <w:rFonts w:ascii="Courier New" w:hAnsi="Courier New" w:cs="Courier New"/>
        </w:rPr>
        <w:t>uart_</w:t>
      </w:r>
      <w:r w:rsidR="000D486C">
        <w:rPr>
          <w:rFonts w:ascii="Courier New" w:hAnsi="Courier New" w:cs="Courier New"/>
        </w:rPr>
        <w:t>wakeup_host</w:t>
      </w:r>
      <w:r>
        <w:rPr>
          <w:rFonts w:ascii="Courier New" w:hAnsi="Courier New" w:cs="Courier New"/>
        </w:rPr>
        <w:t>.elf</w:t>
      </w:r>
      <w:proofErr w:type="spellEnd"/>
      <w:r>
        <w:rPr>
          <w:rFonts w:ascii="Courier New" w:hAnsi="Courier New" w:cs="Courier New"/>
        </w:rPr>
        <w:t xml:space="preserve"> </w:t>
      </w:r>
      <w:r w:rsidR="000D486C" w:rsidRPr="000D486C">
        <w:rPr>
          <w:rFonts w:cstheme="minorHAnsi"/>
        </w:rPr>
        <w:t>and</w:t>
      </w:r>
      <w:r w:rsidR="000D486C">
        <w:rPr>
          <w:rFonts w:ascii="Courier New" w:hAnsi="Courier New" w:cs="Courier New"/>
        </w:rPr>
        <w:t xml:space="preserve"> </w:t>
      </w:r>
      <w:proofErr w:type="spellStart"/>
      <w:r w:rsidR="000D486C">
        <w:rPr>
          <w:rFonts w:ascii="Courier New" w:hAnsi="Courier New" w:cs="Courier New"/>
        </w:rPr>
        <w:t>uart_wakeup.elf</w:t>
      </w:r>
      <w:proofErr w:type="spellEnd"/>
      <w:r w:rsidR="000D486C">
        <w:rPr>
          <w:rFonts w:ascii="Courier New" w:hAnsi="Courier New" w:cs="Courier New"/>
        </w:rPr>
        <w:t xml:space="preserve"> </w:t>
      </w:r>
      <w:r>
        <w:rPr>
          <w:rFonts w:cstheme="minorHAnsi"/>
        </w:rPr>
        <w:t xml:space="preserve">by clicking on </w:t>
      </w:r>
      <w:r>
        <w:rPr>
          <w:rFonts w:ascii="Courier New" w:hAnsi="Courier New" w:cs="Courier New"/>
        </w:rPr>
        <w:t>Select ELF File</w:t>
      </w:r>
      <w:r>
        <w:t xml:space="preserve">. </w:t>
      </w:r>
    </w:p>
    <w:p w14:paraId="463E4817" w14:textId="3CD92B41" w:rsidR="000D486C" w:rsidRDefault="000D486C" w:rsidP="0019272C">
      <w:pPr>
        <w:pStyle w:val="Text3"/>
        <w:numPr>
          <w:ilvl w:val="1"/>
          <w:numId w:val="22"/>
        </w:numPr>
        <w:jc w:val="both"/>
      </w:pPr>
      <w:r>
        <w:t xml:space="preserve">AP Options: Pass the appropriate SSID and passphrase to connect to an Access Point for </w:t>
      </w:r>
      <w:proofErr w:type="spellStart"/>
      <w:r w:rsidRPr="006E46FD">
        <w:rPr>
          <w:rFonts w:ascii="Courier New" w:hAnsi="Courier New" w:cs="Courier New"/>
        </w:rPr>
        <w:t>uart_wakeup.elf</w:t>
      </w:r>
      <w:proofErr w:type="spellEnd"/>
      <w:r>
        <w:t>.</w:t>
      </w:r>
    </w:p>
    <w:p w14:paraId="0BA6C7F4" w14:textId="77777777" w:rsidR="0019272C" w:rsidRDefault="0019272C" w:rsidP="0019272C">
      <w:pPr>
        <w:pStyle w:val="Text3"/>
        <w:numPr>
          <w:ilvl w:val="1"/>
          <w:numId w:val="22"/>
        </w:numPr>
        <w:jc w:val="both"/>
      </w:pPr>
      <w:r>
        <w:t xml:space="preserve">Programming: Prog RAM or Prog Flash as per requirement. </w:t>
      </w:r>
    </w:p>
    <w:p w14:paraId="18519B8F" w14:textId="6DD78662" w:rsidR="0019272C" w:rsidRDefault="0019272C" w:rsidP="006E46FD">
      <w:pPr>
        <w:pStyle w:val="Text3"/>
        <w:rPr>
          <w:rFonts w:cstheme="minorHAnsi"/>
        </w:rPr>
      </w:pPr>
      <w:r>
        <w:t xml:space="preserve">For more details on using the Download </w:t>
      </w:r>
      <w:r w:rsidR="006E46FD">
        <w:t>T</w:t>
      </w:r>
      <w:r>
        <w:t xml:space="preserve">ool, refer to the document: </w:t>
      </w:r>
      <w:r>
        <w:rPr>
          <w:rFonts w:ascii="Courier New" w:hAnsi="Courier New" w:cs="Courier New"/>
        </w:rPr>
        <w:t xml:space="preserve">UG_Download_Tool.pdf </w:t>
      </w:r>
      <w:r>
        <w:rPr>
          <w:rFonts w:cstheme="minorHAnsi"/>
        </w:rPr>
        <w:t xml:space="preserve">(path: </w:t>
      </w:r>
      <w:proofErr w:type="spellStart"/>
      <w:r>
        <w:rPr>
          <w:rFonts w:cstheme="minorHAnsi"/>
          <w:i/>
          <w:iCs/>
        </w:rPr>
        <w:t>sdk_x.y</w:t>
      </w:r>
      <w:proofErr w:type="spellEnd"/>
      <w:r w:rsidR="006E46FD">
        <w:rPr>
          <w:rFonts w:cstheme="minorHAnsi"/>
          <w:i/>
          <w:iCs/>
        </w:rPr>
        <w:t>\</w:t>
      </w:r>
      <w:proofErr w:type="spellStart"/>
      <w:r>
        <w:rPr>
          <w:rFonts w:cstheme="minorHAnsi"/>
          <w:i/>
          <w:iCs/>
        </w:rPr>
        <w:t>pc_tools</w:t>
      </w:r>
      <w:proofErr w:type="spellEnd"/>
      <w:r w:rsidR="006E46FD">
        <w:rPr>
          <w:rFonts w:cstheme="minorHAnsi"/>
          <w:i/>
          <w:iCs/>
        </w:rPr>
        <w:t>\</w:t>
      </w:r>
      <w:proofErr w:type="spellStart"/>
      <w:r>
        <w:rPr>
          <w:rFonts w:cstheme="minorHAnsi"/>
          <w:i/>
          <w:iCs/>
        </w:rPr>
        <w:t>Download_Tool</w:t>
      </w:r>
      <w:proofErr w:type="spellEnd"/>
      <w:r w:rsidR="006E46FD">
        <w:rPr>
          <w:rFonts w:cstheme="minorHAnsi"/>
          <w:i/>
          <w:iCs/>
        </w:rPr>
        <w:t>\</w:t>
      </w:r>
      <w:r>
        <w:rPr>
          <w:rFonts w:cstheme="minorHAnsi"/>
          <w:i/>
          <w:iCs/>
        </w:rPr>
        <w:t>doc</w:t>
      </w:r>
      <w:r>
        <w:rPr>
          <w:rFonts w:cstheme="minorHAnsi"/>
        </w:rPr>
        <w:t>).</w:t>
      </w:r>
    </w:p>
    <w:p w14:paraId="0DC96E1B" w14:textId="66EA331D" w:rsidR="0019272C" w:rsidRDefault="0019272C" w:rsidP="0019272C">
      <w:pPr>
        <w:pStyle w:val="Text3"/>
        <w:jc w:val="both"/>
        <w:rPr>
          <w:rFonts w:cstheme="minorHAnsi"/>
        </w:rPr>
      </w:pPr>
      <w:r>
        <w:rPr>
          <w:rFonts w:cstheme="minorHAnsi"/>
          <w:b/>
          <w:bCs/>
        </w:rPr>
        <w:t>Note</w:t>
      </w:r>
      <w:r>
        <w:rPr>
          <w:rFonts w:cstheme="minorHAnsi"/>
        </w:rPr>
        <w:t xml:space="preserve">: x and y refer to the SDK release version. For example: </w:t>
      </w:r>
      <w:r w:rsidRPr="006E46FD">
        <w:rPr>
          <w:rFonts w:cstheme="minorHAnsi"/>
          <w:i/>
          <w:iCs/>
        </w:rPr>
        <w:t>sdk_2.</w:t>
      </w:r>
      <w:r w:rsidR="000338AF" w:rsidRPr="006E46FD">
        <w:rPr>
          <w:rFonts w:cstheme="minorHAnsi"/>
          <w:i/>
          <w:iCs/>
        </w:rPr>
        <w:t>5</w:t>
      </w:r>
      <w:r w:rsidR="006E46FD" w:rsidRPr="006E46FD">
        <w:rPr>
          <w:rFonts w:cstheme="minorHAnsi"/>
          <w:i/>
          <w:iCs/>
        </w:rPr>
        <w:t>\</w:t>
      </w:r>
      <w:r w:rsidRPr="006E46FD">
        <w:rPr>
          <w:rFonts w:cstheme="minorHAnsi"/>
          <w:i/>
          <w:iCs/>
        </w:rPr>
        <w:t>doc</w:t>
      </w:r>
      <w:r>
        <w:rPr>
          <w:rFonts w:cstheme="minorHAnsi"/>
        </w:rPr>
        <w:t>.</w:t>
      </w:r>
    </w:p>
    <w:p w14:paraId="61F5C417" w14:textId="17E26AC8" w:rsidR="000D486C" w:rsidRDefault="000D486C" w:rsidP="006E46FD">
      <w:pPr>
        <w:pStyle w:val="Heading3"/>
        <w:ind w:left="1985" w:hanging="992"/>
      </w:pPr>
      <w:bookmarkStart w:id="36" w:name="_Toc109295116"/>
      <w:r w:rsidRPr="000D486C">
        <w:lastRenderedPageBreak/>
        <w:t>Expected output</w:t>
      </w:r>
      <w:bookmarkEnd w:id="36"/>
    </w:p>
    <w:p w14:paraId="64272CEE" w14:textId="696C87CC" w:rsidR="006256A2" w:rsidRPr="006256A2" w:rsidRDefault="00722266" w:rsidP="00722266">
      <w:pPr>
        <w:pStyle w:val="Text3"/>
      </w:pPr>
      <w:r>
        <w:t xml:space="preserve">Once the hardware connection is complete as described in section </w:t>
      </w:r>
      <w:r>
        <w:fldChar w:fldCharType="begin"/>
      </w:r>
      <w:r>
        <w:instrText xml:space="preserve"> REF _Ref109288232 \r \h </w:instrText>
      </w:r>
      <w:r>
        <w:fldChar w:fldCharType="separate"/>
      </w:r>
      <w:r w:rsidR="000C46D6">
        <w:t>7.3.2</w:t>
      </w:r>
      <w:r>
        <w:fldChar w:fldCharType="end"/>
      </w:r>
      <w:r>
        <w:t xml:space="preserve">, </w:t>
      </w:r>
      <w:r w:rsidR="006256A2">
        <w:t>flash Talaria TWO boa</w:t>
      </w:r>
      <w:r w:rsidR="00006427">
        <w:t>r</w:t>
      </w:r>
      <w:r w:rsidR="006256A2">
        <w:t>d</w:t>
      </w:r>
      <w:r w:rsidR="00FF7FA4">
        <w:t>s</w:t>
      </w:r>
      <w:r w:rsidR="006256A2">
        <w:t xml:space="preserve"> with </w:t>
      </w:r>
      <w:proofErr w:type="spellStart"/>
      <w:r w:rsidR="006256A2" w:rsidRPr="00722266">
        <w:rPr>
          <w:rFonts w:ascii="Courier New" w:hAnsi="Courier New" w:cs="Courier New"/>
        </w:rPr>
        <w:t>uart_</w:t>
      </w:r>
      <w:r w:rsidR="00006427" w:rsidRPr="00722266">
        <w:rPr>
          <w:rFonts w:ascii="Courier New" w:hAnsi="Courier New" w:cs="Courier New"/>
        </w:rPr>
        <w:t>wakeup_host.elf</w:t>
      </w:r>
      <w:proofErr w:type="spellEnd"/>
      <w:r w:rsidR="00006427">
        <w:t xml:space="preserve"> and </w:t>
      </w:r>
      <w:proofErr w:type="spellStart"/>
      <w:proofErr w:type="gramStart"/>
      <w:r w:rsidR="00006427" w:rsidRPr="00722266">
        <w:rPr>
          <w:rFonts w:ascii="Courier New" w:hAnsi="Courier New" w:cs="Courier New"/>
        </w:rPr>
        <w:t>uart_wakeup.elf</w:t>
      </w:r>
      <w:proofErr w:type="spellEnd"/>
      <w:r w:rsidR="00006427">
        <w:t xml:space="preserve"> </w:t>
      </w:r>
      <w:r>
        <w:t>.</w:t>
      </w:r>
      <w:proofErr w:type="gramEnd"/>
      <w:r>
        <w:t xml:space="preserve"> S</w:t>
      </w:r>
      <w:r w:rsidR="000338AF">
        <w:t>imultaneous</w:t>
      </w:r>
      <w:r>
        <w:t>ly</w:t>
      </w:r>
      <w:r w:rsidR="006B415C">
        <w:t xml:space="preserve"> reset</w:t>
      </w:r>
      <w:r w:rsidR="000338AF">
        <w:t xml:space="preserve"> </w:t>
      </w:r>
      <w:r w:rsidR="00902E2F">
        <w:t>on Talaria TWO</w:t>
      </w:r>
      <w:r>
        <w:t xml:space="preserve">’s </w:t>
      </w:r>
      <w:r w:rsidR="00902E2F">
        <w:t xml:space="preserve">GUI or </w:t>
      </w:r>
      <w:r>
        <w:t xml:space="preserve">press the </w:t>
      </w:r>
      <w:r w:rsidR="00902E2F">
        <w:t>hard res</w:t>
      </w:r>
      <w:r w:rsidR="00FE2E8B">
        <w:t>e</w:t>
      </w:r>
      <w:r w:rsidR="00902E2F">
        <w:t xml:space="preserve">t button on Talaria TWO boards </w:t>
      </w:r>
      <w:r w:rsidR="000338AF">
        <w:t xml:space="preserve">and observe the </w:t>
      </w:r>
      <w:r>
        <w:t>following c</w:t>
      </w:r>
      <w:r w:rsidR="000338AF">
        <w:t>onsole outputs</w:t>
      </w:r>
      <w:r>
        <w:t>:</w:t>
      </w:r>
    </w:p>
    <w:p w14:paraId="1744CB72" w14:textId="48342E88" w:rsidR="006256A2" w:rsidRDefault="006256A2" w:rsidP="006E46FD">
      <w:pPr>
        <w:pStyle w:val="Text3"/>
        <w:jc w:val="both"/>
      </w:pPr>
      <w:proofErr w:type="spellStart"/>
      <w:r w:rsidRPr="00722266">
        <w:rPr>
          <w:rFonts w:ascii="Courier New" w:hAnsi="Courier New" w:cs="Courier New"/>
        </w:rPr>
        <w:t>uart_wakeup.elf</w:t>
      </w:r>
      <w:proofErr w:type="spellEnd"/>
      <w:r w:rsidR="00722266">
        <w:t>: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8900"/>
      </w:tblGrid>
      <w:tr w:rsidR="00722266" w14:paraId="762DEBA8" w14:textId="77777777" w:rsidTr="00722266">
        <w:tc>
          <w:tcPr>
            <w:tcW w:w="10700" w:type="dxa"/>
            <w:shd w:val="clear" w:color="auto" w:fill="DEEAF6" w:themeFill="accent5" w:themeFillTint="33"/>
          </w:tcPr>
          <w:p w14:paraId="4D3ADA30" w14:textId="77777777" w:rsidR="00722266" w:rsidRPr="00722266" w:rsidRDefault="00722266" w:rsidP="00722266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22266">
              <w:rPr>
                <w:rFonts w:ascii="Courier New" w:hAnsi="Courier New" w:cs="Courier New"/>
                <w:sz w:val="20"/>
                <w:szCs w:val="20"/>
              </w:rPr>
              <w:t>Y-BOOT 208ef13 2019-07-22 12:26:54 -0500 790da1-b-7</w:t>
            </w:r>
          </w:p>
          <w:p w14:paraId="65D14B49" w14:textId="77777777" w:rsidR="00722266" w:rsidRPr="00722266" w:rsidRDefault="00722266" w:rsidP="00722266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22266">
              <w:rPr>
                <w:rFonts w:ascii="Courier New" w:hAnsi="Courier New" w:cs="Courier New"/>
                <w:sz w:val="20"/>
                <w:szCs w:val="20"/>
              </w:rPr>
              <w:t>ROM yoda-h0-rom-16-0-gd5a8e586</w:t>
            </w:r>
          </w:p>
          <w:p w14:paraId="29422648" w14:textId="77777777" w:rsidR="00722266" w:rsidRPr="00722266" w:rsidRDefault="00722266" w:rsidP="00722266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22266">
              <w:rPr>
                <w:rFonts w:ascii="Courier New" w:hAnsi="Courier New" w:cs="Courier New"/>
                <w:sz w:val="20"/>
                <w:szCs w:val="20"/>
              </w:rPr>
              <w:t>FLASH:PNWWWWWAEBuild</w:t>
            </w:r>
            <w:proofErr w:type="spellEnd"/>
            <w:r w:rsidRPr="00722266">
              <w:rPr>
                <w:rFonts w:ascii="Courier New" w:hAnsi="Courier New" w:cs="Courier New"/>
                <w:sz w:val="20"/>
                <w:szCs w:val="20"/>
              </w:rPr>
              <w:t xml:space="preserve"> $Id: git-ba65998b7 $</w:t>
            </w:r>
          </w:p>
          <w:p w14:paraId="69C36E2C" w14:textId="77777777" w:rsidR="00722266" w:rsidRPr="00722266" w:rsidRDefault="00722266" w:rsidP="00722266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22266">
              <w:rPr>
                <w:rFonts w:ascii="Courier New" w:hAnsi="Courier New" w:cs="Courier New"/>
                <w:sz w:val="20"/>
                <w:szCs w:val="20"/>
              </w:rPr>
              <w:t>np_conf_path</w:t>
            </w:r>
            <w:proofErr w:type="spellEnd"/>
            <w:r w:rsidRPr="00722266">
              <w:rPr>
                <w:rFonts w:ascii="Courier New" w:hAnsi="Courier New" w:cs="Courier New"/>
                <w:sz w:val="20"/>
                <w:szCs w:val="20"/>
              </w:rPr>
              <w:t>=/data/</w:t>
            </w:r>
            <w:proofErr w:type="spellStart"/>
            <w:r w:rsidRPr="00722266">
              <w:rPr>
                <w:rFonts w:ascii="Courier New" w:hAnsi="Courier New" w:cs="Courier New"/>
                <w:sz w:val="20"/>
                <w:szCs w:val="20"/>
              </w:rPr>
              <w:t>nprofile.json</w:t>
            </w:r>
            <w:proofErr w:type="spellEnd"/>
            <w:r w:rsidRPr="0072226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22266">
              <w:rPr>
                <w:rFonts w:ascii="Courier New" w:hAnsi="Courier New" w:cs="Courier New"/>
                <w:sz w:val="20"/>
                <w:szCs w:val="20"/>
              </w:rPr>
              <w:t>ssid</w:t>
            </w:r>
            <w:proofErr w:type="spellEnd"/>
            <w:r w:rsidRPr="00722266">
              <w:rPr>
                <w:rFonts w:ascii="Courier New" w:hAnsi="Courier New" w:cs="Courier New"/>
                <w:sz w:val="20"/>
                <w:szCs w:val="20"/>
              </w:rPr>
              <w:t>=InnoPhase passphrase=43083191</w:t>
            </w:r>
          </w:p>
          <w:p w14:paraId="09667BE8" w14:textId="77777777" w:rsidR="00722266" w:rsidRPr="00722266" w:rsidRDefault="00722266" w:rsidP="00722266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22266">
              <w:rPr>
                <w:rFonts w:ascii="Courier New" w:hAnsi="Courier New" w:cs="Courier New"/>
                <w:sz w:val="20"/>
                <w:szCs w:val="20"/>
              </w:rPr>
              <w:t>Sleep wakeup Test</w:t>
            </w:r>
          </w:p>
          <w:p w14:paraId="3BAC38AA" w14:textId="77777777" w:rsidR="00722266" w:rsidRPr="00722266" w:rsidRDefault="00722266" w:rsidP="00722266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22266">
              <w:rPr>
                <w:rFonts w:ascii="Courier New" w:hAnsi="Courier New" w:cs="Courier New"/>
                <w:sz w:val="20"/>
                <w:szCs w:val="20"/>
              </w:rPr>
              <w:t>$App:git-58d3fe67</w:t>
            </w:r>
          </w:p>
          <w:p w14:paraId="5906B33D" w14:textId="77777777" w:rsidR="00722266" w:rsidRPr="00722266" w:rsidRDefault="00722266" w:rsidP="00722266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22266">
              <w:rPr>
                <w:rFonts w:ascii="Courier New" w:hAnsi="Courier New" w:cs="Courier New"/>
                <w:sz w:val="20"/>
                <w:szCs w:val="20"/>
              </w:rPr>
              <w:t>SDK Ver: sdk_2.5</w:t>
            </w:r>
          </w:p>
          <w:p w14:paraId="7117110F" w14:textId="77777777" w:rsidR="00722266" w:rsidRPr="00722266" w:rsidRDefault="00722266" w:rsidP="00722266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22266">
              <w:rPr>
                <w:rFonts w:ascii="Courier New" w:hAnsi="Courier New" w:cs="Courier New"/>
                <w:sz w:val="20"/>
                <w:szCs w:val="20"/>
              </w:rPr>
              <w:t>UART Wakeup</w:t>
            </w:r>
          </w:p>
          <w:p w14:paraId="1CF66DDA" w14:textId="77777777" w:rsidR="00722266" w:rsidRPr="00722266" w:rsidRDefault="00722266" w:rsidP="00722266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22266">
              <w:rPr>
                <w:rFonts w:ascii="Courier New" w:hAnsi="Courier New" w:cs="Courier New"/>
                <w:sz w:val="20"/>
                <w:szCs w:val="20"/>
              </w:rPr>
              <w:t>addr</w:t>
            </w:r>
            <w:proofErr w:type="spellEnd"/>
            <w:r w:rsidRPr="00722266">
              <w:rPr>
                <w:rFonts w:ascii="Courier New" w:hAnsi="Courier New" w:cs="Courier New"/>
                <w:sz w:val="20"/>
                <w:szCs w:val="20"/>
              </w:rPr>
              <w:t xml:space="preserve"> e0:69:3a:00:13:90</w:t>
            </w:r>
          </w:p>
          <w:p w14:paraId="34E11259" w14:textId="77777777" w:rsidR="00722266" w:rsidRPr="00722266" w:rsidRDefault="00722266" w:rsidP="00722266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3989A51E" w14:textId="77777777" w:rsidR="00722266" w:rsidRPr="00722266" w:rsidRDefault="00722266" w:rsidP="00722266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22266">
              <w:rPr>
                <w:rFonts w:ascii="Courier New" w:hAnsi="Courier New" w:cs="Courier New"/>
                <w:sz w:val="20"/>
                <w:szCs w:val="20"/>
              </w:rPr>
              <w:t>Connecting to added network : InnoPhase</w:t>
            </w:r>
          </w:p>
          <w:p w14:paraId="70903FFF" w14:textId="77777777" w:rsidR="00722266" w:rsidRPr="00722266" w:rsidRDefault="00722266" w:rsidP="00722266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22266">
              <w:rPr>
                <w:rFonts w:ascii="Courier New" w:hAnsi="Courier New" w:cs="Courier New"/>
                <w:sz w:val="20"/>
                <w:szCs w:val="20"/>
              </w:rPr>
              <w:t xml:space="preserve">[0.770,776] CONNECT:00:5f:67:cd:c5:a6 Channel:11 </w:t>
            </w:r>
            <w:proofErr w:type="spellStart"/>
            <w:r w:rsidRPr="00722266">
              <w:rPr>
                <w:rFonts w:ascii="Courier New" w:hAnsi="Courier New" w:cs="Courier New"/>
                <w:sz w:val="20"/>
                <w:szCs w:val="20"/>
              </w:rPr>
              <w:t>rssi</w:t>
            </w:r>
            <w:proofErr w:type="spellEnd"/>
            <w:r w:rsidRPr="00722266">
              <w:rPr>
                <w:rFonts w:ascii="Courier New" w:hAnsi="Courier New" w:cs="Courier New"/>
                <w:sz w:val="20"/>
                <w:szCs w:val="20"/>
              </w:rPr>
              <w:t>:-67 dBm</w:t>
            </w:r>
          </w:p>
          <w:p w14:paraId="68F3FA24" w14:textId="77777777" w:rsidR="00722266" w:rsidRPr="00722266" w:rsidRDefault="00722266" w:rsidP="00722266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22266">
              <w:rPr>
                <w:rFonts w:ascii="Courier New" w:hAnsi="Courier New" w:cs="Courier New"/>
                <w:sz w:val="20"/>
                <w:szCs w:val="20"/>
              </w:rPr>
              <w:t>wcm_notify_cb</w:t>
            </w:r>
            <w:proofErr w:type="spellEnd"/>
            <w:r w:rsidRPr="00722266">
              <w:rPr>
                <w:rFonts w:ascii="Courier New" w:hAnsi="Courier New" w:cs="Courier New"/>
                <w:sz w:val="20"/>
                <w:szCs w:val="20"/>
              </w:rPr>
              <w:t xml:space="preserve"> to App Layer - WCM_NOTIFY_MSG_LINK_UP</w:t>
            </w:r>
          </w:p>
          <w:p w14:paraId="72D0357B" w14:textId="77777777" w:rsidR="00722266" w:rsidRPr="00722266" w:rsidRDefault="00722266" w:rsidP="00722266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22266">
              <w:rPr>
                <w:rFonts w:ascii="Courier New" w:hAnsi="Courier New" w:cs="Courier New"/>
                <w:sz w:val="20"/>
                <w:szCs w:val="20"/>
              </w:rPr>
              <w:t>wcm_notify_cb</w:t>
            </w:r>
            <w:proofErr w:type="spellEnd"/>
            <w:r w:rsidRPr="00722266">
              <w:rPr>
                <w:rFonts w:ascii="Courier New" w:hAnsi="Courier New" w:cs="Courier New"/>
                <w:sz w:val="20"/>
                <w:szCs w:val="20"/>
              </w:rPr>
              <w:t xml:space="preserve"> to App Layer - WCM_NOTIFY_MSG_ADDRESS</w:t>
            </w:r>
          </w:p>
          <w:p w14:paraId="38A099EF" w14:textId="77777777" w:rsidR="00722266" w:rsidRPr="00722266" w:rsidRDefault="00722266" w:rsidP="00722266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22266">
              <w:rPr>
                <w:rFonts w:ascii="Courier New" w:hAnsi="Courier New" w:cs="Courier New"/>
                <w:sz w:val="20"/>
                <w:szCs w:val="20"/>
              </w:rPr>
              <w:t>[1.618,831] MYIP 192.168.0.106</w:t>
            </w:r>
          </w:p>
          <w:p w14:paraId="043E2F2F" w14:textId="77777777" w:rsidR="00722266" w:rsidRPr="00722266" w:rsidRDefault="00722266" w:rsidP="00722266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22266">
              <w:rPr>
                <w:rFonts w:ascii="Courier New" w:hAnsi="Courier New" w:cs="Courier New"/>
                <w:sz w:val="20"/>
                <w:szCs w:val="20"/>
              </w:rPr>
              <w:t>[1.618,994] IPv6 [fe</w:t>
            </w:r>
            <w:proofErr w:type="gramStart"/>
            <w:r w:rsidRPr="00722266">
              <w:rPr>
                <w:rFonts w:ascii="Courier New" w:hAnsi="Courier New" w:cs="Courier New"/>
                <w:sz w:val="20"/>
                <w:szCs w:val="20"/>
              </w:rPr>
              <w:t>80::</w:t>
            </w:r>
            <w:proofErr w:type="gramEnd"/>
            <w:r w:rsidRPr="00722266">
              <w:rPr>
                <w:rFonts w:ascii="Courier New" w:hAnsi="Courier New" w:cs="Courier New"/>
                <w:sz w:val="20"/>
                <w:szCs w:val="20"/>
              </w:rPr>
              <w:t>e269:3aff:fe00:1390]-link</w:t>
            </w:r>
          </w:p>
          <w:p w14:paraId="60A4CAE1" w14:textId="77777777" w:rsidR="00722266" w:rsidRPr="00722266" w:rsidRDefault="00722266" w:rsidP="00722266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22266">
              <w:rPr>
                <w:rFonts w:ascii="Courier New" w:hAnsi="Courier New" w:cs="Courier New"/>
                <w:sz w:val="20"/>
                <w:szCs w:val="20"/>
              </w:rPr>
              <w:t>wcm_notify_cb</w:t>
            </w:r>
            <w:proofErr w:type="spellEnd"/>
            <w:r w:rsidRPr="00722266">
              <w:rPr>
                <w:rFonts w:ascii="Courier New" w:hAnsi="Courier New" w:cs="Courier New"/>
                <w:sz w:val="20"/>
                <w:szCs w:val="20"/>
              </w:rPr>
              <w:t xml:space="preserve"> to App Layer - WCM_NOTIFY_MSG_CONNECTED</w:t>
            </w:r>
          </w:p>
          <w:p w14:paraId="2D080B68" w14:textId="77777777" w:rsidR="00722266" w:rsidRPr="00722266" w:rsidRDefault="00722266" w:rsidP="00722266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28AA5D50" w14:textId="77777777" w:rsidR="00722266" w:rsidRPr="00722266" w:rsidRDefault="00722266" w:rsidP="00722266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22266">
              <w:rPr>
                <w:rFonts w:ascii="Courier New" w:hAnsi="Courier New" w:cs="Courier New"/>
                <w:sz w:val="20"/>
                <w:szCs w:val="20"/>
              </w:rPr>
              <w:t>Connected to added network : InnoPhase</w:t>
            </w:r>
          </w:p>
          <w:p w14:paraId="2ACA994F" w14:textId="77777777" w:rsidR="00722266" w:rsidRPr="00722266" w:rsidRDefault="00722266" w:rsidP="00722266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39683DF9" w14:textId="77777777" w:rsidR="00722266" w:rsidRPr="00722266" w:rsidRDefault="00722266" w:rsidP="00722266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22266">
              <w:rPr>
                <w:rFonts w:ascii="Courier New" w:hAnsi="Courier New" w:cs="Courier New"/>
                <w:sz w:val="20"/>
                <w:szCs w:val="20"/>
              </w:rPr>
              <w:t>os_suspend_enable</w:t>
            </w:r>
            <w:proofErr w:type="spellEnd"/>
          </w:p>
          <w:p w14:paraId="6F1E3DDD" w14:textId="77777777" w:rsidR="00722266" w:rsidRPr="00722266" w:rsidRDefault="00722266" w:rsidP="00722266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22266">
              <w:rPr>
                <w:rFonts w:ascii="Courier New" w:hAnsi="Courier New" w:cs="Courier New"/>
                <w:sz w:val="20"/>
                <w:szCs w:val="20"/>
              </w:rPr>
              <w:t>[218.009,847] UART_EVENT_WAKEUP</w:t>
            </w:r>
          </w:p>
          <w:p w14:paraId="76384144" w14:textId="77777777" w:rsidR="00722266" w:rsidRPr="00722266" w:rsidRDefault="00722266" w:rsidP="00722266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22266">
              <w:rPr>
                <w:rFonts w:ascii="Courier New" w:hAnsi="Courier New" w:cs="Courier New"/>
                <w:sz w:val="20"/>
                <w:szCs w:val="20"/>
              </w:rPr>
              <w:t xml:space="preserve">[218.021,902] </w:t>
            </w:r>
            <w:proofErr w:type="spellStart"/>
            <w:r w:rsidRPr="00722266">
              <w:rPr>
                <w:rFonts w:ascii="Courier New" w:hAnsi="Courier New" w:cs="Courier New"/>
                <w:sz w:val="20"/>
                <w:szCs w:val="20"/>
              </w:rPr>
              <w:t>uart_suspend_enable</w:t>
            </w:r>
            <w:proofErr w:type="spellEnd"/>
          </w:p>
          <w:p w14:paraId="672CC2D0" w14:textId="77777777" w:rsidR="00722266" w:rsidRPr="00722266" w:rsidRDefault="00722266" w:rsidP="00722266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22266">
              <w:rPr>
                <w:rFonts w:ascii="Courier New" w:hAnsi="Courier New" w:cs="Courier New"/>
                <w:sz w:val="20"/>
                <w:szCs w:val="20"/>
              </w:rPr>
              <w:lastRenderedPageBreak/>
              <w:t>[218.061,961] UART_EVENT_WAKEUP</w:t>
            </w:r>
          </w:p>
          <w:p w14:paraId="3B3AA22B" w14:textId="77777777" w:rsidR="00722266" w:rsidRPr="00722266" w:rsidRDefault="00722266" w:rsidP="00722266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22266">
              <w:rPr>
                <w:rFonts w:ascii="Courier New" w:hAnsi="Courier New" w:cs="Courier New"/>
                <w:sz w:val="20"/>
                <w:szCs w:val="20"/>
              </w:rPr>
              <w:t xml:space="preserve">[218.074,016] </w:t>
            </w:r>
            <w:proofErr w:type="spellStart"/>
            <w:r w:rsidRPr="00722266">
              <w:rPr>
                <w:rFonts w:ascii="Courier New" w:hAnsi="Courier New" w:cs="Courier New"/>
                <w:sz w:val="20"/>
                <w:szCs w:val="20"/>
              </w:rPr>
              <w:t>uart_suspend_enable</w:t>
            </w:r>
            <w:proofErr w:type="spellEnd"/>
          </w:p>
          <w:p w14:paraId="536C2815" w14:textId="77777777" w:rsidR="00722266" w:rsidRPr="00722266" w:rsidRDefault="00722266" w:rsidP="00722266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22266">
              <w:rPr>
                <w:rFonts w:ascii="Courier New" w:hAnsi="Courier New" w:cs="Courier New"/>
                <w:sz w:val="20"/>
                <w:szCs w:val="20"/>
              </w:rPr>
              <w:t>[218.583,219] UART_EVENT_WAKEUP</w:t>
            </w:r>
          </w:p>
          <w:p w14:paraId="774A8D02" w14:textId="77777777" w:rsidR="00722266" w:rsidRPr="00722266" w:rsidRDefault="00722266" w:rsidP="00722266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22266">
              <w:rPr>
                <w:rFonts w:ascii="Courier New" w:hAnsi="Courier New" w:cs="Courier New"/>
                <w:sz w:val="20"/>
                <w:szCs w:val="20"/>
              </w:rPr>
              <w:t xml:space="preserve">[218.595,274] </w:t>
            </w:r>
            <w:proofErr w:type="spellStart"/>
            <w:r w:rsidRPr="00722266">
              <w:rPr>
                <w:rFonts w:ascii="Courier New" w:hAnsi="Courier New" w:cs="Courier New"/>
                <w:sz w:val="20"/>
                <w:szCs w:val="20"/>
              </w:rPr>
              <w:t>uart_suspend_enable</w:t>
            </w:r>
            <w:proofErr w:type="spellEnd"/>
          </w:p>
          <w:p w14:paraId="02108EB3" w14:textId="77777777" w:rsidR="00722266" w:rsidRPr="00722266" w:rsidRDefault="00722266" w:rsidP="00722266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22266">
              <w:rPr>
                <w:rFonts w:ascii="Courier New" w:hAnsi="Courier New" w:cs="Courier New"/>
                <w:sz w:val="20"/>
                <w:szCs w:val="20"/>
              </w:rPr>
              <w:t>[218.635,338] UART_EVENT_WAKEUP</w:t>
            </w:r>
          </w:p>
          <w:p w14:paraId="503F1E00" w14:textId="77777777" w:rsidR="00722266" w:rsidRPr="00722266" w:rsidRDefault="00722266" w:rsidP="00722266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22266">
              <w:rPr>
                <w:rFonts w:ascii="Courier New" w:hAnsi="Courier New" w:cs="Courier New"/>
                <w:sz w:val="20"/>
                <w:szCs w:val="20"/>
              </w:rPr>
              <w:t xml:space="preserve">[218.647,393] </w:t>
            </w:r>
            <w:proofErr w:type="spellStart"/>
            <w:r w:rsidRPr="00722266">
              <w:rPr>
                <w:rFonts w:ascii="Courier New" w:hAnsi="Courier New" w:cs="Courier New"/>
                <w:sz w:val="20"/>
                <w:szCs w:val="20"/>
              </w:rPr>
              <w:t>uart_suspend_enable</w:t>
            </w:r>
            <w:proofErr w:type="spellEnd"/>
          </w:p>
          <w:p w14:paraId="206ECFF4" w14:textId="77777777" w:rsidR="00722266" w:rsidRPr="00722266" w:rsidRDefault="00722266" w:rsidP="00722266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22266">
              <w:rPr>
                <w:rFonts w:ascii="Courier New" w:hAnsi="Courier New" w:cs="Courier New"/>
                <w:sz w:val="20"/>
                <w:szCs w:val="20"/>
              </w:rPr>
              <w:t>[218.687,494] UART_EVENT_WAKEUP</w:t>
            </w:r>
          </w:p>
          <w:p w14:paraId="562C87F9" w14:textId="77777777" w:rsidR="00722266" w:rsidRPr="00722266" w:rsidRDefault="00722266" w:rsidP="00722266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22266">
              <w:rPr>
                <w:rFonts w:ascii="Courier New" w:hAnsi="Courier New" w:cs="Courier New"/>
                <w:sz w:val="20"/>
                <w:szCs w:val="20"/>
              </w:rPr>
              <w:t xml:space="preserve">[218.699,549] </w:t>
            </w:r>
            <w:proofErr w:type="spellStart"/>
            <w:r w:rsidRPr="00722266">
              <w:rPr>
                <w:rFonts w:ascii="Courier New" w:hAnsi="Courier New" w:cs="Courier New"/>
                <w:sz w:val="20"/>
                <w:szCs w:val="20"/>
              </w:rPr>
              <w:t>uart_suspend_enable</w:t>
            </w:r>
            <w:proofErr w:type="spellEnd"/>
          </w:p>
          <w:p w14:paraId="05694E7A" w14:textId="77777777" w:rsidR="00722266" w:rsidRPr="00722266" w:rsidRDefault="00722266" w:rsidP="00722266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22266">
              <w:rPr>
                <w:rFonts w:ascii="Courier New" w:hAnsi="Courier New" w:cs="Courier New"/>
                <w:sz w:val="20"/>
                <w:szCs w:val="20"/>
              </w:rPr>
              <w:t>[218.739,607] UART_EVENT_WAKEUP</w:t>
            </w:r>
          </w:p>
          <w:p w14:paraId="33F44AD4" w14:textId="77777777" w:rsidR="00722266" w:rsidRPr="00722266" w:rsidRDefault="00722266" w:rsidP="00722266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22266">
              <w:rPr>
                <w:rFonts w:ascii="Courier New" w:hAnsi="Courier New" w:cs="Courier New"/>
                <w:sz w:val="20"/>
                <w:szCs w:val="20"/>
              </w:rPr>
              <w:t xml:space="preserve">[218.751,662] </w:t>
            </w:r>
            <w:proofErr w:type="spellStart"/>
            <w:r w:rsidRPr="00722266">
              <w:rPr>
                <w:rFonts w:ascii="Courier New" w:hAnsi="Courier New" w:cs="Courier New"/>
                <w:sz w:val="20"/>
                <w:szCs w:val="20"/>
              </w:rPr>
              <w:t>uart_suspend_enable</w:t>
            </w:r>
            <w:proofErr w:type="spellEnd"/>
          </w:p>
          <w:p w14:paraId="3DE77CCF" w14:textId="77777777" w:rsidR="00722266" w:rsidRPr="00722266" w:rsidRDefault="00722266" w:rsidP="00722266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22266">
              <w:rPr>
                <w:rFonts w:ascii="Courier New" w:hAnsi="Courier New" w:cs="Courier New"/>
                <w:sz w:val="20"/>
                <w:szCs w:val="20"/>
              </w:rPr>
              <w:t>[218.791,726] UART_EVENT_WAKEUP</w:t>
            </w:r>
          </w:p>
          <w:p w14:paraId="74ABEA36" w14:textId="77777777" w:rsidR="00722266" w:rsidRPr="00722266" w:rsidRDefault="00722266" w:rsidP="00722266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22266">
              <w:rPr>
                <w:rFonts w:ascii="Courier New" w:hAnsi="Courier New" w:cs="Courier New"/>
                <w:sz w:val="20"/>
                <w:szCs w:val="20"/>
              </w:rPr>
              <w:t xml:space="preserve">[218.803,781] </w:t>
            </w:r>
            <w:proofErr w:type="spellStart"/>
            <w:r w:rsidRPr="00722266">
              <w:rPr>
                <w:rFonts w:ascii="Courier New" w:hAnsi="Courier New" w:cs="Courier New"/>
                <w:sz w:val="20"/>
                <w:szCs w:val="20"/>
              </w:rPr>
              <w:t>uart_suspend_enable</w:t>
            </w:r>
            <w:proofErr w:type="spellEnd"/>
          </w:p>
          <w:p w14:paraId="024511BB" w14:textId="77777777" w:rsidR="00722266" w:rsidRPr="00722266" w:rsidRDefault="00722266" w:rsidP="00722266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22266">
              <w:rPr>
                <w:rFonts w:ascii="Courier New" w:hAnsi="Courier New" w:cs="Courier New"/>
                <w:sz w:val="20"/>
                <w:szCs w:val="20"/>
              </w:rPr>
              <w:t>[218.843,845] UART_EVENT_WAKEUP</w:t>
            </w:r>
          </w:p>
          <w:p w14:paraId="2EC5ED01" w14:textId="77777777" w:rsidR="00722266" w:rsidRPr="00722266" w:rsidRDefault="00722266" w:rsidP="00722266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22266">
              <w:rPr>
                <w:rFonts w:ascii="Courier New" w:hAnsi="Courier New" w:cs="Courier New"/>
                <w:sz w:val="20"/>
                <w:szCs w:val="20"/>
              </w:rPr>
              <w:t xml:space="preserve">[218.855,901] </w:t>
            </w:r>
            <w:proofErr w:type="spellStart"/>
            <w:r w:rsidRPr="00722266">
              <w:rPr>
                <w:rFonts w:ascii="Courier New" w:hAnsi="Courier New" w:cs="Courier New"/>
                <w:sz w:val="20"/>
                <w:szCs w:val="20"/>
              </w:rPr>
              <w:t>uart_suspend_enable</w:t>
            </w:r>
            <w:proofErr w:type="spellEnd"/>
          </w:p>
          <w:p w14:paraId="7A22106F" w14:textId="77777777" w:rsidR="00722266" w:rsidRPr="00722266" w:rsidRDefault="00722266" w:rsidP="00722266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22266">
              <w:rPr>
                <w:rFonts w:ascii="Courier New" w:hAnsi="Courier New" w:cs="Courier New"/>
                <w:sz w:val="20"/>
                <w:szCs w:val="20"/>
              </w:rPr>
              <w:t>[218.895,994] UART_EVENT_WAKEUP</w:t>
            </w:r>
          </w:p>
          <w:p w14:paraId="07DD77B3" w14:textId="77777777" w:rsidR="00722266" w:rsidRPr="00722266" w:rsidRDefault="00722266" w:rsidP="00722266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22266">
              <w:rPr>
                <w:rFonts w:ascii="Courier New" w:hAnsi="Courier New" w:cs="Courier New"/>
                <w:sz w:val="20"/>
                <w:szCs w:val="20"/>
              </w:rPr>
              <w:t xml:space="preserve">[218.908,050] </w:t>
            </w:r>
            <w:proofErr w:type="spellStart"/>
            <w:r w:rsidRPr="00722266">
              <w:rPr>
                <w:rFonts w:ascii="Courier New" w:hAnsi="Courier New" w:cs="Courier New"/>
                <w:sz w:val="20"/>
                <w:szCs w:val="20"/>
              </w:rPr>
              <w:t>uart_suspend_enable</w:t>
            </w:r>
            <w:proofErr w:type="spellEnd"/>
          </w:p>
          <w:p w14:paraId="5645CDCA" w14:textId="77777777" w:rsidR="00722266" w:rsidRPr="00722266" w:rsidRDefault="00722266" w:rsidP="00722266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22266">
              <w:rPr>
                <w:rFonts w:ascii="Courier New" w:hAnsi="Courier New" w:cs="Courier New"/>
                <w:sz w:val="20"/>
                <w:szCs w:val="20"/>
              </w:rPr>
              <w:t>[218.948,114] UART_EVENT_WAKEUP</w:t>
            </w:r>
          </w:p>
          <w:p w14:paraId="4EF4AE53" w14:textId="77777777" w:rsidR="00722266" w:rsidRPr="00722266" w:rsidRDefault="00722266" w:rsidP="00722266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22266">
              <w:rPr>
                <w:rFonts w:ascii="Courier New" w:hAnsi="Courier New" w:cs="Courier New"/>
                <w:sz w:val="20"/>
                <w:szCs w:val="20"/>
              </w:rPr>
              <w:t xml:space="preserve">[218.960,169] </w:t>
            </w:r>
            <w:proofErr w:type="spellStart"/>
            <w:r w:rsidRPr="00722266">
              <w:rPr>
                <w:rFonts w:ascii="Courier New" w:hAnsi="Courier New" w:cs="Courier New"/>
                <w:sz w:val="20"/>
                <w:szCs w:val="20"/>
              </w:rPr>
              <w:t>uart_suspend_enable</w:t>
            </w:r>
            <w:proofErr w:type="spellEnd"/>
          </w:p>
          <w:p w14:paraId="1BD08E3B" w14:textId="77777777" w:rsidR="00722266" w:rsidRPr="00722266" w:rsidRDefault="00722266" w:rsidP="00722266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22266">
              <w:rPr>
                <w:rFonts w:ascii="Courier New" w:hAnsi="Courier New" w:cs="Courier New"/>
                <w:sz w:val="20"/>
                <w:szCs w:val="20"/>
              </w:rPr>
              <w:t>[219.000,232] UART_EVENT_WAKEUP</w:t>
            </w:r>
          </w:p>
          <w:p w14:paraId="2AED2C60" w14:textId="77777777" w:rsidR="00722266" w:rsidRPr="00722266" w:rsidRDefault="00722266" w:rsidP="00722266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22266">
              <w:rPr>
                <w:rFonts w:ascii="Courier New" w:hAnsi="Courier New" w:cs="Courier New"/>
                <w:sz w:val="20"/>
                <w:szCs w:val="20"/>
              </w:rPr>
              <w:t xml:space="preserve">[219.012,287] </w:t>
            </w:r>
            <w:proofErr w:type="spellStart"/>
            <w:r w:rsidRPr="00722266">
              <w:rPr>
                <w:rFonts w:ascii="Courier New" w:hAnsi="Courier New" w:cs="Courier New"/>
                <w:sz w:val="20"/>
                <w:szCs w:val="20"/>
              </w:rPr>
              <w:t>uart_suspend_enable</w:t>
            </w:r>
            <w:proofErr w:type="spellEnd"/>
          </w:p>
          <w:p w14:paraId="67CC2887" w14:textId="77777777" w:rsidR="00722266" w:rsidRPr="00722266" w:rsidRDefault="00722266" w:rsidP="00722266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22266">
              <w:rPr>
                <w:rFonts w:ascii="Courier New" w:hAnsi="Courier New" w:cs="Courier New"/>
                <w:sz w:val="20"/>
                <w:szCs w:val="20"/>
              </w:rPr>
              <w:t>[219.052,351] UART_EVENT_WAKEUP</w:t>
            </w:r>
          </w:p>
          <w:p w14:paraId="1E3BB217" w14:textId="77777777" w:rsidR="00722266" w:rsidRPr="00722266" w:rsidRDefault="00722266" w:rsidP="00722266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22266">
              <w:rPr>
                <w:rFonts w:ascii="Courier New" w:hAnsi="Courier New" w:cs="Courier New"/>
                <w:sz w:val="20"/>
                <w:szCs w:val="20"/>
              </w:rPr>
              <w:t xml:space="preserve">[219.064,406] </w:t>
            </w:r>
            <w:proofErr w:type="spellStart"/>
            <w:r w:rsidRPr="00722266">
              <w:rPr>
                <w:rFonts w:ascii="Courier New" w:hAnsi="Courier New" w:cs="Courier New"/>
                <w:sz w:val="20"/>
                <w:szCs w:val="20"/>
              </w:rPr>
              <w:t>uart_suspend_enable</w:t>
            </w:r>
            <w:proofErr w:type="spellEnd"/>
          </w:p>
          <w:p w14:paraId="732BD72C" w14:textId="77777777" w:rsidR="00722266" w:rsidRPr="00722266" w:rsidRDefault="00722266" w:rsidP="00722266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22266">
              <w:rPr>
                <w:rFonts w:ascii="Courier New" w:hAnsi="Courier New" w:cs="Courier New"/>
                <w:sz w:val="20"/>
                <w:szCs w:val="20"/>
              </w:rPr>
              <w:t>[219.104,500] UART_EVENT_WAKEUP</w:t>
            </w:r>
          </w:p>
          <w:p w14:paraId="73EAA360" w14:textId="77777777" w:rsidR="00722266" w:rsidRPr="00722266" w:rsidRDefault="00722266" w:rsidP="00722266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22266">
              <w:rPr>
                <w:rFonts w:ascii="Courier New" w:hAnsi="Courier New" w:cs="Courier New"/>
                <w:sz w:val="20"/>
                <w:szCs w:val="20"/>
              </w:rPr>
              <w:t xml:space="preserve">[219.116,555] </w:t>
            </w:r>
            <w:proofErr w:type="spellStart"/>
            <w:r w:rsidRPr="00722266">
              <w:rPr>
                <w:rFonts w:ascii="Courier New" w:hAnsi="Courier New" w:cs="Courier New"/>
                <w:sz w:val="20"/>
                <w:szCs w:val="20"/>
              </w:rPr>
              <w:t>uart_suspend_enable</w:t>
            </w:r>
            <w:proofErr w:type="spellEnd"/>
          </w:p>
          <w:p w14:paraId="0B8A8567" w14:textId="77777777" w:rsidR="00722266" w:rsidRPr="00722266" w:rsidRDefault="00722266" w:rsidP="00722266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22266">
              <w:rPr>
                <w:rFonts w:ascii="Courier New" w:hAnsi="Courier New" w:cs="Courier New"/>
                <w:sz w:val="20"/>
                <w:szCs w:val="20"/>
              </w:rPr>
              <w:t>[219.156,619] UART_EVENT_WAKEUP</w:t>
            </w:r>
          </w:p>
          <w:p w14:paraId="5C2C66B4" w14:textId="77777777" w:rsidR="00722266" w:rsidRPr="00722266" w:rsidRDefault="00722266" w:rsidP="00722266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22266">
              <w:rPr>
                <w:rFonts w:ascii="Courier New" w:hAnsi="Courier New" w:cs="Courier New"/>
                <w:sz w:val="20"/>
                <w:szCs w:val="20"/>
              </w:rPr>
              <w:t xml:space="preserve">[219.168,674] </w:t>
            </w:r>
            <w:proofErr w:type="spellStart"/>
            <w:r w:rsidRPr="00722266">
              <w:rPr>
                <w:rFonts w:ascii="Courier New" w:hAnsi="Courier New" w:cs="Courier New"/>
                <w:sz w:val="20"/>
                <w:szCs w:val="20"/>
              </w:rPr>
              <w:t>uart_suspend_enable</w:t>
            </w:r>
            <w:proofErr w:type="spellEnd"/>
          </w:p>
          <w:p w14:paraId="2E6D00A0" w14:textId="77777777" w:rsidR="00722266" w:rsidRPr="00722266" w:rsidRDefault="00722266" w:rsidP="00722266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22266">
              <w:rPr>
                <w:rFonts w:ascii="Courier New" w:hAnsi="Courier New" w:cs="Courier New"/>
                <w:sz w:val="20"/>
                <w:szCs w:val="20"/>
              </w:rPr>
              <w:t>[219.208,738] UART_EVENT_WAKEUP</w:t>
            </w:r>
          </w:p>
          <w:p w14:paraId="26BDCFEB" w14:textId="77777777" w:rsidR="00722266" w:rsidRPr="00722266" w:rsidRDefault="00722266" w:rsidP="00722266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22266">
              <w:rPr>
                <w:rFonts w:ascii="Courier New" w:hAnsi="Courier New" w:cs="Courier New"/>
                <w:sz w:val="20"/>
                <w:szCs w:val="20"/>
              </w:rPr>
              <w:t xml:space="preserve">[219.220,793] </w:t>
            </w:r>
            <w:proofErr w:type="spellStart"/>
            <w:r w:rsidRPr="00722266">
              <w:rPr>
                <w:rFonts w:ascii="Courier New" w:hAnsi="Courier New" w:cs="Courier New"/>
                <w:sz w:val="20"/>
                <w:szCs w:val="20"/>
              </w:rPr>
              <w:t>uart_suspend_enable</w:t>
            </w:r>
            <w:proofErr w:type="spellEnd"/>
          </w:p>
          <w:p w14:paraId="5ADE4362" w14:textId="77777777" w:rsidR="00722266" w:rsidRPr="00722266" w:rsidRDefault="00722266" w:rsidP="00722266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22266">
              <w:rPr>
                <w:rFonts w:ascii="Courier New" w:hAnsi="Courier New" w:cs="Courier New"/>
                <w:sz w:val="20"/>
                <w:szCs w:val="20"/>
              </w:rPr>
              <w:lastRenderedPageBreak/>
              <w:t>[219.260,857] UART_EVENT_WAKEUP</w:t>
            </w:r>
          </w:p>
          <w:p w14:paraId="1BCBFEB7" w14:textId="77777777" w:rsidR="00722266" w:rsidRPr="00722266" w:rsidRDefault="00722266" w:rsidP="00722266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22266">
              <w:rPr>
                <w:rFonts w:ascii="Courier New" w:hAnsi="Courier New" w:cs="Courier New"/>
                <w:sz w:val="20"/>
                <w:szCs w:val="20"/>
              </w:rPr>
              <w:t xml:space="preserve">[219.272,912] </w:t>
            </w:r>
            <w:proofErr w:type="spellStart"/>
            <w:r w:rsidRPr="00722266">
              <w:rPr>
                <w:rFonts w:ascii="Courier New" w:hAnsi="Courier New" w:cs="Courier New"/>
                <w:sz w:val="20"/>
                <w:szCs w:val="20"/>
              </w:rPr>
              <w:t>uart_suspend_enable</w:t>
            </w:r>
            <w:proofErr w:type="spellEnd"/>
          </w:p>
          <w:p w14:paraId="7BF76C79" w14:textId="77777777" w:rsidR="00722266" w:rsidRPr="00722266" w:rsidRDefault="00722266" w:rsidP="00722266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22266">
              <w:rPr>
                <w:rFonts w:ascii="Courier New" w:hAnsi="Courier New" w:cs="Courier New"/>
                <w:sz w:val="20"/>
                <w:szCs w:val="20"/>
              </w:rPr>
              <w:t>[219.365,156] UART_EVENT_WAKEUP</w:t>
            </w:r>
          </w:p>
          <w:p w14:paraId="5E094E6C" w14:textId="77777777" w:rsidR="00722266" w:rsidRPr="00722266" w:rsidRDefault="00722266" w:rsidP="00722266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22266">
              <w:rPr>
                <w:rFonts w:ascii="Courier New" w:hAnsi="Courier New" w:cs="Courier New"/>
                <w:sz w:val="20"/>
                <w:szCs w:val="20"/>
              </w:rPr>
              <w:t xml:space="preserve">[219.377,211] </w:t>
            </w:r>
            <w:proofErr w:type="spellStart"/>
            <w:r w:rsidRPr="00722266">
              <w:rPr>
                <w:rFonts w:ascii="Courier New" w:hAnsi="Courier New" w:cs="Courier New"/>
                <w:sz w:val="20"/>
                <w:szCs w:val="20"/>
              </w:rPr>
              <w:t>uart_suspend_enable</w:t>
            </w:r>
            <w:proofErr w:type="spellEnd"/>
          </w:p>
          <w:p w14:paraId="261277CD" w14:textId="77777777" w:rsidR="00722266" w:rsidRPr="00722266" w:rsidRDefault="00722266" w:rsidP="00722266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22266">
              <w:rPr>
                <w:rFonts w:ascii="Courier New" w:hAnsi="Courier New" w:cs="Courier New"/>
                <w:sz w:val="20"/>
                <w:szCs w:val="20"/>
              </w:rPr>
              <w:t>[219.417,245] UART_EVENT_WAKEUP</w:t>
            </w:r>
          </w:p>
          <w:p w14:paraId="2D8AC2E6" w14:textId="77777777" w:rsidR="00722266" w:rsidRPr="00722266" w:rsidRDefault="00722266" w:rsidP="00722266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22266">
              <w:rPr>
                <w:rFonts w:ascii="Courier New" w:hAnsi="Courier New" w:cs="Courier New"/>
                <w:sz w:val="20"/>
                <w:szCs w:val="20"/>
              </w:rPr>
              <w:t xml:space="preserve">[219.429,300] </w:t>
            </w:r>
            <w:proofErr w:type="spellStart"/>
            <w:r w:rsidRPr="00722266">
              <w:rPr>
                <w:rFonts w:ascii="Courier New" w:hAnsi="Courier New" w:cs="Courier New"/>
                <w:sz w:val="20"/>
                <w:szCs w:val="20"/>
              </w:rPr>
              <w:t>uart_suspend_enable</w:t>
            </w:r>
            <w:proofErr w:type="spellEnd"/>
          </w:p>
          <w:p w14:paraId="3F63B9B6" w14:textId="77777777" w:rsidR="00722266" w:rsidRPr="00722266" w:rsidRDefault="00722266" w:rsidP="00722266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22266">
              <w:rPr>
                <w:rFonts w:ascii="Courier New" w:hAnsi="Courier New" w:cs="Courier New"/>
                <w:sz w:val="20"/>
                <w:szCs w:val="20"/>
              </w:rPr>
              <w:t>[219.469,365] UART_EVENT_WAKEUP</w:t>
            </w:r>
          </w:p>
          <w:p w14:paraId="3B02D18D" w14:textId="6FD851E2" w:rsidR="00722266" w:rsidRPr="00722266" w:rsidRDefault="00722266" w:rsidP="00722266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22266">
              <w:rPr>
                <w:rFonts w:ascii="Courier New" w:hAnsi="Courier New" w:cs="Courier New"/>
                <w:sz w:val="20"/>
                <w:szCs w:val="20"/>
              </w:rPr>
              <w:t xml:space="preserve">[219.481,420] </w:t>
            </w:r>
            <w:proofErr w:type="spellStart"/>
            <w:r w:rsidRPr="00722266">
              <w:rPr>
                <w:rFonts w:ascii="Courier New" w:hAnsi="Courier New" w:cs="Courier New"/>
                <w:sz w:val="20"/>
                <w:szCs w:val="20"/>
              </w:rPr>
              <w:t>uart_suspend_enable</w:t>
            </w:r>
            <w:proofErr w:type="spellEnd"/>
          </w:p>
        </w:tc>
      </w:tr>
    </w:tbl>
    <w:p w14:paraId="14EA039B" w14:textId="4F574FCD" w:rsidR="00722266" w:rsidRDefault="00722266" w:rsidP="006E46FD">
      <w:pPr>
        <w:pStyle w:val="Text3"/>
        <w:jc w:val="both"/>
      </w:pPr>
    </w:p>
    <w:p w14:paraId="639D5D49" w14:textId="0E84D9E2" w:rsidR="00722266" w:rsidRDefault="00722266" w:rsidP="006E46FD">
      <w:pPr>
        <w:pStyle w:val="Text3"/>
        <w:jc w:val="both"/>
      </w:pPr>
      <w:proofErr w:type="spellStart"/>
      <w:r w:rsidRPr="00722266">
        <w:rPr>
          <w:rFonts w:ascii="Courier New" w:hAnsi="Courier New" w:cs="Courier New"/>
        </w:rPr>
        <w:t>uart_wakeup_host.elf</w:t>
      </w:r>
      <w:proofErr w:type="spellEnd"/>
      <w:r>
        <w:t>: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8900"/>
      </w:tblGrid>
      <w:tr w:rsidR="00722266" w14:paraId="1B29DB1B" w14:textId="77777777" w:rsidTr="00722266">
        <w:tc>
          <w:tcPr>
            <w:tcW w:w="10700" w:type="dxa"/>
            <w:shd w:val="clear" w:color="auto" w:fill="DEEAF6" w:themeFill="accent5" w:themeFillTint="33"/>
          </w:tcPr>
          <w:p w14:paraId="0F3FDC83" w14:textId="77777777" w:rsidR="00722266" w:rsidRPr="00722266" w:rsidRDefault="00722266" w:rsidP="00722266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22266">
              <w:rPr>
                <w:rFonts w:ascii="Courier New" w:hAnsi="Courier New" w:cs="Courier New"/>
                <w:sz w:val="20"/>
                <w:szCs w:val="20"/>
              </w:rPr>
              <w:t>Y-BOOT 208ef13 2019-07-22 12:26:54 -0500 790da1-b-7</w:t>
            </w:r>
          </w:p>
          <w:p w14:paraId="1FFB579F" w14:textId="77777777" w:rsidR="00722266" w:rsidRPr="00722266" w:rsidRDefault="00722266" w:rsidP="00722266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22266">
              <w:rPr>
                <w:rFonts w:ascii="Courier New" w:hAnsi="Courier New" w:cs="Courier New"/>
                <w:sz w:val="20"/>
                <w:szCs w:val="20"/>
              </w:rPr>
              <w:t>ROM yoda-h0-rom-16-0-gd5a8e586</w:t>
            </w:r>
          </w:p>
          <w:p w14:paraId="085D33ED" w14:textId="77777777" w:rsidR="00722266" w:rsidRPr="00722266" w:rsidRDefault="00722266" w:rsidP="00722266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22266">
              <w:rPr>
                <w:rFonts w:ascii="Courier New" w:hAnsi="Courier New" w:cs="Courier New"/>
                <w:sz w:val="20"/>
                <w:szCs w:val="20"/>
              </w:rPr>
              <w:t>FLASH:PNWWWAEBuild</w:t>
            </w:r>
            <w:proofErr w:type="spellEnd"/>
            <w:r w:rsidRPr="00722266">
              <w:rPr>
                <w:rFonts w:ascii="Courier New" w:hAnsi="Courier New" w:cs="Courier New"/>
                <w:sz w:val="20"/>
                <w:szCs w:val="20"/>
              </w:rPr>
              <w:t xml:space="preserve"> $Id: git-ba65998b7 $</w:t>
            </w:r>
          </w:p>
          <w:p w14:paraId="7A9DB14F" w14:textId="77777777" w:rsidR="00722266" w:rsidRPr="00722266" w:rsidRDefault="00722266" w:rsidP="00722266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22266">
              <w:rPr>
                <w:rFonts w:ascii="Courier New" w:hAnsi="Courier New" w:cs="Courier New"/>
                <w:sz w:val="20"/>
                <w:szCs w:val="20"/>
              </w:rPr>
              <w:t>Single packet test</w:t>
            </w:r>
          </w:p>
          <w:p w14:paraId="0EA815F8" w14:textId="77777777" w:rsidR="00722266" w:rsidRPr="00722266" w:rsidRDefault="00722266" w:rsidP="00722266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22266">
              <w:rPr>
                <w:rFonts w:ascii="Courier New" w:hAnsi="Courier New" w:cs="Courier New"/>
                <w:sz w:val="20"/>
                <w:szCs w:val="20"/>
              </w:rPr>
              <w:t>0 errors to send 1000 packets</w:t>
            </w:r>
          </w:p>
          <w:p w14:paraId="615F7EB8" w14:textId="77777777" w:rsidR="00722266" w:rsidRPr="00722266" w:rsidRDefault="00722266" w:rsidP="00722266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22266">
              <w:rPr>
                <w:rFonts w:ascii="Courier New" w:hAnsi="Courier New" w:cs="Courier New"/>
                <w:sz w:val="20"/>
                <w:szCs w:val="20"/>
              </w:rPr>
              <w:t>Multi packet test</w:t>
            </w:r>
          </w:p>
          <w:p w14:paraId="44DADBAA" w14:textId="278D3874" w:rsidR="00722266" w:rsidRPr="00722266" w:rsidRDefault="00722266" w:rsidP="00722266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22266">
              <w:rPr>
                <w:rFonts w:ascii="Courier New" w:hAnsi="Courier New" w:cs="Courier New"/>
                <w:sz w:val="20"/>
                <w:szCs w:val="20"/>
              </w:rPr>
              <w:t>0 errors to send 1000 packets</w:t>
            </w:r>
          </w:p>
        </w:tc>
      </w:tr>
    </w:tbl>
    <w:p w14:paraId="17A57A1B" w14:textId="29359919" w:rsidR="00722266" w:rsidRDefault="00722266" w:rsidP="006E46FD">
      <w:pPr>
        <w:pStyle w:val="Text3"/>
        <w:jc w:val="both"/>
      </w:pPr>
      <w:r>
        <w:br w:type="page"/>
      </w:r>
    </w:p>
    <w:p w14:paraId="1D42D94B" w14:textId="7FD5917C" w:rsidR="00FF7FA4" w:rsidRPr="00316E0A" w:rsidRDefault="00FF7FA4" w:rsidP="009523CE">
      <w:pPr>
        <w:pStyle w:val="Text3"/>
      </w:pPr>
      <w:r>
        <w:lastRenderedPageBreak/>
        <w:t>Following output</w:t>
      </w:r>
      <w:r w:rsidR="009523CE">
        <w:t xml:space="preserve"> is</w:t>
      </w:r>
      <w:r>
        <w:t xml:space="preserve"> </w:t>
      </w:r>
      <w:r w:rsidR="008438F5">
        <w:t xml:space="preserve">observed on </w:t>
      </w:r>
      <w:r w:rsidR="009523CE">
        <w:t xml:space="preserve">the </w:t>
      </w:r>
      <w:r>
        <w:t>logic analyzer</w:t>
      </w:r>
      <w:r w:rsidR="008438F5">
        <w:t>:</w:t>
      </w:r>
    </w:p>
    <w:p w14:paraId="01547D4A" w14:textId="6A39CEE3" w:rsidR="000266F2" w:rsidRDefault="003A3848" w:rsidP="009523CE">
      <w:pPr>
        <w:pStyle w:val="Text3"/>
      </w:pPr>
      <w:r>
        <w:t xml:space="preserve">The UART interface on Talaria TWO can </w:t>
      </w:r>
      <w:r w:rsidR="00B55C40">
        <w:t xml:space="preserve">be </w:t>
      </w:r>
      <w:r>
        <w:t>placed in</w:t>
      </w:r>
      <w:r w:rsidR="00435A54">
        <w:t xml:space="preserve"> </w:t>
      </w:r>
      <w:r>
        <w:t>suspend mode while there is no UART activity between Talaria TWO and H</w:t>
      </w:r>
      <w:r w:rsidR="00435A54">
        <w:t>ost</w:t>
      </w:r>
      <w:r>
        <w:t xml:space="preserve">. </w:t>
      </w:r>
      <w:r w:rsidR="000266F2">
        <w:br/>
      </w:r>
      <w:r>
        <w:t>T</w:t>
      </w:r>
      <w:r w:rsidR="000266F2">
        <w:t xml:space="preserve">o </w:t>
      </w:r>
      <w:r w:rsidR="003D0C8F">
        <w:t>wake up</w:t>
      </w:r>
      <w:r w:rsidR="000266F2">
        <w:t xml:space="preserve"> Talaria TWO from sleep</w:t>
      </w:r>
      <w:r w:rsidR="004D20AC">
        <w:t xml:space="preserve"> and re</w:t>
      </w:r>
      <w:r w:rsidR="00D1092D">
        <w:t>-</w:t>
      </w:r>
      <w:r w:rsidR="004D20AC">
        <w:t>enable the UART interface</w:t>
      </w:r>
      <w:r w:rsidR="000266F2">
        <w:t>, the H</w:t>
      </w:r>
      <w:r w:rsidR="005018AD">
        <w:t xml:space="preserve">ost </w:t>
      </w:r>
      <w:r w:rsidR="000266F2">
        <w:t xml:space="preserve">needs to send </w:t>
      </w:r>
      <w:r w:rsidR="005018AD">
        <w:t>the</w:t>
      </w:r>
      <w:r w:rsidR="000266F2">
        <w:t xml:space="preserve"> </w:t>
      </w:r>
      <w:r w:rsidR="000266F2" w:rsidRPr="005018AD">
        <w:rPr>
          <w:rFonts w:ascii="Courier New" w:hAnsi="Courier New" w:cs="Courier New"/>
        </w:rPr>
        <w:t>UART_BREAK</w:t>
      </w:r>
      <w:r w:rsidR="000266F2">
        <w:t xml:space="preserve"> signal for a minimum duration of 1ms.</w:t>
      </w:r>
    </w:p>
    <w:p w14:paraId="39BF6633" w14:textId="77777777" w:rsidR="005018AD" w:rsidRDefault="00F7496D" w:rsidP="005018AD">
      <w:pPr>
        <w:pStyle w:val="Text3"/>
        <w:keepNext/>
        <w:jc w:val="center"/>
      </w:pPr>
      <w:r>
        <w:rPr>
          <w:noProof/>
        </w:rPr>
        <w:drawing>
          <wp:inline distT="0" distB="0" distL="0" distR="0" wp14:anchorId="46AF4A48" wp14:editId="46792283">
            <wp:extent cx="5400000" cy="1944352"/>
            <wp:effectExtent l="19050" t="19050" r="10795" b="184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713"/>
                    <a:stretch/>
                  </pic:blipFill>
                  <pic:spPr bwMode="auto">
                    <a:xfrm>
                      <a:off x="0" y="0"/>
                      <a:ext cx="5400000" cy="19443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341984" w14:textId="53174E20" w:rsidR="004D20AC" w:rsidRDefault="005018AD" w:rsidP="005018AD">
      <w:pPr>
        <w:pStyle w:val="Caption"/>
        <w:jc w:val="center"/>
      </w:pPr>
      <w:bookmarkStart w:id="37" w:name="_Toc109295124"/>
      <w:r>
        <w:t xml:space="preserve">Figure </w:t>
      </w:r>
      <w:fldSimple w:instr=" SEQ Figure \* ARABIC ">
        <w:r w:rsidR="000C46D6">
          <w:rPr>
            <w:noProof/>
          </w:rPr>
          <w:t>6</w:t>
        </w:r>
      </w:fldSimple>
      <w:r>
        <w:t xml:space="preserve">: </w:t>
      </w:r>
      <w:r w:rsidRPr="00B304B0">
        <w:t>UART</w:t>
      </w:r>
      <w:r>
        <w:t xml:space="preserve"> suspend/wakeup</w:t>
      </w:r>
      <w:r w:rsidRPr="00B304B0">
        <w:t xml:space="preserve"> - Wakeup from UART_BREAK</w:t>
      </w:r>
      <w:bookmarkEnd w:id="37"/>
    </w:p>
    <w:p w14:paraId="09BC405D" w14:textId="77777777" w:rsidR="005018AD" w:rsidRPr="005018AD" w:rsidRDefault="005018AD" w:rsidP="005018AD"/>
    <w:p w14:paraId="2CD079C4" w14:textId="530DF5A7" w:rsidR="004D20AC" w:rsidRDefault="004D20AC" w:rsidP="005018AD">
      <w:pPr>
        <w:pStyle w:val="Text3"/>
      </w:pPr>
      <w:r w:rsidRPr="005018AD">
        <w:rPr>
          <w:rFonts w:ascii="Courier New" w:hAnsi="Courier New" w:cs="Courier New"/>
        </w:rPr>
        <w:t>uart_wakeup</w:t>
      </w:r>
      <w:r>
        <w:t xml:space="preserve"> example </w:t>
      </w:r>
      <w:r w:rsidR="00D1092D">
        <w:t>follows</w:t>
      </w:r>
      <w:r>
        <w:t xml:space="preserve"> the </w:t>
      </w:r>
      <w:r w:rsidR="005018AD">
        <w:t>subsequent</w:t>
      </w:r>
      <w:r>
        <w:t xml:space="preserve"> protocol:</w:t>
      </w:r>
    </w:p>
    <w:p w14:paraId="424EE6E1" w14:textId="692E74D4" w:rsidR="004D20AC" w:rsidRPr="004D20AC" w:rsidRDefault="004D20AC" w:rsidP="005018AD">
      <w:pPr>
        <w:pStyle w:val="Text3"/>
        <w:numPr>
          <w:ilvl w:val="0"/>
          <w:numId w:val="25"/>
        </w:numPr>
      </w:pPr>
      <w:r w:rsidRPr="004D20AC">
        <w:t>HOST sends break</w:t>
      </w:r>
      <w:r w:rsidR="005018AD">
        <w:t>.</w:t>
      </w:r>
    </w:p>
    <w:p w14:paraId="67FC2B7D" w14:textId="6E04B885" w:rsidR="004D20AC" w:rsidRPr="004D20AC" w:rsidRDefault="004D20AC" w:rsidP="005018AD">
      <w:pPr>
        <w:pStyle w:val="Text3"/>
        <w:numPr>
          <w:ilvl w:val="0"/>
          <w:numId w:val="25"/>
        </w:numPr>
      </w:pPr>
      <w:r w:rsidRPr="004D20AC">
        <w:t>T</w:t>
      </w:r>
      <w:r w:rsidR="00931D4D">
        <w:t>alaria TWO</w:t>
      </w:r>
      <w:r w:rsidRPr="004D20AC">
        <w:t xml:space="preserve"> wakes up</w:t>
      </w:r>
      <w:r w:rsidR="005018AD">
        <w:t xml:space="preserve"> </w:t>
      </w:r>
      <w:r w:rsidRPr="004D20AC">
        <w:t>and takes UART out of SUSPEND. T</w:t>
      </w:r>
      <w:r w:rsidR="00931D4D">
        <w:t>alaria TWO</w:t>
      </w:r>
      <w:r w:rsidRPr="004D20AC">
        <w:t xml:space="preserve"> sends a byte ‘R’ to inform </w:t>
      </w:r>
      <w:r w:rsidR="005018AD">
        <w:t xml:space="preserve">the </w:t>
      </w:r>
      <w:r w:rsidRPr="004D20AC">
        <w:t>H</w:t>
      </w:r>
      <w:r w:rsidR="005018AD">
        <w:t>ost</w:t>
      </w:r>
      <w:r w:rsidRPr="004D20AC">
        <w:t xml:space="preserve"> that UART interface is ready</w:t>
      </w:r>
      <w:r w:rsidR="005018AD">
        <w:t>.</w:t>
      </w:r>
    </w:p>
    <w:p w14:paraId="501D4DE0" w14:textId="76A33498" w:rsidR="004D20AC" w:rsidRPr="004D20AC" w:rsidRDefault="004D20AC" w:rsidP="005018AD">
      <w:pPr>
        <w:pStyle w:val="Text3"/>
        <w:numPr>
          <w:ilvl w:val="0"/>
          <w:numId w:val="25"/>
        </w:numPr>
      </w:pPr>
      <w:r w:rsidRPr="004D20AC">
        <w:t>H</w:t>
      </w:r>
      <w:r w:rsidR="005018AD">
        <w:t>ost</w:t>
      </w:r>
      <w:r w:rsidRPr="004D20AC">
        <w:t xml:space="preserve"> (optionally) waits for ~1ms or ‘R’ </w:t>
      </w:r>
      <w:r w:rsidR="005018AD">
        <w:t xml:space="preserve">and </w:t>
      </w:r>
      <w:r w:rsidRPr="004D20AC">
        <w:t>then sends data</w:t>
      </w:r>
      <w:r w:rsidR="005018AD">
        <w:t>.</w:t>
      </w:r>
    </w:p>
    <w:p w14:paraId="19956605" w14:textId="77777777" w:rsidR="005018AD" w:rsidRDefault="004D20AC" w:rsidP="005018AD">
      <w:pPr>
        <w:pStyle w:val="Text3"/>
        <w:numPr>
          <w:ilvl w:val="0"/>
          <w:numId w:val="25"/>
        </w:numPr>
      </w:pPr>
      <w:r w:rsidRPr="004D20AC">
        <w:t>T</w:t>
      </w:r>
      <w:r w:rsidR="00931D4D">
        <w:t>alaria TWO</w:t>
      </w:r>
      <w:r w:rsidRPr="004D20AC">
        <w:t xml:space="preserve"> receives </w:t>
      </w:r>
      <w:r w:rsidR="005018AD">
        <w:t xml:space="preserve">the </w:t>
      </w:r>
      <w:r w:rsidRPr="004D20AC">
        <w:t xml:space="preserve">data. </w:t>
      </w:r>
    </w:p>
    <w:p w14:paraId="0F4160B2" w14:textId="0605D83A" w:rsidR="004D20AC" w:rsidRPr="004D20AC" w:rsidRDefault="005018AD" w:rsidP="005018AD">
      <w:pPr>
        <w:pStyle w:val="Text3"/>
        <w:ind w:left="2520"/>
      </w:pPr>
      <w:r>
        <w:t xml:space="preserve">Note: </w:t>
      </w:r>
      <w:r w:rsidR="004D20AC" w:rsidRPr="004D20AC">
        <w:t>T</w:t>
      </w:r>
      <w:r w:rsidR="00931D4D">
        <w:t>alaria TWO</w:t>
      </w:r>
      <w:r w:rsidR="004D20AC" w:rsidRPr="004D20AC">
        <w:t xml:space="preserve"> </w:t>
      </w:r>
      <w:r>
        <w:t>performs</w:t>
      </w:r>
      <w:r w:rsidR="004D20AC" w:rsidRPr="004D20AC">
        <w:t xml:space="preserve"> error checking and let</w:t>
      </w:r>
      <w:r>
        <w:t>s the</w:t>
      </w:r>
      <w:r w:rsidR="004D20AC" w:rsidRPr="004D20AC">
        <w:t xml:space="preserve"> H</w:t>
      </w:r>
      <w:r>
        <w:t>ost</w:t>
      </w:r>
      <w:r w:rsidR="004D20AC" w:rsidRPr="004D20AC">
        <w:t xml:space="preserve"> know if re</w:t>
      </w:r>
      <w:r>
        <w:t>-</w:t>
      </w:r>
      <w:r w:rsidR="004D20AC" w:rsidRPr="004D20AC">
        <w:t xml:space="preserve">transmit is </w:t>
      </w:r>
      <w:r>
        <w:t xml:space="preserve">required. </w:t>
      </w:r>
    </w:p>
    <w:p w14:paraId="5A2749BB" w14:textId="092CEAB0" w:rsidR="004D20AC" w:rsidRPr="004D20AC" w:rsidRDefault="004D20AC" w:rsidP="005018AD">
      <w:pPr>
        <w:pStyle w:val="Text3"/>
        <w:numPr>
          <w:ilvl w:val="1"/>
          <w:numId w:val="25"/>
        </w:numPr>
      </w:pPr>
      <w:r w:rsidRPr="004D20AC">
        <w:t>T</w:t>
      </w:r>
      <w:r w:rsidR="00931D4D">
        <w:t>alaria TWO</w:t>
      </w:r>
      <w:r w:rsidRPr="004D20AC">
        <w:t xml:space="preserve"> can determine</w:t>
      </w:r>
      <w:r w:rsidR="005018AD">
        <w:t xml:space="preserve"> whether the</w:t>
      </w:r>
      <w:r w:rsidRPr="004D20AC">
        <w:t xml:space="preserve"> H</w:t>
      </w:r>
      <w:r w:rsidR="005018AD">
        <w:t xml:space="preserve">ost </w:t>
      </w:r>
      <w:r w:rsidRPr="004D20AC">
        <w:t xml:space="preserve">is done sending either by a timeout or </w:t>
      </w:r>
      <w:r w:rsidR="005018AD">
        <w:t>similar</w:t>
      </w:r>
      <w:r w:rsidRPr="004D20AC">
        <w:t xml:space="preserve"> protocol</w:t>
      </w:r>
      <w:r w:rsidR="005018AD">
        <w:t>.</w:t>
      </w:r>
    </w:p>
    <w:p w14:paraId="30446633" w14:textId="51660246" w:rsidR="004D20AC" w:rsidRPr="004D20AC" w:rsidRDefault="004D20AC" w:rsidP="005018AD">
      <w:pPr>
        <w:pStyle w:val="Text3"/>
        <w:numPr>
          <w:ilvl w:val="1"/>
          <w:numId w:val="25"/>
        </w:numPr>
      </w:pPr>
      <w:r w:rsidRPr="004D20AC">
        <w:t>T</w:t>
      </w:r>
      <w:r w:rsidR="00931D4D">
        <w:t xml:space="preserve">alaria TWO </w:t>
      </w:r>
      <w:r w:rsidRPr="004D20AC">
        <w:t xml:space="preserve">sends </w:t>
      </w:r>
      <w:r w:rsidR="005018AD">
        <w:t>an acknowledgement</w:t>
      </w:r>
      <w:r w:rsidRPr="004D20AC">
        <w:t xml:space="preserve"> byte ‘A’ after validating</w:t>
      </w:r>
      <w:r w:rsidR="005018AD">
        <w:t xml:space="preserve"> the</w:t>
      </w:r>
      <w:r w:rsidRPr="004D20AC">
        <w:t xml:space="preserve"> packet</w:t>
      </w:r>
      <w:r w:rsidR="005018AD">
        <w:t>.</w:t>
      </w:r>
    </w:p>
    <w:p w14:paraId="4B116F25" w14:textId="7CFCEEB7" w:rsidR="004D20AC" w:rsidRPr="004D20AC" w:rsidRDefault="004D20AC" w:rsidP="005018AD">
      <w:pPr>
        <w:pStyle w:val="Text3"/>
        <w:numPr>
          <w:ilvl w:val="1"/>
          <w:numId w:val="25"/>
        </w:numPr>
      </w:pPr>
      <w:r w:rsidRPr="004D20AC">
        <w:t>T</w:t>
      </w:r>
      <w:r w:rsidR="00931D4D">
        <w:t>alaria TWO</w:t>
      </w:r>
      <w:r w:rsidRPr="004D20AC">
        <w:t xml:space="preserve"> optionally waits</w:t>
      </w:r>
      <w:r w:rsidR="005018AD">
        <w:t xml:space="preserve"> </w:t>
      </w:r>
      <w:r w:rsidRPr="004D20AC">
        <w:t xml:space="preserve">(~10 </w:t>
      </w:r>
      <w:proofErr w:type="spellStart"/>
      <w:r w:rsidRPr="004D20AC">
        <w:t>ms</w:t>
      </w:r>
      <w:proofErr w:type="spellEnd"/>
      <w:r w:rsidRPr="004D20AC">
        <w:t>) for more incoming packets</w:t>
      </w:r>
      <w:r w:rsidR="005018AD">
        <w:t>.</w:t>
      </w:r>
    </w:p>
    <w:p w14:paraId="76E1B641" w14:textId="4AAD7222" w:rsidR="004D20AC" w:rsidRDefault="004D20AC" w:rsidP="005018AD">
      <w:pPr>
        <w:pStyle w:val="Text3"/>
        <w:numPr>
          <w:ilvl w:val="0"/>
          <w:numId w:val="25"/>
        </w:numPr>
        <w:jc w:val="both"/>
      </w:pPr>
      <w:r w:rsidRPr="004D20AC">
        <w:t>T</w:t>
      </w:r>
      <w:r w:rsidR="00931D4D">
        <w:t>alaria TWO</w:t>
      </w:r>
      <w:r w:rsidRPr="004D20AC">
        <w:t xml:space="preserve"> sends a byte ‘S’ to</w:t>
      </w:r>
      <w:r w:rsidR="005018AD">
        <w:t xml:space="preserve"> the</w:t>
      </w:r>
      <w:r w:rsidRPr="004D20AC">
        <w:t xml:space="preserve"> H</w:t>
      </w:r>
      <w:r w:rsidR="005018AD">
        <w:t>ost</w:t>
      </w:r>
      <w:r w:rsidRPr="004D20AC">
        <w:t xml:space="preserve"> to inform </w:t>
      </w:r>
      <w:r w:rsidR="005018AD">
        <w:t xml:space="preserve">the </w:t>
      </w:r>
      <w:r w:rsidRPr="004D20AC">
        <w:t>H</w:t>
      </w:r>
      <w:r w:rsidR="005018AD">
        <w:t xml:space="preserve">ost </w:t>
      </w:r>
      <w:r w:rsidRPr="004D20AC">
        <w:t>that the UART is entering SUSPEND state</w:t>
      </w:r>
      <w:r w:rsidR="005018AD">
        <w:t>.</w:t>
      </w:r>
    </w:p>
    <w:p w14:paraId="11EA5268" w14:textId="65680BB0" w:rsidR="00992DA4" w:rsidRDefault="00992DA4" w:rsidP="00992DA4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14:paraId="05158DF8" w14:textId="77777777" w:rsidR="005018AD" w:rsidRDefault="005966D4" w:rsidP="005018AD">
      <w:pPr>
        <w:pStyle w:val="Text3"/>
        <w:keepNext/>
        <w:jc w:val="center"/>
      </w:pPr>
      <w:r>
        <w:rPr>
          <w:noProof/>
        </w:rPr>
        <w:lastRenderedPageBreak/>
        <w:drawing>
          <wp:inline distT="0" distB="0" distL="0" distR="0" wp14:anchorId="4ED994CF" wp14:editId="56B94090">
            <wp:extent cx="5400000" cy="1968086"/>
            <wp:effectExtent l="19050" t="19050" r="10795" b="133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96808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16A8C4" w14:textId="083E3D10" w:rsidR="00C81E85" w:rsidRPr="00C81E85" w:rsidRDefault="005018AD" w:rsidP="005E14F8">
      <w:pPr>
        <w:pStyle w:val="Caption"/>
        <w:jc w:val="center"/>
      </w:pPr>
      <w:bookmarkStart w:id="38" w:name="_Toc109295125"/>
      <w:r>
        <w:t xml:space="preserve">Figure </w:t>
      </w:r>
      <w:fldSimple w:instr=" SEQ Figure \* ARABIC ">
        <w:r w:rsidR="000C46D6">
          <w:rPr>
            <w:noProof/>
          </w:rPr>
          <w:t>7</w:t>
        </w:r>
      </w:fldSimple>
      <w:r>
        <w:t xml:space="preserve">: </w:t>
      </w:r>
      <w:r w:rsidRPr="001C0746">
        <w:t>Wakeup from UART_BREAK and IPC communication with HOST</w:t>
      </w:r>
      <w:bookmarkEnd w:id="38"/>
    </w:p>
    <w:sectPr w:rsidR="00C81E85" w:rsidRPr="00C81E85" w:rsidSect="00CA4743">
      <w:footerReference w:type="default" r:id="rId17"/>
      <w:pgSz w:w="12240" w:h="15840"/>
      <w:pgMar w:top="1710" w:right="720" w:bottom="1080" w:left="810" w:header="450" w:footer="397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D7CCF" w14:textId="77777777" w:rsidR="00650E8F" w:rsidRDefault="00650E8F" w:rsidP="002F3C54">
      <w:r>
        <w:separator/>
      </w:r>
    </w:p>
    <w:p w14:paraId="17A9C14E" w14:textId="77777777" w:rsidR="00650E8F" w:rsidRDefault="00650E8F" w:rsidP="002F3C54"/>
  </w:endnote>
  <w:endnote w:type="continuationSeparator" w:id="0">
    <w:p w14:paraId="7C062020" w14:textId="77777777" w:rsidR="00650E8F" w:rsidRDefault="00650E8F" w:rsidP="002F3C54">
      <w:r>
        <w:continuationSeparator/>
      </w:r>
    </w:p>
    <w:p w14:paraId="120B5DF8" w14:textId="77777777" w:rsidR="00650E8F" w:rsidRDefault="00650E8F" w:rsidP="002F3C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Light">
    <w:altName w:val="Arial"/>
    <w:charset w:val="00"/>
    <w:family w:val="auto"/>
    <w:pitch w:val="variable"/>
    <w:sig w:usb0="E0000AFF" w:usb1="5000217F" w:usb2="00000021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dobe Devanagari"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362DC" w14:textId="1C249DBD" w:rsidR="004E543F" w:rsidRPr="00CA4743" w:rsidRDefault="004E543F" w:rsidP="00103AEB">
    <w:pPr>
      <w:pStyle w:val="Footer"/>
      <w:tabs>
        <w:tab w:val="clear" w:pos="4680"/>
        <w:tab w:val="clear" w:pos="9360"/>
        <w:tab w:val="center" w:pos="5245"/>
        <w:tab w:val="right" w:pos="10632"/>
      </w:tabs>
      <w:ind w:left="142" w:firstLine="57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EFA05" w14:textId="77777777" w:rsidR="00650E8F" w:rsidRDefault="00650E8F" w:rsidP="002F3C54">
      <w:r>
        <w:separator/>
      </w:r>
    </w:p>
    <w:p w14:paraId="278A66A3" w14:textId="77777777" w:rsidR="00650E8F" w:rsidRDefault="00650E8F" w:rsidP="002F3C54"/>
  </w:footnote>
  <w:footnote w:type="continuationSeparator" w:id="0">
    <w:p w14:paraId="50E8651B" w14:textId="77777777" w:rsidR="00650E8F" w:rsidRDefault="00650E8F" w:rsidP="002F3C54">
      <w:r>
        <w:continuationSeparator/>
      </w:r>
    </w:p>
    <w:p w14:paraId="7E7B984B" w14:textId="77777777" w:rsidR="00650E8F" w:rsidRDefault="00650E8F" w:rsidP="002F3C5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D3735"/>
    <w:multiLevelType w:val="multilevel"/>
    <w:tmpl w:val="C6427D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D911663"/>
    <w:multiLevelType w:val="multilevel"/>
    <w:tmpl w:val="2C3A33E0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2" w15:restartNumberingAfterBreak="0">
    <w:nsid w:val="12A32226"/>
    <w:multiLevelType w:val="hybridMultilevel"/>
    <w:tmpl w:val="FC18C2BC"/>
    <w:lvl w:ilvl="0" w:tplc="4009000F">
      <w:start w:val="1"/>
      <w:numFmt w:val="decimal"/>
      <w:lvlText w:val="%1."/>
      <w:lvlJc w:val="left"/>
      <w:pPr>
        <w:ind w:left="1980" w:hanging="360"/>
      </w:pPr>
    </w:lvl>
    <w:lvl w:ilvl="1" w:tplc="18BADA7A">
      <w:numFmt w:val="bullet"/>
      <w:lvlText w:val="•"/>
      <w:lvlJc w:val="left"/>
      <w:pPr>
        <w:ind w:left="2700" w:hanging="360"/>
      </w:pPr>
      <w:rPr>
        <w:rFonts w:ascii="Calibri" w:eastAsiaTheme="minorHAnsi" w:hAnsi="Calibri" w:cs="Calibri" w:hint="default"/>
      </w:rPr>
    </w:lvl>
    <w:lvl w:ilvl="2" w:tplc="4009001B" w:tentative="1">
      <w:start w:val="1"/>
      <w:numFmt w:val="lowerRoman"/>
      <w:lvlText w:val="%3."/>
      <w:lvlJc w:val="right"/>
      <w:pPr>
        <w:ind w:left="3420" w:hanging="180"/>
      </w:pPr>
    </w:lvl>
    <w:lvl w:ilvl="3" w:tplc="4009000F" w:tentative="1">
      <w:start w:val="1"/>
      <w:numFmt w:val="decimal"/>
      <w:lvlText w:val="%4."/>
      <w:lvlJc w:val="left"/>
      <w:pPr>
        <w:ind w:left="4140" w:hanging="360"/>
      </w:pPr>
    </w:lvl>
    <w:lvl w:ilvl="4" w:tplc="40090019" w:tentative="1">
      <w:start w:val="1"/>
      <w:numFmt w:val="lowerLetter"/>
      <w:lvlText w:val="%5."/>
      <w:lvlJc w:val="left"/>
      <w:pPr>
        <w:ind w:left="4860" w:hanging="360"/>
      </w:pPr>
    </w:lvl>
    <w:lvl w:ilvl="5" w:tplc="4009001B" w:tentative="1">
      <w:start w:val="1"/>
      <w:numFmt w:val="lowerRoman"/>
      <w:lvlText w:val="%6."/>
      <w:lvlJc w:val="right"/>
      <w:pPr>
        <w:ind w:left="5580" w:hanging="180"/>
      </w:pPr>
    </w:lvl>
    <w:lvl w:ilvl="6" w:tplc="4009000F" w:tentative="1">
      <w:start w:val="1"/>
      <w:numFmt w:val="decimal"/>
      <w:lvlText w:val="%7."/>
      <w:lvlJc w:val="left"/>
      <w:pPr>
        <w:ind w:left="6300" w:hanging="360"/>
      </w:pPr>
    </w:lvl>
    <w:lvl w:ilvl="7" w:tplc="40090019" w:tentative="1">
      <w:start w:val="1"/>
      <w:numFmt w:val="lowerLetter"/>
      <w:lvlText w:val="%8."/>
      <w:lvlJc w:val="left"/>
      <w:pPr>
        <w:ind w:left="7020" w:hanging="360"/>
      </w:pPr>
    </w:lvl>
    <w:lvl w:ilvl="8" w:tplc="40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3" w15:restartNumberingAfterBreak="0">
    <w:nsid w:val="18971026"/>
    <w:multiLevelType w:val="hybridMultilevel"/>
    <w:tmpl w:val="C07A804E"/>
    <w:lvl w:ilvl="0" w:tplc="4009000F">
      <w:start w:val="1"/>
      <w:numFmt w:val="decimal"/>
      <w:lvlText w:val="%1."/>
      <w:lvlJc w:val="left"/>
      <w:pPr>
        <w:ind w:left="1980" w:hanging="360"/>
      </w:pPr>
    </w:lvl>
    <w:lvl w:ilvl="1" w:tplc="B30C81F8">
      <w:numFmt w:val="bullet"/>
      <w:lvlText w:val="•"/>
      <w:lvlJc w:val="left"/>
      <w:pPr>
        <w:ind w:left="2700" w:hanging="360"/>
      </w:pPr>
      <w:rPr>
        <w:rFonts w:ascii="Calibri" w:eastAsiaTheme="minorHAnsi" w:hAnsi="Calibri" w:cs="Calibri" w:hint="default"/>
      </w:rPr>
    </w:lvl>
    <w:lvl w:ilvl="2" w:tplc="4009001B" w:tentative="1">
      <w:start w:val="1"/>
      <w:numFmt w:val="lowerRoman"/>
      <w:lvlText w:val="%3."/>
      <w:lvlJc w:val="right"/>
      <w:pPr>
        <w:ind w:left="3420" w:hanging="180"/>
      </w:pPr>
    </w:lvl>
    <w:lvl w:ilvl="3" w:tplc="4009000F" w:tentative="1">
      <w:start w:val="1"/>
      <w:numFmt w:val="decimal"/>
      <w:lvlText w:val="%4."/>
      <w:lvlJc w:val="left"/>
      <w:pPr>
        <w:ind w:left="4140" w:hanging="360"/>
      </w:pPr>
    </w:lvl>
    <w:lvl w:ilvl="4" w:tplc="40090019" w:tentative="1">
      <w:start w:val="1"/>
      <w:numFmt w:val="lowerLetter"/>
      <w:lvlText w:val="%5."/>
      <w:lvlJc w:val="left"/>
      <w:pPr>
        <w:ind w:left="4860" w:hanging="360"/>
      </w:pPr>
    </w:lvl>
    <w:lvl w:ilvl="5" w:tplc="4009001B" w:tentative="1">
      <w:start w:val="1"/>
      <w:numFmt w:val="lowerRoman"/>
      <w:lvlText w:val="%6."/>
      <w:lvlJc w:val="right"/>
      <w:pPr>
        <w:ind w:left="5580" w:hanging="180"/>
      </w:pPr>
    </w:lvl>
    <w:lvl w:ilvl="6" w:tplc="4009000F" w:tentative="1">
      <w:start w:val="1"/>
      <w:numFmt w:val="decimal"/>
      <w:lvlText w:val="%7."/>
      <w:lvlJc w:val="left"/>
      <w:pPr>
        <w:ind w:left="6300" w:hanging="360"/>
      </w:pPr>
    </w:lvl>
    <w:lvl w:ilvl="7" w:tplc="40090019" w:tentative="1">
      <w:start w:val="1"/>
      <w:numFmt w:val="lowerLetter"/>
      <w:lvlText w:val="%8."/>
      <w:lvlJc w:val="left"/>
      <w:pPr>
        <w:ind w:left="7020" w:hanging="360"/>
      </w:pPr>
    </w:lvl>
    <w:lvl w:ilvl="8" w:tplc="40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4" w15:restartNumberingAfterBreak="0">
    <w:nsid w:val="1B0B3D3A"/>
    <w:multiLevelType w:val="hybridMultilevel"/>
    <w:tmpl w:val="0ED8C970"/>
    <w:lvl w:ilvl="0" w:tplc="68224CBA">
      <w:numFmt w:val="bullet"/>
      <w:lvlText w:val="•"/>
      <w:lvlJc w:val="left"/>
      <w:pPr>
        <w:ind w:left="16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 w15:restartNumberingAfterBreak="0">
    <w:nsid w:val="1B4A0DC0"/>
    <w:multiLevelType w:val="hybridMultilevel"/>
    <w:tmpl w:val="87844166"/>
    <w:lvl w:ilvl="0" w:tplc="4009000F">
      <w:start w:val="1"/>
      <w:numFmt w:val="decimal"/>
      <w:lvlText w:val="%1."/>
      <w:lvlJc w:val="left"/>
      <w:pPr>
        <w:ind w:left="2520" w:hanging="360"/>
      </w:p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304D41A7"/>
    <w:multiLevelType w:val="hybridMultilevel"/>
    <w:tmpl w:val="BCDCF20C"/>
    <w:lvl w:ilvl="0" w:tplc="4009000F">
      <w:start w:val="1"/>
      <w:numFmt w:val="decimal"/>
      <w:lvlText w:val="%1."/>
      <w:lvlJc w:val="left"/>
      <w:pPr>
        <w:ind w:left="1980" w:hanging="360"/>
      </w:pPr>
    </w:lvl>
    <w:lvl w:ilvl="1" w:tplc="40090019" w:tentative="1">
      <w:start w:val="1"/>
      <w:numFmt w:val="lowerLetter"/>
      <w:lvlText w:val="%2."/>
      <w:lvlJc w:val="left"/>
      <w:pPr>
        <w:ind w:left="2700" w:hanging="360"/>
      </w:pPr>
    </w:lvl>
    <w:lvl w:ilvl="2" w:tplc="4009001B" w:tentative="1">
      <w:start w:val="1"/>
      <w:numFmt w:val="lowerRoman"/>
      <w:lvlText w:val="%3."/>
      <w:lvlJc w:val="right"/>
      <w:pPr>
        <w:ind w:left="3420" w:hanging="180"/>
      </w:pPr>
    </w:lvl>
    <w:lvl w:ilvl="3" w:tplc="4009000F" w:tentative="1">
      <w:start w:val="1"/>
      <w:numFmt w:val="decimal"/>
      <w:lvlText w:val="%4."/>
      <w:lvlJc w:val="left"/>
      <w:pPr>
        <w:ind w:left="4140" w:hanging="360"/>
      </w:pPr>
    </w:lvl>
    <w:lvl w:ilvl="4" w:tplc="40090019" w:tentative="1">
      <w:start w:val="1"/>
      <w:numFmt w:val="lowerLetter"/>
      <w:lvlText w:val="%5."/>
      <w:lvlJc w:val="left"/>
      <w:pPr>
        <w:ind w:left="4860" w:hanging="360"/>
      </w:pPr>
    </w:lvl>
    <w:lvl w:ilvl="5" w:tplc="4009001B" w:tentative="1">
      <w:start w:val="1"/>
      <w:numFmt w:val="lowerRoman"/>
      <w:lvlText w:val="%6."/>
      <w:lvlJc w:val="right"/>
      <w:pPr>
        <w:ind w:left="5580" w:hanging="180"/>
      </w:pPr>
    </w:lvl>
    <w:lvl w:ilvl="6" w:tplc="4009000F" w:tentative="1">
      <w:start w:val="1"/>
      <w:numFmt w:val="decimal"/>
      <w:lvlText w:val="%7."/>
      <w:lvlJc w:val="left"/>
      <w:pPr>
        <w:ind w:left="6300" w:hanging="360"/>
      </w:pPr>
    </w:lvl>
    <w:lvl w:ilvl="7" w:tplc="40090019" w:tentative="1">
      <w:start w:val="1"/>
      <w:numFmt w:val="lowerLetter"/>
      <w:lvlText w:val="%8."/>
      <w:lvlJc w:val="left"/>
      <w:pPr>
        <w:ind w:left="7020" w:hanging="360"/>
      </w:pPr>
    </w:lvl>
    <w:lvl w:ilvl="8" w:tplc="40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7" w15:restartNumberingAfterBreak="0">
    <w:nsid w:val="32517F71"/>
    <w:multiLevelType w:val="hybridMultilevel"/>
    <w:tmpl w:val="E47C2572"/>
    <w:lvl w:ilvl="0" w:tplc="4009000F">
      <w:start w:val="1"/>
      <w:numFmt w:val="decimal"/>
      <w:lvlText w:val="%1."/>
      <w:lvlJc w:val="left"/>
      <w:pPr>
        <w:ind w:left="2520" w:hanging="360"/>
      </w:p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37092289"/>
    <w:multiLevelType w:val="hybridMultilevel"/>
    <w:tmpl w:val="22B86912"/>
    <w:lvl w:ilvl="0" w:tplc="4009000F">
      <w:start w:val="1"/>
      <w:numFmt w:val="decimal"/>
      <w:lvlText w:val="%1."/>
      <w:lvlJc w:val="left"/>
      <w:pPr>
        <w:ind w:left="1980" w:hanging="360"/>
      </w:pPr>
    </w:lvl>
    <w:lvl w:ilvl="1" w:tplc="40090019" w:tentative="1">
      <w:start w:val="1"/>
      <w:numFmt w:val="lowerLetter"/>
      <w:lvlText w:val="%2."/>
      <w:lvlJc w:val="left"/>
      <w:pPr>
        <w:ind w:left="2700" w:hanging="360"/>
      </w:pPr>
    </w:lvl>
    <w:lvl w:ilvl="2" w:tplc="4009001B" w:tentative="1">
      <w:start w:val="1"/>
      <w:numFmt w:val="lowerRoman"/>
      <w:lvlText w:val="%3."/>
      <w:lvlJc w:val="right"/>
      <w:pPr>
        <w:ind w:left="3420" w:hanging="180"/>
      </w:pPr>
    </w:lvl>
    <w:lvl w:ilvl="3" w:tplc="4009000F" w:tentative="1">
      <w:start w:val="1"/>
      <w:numFmt w:val="decimal"/>
      <w:lvlText w:val="%4."/>
      <w:lvlJc w:val="left"/>
      <w:pPr>
        <w:ind w:left="4140" w:hanging="360"/>
      </w:pPr>
    </w:lvl>
    <w:lvl w:ilvl="4" w:tplc="40090019" w:tentative="1">
      <w:start w:val="1"/>
      <w:numFmt w:val="lowerLetter"/>
      <w:lvlText w:val="%5."/>
      <w:lvlJc w:val="left"/>
      <w:pPr>
        <w:ind w:left="4860" w:hanging="360"/>
      </w:pPr>
    </w:lvl>
    <w:lvl w:ilvl="5" w:tplc="4009001B" w:tentative="1">
      <w:start w:val="1"/>
      <w:numFmt w:val="lowerRoman"/>
      <w:lvlText w:val="%6."/>
      <w:lvlJc w:val="right"/>
      <w:pPr>
        <w:ind w:left="5580" w:hanging="180"/>
      </w:pPr>
    </w:lvl>
    <w:lvl w:ilvl="6" w:tplc="4009000F" w:tentative="1">
      <w:start w:val="1"/>
      <w:numFmt w:val="decimal"/>
      <w:lvlText w:val="%7."/>
      <w:lvlJc w:val="left"/>
      <w:pPr>
        <w:ind w:left="6300" w:hanging="360"/>
      </w:pPr>
    </w:lvl>
    <w:lvl w:ilvl="7" w:tplc="40090019" w:tentative="1">
      <w:start w:val="1"/>
      <w:numFmt w:val="lowerLetter"/>
      <w:lvlText w:val="%8."/>
      <w:lvlJc w:val="left"/>
      <w:pPr>
        <w:ind w:left="7020" w:hanging="360"/>
      </w:pPr>
    </w:lvl>
    <w:lvl w:ilvl="8" w:tplc="40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9" w15:restartNumberingAfterBreak="0">
    <w:nsid w:val="3938622F"/>
    <w:multiLevelType w:val="hybridMultilevel"/>
    <w:tmpl w:val="AA2E1C70"/>
    <w:lvl w:ilvl="0" w:tplc="4009000F">
      <w:start w:val="1"/>
      <w:numFmt w:val="decimal"/>
      <w:lvlText w:val="%1."/>
      <w:lvlJc w:val="left"/>
      <w:pPr>
        <w:ind w:left="1980" w:hanging="360"/>
      </w:pPr>
    </w:lvl>
    <w:lvl w:ilvl="1" w:tplc="40090019" w:tentative="1">
      <w:start w:val="1"/>
      <w:numFmt w:val="lowerLetter"/>
      <w:lvlText w:val="%2."/>
      <w:lvlJc w:val="left"/>
      <w:pPr>
        <w:ind w:left="2700" w:hanging="360"/>
      </w:pPr>
    </w:lvl>
    <w:lvl w:ilvl="2" w:tplc="4009001B" w:tentative="1">
      <w:start w:val="1"/>
      <w:numFmt w:val="lowerRoman"/>
      <w:lvlText w:val="%3."/>
      <w:lvlJc w:val="right"/>
      <w:pPr>
        <w:ind w:left="3420" w:hanging="180"/>
      </w:pPr>
    </w:lvl>
    <w:lvl w:ilvl="3" w:tplc="4009000F" w:tentative="1">
      <w:start w:val="1"/>
      <w:numFmt w:val="decimal"/>
      <w:lvlText w:val="%4."/>
      <w:lvlJc w:val="left"/>
      <w:pPr>
        <w:ind w:left="4140" w:hanging="360"/>
      </w:pPr>
    </w:lvl>
    <w:lvl w:ilvl="4" w:tplc="40090019" w:tentative="1">
      <w:start w:val="1"/>
      <w:numFmt w:val="lowerLetter"/>
      <w:lvlText w:val="%5."/>
      <w:lvlJc w:val="left"/>
      <w:pPr>
        <w:ind w:left="4860" w:hanging="360"/>
      </w:pPr>
    </w:lvl>
    <w:lvl w:ilvl="5" w:tplc="4009001B" w:tentative="1">
      <w:start w:val="1"/>
      <w:numFmt w:val="lowerRoman"/>
      <w:lvlText w:val="%6."/>
      <w:lvlJc w:val="right"/>
      <w:pPr>
        <w:ind w:left="5580" w:hanging="180"/>
      </w:pPr>
    </w:lvl>
    <w:lvl w:ilvl="6" w:tplc="4009000F" w:tentative="1">
      <w:start w:val="1"/>
      <w:numFmt w:val="decimal"/>
      <w:lvlText w:val="%7."/>
      <w:lvlJc w:val="left"/>
      <w:pPr>
        <w:ind w:left="6300" w:hanging="360"/>
      </w:pPr>
    </w:lvl>
    <w:lvl w:ilvl="7" w:tplc="40090019" w:tentative="1">
      <w:start w:val="1"/>
      <w:numFmt w:val="lowerLetter"/>
      <w:lvlText w:val="%8."/>
      <w:lvlJc w:val="left"/>
      <w:pPr>
        <w:ind w:left="7020" w:hanging="360"/>
      </w:pPr>
    </w:lvl>
    <w:lvl w:ilvl="8" w:tplc="40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0" w15:restartNumberingAfterBreak="0">
    <w:nsid w:val="3C8B5B75"/>
    <w:multiLevelType w:val="hybridMultilevel"/>
    <w:tmpl w:val="C3960096"/>
    <w:lvl w:ilvl="0" w:tplc="0DE466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FAB39E2"/>
    <w:multiLevelType w:val="hybridMultilevel"/>
    <w:tmpl w:val="A0BE114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0525312"/>
    <w:multiLevelType w:val="hybridMultilevel"/>
    <w:tmpl w:val="BE229FB2"/>
    <w:lvl w:ilvl="0" w:tplc="4009000F">
      <w:start w:val="1"/>
      <w:numFmt w:val="decimal"/>
      <w:lvlText w:val="%1."/>
      <w:lvlJc w:val="left"/>
      <w:pPr>
        <w:ind w:left="1980" w:hanging="360"/>
      </w:pPr>
    </w:lvl>
    <w:lvl w:ilvl="1" w:tplc="40090019" w:tentative="1">
      <w:start w:val="1"/>
      <w:numFmt w:val="lowerLetter"/>
      <w:lvlText w:val="%2."/>
      <w:lvlJc w:val="left"/>
      <w:pPr>
        <w:ind w:left="2700" w:hanging="360"/>
      </w:pPr>
    </w:lvl>
    <w:lvl w:ilvl="2" w:tplc="4009001B" w:tentative="1">
      <w:start w:val="1"/>
      <w:numFmt w:val="lowerRoman"/>
      <w:lvlText w:val="%3."/>
      <w:lvlJc w:val="right"/>
      <w:pPr>
        <w:ind w:left="3420" w:hanging="180"/>
      </w:pPr>
    </w:lvl>
    <w:lvl w:ilvl="3" w:tplc="4009000F" w:tentative="1">
      <w:start w:val="1"/>
      <w:numFmt w:val="decimal"/>
      <w:lvlText w:val="%4."/>
      <w:lvlJc w:val="left"/>
      <w:pPr>
        <w:ind w:left="4140" w:hanging="360"/>
      </w:pPr>
    </w:lvl>
    <w:lvl w:ilvl="4" w:tplc="40090019" w:tentative="1">
      <w:start w:val="1"/>
      <w:numFmt w:val="lowerLetter"/>
      <w:lvlText w:val="%5."/>
      <w:lvlJc w:val="left"/>
      <w:pPr>
        <w:ind w:left="4860" w:hanging="360"/>
      </w:pPr>
    </w:lvl>
    <w:lvl w:ilvl="5" w:tplc="4009001B" w:tentative="1">
      <w:start w:val="1"/>
      <w:numFmt w:val="lowerRoman"/>
      <w:lvlText w:val="%6."/>
      <w:lvlJc w:val="right"/>
      <w:pPr>
        <w:ind w:left="5580" w:hanging="180"/>
      </w:pPr>
    </w:lvl>
    <w:lvl w:ilvl="6" w:tplc="4009000F" w:tentative="1">
      <w:start w:val="1"/>
      <w:numFmt w:val="decimal"/>
      <w:lvlText w:val="%7."/>
      <w:lvlJc w:val="left"/>
      <w:pPr>
        <w:ind w:left="6300" w:hanging="360"/>
      </w:pPr>
    </w:lvl>
    <w:lvl w:ilvl="7" w:tplc="40090019" w:tentative="1">
      <w:start w:val="1"/>
      <w:numFmt w:val="lowerLetter"/>
      <w:lvlText w:val="%8."/>
      <w:lvlJc w:val="left"/>
      <w:pPr>
        <w:ind w:left="7020" w:hanging="360"/>
      </w:pPr>
    </w:lvl>
    <w:lvl w:ilvl="8" w:tplc="40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3" w15:restartNumberingAfterBreak="0">
    <w:nsid w:val="47750451"/>
    <w:multiLevelType w:val="hybridMultilevel"/>
    <w:tmpl w:val="8CA66580"/>
    <w:lvl w:ilvl="0" w:tplc="823839F2">
      <w:numFmt w:val="bullet"/>
      <w:lvlText w:val="•"/>
      <w:lvlJc w:val="left"/>
      <w:pPr>
        <w:ind w:left="16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4" w15:restartNumberingAfterBreak="0">
    <w:nsid w:val="4C04769D"/>
    <w:multiLevelType w:val="hybridMultilevel"/>
    <w:tmpl w:val="22B86912"/>
    <w:lvl w:ilvl="0" w:tplc="FFFFFFFF">
      <w:start w:val="1"/>
      <w:numFmt w:val="decimal"/>
      <w:lvlText w:val="%1."/>
      <w:lvlJc w:val="left"/>
      <w:pPr>
        <w:ind w:left="1980" w:hanging="360"/>
      </w:pPr>
    </w:lvl>
    <w:lvl w:ilvl="1" w:tplc="FFFFFFFF" w:tentative="1">
      <w:start w:val="1"/>
      <w:numFmt w:val="lowerLetter"/>
      <w:lvlText w:val="%2."/>
      <w:lvlJc w:val="left"/>
      <w:pPr>
        <w:ind w:left="2700" w:hanging="360"/>
      </w:pPr>
    </w:lvl>
    <w:lvl w:ilvl="2" w:tplc="FFFFFFFF" w:tentative="1">
      <w:start w:val="1"/>
      <w:numFmt w:val="lowerRoman"/>
      <w:lvlText w:val="%3."/>
      <w:lvlJc w:val="right"/>
      <w:pPr>
        <w:ind w:left="3420" w:hanging="180"/>
      </w:pPr>
    </w:lvl>
    <w:lvl w:ilvl="3" w:tplc="FFFFFFFF" w:tentative="1">
      <w:start w:val="1"/>
      <w:numFmt w:val="decimal"/>
      <w:lvlText w:val="%4."/>
      <w:lvlJc w:val="left"/>
      <w:pPr>
        <w:ind w:left="4140" w:hanging="360"/>
      </w:pPr>
    </w:lvl>
    <w:lvl w:ilvl="4" w:tplc="FFFFFFFF" w:tentative="1">
      <w:start w:val="1"/>
      <w:numFmt w:val="lowerLetter"/>
      <w:lvlText w:val="%5."/>
      <w:lvlJc w:val="left"/>
      <w:pPr>
        <w:ind w:left="4860" w:hanging="360"/>
      </w:pPr>
    </w:lvl>
    <w:lvl w:ilvl="5" w:tplc="FFFFFFFF" w:tentative="1">
      <w:start w:val="1"/>
      <w:numFmt w:val="lowerRoman"/>
      <w:lvlText w:val="%6."/>
      <w:lvlJc w:val="right"/>
      <w:pPr>
        <w:ind w:left="5580" w:hanging="180"/>
      </w:pPr>
    </w:lvl>
    <w:lvl w:ilvl="6" w:tplc="FFFFFFFF" w:tentative="1">
      <w:start w:val="1"/>
      <w:numFmt w:val="decimal"/>
      <w:lvlText w:val="%7."/>
      <w:lvlJc w:val="left"/>
      <w:pPr>
        <w:ind w:left="6300" w:hanging="360"/>
      </w:pPr>
    </w:lvl>
    <w:lvl w:ilvl="7" w:tplc="FFFFFFFF" w:tentative="1">
      <w:start w:val="1"/>
      <w:numFmt w:val="lowerLetter"/>
      <w:lvlText w:val="%8."/>
      <w:lvlJc w:val="left"/>
      <w:pPr>
        <w:ind w:left="7020" w:hanging="360"/>
      </w:pPr>
    </w:lvl>
    <w:lvl w:ilvl="8" w:tplc="FFFFFFFF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5" w15:restartNumberingAfterBreak="0">
    <w:nsid w:val="5348282E"/>
    <w:multiLevelType w:val="hybridMultilevel"/>
    <w:tmpl w:val="68588EE8"/>
    <w:lvl w:ilvl="0" w:tplc="4009000F">
      <w:start w:val="1"/>
      <w:numFmt w:val="decimal"/>
      <w:lvlText w:val="%1."/>
      <w:lvlJc w:val="left"/>
      <w:pPr>
        <w:ind w:left="1980" w:hanging="360"/>
      </w:pPr>
    </w:lvl>
    <w:lvl w:ilvl="1" w:tplc="40090019" w:tentative="1">
      <w:start w:val="1"/>
      <w:numFmt w:val="lowerLetter"/>
      <w:lvlText w:val="%2."/>
      <w:lvlJc w:val="left"/>
      <w:pPr>
        <w:ind w:left="2700" w:hanging="360"/>
      </w:pPr>
    </w:lvl>
    <w:lvl w:ilvl="2" w:tplc="4009001B" w:tentative="1">
      <w:start w:val="1"/>
      <w:numFmt w:val="lowerRoman"/>
      <w:lvlText w:val="%3."/>
      <w:lvlJc w:val="right"/>
      <w:pPr>
        <w:ind w:left="3420" w:hanging="180"/>
      </w:pPr>
    </w:lvl>
    <w:lvl w:ilvl="3" w:tplc="4009000F" w:tentative="1">
      <w:start w:val="1"/>
      <w:numFmt w:val="decimal"/>
      <w:lvlText w:val="%4."/>
      <w:lvlJc w:val="left"/>
      <w:pPr>
        <w:ind w:left="4140" w:hanging="360"/>
      </w:pPr>
    </w:lvl>
    <w:lvl w:ilvl="4" w:tplc="40090019" w:tentative="1">
      <w:start w:val="1"/>
      <w:numFmt w:val="lowerLetter"/>
      <w:lvlText w:val="%5."/>
      <w:lvlJc w:val="left"/>
      <w:pPr>
        <w:ind w:left="4860" w:hanging="360"/>
      </w:pPr>
    </w:lvl>
    <w:lvl w:ilvl="5" w:tplc="4009001B" w:tentative="1">
      <w:start w:val="1"/>
      <w:numFmt w:val="lowerRoman"/>
      <w:lvlText w:val="%6."/>
      <w:lvlJc w:val="right"/>
      <w:pPr>
        <w:ind w:left="5580" w:hanging="180"/>
      </w:pPr>
    </w:lvl>
    <w:lvl w:ilvl="6" w:tplc="4009000F" w:tentative="1">
      <w:start w:val="1"/>
      <w:numFmt w:val="decimal"/>
      <w:lvlText w:val="%7."/>
      <w:lvlJc w:val="left"/>
      <w:pPr>
        <w:ind w:left="6300" w:hanging="360"/>
      </w:pPr>
    </w:lvl>
    <w:lvl w:ilvl="7" w:tplc="40090019" w:tentative="1">
      <w:start w:val="1"/>
      <w:numFmt w:val="lowerLetter"/>
      <w:lvlText w:val="%8."/>
      <w:lvlJc w:val="left"/>
      <w:pPr>
        <w:ind w:left="7020" w:hanging="360"/>
      </w:pPr>
    </w:lvl>
    <w:lvl w:ilvl="8" w:tplc="40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6" w15:restartNumberingAfterBreak="0">
    <w:nsid w:val="5579440D"/>
    <w:multiLevelType w:val="hybridMultilevel"/>
    <w:tmpl w:val="B6B6166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CB12B7A"/>
    <w:multiLevelType w:val="multilevel"/>
    <w:tmpl w:val="3850DD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8" w15:restartNumberingAfterBreak="0">
    <w:nsid w:val="5E7F7AF9"/>
    <w:multiLevelType w:val="hybridMultilevel"/>
    <w:tmpl w:val="87844166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 w15:restartNumberingAfterBreak="0">
    <w:nsid w:val="6A8B214C"/>
    <w:multiLevelType w:val="hybridMultilevel"/>
    <w:tmpl w:val="39EC860A"/>
    <w:lvl w:ilvl="0" w:tplc="4009000F">
      <w:start w:val="1"/>
      <w:numFmt w:val="decimal"/>
      <w:lvlText w:val="%1."/>
      <w:lvlJc w:val="left"/>
      <w:pPr>
        <w:ind w:left="1980" w:hanging="360"/>
      </w:pPr>
    </w:lvl>
    <w:lvl w:ilvl="1" w:tplc="40090019" w:tentative="1">
      <w:start w:val="1"/>
      <w:numFmt w:val="lowerLetter"/>
      <w:lvlText w:val="%2."/>
      <w:lvlJc w:val="left"/>
      <w:pPr>
        <w:ind w:left="2700" w:hanging="360"/>
      </w:pPr>
    </w:lvl>
    <w:lvl w:ilvl="2" w:tplc="4009001B" w:tentative="1">
      <w:start w:val="1"/>
      <w:numFmt w:val="lowerRoman"/>
      <w:lvlText w:val="%3."/>
      <w:lvlJc w:val="right"/>
      <w:pPr>
        <w:ind w:left="3420" w:hanging="180"/>
      </w:pPr>
    </w:lvl>
    <w:lvl w:ilvl="3" w:tplc="4009000F" w:tentative="1">
      <w:start w:val="1"/>
      <w:numFmt w:val="decimal"/>
      <w:lvlText w:val="%4."/>
      <w:lvlJc w:val="left"/>
      <w:pPr>
        <w:ind w:left="4140" w:hanging="360"/>
      </w:pPr>
    </w:lvl>
    <w:lvl w:ilvl="4" w:tplc="40090019" w:tentative="1">
      <w:start w:val="1"/>
      <w:numFmt w:val="lowerLetter"/>
      <w:lvlText w:val="%5."/>
      <w:lvlJc w:val="left"/>
      <w:pPr>
        <w:ind w:left="4860" w:hanging="360"/>
      </w:pPr>
    </w:lvl>
    <w:lvl w:ilvl="5" w:tplc="4009001B" w:tentative="1">
      <w:start w:val="1"/>
      <w:numFmt w:val="lowerRoman"/>
      <w:lvlText w:val="%6."/>
      <w:lvlJc w:val="right"/>
      <w:pPr>
        <w:ind w:left="5580" w:hanging="180"/>
      </w:pPr>
    </w:lvl>
    <w:lvl w:ilvl="6" w:tplc="4009000F" w:tentative="1">
      <w:start w:val="1"/>
      <w:numFmt w:val="decimal"/>
      <w:lvlText w:val="%7."/>
      <w:lvlJc w:val="left"/>
      <w:pPr>
        <w:ind w:left="6300" w:hanging="360"/>
      </w:pPr>
    </w:lvl>
    <w:lvl w:ilvl="7" w:tplc="40090019" w:tentative="1">
      <w:start w:val="1"/>
      <w:numFmt w:val="lowerLetter"/>
      <w:lvlText w:val="%8."/>
      <w:lvlJc w:val="left"/>
      <w:pPr>
        <w:ind w:left="7020" w:hanging="360"/>
      </w:pPr>
    </w:lvl>
    <w:lvl w:ilvl="8" w:tplc="40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0" w15:restartNumberingAfterBreak="0">
    <w:nsid w:val="6BF264EC"/>
    <w:multiLevelType w:val="hybridMultilevel"/>
    <w:tmpl w:val="EDB6249A"/>
    <w:lvl w:ilvl="0" w:tplc="4009000F">
      <w:start w:val="1"/>
      <w:numFmt w:val="decimal"/>
      <w:lvlText w:val="%1."/>
      <w:lvlJc w:val="left"/>
      <w:pPr>
        <w:ind w:left="1980" w:hanging="360"/>
      </w:pPr>
    </w:lvl>
    <w:lvl w:ilvl="1" w:tplc="40090019" w:tentative="1">
      <w:start w:val="1"/>
      <w:numFmt w:val="lowerLetter"/>
      <w:lvlText w:val="%2."/>
      <w:lvlJc w:val="left"/>
      <w:pPr>
        <w:ind w:left="2700" w:hanging="360"/>
      </w:pPr>
    </w:lvl>
    <w:lvl w:ilvl="2" w:tplc="4009001B" w:tentative="1">
      <w:start w:val="1"/>
      <w:numFmt w:val="lowerRoman"/>
      <w:lvlText w:val="%3."/>
      <w:lvlJc w:val="right"/>
      <w:pPr>
        <w:ind w:left="3420" w:hanging="180"/>
      </w:pPr>
    </w:lvl>
    <w:lvl w:ilvl="3" w:tplc="4009000F" w:tentative="1">
      <w:start w:val="1"/>
      <w:numFmt w:val="decimal"/>
      <w:lvlText w:val="%4."/>
      <w:lvlJc w:val="left"/>
      <w:pPr>
        <w:ind w:left="4140" w:hanging="360"/>
      </w:pPr>
    </w:lvl>
    <w:lvl w:ilvl="4" w:tplc="40090019" w:tentative="1">
      <w:start w:val="1"/>
      <w:numFmt w:val="lowerLetter"/>
      <w:lvlText w:val="%5."/>
      <w:lvlJc w:val="left"/>
      <w:pPr>
        <w:ind w:left="4860" w:hanging="360"/>
      </w:pPr>
    </w:lvl>
    <w:lvl w:ilvl="5" w:tplc="4009001B" w:tentative="1">
      <w:start w:val="1"/>
      <w:numFmt w:val="lowerRoman"/>
      <w:lvlText w:val="%6."/>
      <w:lvlJc w:val="right"/>
      <w:pPr>
        <w:ind w:left="5580" w:hanging="180"/>
      </w:pPr>
    </w:lvl>
    <w:lvl w:ilvl="6" w:tplc="4009000F" w:tentative="1">
      <w:start w:val="1"/>
      <w:numFmt w:val="decimal"/>
      <w:lvlText w:val="%7."/>
      <w:lvlJc w:val="left"/>
      <w:pPr>
        <w:ind w:left="6300" w:hanging="360"/>
      </w:pPr>
    </w:lvl>
    <w:lvl w:ilvl="7" w:tplc="40090019" w:tentative="1">
      <w:start w:val="1"/>
      <w:numFmt w:val="lowerLetter"/>
      <w:lvlText w:val="%8."/>
      <w:lvlJc w:val="left"/>
      <w:pPr>
        <w:ind w:left="7020" w:hanging="360"/>
      </w:pPr>
    </w:lvl>
    <w:lvl w:ilvl="8" w:tplc="40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1" w15:restartNumberingAfterBreak="0">
    <w:nsid w:val="73444220"/>
    <w:multiLevelType w:val="hybridMultilevel"/>
    <w:tmpl w:val="87844166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2" w15:restartNumberingAfterBreak="0">
    <w:nsid w:val="7A2E036F"/>
    <w:multiLevelType w:val="hybridMultilevel"/>
    <w:tmpl w:val="6A025026"/>
    <w:lvl w:ilvl="0" w:tplc="4ADAED92">
      <w:start w:val="1"/>
      <w:numFmt w:val="decimal"/>
      <w:lvlText w:val="%1."/>
      <w:lvlJc w:val="left"/>
      <w:pPr>
        <w:ind w:left="1980" w:hanging="360"/>
      </w:pPr>
      <w:rPr>
        <w:rFonts w:asciiTheme="minorHAnsi" w:hAnsiTheme="minorHAnsi"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2700" w:hanging="360"/>
      </w:pPr>
    </w:lvl>
    <w:lvl w:ilvl="2" w:tplc="4009001B" w:tentative="1">
      <w:start w:val="1"/>
      <w:numFmt w:val="lowerRoman"/>
      <w:lvlText w:val="%3."/>
      <w:lvlJc w:val="right"/>
      <w:pPr>
        <w:ind w:left="3420" w:hanging="180"/>
      </w:pPr>
    </w:lvl>
    <w:lvl w:ilvl="3" w:tplc="4009000F" w:tentative="1">
      <w:start w:val="1"/>
      <w:numFmt w:val="decimal"/>
      <w:lvlText w:val="%4."/>
      <w:lvlJc w:val="left"/>
      <w:pPr>
        <w:ind w:left="4140" w:hanging="360"/>
      </w:pPr>
    </w:lvl>
    <w:lvl w:ilvl="4" w:tplc="40090019" w:tentative="1">
      <w:start w:val="1"/>
      <w:numFmt w:val="lowerLetter"/>
      <w:lvlText w:val="%5."/>
      <w:lvlJc w:val="left"/>
      <w:pPr>
        <w:ind w:left="4860" w:hanging="360"/>
      </w:pPr>
    </w:lvl>
    <w:lvl w:ilvl="5" w:tplc="4009001B" w:tentative="1">
      <w:start w:val="1"/>
      <w:numFmt w:val="lowerRoman"/>
      <w:lvlText w:val="%6."/>
      <w:lvlJc w:val="right"/>
      <w:pPr>
        <w:ind w:left="5580" w:hanging="180"/>
      </w:pPr>
    </w:lvl>
    <w:lvl w:ilvl="6" w:tplc="4009000F" w:tentative="1">
      <w:start w:val="1"/>
      <w:numFmt w:val="decimal"/>
      <w:lvlText w:val="%7."/>
      <w:lvlJc w:val="left"/>
      <w:pPr>
        <w:ind w:left="6300" w:hanging="360"/>
      </w:pPr>
    </w:lvl>
    <w:lvl w:ilvl="7" w:tplc="40090019" w:tentative="1">
      <w:start w:val="1"/>
      <w:numFmt w:val="lowerLetter"/>
      <w:lvlText w:val="%8."/>
      <w:lvlJc w:val="left"/>
      <w:pPr>
        <w:ind w:left="7020" w:hanging="360"/>
      </w:pPr>
    </w:lvl>
    <w:lvl w:ilvl="8" w:tplc="40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3" w15:restartNumberingAfterBreak="0">
    <w:nsid w:val="7D3F39B5"/>
    <w:multiLevelType w:val="hybridMultilevel"/>
    <w:tmpl w:val="8438E576"/>
    <w:lvl w:ilvl="0" w:tplc="45D6B544">
      <w:numFmt w:val="bullet"/>
      <w:lvlText w:val="•"/>
      <w:lvlJc w:val="left"/>
      <w:pPr>
        <w:ind w:left="16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4" w15:restartNumberingAfterBreak="0">
    <w:nsid w:val="7D963D50"/>
    <w:multiLevelType w:val="hybridMultilevel"/>
    <w:tmpl w:val="E646CEF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34127332">
    <w:abstractNumId w:val="0"/>
  </w:num>
  <w:num w:numId="2" w16cid:durableId="2052266151">
    <w:abstractNumId w:val="20"/>
  </w:num>
  <w:num w:numId="3" w16cid:durableId="2100174778">
    <w:abstractNumId w:val="23"/>
  </w:num>
  <w:num w:numId="4" w16cid:durableId="1770349514">
    <w:abstractNumId w:val="2"/>
  </w:num>
  <w:num w:numId="5" w16cid:durableId="981428058">
    <w:abstractNumId w:val="3"/>
  </w:num>
  <w:num w:numId="6" w16cid:durableId="43913772">
    <w:abstractNumId w:val="15"/>
  </w:num>
  <w:num w:numId="7" w16cid:durableId="335157348">
    <w:abstractNumId w:val="13"/>
  </w:num>
  <w:num w:numId="8" w16cid:durableId="1659797387">
    <w:abstractNumId w:val="9"/>
  </w:num>
  <w:num w:numId="9" w16cid:durableId="1587229959">
    <w:abstractNumId w:val="4"/>
  </w:num>
  <w:num w:numId="10" w16cid:durableId="783184850">
    <w:abstractNumId w:val="16"/>
  </w:num>
  <w:num w:numId="11" w16cid:durableId="1146779247">
    <w:abstractNumId w:val="12"/>
  </w:num>
  <w:num w:numId="12" w16cid:durableId="1932353270">
    <w:abstractNumId w:val="8"/>
  </w:num>
  <w:num w:numId="13" w16cid:durableId="1755584674">
    <w:abstractNumId w:val="10"/>
  </w:num>
  <w:num w:numId="14" w16cid:durableId="817770086">
    <w:abstractNumId w:val="22"/>
  </w:num>
  <w:num w:numId="15" w16cid:durableId="1402867774">
    <w:abstractNumId w:val="19"/>
  </w:num>
  <w:num w:numId="16" w16cid:durableId="1875268486">
    <w:abstractNumId w:val="1"/>
  </w:num>
  <w:num w:numId="17" w16cid:durableId="121510149">
    <w:abstractNumId w:val="5"/>
  </w:num>
  <w:num w:numId="18" w16cid:durableId="1481463055">
    <w:abstractNumId w:val="18"/>
  </w:num>
  <w:num w:numId="19" w16cid:durableId="1866021265">
    <w:abstractNumId w:val="17"/>
  </w:num>
  <w:num w:numId="20" w16cid:durableId="737022405">
    <w:abstractNumId w:val="17"/>
  </w:num>
  <w:num w:numId="21" w16cid:durableId="558324171">
    <w:abstractNumId w:val="24"/>
  </w:num>
  <w:num w:numId="22" w16cid:durableId="106894541">
    <w:abstractNumId w:val="21"/>
  </w:num>
  <w:num w:numId="23" w16cid:durableId="929124418">
    <w:abstractNumId w:val="6"/>
  </w:num>
  <w:num w:numId="24" w16cid:durableId="1234437939">
    <w:abstractNumId w:val="14"/>
  </w:num>
  <w:num w:numId="25" w16cid:durableId="1955862473">
    <w:abstractNumId w:val="7"/>
  </w:num>
  <w:num w:numId="26" w16cid:durableId="8743455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36F"/>
    <w:rsid w:val="00006427"/>
    <w:rsid w:val="00011E63"/>
    <w:rsid w:val="00025C32"/>
    <w:rsid w:val="00026078"/>
    <w:rsid w:val="000266F2"/>
    <w:rsid w:val="000338AF"/>
    <w:rsid w:val="000376C5"/>
    <w:rsid w:val="00052C2E"/>
    <w:rsid w:val="00071781"/>
    <w:rsid w:val="00076B13"/>
    <w:rsid w:val="0009791B"/>
    <w:rsid w:val="000B18E9"/>
    <w:rsid w:val="000C46D6"/>
    <w:rsid w:val="000C6677"/>
    <w:rsid w:val="000D29AD"/>
    <w:rsid w:val="000D2A0C"/>
    <w:rsid w:val="000D2B81"/>
    <w:rsid w:val="000D2E66"/>
    <w:rsid w:val="000D486C"/>
    <w:rsid w:val="000E0102"/>
    <w:rsid w:val="000E1F93"/>
    <w:rsid w:val="000E3553"/>
    <w:rsid w:val="000E481E"/>
    <w:rsid w:val="000F5EFD"/>
    <w:rsid w:val="000F7B0A"/>
    <w:rsid w:val="000F7BAD"/>
    <w:rsid w:val="00103AEB"/>
    <w:rsid w:val="00106714"/>
    <w:rsid w:val="00110B0A"/>
    <w:rsid w:val="00115B1A"/>
    <w:rsid w:val="00117746"/>
    <w:rsid w:val="001200F4"/>
    <w:rsid w:val="001211ED"/>
    <w:rsid w:val="00124701"/>
    <w:rsid w:val="00125FB9"/>
    <w:rsid w:val="00126D33"/>
    <w:rsid w:val="0013409F"/>
    <w:rsid w:val="001345F7"/>
    <w:rsid w:val="0014278B"/>
    <w:rsid w:val="00142BB3"/>
    <w:rsid w:val="00151AB3"/>
    <w:rsid w:val="0015473F"/>
    <w:rsid w:val="001646B2"/>
    <w:rsid w:val="00165189"/>
    <w:rsid w:val="001703EC"/>
    <w:rsid w:val="00175717"/>
    <w:rsid w:val="001761EF"/>
    <w:rsid w:val="00181B38"/>
    <w:rsid w:val="001842DE"/>
    <w:rsid w:val="001850E2"/>
    <w:rsid w:val="0019272C"/>
    <w:rsid w:val="001B13B2"/>
    <w:rsid w:val="001B4CD9"/>
    <w:rsid w:val="001B70CB"/>
    <w:rsid w:val="001C5A19"/>
    <w:rsid w:val="001C6A39"/>
    <w:rsid w:val="001D0952"/>
    <w:rsid w:val="001F7A83"/>
    <w:rsid w:val="00217AA4"/>
    <w:rsid w:val="00222EBC"/>
    <w:rsid w:val="00225EF5"/>
    <w:rsid w:val="00226004"/>
    <w:rsid w:val="002261DE"/>
    <w:rsid w:val="00231CC3"/>
    <w:rsid w:val="002432AE"/>
    <w:rsid w:val="00245BBE"/>
    <w:rsid w:val="00261AAF"/>
    <w:rsid w:val="00267CBC"/>
    <w:rsid w:val="00283D18"/>
    <w:rsid w:val="00296615"/>
    <w:rsid w:val="00297A86"/>
    <w:rsid w:val="00297C67"/>
    <w:rsid w:val="002A0D04"/>
    <w:rsid w:val="002A458A"/>
    <w:rsid w:val="002B1412"/>
    <w:rsid w:val="002B2CA1"/>
    <w:rsid w:val="002C4B8E"/>
    <w:rsid w:val="002C74D6"/>
    <w:rsid w:val="002D5548"/>
    <w:rsid w:val="002E27B2"/>
    <w:rsid w:val="002E4F6E"/>
    <w:rsid w:val="002E6F86"/>
    <w:rsid w:val="002F3C54"/>
    <w:rsid w:val="00307C06"/>
    <w:rsid w:val="00316E0A"/>
    <w:rsid w:val="00322681"/>
    <w:rsid w:val="003230ED"/>
    <w:rsid w:val="0035135B"/>
    <w:rsid w:val="00354C99"/>
    <w:rsid w:val="00372526"/>
    <w:rsid w:val="003A0543"/>
    <w:rsid w:val="003A3848"/>
    <w:rsid w:val="003A5A75"/>
    <w:rsid w:val="003B4819"/>
    <w:rsid w:val="003B5F73"/>
    <w:rsid w:val="003C4199"/>
    <w:rsid w:val="003C4ED9"/>
    <w:rsid w:val="003D0C8F"/>
    <w:rsid w:val="003E4A26"/>
    <w:rsid w:val="003E756F"/>
    <w:rsid w:val="003F73AD"/>
    <w:rsid w:val="0040780A"/>
    <w:rsid w:val="00426270"/>
    <w:rsid w:val="004336BD"/>
    <w:rsid w:val="0043475B"/>
    <w:rsid w:val="00435A54"/>
    <w:rsid w:val="00444FB6"/>
    <w:rsid w:val="0045037A"/>
    <w:rsid w:val="00452D9A"/>
    <w:rsid w:val="00476A4F"/>
    <w:rsid w:val="0048386C"/>
    <w:rsid w:val="004A1D7E"/>
    <w:rsid w:val="004A2C85"/>
    <w:rsid w:val="004C66CC"/>
    <w:rsid w:val="004D20AC"/>
    <w:rsid w:val="004D4E7F"/>
    <w:rsid w:val="004E543F"/>
    <w:rsid w:val="004F6C5B"/>
    <w:rsid w:val="005018AD"/>
    <w:rsid w:val="00512393"/>
    <w:rsid w:val="0054654F"/>
    <w:rsid w:val="00566DD5"/>
    <w:rsid w:val="005677E4"/>
    <w:rsid w:val="005752F4"/>
    <w:rsid w:val="00575CA5"/>
    <w:rsid w:val="005912BD"/>
    <w:rsid w:val="00592ECF"/>
    <w:rsid w:val="00593CC3"/>
    <w:rsid w:val="005966D4"/>
    <w:rsid w:val="005B3CDB"/>
    <w:rsid w:val="005B3FAE"/>
    <w:rsid w:val="005D2C11"/>
    <w:rsid w:val="005E14F8"/>
    <w:rsid w:val="005E40A3"/>
    <w:rsid w:val="005E55A0"/>
    <w:rsid w:val="00604D3E"/>
    <w:rsid w:val="006256A2"/>
    <w:rsid w:val="006278D2"/>
    <w:rsid w:val="00631AE8"/>
    <w:rsid w:val="0065069C"/>
    <w:rsid w:val="00650E8F"/>
    <w:rsid w:val="00656670"/>
    <w:rsid w:val="00660633"/>
    <w:rsid w:val="0067736F"/>
    <w:rsid w:val="006835C3"/>
    <w:rsid w:val="006A1C7E"/>
    <w:rsid w:val="006A361F"/>
    <w:rsid w:val="006A59BB"/>
    <w:rsid w:val="006B4029"/>
    <w:rsid w:val="006B415C"/>
    <w:rsid w:val="006B6750"/>
    <w:rsid w:val="006E46FD"/>
    <w:rsid w:val="006F00B4"/>
    <w:rsid w:val="006F219D"/>
    <w:rsid w:val="00702CAE"/>
    <w:rsid w:val="007033D7"/>
    <w:rsid w:val="00703626"/>
    <w:rsid w:val="0071025E"/>
    <w:rsid w:val="00711E2B"/>
    <w:rsid w:val="007168AB"/>
    <w:rsid w:val="00717931"/>
    <w:rsid w:val="007204D8"/>
    <w:rsid w:val="00722266"/>
    <w:rsid w:val="00722F5F"/>
    <w:rsid w:val="00724223"/>
    <w:rsid w:val="0072751E"/>
    <w:rsid w:val="00736B9F"/>
    <w:rsid w:val="00743BDF"/>
    <w:rsid w:val="0074505B"/>
    <w:rsid w:val="00755191"/>
    <w:rsid w:val="0076166A"/>
    <w:rsid w:val="00761B5F"/>
    <w:rsid w:val="0076226E"/>
    <w:rsid w:val="007642BB"/>
    <w:rsid w:val="00787333"/>
    <w:rsid w:val="007B0B00"/>
    <w:rsid w:val="007B2E92"/>
    <w:rsid w:val="007C1570"/>
    <w:rsid w:val="007C6B3E"/>
    <w:rsid w:val="007D4DE1"/>
    <w:rsid w:val="007E3DBA"/>
    <w:rsid w:val="007F2294"/>
    <w:rsid w:val="007F2CA7"/>
    <w:rsid w:val="008006D5"/>
    <w:rsid w:val="00801A65"/>
    <w:rsid w:val="00803B08"/>
    <w:rsid w:val="008154EE"/>
    <w:rsid w:val="00821876"/>
    <w:rsid w:val="00823708"/>
    <w:rsid w:val="0083588C"/>
    <w:rsid w:val="008438F5"/>
    <w:rsid w:val="00844845"/>
    <w:rsid w:val="008503C2"/>
    <w:rsid w:val="00891BA9"/>
    <w:rsid w:val="00894B36"/>
    <w:rsid w:val="008A5AA1"/>
    <w:rsid w:val="008D5377"/>
    <w:rsid w:val="008E3043"/>
    <w:rsid w:val="00902E2F"/>
    <w:rsid w:val="00907895"/>
    <w:rsid w:val="009251C6"/>
    <w:rsid w:val="0092661F"/>
    <w:rsid w:val="00926D01"/>
    <w:rsid w:val="00931D4D"/>
    <w:rsid w:val="00944C82"/>
    <w:rsid w:val="00946B4F"/>
    <w:rsid w:val="009523CE"/>
    <w:rsid w:val="00962762"/>
    <w:rsid w:val="009630EA"/>
    <w:rsid w:val="00981B18"/>
    <w:rsid w:val="00982B76"/>
    <w:rsid w:val="00992DA4"/>
    <w:rsid w:val="009A565F"/>
    <w:rsid w:val="009C0830"/>
    <w:rsid w:val="009C2C4F"/>
    <w:rsid w:val="009C44FE"/>
    <w:rsid w:val="009D2D5C"/>
    <w:rsid w:val="009D326D"/>
    <w:rsid w:val="009E6164"/>
    <w:rsid w:val="00A23863"/>
    <w:rsid w:val="00A32CD2"/>
    <w:rsid w:val="00A3630B"/>
    <w:rsid w:val="00A417FA"/>
    <w:rsid w:val="00A4284A"/>
    <w:rsid w:val="00A52E01"/>
    <w:rsid w:val="00A54DEE"/>
    <w:rsid w:val="00A6540C"/>
    <w:rsid w:val="00A7755D"/>
    <w:rsid w:val="00A778A8"/>
    <w:rsid w:val="00A97ED3"/>
    <w:rsid w:val="00AA0C50"/>
    <w:rsid w:val="00AA4AE2"/>
    <w:rsid w:val="00AB06E2"/>
    <w:rsid w:val="00AD3141"/>
    <w:rsid w:val="00AD6F4A"/>
    <w:rsid w:val="00AE017F"/>
    <w:rsid w:val="00AE4736"/>
    <w:rsid w:val="00B0006D"/>
    <w:rsid w:val="00B058CF"/>
    <w:rsid w:val="00B07CAB"/>
    <w:rsid w:val="00B12061"/>
    <w:rsid w:val="00B213EF"/>
    <w:rsid w:val="00B2252C"/>
    <w:rsid w:val="00B439C6"/>
    <w:rsid w:val="00B52971"/>
    <w:rsid w:val="00B548BC"/>
    <w:rsid w:val="00B54B55"/>
    <w:rsid w:val="00B55C40"/>
    <w:rsid w:val="00B632F4"/>
    <w:rsid w:val="00B64B8E"/>
    <w:rsid w:val="00B91F1E"/>
    <w:rsid w:val="00BA507D"/>
    <w:rsid w:val="00BB5803"/>
    <w:rsid w:val="00BC0CB2"/>
    <w:rsid w:val="00BC18D6"/>
    <w:rsid w:val="00BD5DE6"/>
    <w:rsid w:val="00BE6B1E"/>
    <w:rsid w:val="00BF16F6"/>
    <w:rsid w:val="00C0145C"/>
    <w:rsid w:val="00C16AE7"/>
    <w:rsid w:val="00C30B73"/>
    <w:rsid w:val="00C37EA3"/>
    <w:rsid w:val="00C71D80"/>
    <w:rsid w:val="00C81E85"/>
    <w:rsid w:val="00C8424D"/>
    <w:rsid w:val="00C865D2"/>
    <w:rsid w:val="00C96008"/>
    <w:rsid w:val="00CA4743"/>
    <w:rsid w:val="00CA5588"/>
    <w:rsid w:val="00CA706F"/>
    <w:rsid w:val="00CD1E18"/>
    <w:rsid w:val="00CD3E15"/>
    <w:rsid w:val="00D00889"/>
    <w:rsid w:val="00D01286"/>
    <w:rsid w:val="00D063F1"/>
    <w:rsid w:val="00D071CD"/>
    <w:rsid w:val="00D1092D"/>
    <w:rsid w:val="00D1561C"/>
    <w:rsid w:val="00D17BE4"/>
    <w:rsid w:val="00D40FD4"/>
    <w:rsid w:val="00D8731D"/>
    <w:rsid w:val="00D90F83"/>
    <w:rsid w:val="00D9472D"/>
    <w:rsid w:val="00D96AC0"/>
    <w:rsid w:val="00DA1E56"/>
    <w:rsid w:val="00DB2848"/>
    <w:rsid w:val="00DB2D4B"/>
    <w:rsid w:val="00DB454D"/>
    <w:rsid w:val="00DB4FD8"/>
    <w:rsid w:val="00DC67C0"/>
    <w:rsid w:val="00DC6B30"/>
    <w:rsid w:val="00DD5BDF"/>
    <w:rsid w:val="00DE6436"/>
    <w:rsid w:val="00E01BB2"/>
    <w:rsid w:val="00E02410"/>
    <w:rsid w:val="00E15625"/>
    <w:rsid w:val="00E27CDA"/>
    <w:rsid w:val="00E40DD3"/>
    <w:rsid w:val="00E46216"/>
    <w:rsid w:val="00E54254"/>
    <w:rsid w:val="00E63390"/>
    <w:rsid w:val="00E725C1"/>
    <w:rsid w:val="00E77E75"/>
    <w:rsid w:val="00E83B2B"/>
    <w:rsid w:val="00E87B40"/>
    <w:rsid w:val="00EA65C5"/>
    <w:rsid w:val="00EB2958"/>
    <w:rsid w:val="00EC1DCB"/>
    <w:rsid w:val="00EC50E5"/>
    <w:rsid w:val="00ED2016"/>
    <w:rsid w:val="00EE77D1"/>
    <w:rsid w:val="00F02A9B"/>
    <w:rsid w:val="00F04540"/>
    <w:rsid w:val="00F10EA4"/>
    <w:rsid w:val="00F13F9E"/>
    <w:rsid w:val="00F15BA8"/>
    <w:rsid w:val="00F15FDB"/>
    <w:rsid w:val="00F25CCE"/>
    <w:rsid w:val="00F35A8E"/>
    <w:rsid w:val="00F408F8"/>
    <w:rsid w:val="00F5058B"/>
    <w:rsid w:val="00F63196"/>
    <w:rsid w:val="00F63951"/>
    <w:rsid w:val="00F7496D"/>
    <w:rsid w:val="00F812B9"/>
    <w:rsid w:val="00F82660"/>
    <w:rsid w:val="00F93A25"/>
    <w:rsid w:val="00FA0D26"/>
    <w:rsid w:val="00FA11EA"/>
    <w:rsid w:val="00FA3E20"/>
    <w:rsid w:val="00FB51BC"/>
    <w:rsid w:val="00FE2E8B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4A8257"/>
  <w15:chartTrackingRefBased/>
  <w15:docId w15:val="{10BBEADD-20E3-42B3-AB12-C07CCD0F7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 1"/>
    <w:qFormat/>
    <w:rsid w:val="0092661F"/>
    <w:pPr>
      <w:ind w:left="72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35C3"/>
    <w:pPr>
      <w:keepNext/>
      <w:keepLines/>
      <w:numPr>
        <w:numId w:val="1"/>
      </w:numPr>
      <w:spacing w:before="360" w:after="240"/>
      <w:outlineLvl w:val="0"/>
    </w:pPr>
    <w:rPr>
      <w:rFonts w:asciiTheme="majorHAnsi" w:eastAsiaTheme="majorEastAsia" w:hAnsiTheme="majorHAnsi" w:cstheme="majorBidi"/>
      <w:color w:val="0074AB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35C3"/>
    <w:pPr>
      <w:keepNext/>
      <w:keepLines/>
      <w:numPr>
        <w:ilvl w:val="1"/>
        <w:numId w:val="1"/>
      </w:numPr>
      <w:spacing w:before="40" w:after="12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5C3"/>
    <w:pPr>
      <w:keepNext/>
      <w:keepLines/>
      <w:numPr>
        <w:ilvl w:val="2"/>
        <w:numId w:val="1"/>
      </w:numPr>
      <w:spacing w:before="40" w:after="120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35C3"/>
    <w:pPr>
      <w:keepNext/>
      <w:keepLines/>
      <w:numPr>
        <w:ilvl w:val="3"/>
        <w:numId w:val="1"/>
      </w:numPr>
      <w:spacing w:before="40" w:after="120"/>
      <w:outlineLvl w:val="3"/>
    </w:pPr>
    <w:rPr>
      <w:rFonts w:asciiTheme="majorHAnsi" w:eastAsiaTheme="majorEastAsia" w:hAnsiTheme="majorHAnsi" w:cstheme="majorBidi"/>
      <w:color w:val="000000" w:themeColor="text1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6835C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5C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5C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5C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5C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6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B13"/>
  </w:style>
  <w:style w:type="paragraph" w:styleId="Footer">
    <w:name w:val="footer"/>
    <w:basedOn w:val="Normal"/>
    <w:link w:val="FooterChar"/>
    <w:uiPriority w:val="99"/>
    <w:unhideWhenUsed/>
    <w:rsid w:val="00076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076B13"/>
  </w:style>
  <w:style w:type="character" w:styleId="PlaceholderText">
    <w:name w:val="Placeholder Text"/>
    <w:basedOn w:val="DefaultParagraphFont"/>
    <w:uiPriority w:val="99"/>
    <w:semiHidden/>
    <w:rsid w:val="00076B1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72526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rsid w:val="0037252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72526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6835C3"/>
    <w:rPr>
      <w:rFonts w:asciiTheme="majorHAnsi" w:eastAsiaTheme="majorEastAsia" w:hAnsiTheme="majorHAnsi" w:cstheme="majorBidi"/>
      <w:color w:val="0074AB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835C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835C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835C3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5C3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5C3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5C3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5C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5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6835C3"/>
    <w:pPr>
      <w:tabs>
        <w:tab w:val="right" w:leader="dot" w:pos="1008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35C3"/>
    <w:pPr>
      <w:tabs>
        <w:tab w:val="right" w:leader="dot" w:pos="10080"/>
      </w:tabs>
      <w:spacing w:after="100"/>
      <w:ind w:left="864"/>
    </w:pPr>
  </w:style>
  <w:style w:type="paragraph" w:styleId="TOCHeading">
    <w:name w:val="TOC Heading"/>
    <w:basedOn w:val="Heading1"/>
    <w:next w:val="Normal"/>
    <w:uiPriority w:val="39"/>
    <w:unhideWhenUsed/>
    <w:qFormat/>
    <w:rsid w:val="00D00889"/>
    <w:pPr>
      <w:numPr>
        <w:numId w:val="0"/>
      </w:numPr>
      <w:spacing w:before="240" w:after="120"/>
      <w:outlineLvl w:val="9"/>
    </w:pPr>
    <w:rPr>
      <w:rFonts w:cstheme="majorHAnsi"/>
    </w:rPr>
  </w:style>
  <w:style w:type="paragraph" w:customStyle="1" w:styleId="Text2">
    <w:name w:val="Text 2"/>
    <w:basedOn w:val="Normal"/>
    <w:link w:val="Text2Char"/>
    <w:qFormat/>
    <w:rsid w:val="00476A4F"/>
    <w:pPr>
      <w:ind w:left="1260"/>
    </w:pPr>
  </w:style>
  <w:style w:type="paragraph" w:styleId="TOC3">
    <w:name w:val="toc 3"/>
    <w:basedOn w:val="Normal"/>
    <w:next w:val="Normal"/>
    <w:autoRedefine/>
    <w:uiPriority w:val="39"/>
    <w:unhideWhenUsed/>
    <w:rsid w:val="0009791B"/>
    <w:pPr>
      <w:tabs>
        <w:tab w:val="left" w:pos="1980"/>
        <w:tab w:val="right" w:leader="dot" w:pos="10080"/>
      </w:tabs>
      <w:spacing w:after="100"/>
      <w:ind w:left="1170"/>
    </w:pPr>
  </w:style>
  <w:style w:type="character" w:customStyle="1" w:styleId="Text2Char">
    <w:name w:val="Text 2 Char"/>
    <w:basedOn w:val="DefaultParagraphFont"/>
    <w:link w:val="Text2"/>
    <w:rsid w:val="00476A4F"/>
    <w:rPr>
      <w:sz w:val="24"/>
      <w:szCs w:val="24"/>
    </w:rPr>
  </w:style>
  <w:style w:type="paragraph" w:customStyle="1" w:styleId="Text3">
    <w:name w:val="Text 3"/>
    <w:basedOn w:val="Text2"/>
    <w:link w:val="Text3Char"/>
    <w:qFormat/>
    <w:rsid w:val="00296615"/>
    <w:pPr>
      <w:ind w:left="1800"/>
    </w:pPr>
  </w:style>
  <w:style w:type="paragraph" w:customStyle="1" w:styleId="Text4">
    <w:name w:val="Text 4"/>
    <w:basedOn w:val="Normal"/>
    <w:link w:val="Text4Char"/>
    <w:qFormat/>
    <w:rsid w:val="004A1D7E"/>
    <w:pPr>
      <w:ind w:left="2520"/>
    </w:pPr>
  </w:style>
  <w:style w:type="character" w:customStyle="1" w:styleId="Text3Char">
    <w:name w:val="Text 3 Char"/>
    <w:basedOn w:val="Text2Char"/>
    <w:link w:val="Text3"/>
    <w:rsid w:val="00296615"/>
    <w:rPr>
      <w:sz w:val="24"/>
      <w:szCs w:val="24"/>
    </w:rPr>
  </w:style>
  <w:style w:type="table" w:styleId="TableGrid">
    <w:name w:val="Table Grid"/>
    <w:basedOn w:val="TableNormal"/>
    <w:uiPriority w:val="39"/>
    <w:rsid w:val="00F63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4Char">
    <w:name w:val="Text 4 Char"/>
    <w:basedOn w:val="DefaultParagraphFont"/>
    <w:link w:val="Text4"/>
    <w:rsid w:val="004A1D7E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51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191"/>
    <w:rPr>
      <w:rFonts w:ascii="Segoe UI" w:hAnsi="Segoe UI" w:cs="Segoe UI"/>
      <w:sz w:val="18"/>
      <w:szCs w:val="18"/>
    </w:rPr>
  </w:style>
  <w:style w:type="table" w:customStyle="1" w:styleId="InnoPhaseTable">
    <w:name w:val="InnoPhase Table"/>
    <w:basedOn w:val="TableNormal"/>
    <w:uiPriority w:val="99"/>
    <w:rsid w:val="00755191"/>
    <w:pPr>
      <w:spacing w:after="0" w:line="240" w:lineRule="auto"/>
    </w:pPr>
    <w:rPr>
      <w:rFonts w:ascii="Roboto Light" w:eastAsia="Arial Unicode MS" w:hAnsi="Roboto Light" w:cs="Times New Roman"/>
      <w:color w:val="000000" w:themeColor="text1"/>
      <w:sz w:val="20"/>
      <w:szCs w:val="20"/>
      <w:bdr w:val="nil"/>
    </w:rPr>
    <w:tblPr>
      <w:tblStyleRowBandSize w:val="1"/>
      <w:tblInd w:w="432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uto"/>
      <w:vAlign w:val="center"/>
    </w:tcPr>
    <w:tblStylePr w:type="firstRow">
      <w:pPr>
        <w:jc w:val="left"/>
      </w:pPr>
      <w:rPr>
        <w:rFonts w:ascii="Adobe Devanagari" w:hAnsi="Adobe Devanagari"/>
        <w:b/>
        <w:color w:val="FFFFFF" w:themeColor="background1"/>
        <w:sz w:val="20"/>
      </w:rPr>
      <w:tblPr/>
      <w:trPr>
        <w:tblHeader/>
      </w:trPr>
      <w:tcPr>
        <w:tcBorders>
          <w:top w:val="single" w:sz="4" w:space="0" w:color="FFFFFF" w:themeColor="background1"/>
          <w:left w:val="single" w:sz="4" w:space="0" w:color="FFFFFF" w:themeColor="background1"/>
          <w:bottom w:val="single" w:sz="2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4F81BD"/>
      </w:tcPr>
    </w:tblStylePr>
    <w:tblStylePr w:type="firstCol">
      <w:rPr>
        <w:rFonts w:ascii="Adobe Devanagari" w:hAnsi="Adobe Devanagari"/>
        <w:b/>
        <w:color w:val="FFFFFF" w:themeColor="background1"/>
        <w:sz w:val="20"/>
      </w:rPr>
      <w:tblPr/>
      <w:tcPr>
        <w:shd w:val="clear" w:color="auto" w:fill="4F81BD"/>
      </w:tcPr>
    </w:tblStylePr>
    <w:tblStylePr w:type="band1Horz">
      <w:tblPr/>
      <w:tcPr>
        <w:shd w:val="clear" w:color="auto" w:fill="D0D8E8"/>
      </w:tcPr>
    </w:tblStylePr>
    <w:tblStylePr w:type="band2Horz">
      <w:tblPr/>
      <w:tcPr>
        <w:shd w:val="clear" w:color="auto" w:fill="E9EDF4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C960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0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C9600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96008"/>
    <w:pPr>
      <w:spacing w:after="0"/>
      <w:ind w:left="0"/>
    </w:pPr>
  </w:style>
  <w:style w:type="paragraph" w:customStyle="1" w:styleId="Default">
    <w:name w:val="Default"/>
    <w:rsid w:val="00C96008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E46216"/>
    <w:pPr>
      <w:contextualSpacing/>
    </w:pPr>
  </w:style>
  <w:style w:type="paragraph" w:customStyle="1" w:styleId="Style2">
    <w:name w:val="Style2"/>
    <w:basedOn w:val="Heading2"/>
    <w:qFormat/>
    <w:rsid w:val="00E46216"/>
    <w:pPr>
      <w:numPr>
        <w:ilvl w:val="0"/>
        <w:numId w:val="0"/>
      </w:numPr>
      <w:ind w:left="576" w:hanging="576"/>
    </w:pPr>
    <w:rPr>
      <w:lang w:val="en-IN"/>
    </w:rPr>
  </w:style>
  <w:style w:type="paragraph" w:styleId="Revision">
    <w:name w:val="Revision"/>
    <w:hidden/>
    <w:uiPriority w:val="99"/>
    <w:semiHidden/>
    <w:rsid w:val="009D2D5C"/>
    <w:pPr>
      <w:spacing w:after="0" w:line="240" w:lineRule="auto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D6F4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981B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81B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81B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1B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1B18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D20AC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91963\Downloads\Innophase%20Base%20Template%200527202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6EFB5-14EC-413A-A5DD-741EDC997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Innophase Base Template 05272020</Template>
  <TotalTime>0</TotalTime>
  <Pages>33</Pages>
  <Words>3577</Words>
  <Characters>20395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Note</vt:lpstr>
    </vt:vector>
  </TitlesOfParts>
  <Company/>
  <LinksUpToDate>false</LinksUpToDate>
  <CharactersWithSpaces>23925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Note</dc:title>
  <dc:subject/>
  <dc:creator>91963</dc:creator>
  <cp:keywords/>
  <dc:description/>
  <cp:lastModifiedBy>Pooja Raghavendra</cp:lastModifiedBy>
  <cp:revision>2</cp:revision>
  <cp:lastPrinted>2023-03-13T14:18:00Z</cp:lastPrinted>
  <dcterms:created xsi:type="dcterms:W3CDTF">2023-10-10T14:22:00Z</dcterms:created>
  <dcterms:modified xsi:type="dcterms:W3CDTF">2023-10-10T14:22:00Z</dcterms:modified>
</cp:coreProperties>
</file>