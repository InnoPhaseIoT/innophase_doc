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FEA3" w14:textId="77777777" w:rsidR="000325B9" w:rsidRDefault="000325B9" w:rsidP="000325B9">
      <w:pPr>
        <w:pStyle w:val="Title"/>
      </w:pPr>
      <w:bookmarkStart w:id="0" w:name="_Toc54609547"/>
      <w:bookmarkStart w:id="1" w:name="_Hlk54609549"/>
      <w:r>
        <w:t>Software SPI Master</w:t>
      </w:r>
    </w:p>
    <w:p w14:paraId="1FE199FA" w14:textId="43E22D61" w:rsidR="00EC04C3" w:rsidRDefault="00EC04C3" w:rsidP="00EC04C3">
      <w:pPr>
        <w:pStyle w:val="Heading1"/>
      </w:pPr>
      <w:bookmarkStart w:id="2" w:name="_Toc118897487"/>
      <w:r>
        <w:t>Introduction</w:t>
      </w:r>
      <w:bookmarkEnd w:id="2"/>
    </w:p>
    <w:p w14:paraId="2CDCCCB6" w14:textId="46231D8F" w:rsidR="00EC04C3" w:rsidRPr="00E766D2" w:rsidRDefault="00EC04C3" w:rsidP="00B7405F">
      <w:pPr>
        <w:jc w:val="both"/>
      </w:pPr>
      <w:r>
        <w:t xml:space="preserve">This </w:t>
      </w:r>
      <w:r w:rsidR="002A2295">
        <w:t>application</w:t>
      </w:r>
      <w:r>
        <w:t xml:space="preserve"> </w:t>
      </w:r>
      <w:r w:rsidR="002C0950">
        <w:t>note describe</w:t>
      </w:r>
      <w:r w:rsidR="00ED5C03">
        <w:t>s</w:t>
      </w:r>
      <w:r w:rsidR="002C0950">
        <w:t xml:space="preserve"> the </w:t>
      </w:r>
      <w:r>
        <w:t>us</w:t>
      </w:r>
      <w:r w:rsidR="002C0950">
        <w:t>age</w:t>
      </w:r>
      <w:r>
        <w:t xml:space="preserve"> of the Software SPI Master (SSM)</w:t>
      </w:r>
      <w:r w:rsidR="00AD2FC2">
        <w:t xml:space="preserve"> on Talaria TWO</w:t>
      </w:r>
      <w:r>
        <w:t>.</w:t>
      </w:r>
      <w:r w:rsidR="00146C0D">
        <w:t xml:space="preserve"> </w:t>
      </w:r>
      <w:r>
        <w:t xml:space="preserve">SSM enables </w:t>
      </w:r>
      <w:r w:rsidR="00146C0D">
        <w:t>Talaria TWO</w:t>
      </w:r>
      <w:r>
        <w:t xml:space="preserve"> to act as SPI master using </w:t>
      </w:r>
      <w:r w:rsidR="00C1266F">
        <w:t>the</w:t>
      </w:r>
      <w:r>
        <w:t xml:space="preserve"> available GPIOs by generating and processing SPI signals in software. SSM supports a variety of operating </w:t>
      </w:r>
      <w:proofErr w:type="gramStart"/>
      <w:r>
        <w:t>modes</w:t>
      </w:r>
      <w:proofErr w:type="gramEnd"/>
      <w:r>
        <w:t xml:space="preserve"> and the number of SPI interfaces is limited only by the number of available GPIOs.</w:t>
      </w:r>
      <w:r w:rsidR="00146C0D">
        <w:t xml:space="preserve"> </w:t>
      </w:r>
      <w:r>
        <w:t>This provides flexibility for T</w:t>
      </w:r>
      <w:r w:rsidR="00146C0D">
        <w:t>alaria TWO</w:t>
      </w:r>
      <w:r>
        <w:t xml:space="preserve"> to interface with peripherals in diverse applications.</w:t>
      </w:r>
    </w:p>
    <w:p w14:paraId="1E812112" w14:textId="1F583717" w:rsidR="00EC04C3" w:rsidRDefault="00EC04C3" w:rsidP="00EC04C3">
      <w:pPr>
        <w:pStyle w:val="Heading1"/>
      </w:pPr>
      <w:bookmarkStart w:id="3" w:name="_Supported_Modes_and"/>
      <w:bookmarkStart w:id="4" w:name="_Ref10799932"/>
      <w:bookmarkStart w:id="5" w:name="_Ref10801030"/>
      <w:bookmarkStart w:id="6" w:name="_Toc118897488"/>
      <w:bookmarkEnd w:id="3"/>
      <w:r>
        <w:t>Supported Modes</w:t>
      </w:r>
      <w:bookmarkEnd w:id="4"/>
      <w:r>
        <w:t xml:space="preserve"> and </w:t>
      </w:r>
      <w:r w:rsidR="00BE0E6D">
        <w:t xml:space="preserve">Configuration </w:t>
      </w:r>
      <w:r>
        <w:t>Options</w:t>
      </w:r>
      <w:bookmarkEnd w:id="5"/>
      <w:bookmarkEnd w:id="6"/>
    </w:p>
    <w:p w14:paraId="5ADE6CD4" w14:textId="674034D7" w:rsidR="00EC04C3" w:rsidRDefault="00EC04C3" w:rsidP="00841999">
      <w:pPr>
        <w:jc w:val="both"/>
      </w:pPr>
      <w:r>
        <w:t xml:space="preserve">This section describes the operating modes and options supported by </w:t>
      </w:r>
      <w:r w:rsidR="00146C0D">
        <w:t>SSM</w:t>
      </w:r>
      <w:r>
        <w:t>.</w:t>
      </w:r>
      <w:r w:rsidR="009F6974">
        <w:t xml:space="preserve"> </w:t>
      </w:r>
      <w:r>
        <w:t xml:space="preserve">These options are set in an instance of SPI options structure, </w:t>
      </w:r>
      <w:proofErr w:type="spellStart"/>
      <w:r w:rsidRPr="007059AC">
        <w:rPr>
          <w:rFonts w:ascii="Courier New" w:hAnsi="Courier New" w:cs="Courier New"/>
        </w:rPr>
        <w:t>spiopts_t</w:t>
      </w:r>
      <w:proofErr w:type="spellEnd"/>
      <w:r>
        <w:t>.</w:t>
      </w:r>
    </w:p>
    <w:p w14:paraId="6FB6686D" w14:textId="77777777" w:rsidR="009F6974" w:rsidRDefault="009F6974" w:rsidP="00841999">
      <w:pPr>
        <w:jc w:val="both"/>
      </w:pPr>
    </w:p>
    <w:p w14:paraId="2201F12F" w14:textId="77777777" w:rsidR="00EC04C3" w:rsidRDefault="00EC04C3" w:rsidP="00EC04C3">
      <w:pPr>
        <w:pStyle w:val="Heading2"/>
      </w:pPr>
      <w:bookmarkStart w:id="7" w:name="_Toc118897489"/>
      <w:r>
        <w:t>Data Length</w:t>
      </w:r>
      <w:bookmarkEnd w:id="7"/>
    </w:p>
    <w:p w14:paraId="3F8E6EB1" w14:textId="3ABB7DF9" w:rsidR="00EC04C3" w:rsidRDefault="00EC04C3" w:rsidP="002E4BEE">
      <w:pPr>
        <w:pStyle w:val="Text2"/>
        <w:jc w:val="both"/>
      </w:pPr>
      <w:r>
        <w:t xml:space="preserve">SSM can be configured to transfer between 1 and 16 bits (inclusive) per call to </w:t>
      </w:r>
      <w:proofErr w:type="spellStart"/>
      <w:r w:rsidRPr="00374ACF">
        <w:rPr>
          <w:rFonts w:ascii="Courier New" w:hAnsi="Courier New" w:cs="Courier New"/>
        </w:rPr>
        <w:t>spi_xfer</w:t>
      </w:r>
      <w:proofErr w:type="spellEnd"/>
      <w:r w:rsidR="00B10F96">
        <w:rPr>
          <w:rFonts w:ascii="Courier New" w:hAnsi="Courier New" w:cs="Courier New"/>
        </w:rPr>
        <w:t>()</w:t>
      </w:r>
      <w:r>
        <w:t>.</w:t>
      </w:r>
    </w:p>
    <w:p w14:paraId="45DBF0F7" w14:textId="77777777" w:rsidR="009F6974" w:rsidRDefault="009F6974" w:rsidP="00EC04C3"/>
    <w:p w14:paraId="5639553D" w14:textId="77777777" w:rsidR="00EC04C3" w:rsidRDefault="00EC04C3" w:rsidP="00EC04C3">
      <w:pPr>
        <w:pStyle w:val="Heading2"/>
      </w:pPr>
      <w:bookmarkStart w:id="8" w:name="_Toc118897490"/>
      <w:r>
        <w:t>Shift Direction</w:t>
      </w:r>
      <w:bookmarkEnd w:id="8"/>
    </w:p>
    <w:p w14:paraId="7087F64D" w14:textId="5C6CE97C" w:rsidR="00EC04C3" w:rsidRDefault="00EC04C3" w:rsidP="002E4BEE">
      <w:pPr>
        <w:pStyle w:val="Text2"/>
        <w:jc w:val="both"/>
      </w:pPr>
      <w:r>
        <w:t xml:space="preserve">Transmit data can be shifted out </w:t>
      </w:r>
      <w:r w:rsidR="00C769FD">
        <w:t xml:space="preserve">with </w:t>
      </w:r>
      <w:r>
        <w:t>MSB first or LSB first.  Additionally, SSM can be configured to interpret received data as either MSB first or LSB first.  Shift direction can be configured independently for transmit and receive directions.</w:t>
      </w:r>
    </w:p>
    <w:p w14:paraId="00EDD2AE" w14:textId="77777777" w:rsidR="009F6974" w:rsidRDefault="009F6974" w:rsidP="00EC04C3"/>
    <w:p w14:paraId="2B00CC74" w14:textId="77777777" w:rsidR="00EC04C3" w:rsidRDefault="00EC04C3" w:rsidP="00EC04C3">
      <w:pPr>
        <w:pStyle w:val="Heading2"/>
      </w:pPr>
      <w:bookmarkStart w:id="9" w:name="_Toc118897491"/>
      <w:r>
        <w:t>Clock Phase</w:t>
      </w:r>
      <w:bookmarkEnd w:id="9"/>
    </w:p>
    <w:p w14:paraId="58B047F2" w14:textId="0D0F1BA2" w:rsidR="00EC04C3" w:rsidRDefault="00EC04C3" w:rsidP="00BE6AD0">
      <w:pPr>
        <w:pStyle w:val="Text2"/>
        <w:jc w:val="both"/>
      </w:pPr>
      <w:r>
        <w:t xml:space="preserve">SSM supports configuration of clock phase as 0 or 1.  This setting is independent of clock polarity.  </w:t>
      </w:r>
      <w:r>
        <w:fldChar w:fldCharType="begin"/>
      </w:r>
      <w:r>
        <w:instrText xml:space="preserve"> REF _Ref11071774 \h </w:instrText>
      </w:r>
      <w:r w:rsidR="00BE6AD0">
        <w:instrText xml:space="preserve"> \* MERGEFORMAT </w:instrText>
      </w:r>
      <w:r>
        <w:fldChar w:fldCharType="separate"/>
      </w:r>
      <w:r w:rsidR="00D0383E">
        <w:t xml:space="preserve">Figure </w:t>
      </w:r>
      <w:r w:rsidR="00D0383E">
        <w:rPr>
          <w:noProof/>
        </w:rPr>
        <w:t>1</w:t>
      </w:r>
      <w:r>
        <w:fldChar w:fldCharType="end"/>
      </w:r>
      <w:r>
        <w:t xml:space="preserve"> </w:t>
      </w:r>
      <w:r w:rsidR="00BE6AD0">
        <w:t xml:space="preserve">illustrates </w:t>
      </w:r>
      <w:r>
        <w:t>how this option affects the clock generated by the SSM.</w:t>
      </w:r>
    </w:p>
    <w:p w14:paraId="1E159671" w14:textId="77777777" w:rsidR="009F6974" w:rsidRDefault="009F6974" w:rsidP="00EC04C3"/>
    <w:p w14:paraId="7DC4E587" w14:textId="77777777" w:rsidR="00EC04C3" w:rsidRDefault="00EC04C3" w:rsidP="00EC04C3">
      <w:pPr>
        <w:pStyle w:val="Heading2"/>
      </w:pPr>
      <w:bookmarkStart w:id="10" w:name="_Toc118897492"/>
      <w:r>
        <w:t>Clock Polarity</w:t>
      </w:r>
      <w:bookmarkEnd w:id="10"/>
    </w:p>
    <w:p w14:paraId="05A66B5A" w14:textId="72182671" w:rsidR="00EC04C3" w:rsidRDefault="00EC04C3" w:rsidP="00BE6AD0">
      <w:pPr>
        <w:pStyle w:val="Text2"/>
        <w:jc w:val="both"/>
      </w:pPr>
      <w:r>
        <w:t xml:space="preserve">SSM supports configuration of clock polarity as 0 or 1.  This setting is independent of clock phase.  </w:t>
      </w:r>
      <w:r>
        <w:fldChar w:fldCharType="begin"/>
      </w:r>
      <w:r>
        <w:instrText xml:space="preserve"> REF _Ref11071774 \h </w:instrText>
      </w:r>
      <w:r w:rsidR="00BE6AD0">
        <w:instrText xml:space="preserve"> \* MERGEFORMAT </w:instrText>
      </w:r>
      <w:r>
        <w:fldChar w:fldCharType="separate"/>
      </w:r>
      <w:r w:rsidR="00D0383E">
        <w:t xml:space="preserve">Figure </w:t>
      </w:r>
      <w:r w:rsidR="00D0383E">
        <w:rPr>
          <w:noProof/>
        </w:rPr>
        <w:t>1</w:t>
      </w:r>
      <w:r>
        <w:fldChar w:fldCharType="end"/>
      </w:r>
      <w:r>
        <w:t xml:space="preserve"> </w:t>
      </w:r>
      <w:r w:rsidR="00461497">
        <w:t xml:space="preserve">illustrates </w:t>
      </w:r>
      <w:r>
        <w:t>how this option affects the clock generated by the SSM.</w:t>
      </w:r>
    </w:p>
    <w:p w14:paraId="45B92BAC" w14:textId="6BCD2F36" w:rsidR="00DE6FF1" w:rsidRDefault="00DE6FF1" w:rsidP="00BE6AD0">
      <w:pPr>
        <w:pStyle w:val="Text2"/>
        <w:jc w:val="both"/>
      </w:pPr>
    </w:p>
    <w:p w14:paraId="5C71002F" w14:textId="77777777" w:rsidR="00EC04C3" w:rsidRDefault="00EC04C3" w:rsidP="00EC04C3">
      <w:pPr>
        <w:pStyle w:val="Heading2"/>
      </w:pPr>
      <w:bookmarkStart w:id="11" w:name="_Toc118897493"/>
      <w:r>
        <w:lastRenderedPageBreak/>
        <w:t>3-Pin / 4-Pin Modes</w:t>
      </w:r>
      <w:bookmarkEnd w:id="11"/>
    </w:p>
    <w:p w14:paraId="7620F685" w14:textId="6B2FE28E" w:rsidR="00EC04C3" w:rsidRDefault="00EC04C3" w:rsidP="00461497">
      <w:pPr>
        <w:pStyle w:val="Text2"/>
        <w:jc w:val="both"/>
      </w:pPr>
      <w:r>
        <w:t>SSM supports both 3-pin and 4-pin modes of operation.  In 3-pin mode, no chip select (CS) is used.</w:t>
      </w:r>
    </w:p>
    <w:p w14:paraId="16335505" w14:textId="77777777" w:rsidR="009F6974" w:rsidRDefault="009F6974" w:rsidP="00EC04C3"/>
    <w:p w14:paraId="699E3849" w14:textId="77777777" w:rsidR="00EC04C3" w:rsidRDefault="00EC04C3" w:rsidP="00EC04C3">
      <w:pPr>
        <w:pStyle w:val="Heading2"/>
      </w:pPr>
      <w:bookmarkStart w:id="12" w:name="_Toc118897494"/>
      <w:r>
        <w:t>GPIOs</w:t>
      </w:r>
      <w:bookmarkEnd w:id="12"/>
    </w:p>
    <w:p w14:paraId="75E23EFA" w14:textId="108F0947" w:rsidR="00EC04C3" w:rsidRDefault="00EC04C3" w:rsidP="00461497">
      <w:pPr>
        <w:pStyle w:val="Text2"/>
        <w:jc w:val="both"/>
      </w:pPr>
      <w:r>
        <w:t>SSM can be configured to use any GPIO for each of the SPI signals: CLK, MOSI, MISO, and CS (optional).</w:t>
      </w:r>
    </w:p>
    <w:p w14:paraId="730AD2FF" w14:textId="77777777" w:rsidR="009F6974" w:rsidRPr="00515A6E" w:rsidRDefault="009F6974" w:rsidP="00EC04C3"/>
    <w:p w14:paraId="039703B2" w14:textId="77777777" w:rsidR="00EC04C3" w:rsidRDefault="00EC04C3" w:rsidP="00EC04C3">
      <w:pPr>
        <w:pStyle w:val="Heading2"/>
      </w:pPr>
      <w:bookmarkStart w:id="13" w:name="_Toc118897495"/>
      <w:r>
        <w:t>Timing</w:t>
      </w:r>
      <w:bookmarkEnd w:id="13"/>
    </w:p>
    <w:p w14:paraId="53757557" w14:textId="608F386F" w:rsidR="00EC04C3" w:rsidRDefault="00EC04C3" w:rsidP="00461497">
      <w:pPr>
        <w:pStyle w:val="Text2"/>
        <w:jc w:val="both"/>
      </w:pPr>
      <w:r>
        <w:t xml:space="preserve">SSM supports configuration of the timing parameters </w:t>
      </w:r>
      <w:r w:rsidR="00461497">
        <w:t xml:space="preserve">as </w:t>
      </w:r>
      <w:r>
        <w:t xml:space="preserve">shown in </w:t>
      </w:r>
      <w:r>
        <w:rPr>
          <w:highlight w:val="yellow"/>
        </w:rPr>
        <w:fldChar w:fldCharType="begin"/>
      </w:r>
      <w:r>
        <w:instrText xml:space="preserve"> REF _Ref11071774 \h </w:instrText>
      </w:r>
      <w:r>
        <w:rPr>
          <w:highlight w:val="yellow"/>
        </w:rPr>
      </w:r>
      <w:r>
        <w:rPr>
          <w:highlight w:val="yellow"/>
        </w:rPr>
        <w:fldChar w:fldCharType="separate"/>
      </w:r>
      <w:r w:rsidR="00D0383E">
        <w:t xml:space="preserve">Figure </w:t>
      </w:r>
      <w:r w:rsidR="00D0383E">
        <w:rPr>
          <w:noProof/>
        </w:rPr>
        <w:t>1</w:t>
      </w:r>
      <w:r>
        <w:rPr>
          <w:highlight w:val="yellow"/>
        </w:rPr>
        <w:fldChar w:fldCharType="end"/>
      </w:r>
      <w:r>
        <w:t>.</w:t>
      </w:r>
    </w:p>
    <w:p w14:paraId="121F614B" w14:textId="6F3A46CF" w:rsidR="009F6974" w:rsidRDefault="009F6974" w:rsidP="00EC04C3">
      <w:r>
        <w:br w:type="page"/>
      </w:r>
    </w:p>
    <w:p w14:paraId="5746BEC3" w14:textId="77777777" w:rsidR="00EC04C3" w:rsidRDefault="00EC04C3" w:rsidP="00EC04C3">
      <w:pPr>
        <w:pStyle w:val="Heading1"/>
      </w:pPr>
      <w:bookmarkStart w:id="14" w:name="_Toc118897496"/>
      <w:r>
        <w:lastRenderedPageBreak/>
        <w:t>Timing Diagram</w:t>
      </w:r>
      <w:bookmarkEnd w:id="14"/>
    </w:p>
    <w:p w14:paraId="50112A70" w14:textId="62CF5B4D" w:rsidR="00EC04C3" w:rsidRPr="003A1D42" w:rsidRDefault="00EC04C3" w:rsidP="00461497">
      <w:pPr>
        <w:jc w:val="both"/>
      </w:pPr>
      <w:r>
        <w:fldChar w:fldCharType="begin"/>
      </w:r>
      <w:r>
        <w:instrText xml:space="preserve"> REF _Ref11071774 \h </w:instrText>
      </w:r>
      <w:r w:rsidR="00461497">
        <w:instrText xml:space="preserve"> \* MERGEFORMAT </w:instrText>
      </w:r>
      <w:r>
        <w:fldChar w:fldCharType="separate"/>
      </w:r>
      <w:r w:rsidR="00D0383E">
        <w:t xml:space="preserve">Figure </w:t>
      </w:r>
      <w:r w:rsidR="00D0383E">
        <w:rPr>
          <w:noProof/>
        </w:rPr>
        <w:t>1</w:t>
      </w:r>
      <w:r>
        <w:fldChar w:fldCharType="end"/>
      </w:r>
      <w:r>
        <w:t xml:space="preserve"> illustrates SPI signals generated by the Software SPI Master for each possible combination of clock polarity and phase.  The diagram illustrates a 5-bit transfer in 4-wire mode.  Timing parameters are also shown.</w:t>
      </w:r>
    </w:p>
    <w:p w14:paraId="3D95DE3C" w14:textId="0CC30905" w:rsidR="00EC04C3" w:rsidRDefault="00C97758" w:rsidP="00461497">
      <w:pPr>
        <w:keepNext/>
        <w:jc w:val="center"/>
      </w:pPr>
      <w:r>
        <w:rPr>
          <w:noProof/>
        </w:rPr>
        <w:drawing>
          <wp:inline distT="0" distB="0" distL="0" distR="0" wp14:anchorId="4261CE10" wp14:editId="3176278B">
            <wp:extent cx="6480000" cy="3655664"/>
            <wp:effectExtent l="19050" t="19050" r="1651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000" cy="3655664"/>
                    </a:xfrm>
                    <a:prstGeom prst="rect">
                      <a:avLst/>
                    </a:prstGeom>
                    <a:noFill/>
                    <a:ln>
                      <a:solidFill>
                        <a:schemeClr val="tx1"/>
                      </a:solidFill>
                    </a:ln>
                  </pic:spPr>
                </pic:pic>
              </a:graphicData>
            </a:graphic>
          </wp:inline>
        </w:drawing>
      </w:r>
    </w:p>
    <w:p w14:paraId="397B6B94" w14:textId="2FC8CA71" w:rsidR="00EC04C3" w:rsidRDefault="00EC04C3" w:rsidP="00EC04C3">
      <w:pPr>
        <w:pStyle w:val="Caption"/>
        <w:jc w:val="center"/>
      </w:pPr>
      <w:bookmarkStart w:id="15" w:name="_Ref11071774"/>
      <w:bookmarkStart w:id="16" w:name="_Toc118897476"/>
      <w:r>
        <w:t xml:space="preserve">Figure </w:t>
      </w:r>
      <w:fldSimple w:instr=" SEQ Figure \* ARABIC ">
        <w:r w:rsidR="00D0383E">
          <w:rPr>
            <w:noProof/>
          </w:rPr>
          <w:t>1</w:t>
        </w:r>
      </w:fldSimple>
      <w:bookmarkEnd w:id="15"/>
      <w:r>
        <w:t>: Timing diagram illustrating SSM operation, 5-bit transfer shown</w:t>
      </w:r>
      <w:bookmarkEnd w:id="16"/>
    </w:p>
    <w:p w14:paraId="4EDAE70E" w14:textId="77777777" w:rsidR="00EC04C3" w:rsidRPr="00FE3B9D" w:rsidRDefault="00EC04C3" w:rsidP="00461497">
      <w:pPr>
        <w:pBdr>
          <w:top w:val="nil"/>
          <w:left w:val="nil"/>
          <w:bottom w:val="nil"/>
          <w:right w:val="nil"/>
          <w:between w:val="nil"/>
          <w:bar w:val="nil"/>
        </w:pBdr>
        <w:spacing w:after="0" w:line="240" w:lineRule="auto"/>
        <w:jc w:val="both"/>
      </w:pPr>
      <w:r>
        <w:t>Data is set up on the MOSI and MISO lines at the times indicated by vertical dotted lines in the diagram (except the last one at the end of the transfer).  Data is sampled on the clock edges between the dotted lines.</w:t>
      </w:r>
      <w:r>
        <w:br w:type="page"/>
      </w:r>
    </w:p>
    <w:p w14:paraId="3EDED934" w14:textId="77777777" w:rsidR="00EC04C3" w:rsidRDefault="00EC04C3" w:rsidP="00EC04C3">
      <w:pPr>
        <w:pStyle w:val="Heading1"/>
      </w:pPr>
      <w:bookmarkStart w:id="17" w:name="_IIS2DLPC_3-axis_Accelerometer"/>
      <w:bookmarkStart w:id="18" w:name="_Ref10801452"/>
      <w:bookmarkStart w:id="19" w:name="_Toc118897497"/>
      <w:bookmarkEnd w:id="17"/>
      <w:r>
        <w:lastRenderedPageBreak/>
        <w:t xml:space="preserve">IIS2DLPC 3-axis </w:t>
      </w:r>
      <w:r w:rsidRPr="003F230D">
        <w:t>Accelerometer</w:t>
      </w:r>
      <w:r>
        <w:t xml:space="preserve"> Sample</w:t>
      </w:r>
      <w:bookmarkEnd w:id="18"/>
      <w:bookmarkEnd w:id="19"/>
    </w:p>
    <w:p w14:paraId="063F86EC" w14:textId="0C60C93C" w:rsidR="00EC04C3" w:rsidRDefault="00EC04C3" w:rsidP="001649C1">
      <w:pPr>
        <w:pBdr>
          <w:top w:val="nil"/>
          <w:left w:val="nil"/>
          <w:bottom w:val="nil"/>
          <w:right w:val="nil"/>
          <w:between w:val="nil"/>
          <w:bar w:val="nil"/>
        </w:pBdr>
        <w:spacing w:after="0" w:line="240" w:lineRule="auto"/>
        <w:jc w:val="both"/>
      </w:pPr>
      <w:r>
        <w:t xml:space="preserve">Software SPI Master is accompanied by a code sample that communicates with an IIS2DLPC 3-axis accelerometer </w:t>
      </w:r>
      <w:r w:rsidR="00731507">
        <w:t>over SPI</w:t>
      </w:r>
      <w:r>
        <w:t>.</w:t>
      </w:r>
      <w:r w:rsidR="001649C1">
        <w:t xml:space="preserve"> </w:t>
      </w:r>
      <w:r>
        <w:t>This sample is provided in the IIS2DLPC folder alongside the SSM code.</w:t>
      </w:r>
      <w:r w:rsidR="001649C1">
        <w:t xml:space="preserve"> </w:t>
      </w:r>
      <w:r>
        <w:t>The sample puts the IIS2DLPC in a particular operational mode and reads and displays acceleration values from the device.</w:t>
      </w:r>
      <w:r w:rsidR="001649C1">
        <w:t xml:space="preserve"> </w:t>
      </w:r>
      <w:r>
        <w:t>Communication with the IIS2DLPC is accomplished via the SSM.</w:t>
      </w:r>
    </w:p>
    <w:p w14:paraId="3E631952" w14:textId="77777777" w:rsidR="001649C1" w:rsidRDefault="001649C1" w:rsidP="00EC04C3">
      <w:pPr>
        <w:pBdr>
          <w:top w:val="nil"/>
          <w:left w:val="nil"/>
          <w:bottom w:val="nil"/>
          <w:right w:val="nil"/>
          <w:between w:val="nil"/>
          <w:bar w:val="nil"/>
        </w:pBdr>
        <w:spacing w:after="0" w:line="240" w:lineRule="auto"/>
      </w:pPr>
    </w:p>
    <w:p w14:paraId="4E27B5D8" w14:textId="28E5B8A5" w:rsidR="00EC04C3" w:rsidRDefault="00EC04C3" w:rsidP="00EC04C3">
      <w:pPr>
        <w:pStyle w:val="Heading2"/>
      </w:pPr>
      <w:bookmarkStart w:id="20" w:name="_Toc118897498"/>
      <w:r>
        <w:t xml:space="preserve">Running the </w:t>
      </w:r>
      <w:r w:rsidR="00AB3F2A">
        <w:t>Application</w:t>
      </w:r>
      <w:bookmarkEnd w:id="20"/>
    </w:p>
    <w:p w14:paraId="7DFF3A0A" w14:textId="256F4EAE" w:rsidR="004F1391" w:rsidRDefault="00EC04C3" w:rsidP="00E4180B">
      <w:pPr>
        <w:pStyle w:val="Text2"/>
        <w:jc w:val="both"/>
      </w:pPr>
      <w:r>
        <w:t>Before booting T</w:t>
      </w:r>
      <w:r w:rsidR="00E4180B">
        <w:t>alaria TWO</w:t>
      </w:r>
      <w:r>
        <w:t xml:space="preserve"> with the sample application, the IIS2DPLC must be connected using 4 GPIOs for the SPI signals (CLK, MOSI, MISO, CS) as well as </w:t>
      </w:r>
      <w:r w:rsidR="00E4180B">
        <w:t>P</w:t>
      </w:r>
      <w:r>
        <w:t>ower</w:t>
      </w:r>
      <w:r w:rsidR="00E4180B">
        <w:t xml:space="preserve"> </w:t>
      </w:r>
      <w:r>
        <w:t xml:space="preserve">and </w:t>
      </w:r>
      <w:r w:rsidR="00E4180B">
        <w:t>G</w:t>
      </w:r>
      <w:r>
        <w:t>round.  By default, the sample application uses the GPIO to SPI signal mapping shown in</w:t>
      </w:r>
      <w:r w:rsidR="004556C3">
        <w:t xml:space="preserve"> </w:t>
      </w:r>
      <w:r w:rsidR="004556C3">
        <w:fldChar w:fldCharType="begin"/>
      </w:r>
      <w:r w:rsidR="004556C3">
        <w:instrText xml:space="preserve"> REF _Ref89860739 \h </w:instrText>
      </w:r>
      <w:r w:rsidR="004556C3">
        <w:fldChar w:fldCharType="separate"/>
      </w:r>
      <w:r w:rsidR="00D0383E">
        <w:t xml:space="preserve">Table </w:t>
      </w:r>
      <w:r w:rsidR="00D0383E">
        <w:rPr>
          <w:noProof/>
        </w:rPr>
        <w:t>1</w:t>
      </w:r>
      <w:r w:rsidR="004556C3">
        <w:fldChar w:fldCharType="end"/>
      </w:r>
      <w:r w:rsidR="00E4180B">
        <w:t xml:space="preserve">. However, </w:t>
      </w:r>
      <w:r>
        <w:t xml:space="preserve">any available GPIOs can be used. </w:t>
      </w:r>
    </w:p>
    <w:p w14:paraId="6477FC74" w14:textId="1252DD69" w:rsidR="00EC04C3" w:rsidRDefault="00EC04C3" w:rsidP="00E4180B">
      <w:pPr>
        <w:pStyle w:val="Text2"/>
        <w:jc w:val="both"/>
      </w:pPr>
      <w:r w:rsidRPr="00E4180B">
        <w:rPr>
          <w:b/>
          <w:bCs/>
        </w:rPr>
        <w:t>Note</w:t>
      </w:r>
      <w:r w:rsidR="004556C3">
        <w:t>: W</w:t>
      </w:r>
      <w:r w:rsidRPr="001224F1">
        <w:t>ith this</w:t>
      </w:r>
      <w:r w:rsidR="004556C3">
        <w:t xml:space="preserve"> </w:t>
      </w:r>
      <w:r w:rsidRPr="001224F1">
        <w:t>mapping, the JTAG jumper must be removed from the baseboard so that GPIO18 is routed to the peripheral connector instead of being used for JTAG.</w:t>
      </w:r>
    </w:p>
    <w:tbl>
      <w:tblPr>
        <w:tblStyle w:val="TableGrid"/>
        <w:tblW w:w="9440" w:type="dxa"/>
        <w:tblInd w:w="1260" w:type="dxa"/>
        <w:tblLook w:val="04A0" w:firstRow="1" w:lastRow="0" w:firstColumn="1" w:lastColumn="0" w:noHBand="0" w:noVBand="1"/>
      </w:tblPr>
      <w:tblGrid>
        <w:gridCol w:w="4720"/>
        <w:gridCol w:w="4720"/>
      </w:tblGrid>
      <w:tr w:rsidR="004556C3" w14:paraId="23961D6D" w14:textId="77777777" w:rsidTr="004556C3">
        <w:tc>
          <w:tcPr>
            <w:tcW w:w="4720" w:type="dxa"/>
            <w:shd w:val="clear" w:color="auto" w:fill="E7E6E6" w:themeFill="background2"/>
          </w:tcPr>
          <w:p w14:paraId="1D38BB95" w14:textId="2BA071A9" w:rsidR="004556C3" w:rsidRPr="004556C3" w:rsidRDefault="004556C3" w:rsidP="004556C3">
            <w:pPr>
              <w:pStyle w:val="Text2"/>
              <w:ind w:left="0"/>
              <w:jc w:val="both"/>
              <w:rPr>
                <w:b/>
                <w:bCs/>
              </w:rPr>
            </w:pPr>
            <w:r w:rsidRPr="004556C3">
              <w:rPr>
                <w:b/>
                <w:bCs/>
              </w:rPr>
              <w:t>GPIO</w:t>
            </w:r>
          </w:p>
        </w:tc>
        <w:tc>
          <w:tcPr>
            <w:tcW w:w="4720" w:type="dxa"/>
            <w:shd w:val="clear" w:color="auto" w:fill="E7E6E6" w:themeFill="background2"/>
          </w:tcPr>
          <w:p w14:paraId="2480F3FC" w14:textId="45351EF6" w:rsidR="004556C3" w:rsidRPr="004556C3" w:rsidRDefault="004556C3" w:rsidP="004556C3">
            <w:pPr>
              <w:pStyle w:val="Text2"/>
              <w:ind w:left="0"/>
              <w:jc w:val="both"/>
              <w:rPr>
                <w:b/>
                <w:bCs/>
              </w:rPr>
            </w:pPr>
            <w:r w:rsidRPr="004556C3">
              <w:rPr>
                <w:b/>
                <w:bCs/>
              </w:rPr>
              <w:t>SPI Signal</w:t>
            </w:r>
          </w:p>
        </w:tc>
      </w:tr>
      <w:tr w:rsidR="004556C3" w14:paraId="7EDB3915" w14:textId="77777777" w:rsidTr="004556C3">
        <w:tc>
          <w:tcPr>
            <w:tcW w:w="4720" w:type="dxa"/>
          </w:tcPr>
          <w:p w14:paraId="262B2167" w14:textId="21F1908C" w:rsidR="004556C3" w:rsidRDefault="004556C3" w:rsidP="004556C3">
            <w:pPr>
              <w:pStyle w:val="Text2"/>
              <w:ind w:left="0"/>
              <w:jc w:val="both"/>
            </w:pPr>
            <w:r>
              <w:t>GPIO3</w:t>
            </w:r>
          </w:p>
        </w:tc>
        <w:tc>
          <w:tcPr>
            <w:tcW w:w="4720" w:type="dxa"/>
          </w:tcPr>
          <w:p w14:paraId="5FAD2D88" w14:textId="4B4301C8" w:rsidR="004556C3" w:rsidRDefault="004556C3" w:rsidP="004556C3">
            <w:pPr>
              <w:pStyle w:val="Text2"/>
              <w:ind w:left="0"/>
              <w:jc w:val="both"/>
            </w:pPr>
            <w:r>
              <w:t>CLK</w:t>
            </w:r>
          </w:p>
        </w:tc>
      </w:tr>
      <w:tr w:rsidR="004556C3" w14:paraId="4DE7AF34" w14:textId="77777777" w:rsidTr="004556C3">
        <w:tc>
          <w:tcPr>
            <w:tcW w:w="4720" w:type="dxa"/>
          </w:tcPr>
          <w:p w14:paraId="73AB6912" w14:textId="64A834F7" w:rsidR="004556C3" w:rsidRDefault="004556C3" w:rsidP="004556C3">
            <w:pPr>
              <w:pStyle w:val="Text2"/>
              <w:ind w:left="0"/>
              <w:jc w:val="both"/>
            </w:pPr>
            <w:r>
              <w:t>GPIO4</w:t>
            </w:r>
          </w:p>
        </w:tc>
        <w:tc>
          <w:tcPr>
            <w:tcW w:w="4720" w:type="dxa"/>
          </w:tcPr>
          <w:p w14:paraId="11EAC46A" w14:textId="2404C35F" w:rsidR="004556C3" w:rsidRDefault="004556C3" w:rsidP="004556C3">
            <w:pPr>
              <w:pStyle w:val="Text2"/>
              <w:ind w:left="0"/>
              <w:jc w:val="both"/>
            </w:pPr>
            <w:r>
              <w:t>MOSI</w:t>
            </w:r>
          </w:p>
        </w:tc>
      </w:tr>
      <w:tr w:rsidR="004556C3" w14:paraId="1692AA7C" w14:textId="77777777" w:rsidTr="004556C3">
        <w:tc>
          <w:tcPr>
            <w:tcW w:w="4720" w:type="dxa"/>
          </w:tcPr>
          <w:p w14:paraId="524D5F22" w14:textId="65C7CC9B" w:rsidR="004556C3" w:rsidRDefault="004556C3" w:rsidP="004556C3">
            <w:pPr>
              <w:pStyle w:val="Text2"/>
              <w:ind w:left="0"/>
              <w:jc w:val="both"/>
            </w:pPr>
            <w:r>
              <w:t>GPIO14</w:t>
            </w:r>
          </w:p>
        </w:tc>
        <w:tc>
          <w:tcPr>
            <w:tcW w:w="4720" w:type="dxa"/>
          </w:tcPr>
          <w:p w14:paraId="7D4777E2" w14:textId="3D013FE2" w:rsidR="004556C3" w:rsidRDefault="004556C3" w:rsidP="004556C3">
            <w:pPr>
              <w:pStyle w:val="Text2"/>
              <w:ind w:left="0"/>
              <w:jc w:val="both"/>
            </w:pPr>
            <w:r>
              <w:t>MISO</w:t>
            </w:r>
          </w:p>
        </w:tc>
      </w:tr>
      <w:tr w:rsidR="004556C3" w14:paraId="79B920F3" w14:textId="77777777" w:rsidTr="004556C3">
        <w:tc>
          <w:tcPr>
            <w:tcW w:w="4720" w:type="dxa"/>
          </w:tcPr>
          <w:p w14:paraId="5AEAA18F" w14:textId="73FC9851" w:rsidR="004556C3" w:rsidRDefault="004556C3" w:rsidP="004556C3">
            <w:pPr>
              <w:pStyle w:val="Text2"/>
              <w:ind w:left="0"/>
              <w:jc w:val="both"/>
            </w:pPr>
            <w:r>
              <w:t>GPIO18</w:t>
            </w:r>
          </w:p>
        </w:tc>
        <w:tc>
          <w:tcPr>
            <w:tcW w:w="4720" w:type="dxa"/>
          </w:tcPr>
          <w:p w14:paraId="7644D498" w14:textId="3C6C45C0" w:rsidR="004556C3" w:rsidRDefault="004556C3" w:rsidP="004556C3">
            <w:pPr>
              <w:pStyle w:val="Text2"/>
              <w:keepNext/>
              <w:ind w:left="0"/>
              <w:jc w:val="both"/>
            </w:pPr>
            <w:r>
              <w:t>CS</w:t>
            </w:r>
          </w:p>
        </w:tc>
      </w:tr>
    </w:tbl>
    <w:p w14:paraId="6952E0D8" w14:textId="158D7B5D" w:rsidR="004F1391" w:rsidRDefault="004556C3" w:rsidP="004556C3">
      <w:pPr>
        <w:pStyle w:val="Caption"/>
        <w:jc w:val="center"/>
      </w:pPr>
      <w:bookmarkStart w:id="21" w:name="_Ref89860739"/>
      <w:bookmarkStart w:id="22" w:name="_Toc118897480"/>
      <w:r>
        <w:t xml:space="preserve">Table </w:t>
      </w:r>
      <w:fldSimple w:instr=" SEQ Table \* ARABIC ">
        <w:r w:rsidR="00D0383E">
          <w:rPr>
            <w:noProof/>
          </w:rPr>
          <w:t>1</w:t>
        </w:r>
      </w:fldSimple>
      <w:bookmarkEnd w:id="21"/>
      <w:r>
        <w:t xml:space="preserve">: </w:t>
      </w:r>
      <w:r w:rsidRPr="006900A2">
        <w:t>Sample GPIO - SPI signal mapping</w:t>
      </w:r>
      <w:bookmarkEnd w:id="22"/>
    </w:p>
    <w:p w14:paraId="3326D54D" w14:textId="4B9133DB" w:rsidR="00EC04C3" w:rsidRDefault="00EC04C3" w:rsidP="004556C3">
      <w:pPr>
        <w:pStyle w:val="Text2"/>
        <w:jc w:val="both"/>
      </w:pPr>
      <w:r>
        <w:t xml:space="preserve">With this mapping, the connection between the peripheral connecter on </w:t>
      </w:r>
      <w:r w:rsidR="004556C3">
        <w:t>Talaria TWO</w:t>
      </w:r>
      <w:r>
        <w:t xml:space="preserve"> EVK and the IIS2DLPC looks as shown in </w:t>
      </w:r>
      <w:r>
        <w:fldChar w:fldCharType="begin"/>
      </w:r>
      <w:r>
        <w:instrText xml:space="preserve"> REF _Ref10818540 \h </w:instrText>
      </w:r>
      <w:r>
        <w:fldChar w:fldCharType="separate"/>
      </w:r>
      <w:r w:rsidR="00D0383E">
        <w:t xml:space="preserve">Figure </w:t>
      </w:r>
      <w:r w:rsidR="00D0383E">
        <w:rPr>
          <w:noProof/>
        </w:rPr>
        <w:t>2</w:t>
      </w:r>
      <w:r>
        <w:fldChar w:fldCharType="end"/>
      </w:r>
      <w:r w:rsidR="004556C3">
        <w:t>.</w:t>
      </w:r>
    </w:p>
    <w:p w14:paraId="73D1C40F" w14:textId="77777777" w:rsidR="00EC04C3" w:rsidRDefault="00EC04C3" w:rsidP="004556C3">
      <w:pPr>
        <w:pStyle w:val="Text2"/>
        <w:jc w:val="center"/>
      </w:pPr>
      <w:r>
        <w:rPr>
          <w:noProof/>
        </w:rPr>
        <w:drawing>
          <wp:inline distT="0" distB="0" distL="0" distR="0" wp14:anchorId="01D891D0" wp14:editId="26B39978">
            <wp:extent cx="3600000" cy="2972013"/>
            <wp:effectExtent l="19050" t="19050" r="1968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972013"/>
                    </a:xfrm>
                    <a:prstGeom prst="rect">
                      <a:avLst/>
                    </a:prstGeom>
                    <a:noFill/>
                    <a:ln>
                      <a:solidFill>
                        <a:schemeClr val="tx1"/>
                      </a:solidFill>
                    </a:ln>
                  </pic:spPr>
                </pic:pic>
              </a:graphicData>
            </a:graphic>
          </wp:inline>
        </w:drawing>
      </w:r>
    </w:p>
    <w:p w14:paraId="515B7287" w14:textId="0503E6B1" w:rsidR="00EC04C3" w:rsidRDefault="00EC04C3" w:rsidP="00415216">
      <w:pPr>
        <w:pStyle w:val="Caption"/>
        <w:jc w:val="center"/>
      </w:pPr>
      <w:bookmarkStart w:id="23" w:name="_Ref10818540"/>
      <w:bookmarkStart w:id="24" w:name="_Toc118897477"/>
      <w:r>
        <w:t xml:space="preserve">Figure </w:t>
      </w:r>
      <w:fldSimple w:instr=" SEQ Figure \* ARABIC ">
        <w:r w:rsidR="00D0383E">
          <w:rPr>
            <w:noProof/>
          </w:rPr>
          <w:t>2</w:t>
        </w:r>
      </w:fldSimple>
      <w:bookmarkEnd w:id="23"/>
      <w:r>
        <w:t>: Sample connection of IIS2DLPC to T</w:t>
      </w:r>
      <w:r w:rsidR="005A3896">
        <w:t>alaria TWO</w:t>
      </w:r>
      <w:r>
        <w:t xml:space="preserve"> EVK</w:t>
      </w:r>
      <w:bookmarkEnd w:id="24"/>
    </w:p>
    <w:p w14:paraId="14AD22E2" w14:textId="3CC5B3DE" w:rsidR="00794DC0" w:rsidRDefault="00794DC0" w:rsidP="00794DC0">
      <w:pPr>
        <w:pStyle w:val="Text2"/>
        <w:jc w:val="both"/>
      </w:pPr>
      <w:r>
        <w:lastRenderedPageBreak/>
        <w:t xml:space="preserve">Once the IIS2DPLC has been connected to Talaria TWO, flash the sample app </w:t>
      </w:r>
      <w:proofErr w:type="spellStart"/>
      <w:r w:rsidRPr="001A21A6">
        <w:rPr>
          <w:rFonts w:ascii="Courier New" w:hAnsi="Courier New" w:cs="Courier New"/>
        </w:rPr>
        <w:t>spi_sensor.elf</w:t>
      </w:r>
      <w:proofErr w:type="spellEnd"/>
      <w:r w:rsidR="005A3896">
        <w:t xml:space="preserve"> </w:t>
      </w:r>
      <w:r>
        <w:t>using the Download Tool.</w:t>
      </w:r>
    </w:p>
    <w:p w14:paraId="511FF11F" w14:textId="449104DD" w:rsidR="00794DC0" w:rsidRDefault="00794DC0" w:rsidP="00794DC0">
      <w:pPr>
        <w:pStyle w:val="Text2"/>
        <w:jc w:val="both"/>
      </w:pPr>
      <w:r>
        <w:t xml:space="preserve">Program </w:t>
      </w:r>
      <w:proofErr w:type="spellStart"/>
      <w:r w:rsidR="00C635E9">
        <w:rPr>
          <w:rFonts w:ascii="Courier New" w:hAnsi="Courier New" w:cs="Courier New"/>
        </w:rPr>
        <w:t>spi_sensor</w:t>
      </w:r>
      <w:r>
        <w:rPr>
          <w:rFonts w:ascii="Courier New" w:hAnsi="Courier New" w:cs="Courier New"/>
        </w:rPr>
        <w:t>.elf</w:t>
      </w:r>
      <w:proofErr w:type="spellEnd"/>
      <w:r w:rsidR="005A3896">
        <w:rPr>
          <w:rFonts w:ascii="Courier New" w:hAnsi="Courier New" w:cs="Courier New"/>
        </w:rPr>
        <w:t xml:space="preserve"> </w:t>
      </w:r>
      <w:r w:rsidR="005A3896">
        <w:t>(</w:t>
      </w:r>
      <w:proofErr w:type="spellStart"/>
      <w:r w:rsidR="005A3896" w:rsidRPr="005A3896">
        <w:rPr>
          <w:i/>
          <w:iCs/>
        </w:rPr>
        <w:t>sdk_x.y</w:t>
      </w:r>
      <w:proofErr w:type="spellEnd"/>
      <w:r w:rsidR="005A3896" w:rsidRPr="005A3896">
        <w:rPr>
          <w:i/>
          <w:iCs/>
        </w:rPr>
        <w:t>\examples\</w:t>
      </w:r>
      <w:proofErr w:type="spellStart"/>
      <w:r w:rsidR="005A3896" w:rsidRPr="005A3896">
        <w:rPr>
          <w:i/>
          <w:iCs/>
        </w:rPr>
        <w:t>spi</w:t>
      </w:r>
      <w:proofErr w:type="spellEnd"/>
      <w:r w:rsidR="005A3896" w:rsidRPr="005A3896">
        <w:rPr>
          <w:i/>
          <w:iCs/>
        </w:rPr>
        <w:t>\bin</w:t>
      </w:r>
      <w:r w:rsidR="005A3896">
        <w:t xml:space="preserve">) </w:t>
      </w:r>
      <w:r>
        <w:t>using the Download tool:</w:t>
      </w:r>
    </w:p>
    <w:p w14:paraId="517214DE" w14:textId="77777777" w:rsidR="00794DC0" w:rsidRDefault="00794DC0" w:rsidP="00794DC0">
      <w:pPr>
        <w:pStyle w:val="Text2"/>
        <w:numPr>
          <w:ilvl w:val="0"/>
          <w:numId w:val="9"/>
        </w:numPr>
        <w:jc w:val="both"/>
      </w:pPr>
      <w:r>
        <w:t xml:space="preserve">Launch the Download tool provided with InnoPhase Talaria TWO SDK. </w:t>
      </w:r>
    </w:p>
    <w:p w14:paraId="209763FD" w14:textId="77777777" w:rsidR="00794DC0" w:rsidRDefault="00794DC0" w:rsidP="00794DC0">
      <w:pPr>
        <w:pStyle w:val="Text2"/>
        <w:numPr>
          <w:ilvl w:val="0"/>
          <w:numId w:val="9"/>
        </w:numPr>
        <w:jc w:val="both"/>
      </w:pPr>
      <w:r>
        <w:t>In the GUI window:</w:t>
      </w:r>
    </w:p>
    <w:p w14:paraId="6AE3A47E" w14:textId="77777777" w:rsidR="00794DC0" w:rsidRDefault="00794DC0" w:rsidP="00794DC0">
      <w:pPr>
        <w:pStyle w:val="Text2"/>
        <w:numPr>
          <w:ilvl w:val="1"/>
          <w:numId w:val="9"/>
        </w:numPr>
        <w:jc w:val="both"/>
      </w:pPr>
      <w:r w:rsidRPr="005A3896">
        <w:rPr>
          <w:rFonts w:ascii="Courier New" w:hAnsi="Courier New" w:cs="Courier New"/>
        </w:rPr>
        <w:t>Boot Target</w:t>
      </w:r>
      <w:r>
        <w:t xml:space="preserve">: Select the appropriate EVK from the drop-down </w:t>
      </w:r>
    </w:p>
    <w:p w14:paraId="3A2A6FD5" w14:textId="42722916" w:rsidR="00794DC0" w:rsidRDefault="00794DC0" w:rsidP="00794DC0">
      <w:pPr>
        <w:pStyle w:val="Text2"/>
        <w:numPr>
          <w:ilvl w:val="1"/>
          <w:numId w:val="9"/>
        </w:numPr>
        <w:jc w:val="both"/>
      </w:pPr>
      <w:r w:rsidRPr="005A3896">
        <w:rPr>
          <w:rFonts w:ascii="Courier New" w:hAnsi="Courier New" w:cs="Courier New"/>
        </w:rPr>
        <w:t>ELF</w:t>
      </w:r>
      <w:r>
        <w:t xml:space="preserve"> </w:t>
      </w:r>
      <w:r w:rsidRPr="005A3896">
        <w:rPr>
          <w:rFonts w:ascii="Courier New" w:hAnsi="Courier New" w:cs="Courier New"/>
        </w:rPr>
        <w:t>Input</w:t>
      </w:r>
      <w:r>
        <w:t xml:space="preserve">: Load the </w:t>
      </w:r>
      <w:proofErr w:type="spellStart"/>
      <w:r w:rsidR="00C635E9">
        <w:rPr>
          <w:rFonts w:ascii="Courier New" w:hAnsi="Courier New" w:cs="Courier New"/>
        </w:rPr>
        <w:t>spi_sensor.elf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bookmarkStart w:id="25" w:name="_Hlk70413691"/>
    </w:p>
    <w:p w14:paraId="0911142D" w14:textId="18228ABE" w:rsidR="00794DC0" w:rsidRDefault="00794DC0" w:rsidP="00794DC0">
      <w:pPr>
        <w:pStyle w:val="Text2"/>
        <w:numPr>
          <w:ilvl w:val="1"/>
          <w:numId w:val="9"/>
        </w:numPr>
        <w:jc w:val="both"/>
      </w:pPr>
      <w:r w:rsidRPr="005A3896">
        <w:rPr>
          <w:rFonts w:ascii="Courier New" w:hAnsi="Courier New" w:cs="Courier New"/>
        </w:rPr>
        <w:t>Boot arguments</w:t>
      </w:r>
      <w:r>
        <w:t>: Pass the following boot arguments. i</w:t>
      </w:r>
      <w:r w:rsidRPr="001A21A6">
        <w:t xml:space="preserve">f a different GPIO other than the default pins in </w:t>
      </w:r>
      <w:r>
        <w:fldChar w:fldCharType="begin"/>
      </w:r>
      <w:r>
        <w:instrText xml:space="preserve"> REF _Ref89860739 \h </w:instrText>
      </w:r>
      <w:r>
        <w:fldChar w:fldCharType="separate"/>
      </w:r>
      <w:r w:rsidR="00D0383E">
        <w:t xml:space="preserve">Table </w:t>
      </w:r>
      <w:r w:rsidR="00D0383E">
        <w:rPr>
          <w:noProof/>
        </w:rPr>
        <w:t>1</w:t>
      </w:r>
      <w:r>
        <w:fldChar w:fldCharType="end"/>
      </w:r>
      <w:r>
        <w:t xml:space="preserve"> </w:t>
      </w:r>
      <w:r w:rsidRPr="001A21A6">
        <w:t>are to be used for the SPI</w:t>
      </w:r>
      <w:r>
        <w:t>:</w:t>
      </w:r>
    </w:p>
    <w:tbl>
      <w:tblPr>
        <w:tblStyle w:val="TableGrid"/>
        <w:tblW w:w="0" w:type="auto"/>
        <w:tblInd w:w="2700" w:type="dxa"/>
        <w:tblLook w:val="04A0" w:firstRow="1" w:lastRow="0" w:firstColumn="1" w:lastColumn="0" w:noHBand="0" w:noVBand="1"/>
      </w:tblPr>
      <w:tblGrid>
        <w:gridCol w:w="8000"/>
      </w:tblGrid>
      <w:tr w:rsidR="00794DC0" w14:paraId="7A0F92BE" w14:textId="77777777" w:rsidTr="0066216F">
        <w:tc>
          <w:tcPr>
            <w:tcW w:w="10700" w:type="dxa"/>
            <w:shd w:val="clear" w:color="auto" w:fill="DEEAF6" w:themeFill="accent5" w:themeFillTint="33"/>
          </w:tcPr>
          <w:p w14:paraId="6F3FB4FF" w14:textId="786549CB" w:rsidR="00794DC0" w:rsidRPr="001A21A6" w:rsidRDefault="008266CB" w:rsidP="00DE6FF1">
            <w:pPr>
              <w:pStyle w:val="Text2"/>
              <w:spacing w:line="480" w:lineRule="auto"/>
              <w:ind w:left="0"/>
              <w:rPr>
                <w:rFonts w:ascii="Courier New" w:hAnsi="Courier New" w:cs="Courier New"/>
                <w:sz w:val="20"/>
                <w:szCs w:val="20"/>
              </w:rPr>
            </w:pPr>
            <w:proofErr w:type="spellStart"/>
            <w:r w:rsidRPr="008266CB">
              <w:rPr>
                <w:rFonts w:ascii="Courier New" w:hAnsi="Courier New" w:cs="Courier New"/>
                <w:sz w:val="20"/>
                <w:szCs w:val="20"/>
              </w:rPr>
              <w:t>clk_pin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w:t>
            </w:r>
            <w:proofErr w:type="spellEnd"/>
            <w:r w:rsidRPr="008266CB">
              <w:rPr>
                <w:rFonts w:ascii="Courier New" w:hAnsi="Courier New" w:cs="Courier New"/>
                <w:sz w:val="20"/>
                <w:szCs w:val="20"/>
              </w:rPr>
              <w:t xml:space="preserve"> pin&gt;, </w:t>
            </w:r>
            <w:proofErr w:type="spellStart"/>
            <w:r w:rsidRPr="008266CB">
              <w:rPr>
                <w:rFonts w:ascii="Courier New" w:hAnsi="Courier New" w:cs="Courier New"/>
                <w:sz w:val="20"/>
                <w:szCs w:val="20"/>
              </w:rPr>
              <w:t>mosi_pin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w:t>
            </w:r>
            <w:proofErr w:type="spellEnd"/>
            <w:r w:rsidRPr="008266CB">
              <w:rPr>
                <w:rFonts w:ascii="Courier New" w:hAnsi="Courier New" w:cs="Courier New"/>
                <w:sz w:val="20"/>
                <w:szCs w:val="20"/>
              </w:rPr>
              <w:t xml:space="preserve"> pin&gt;, </w:t>
            </w:r>
            <w:proofErr w:type="spellStart"/>
            <w:r w:rsidRPr="008266CB">
              <w:rPr>
                <w:rFonts w:ascii="Courier New" w:hAnsi="Courier New" w:cs="Courier New"/>
                <w:sz w:val="20"/>
                <w:szCs w:val="20"/>
              </w:rPr>
              <w:t>miso_pin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gpio_pin</w:t>
            </w:r>
            <w:proofErr w:type="spellEnd"/>
            <w:r w:rsidRPr="008266CB">
              <w:rPr>
                <w:rFonts w:ascii="Courier New" w:hAnsi="Courier New" w:cs="Courier New"/>
                <w:sz w:val="20"/>
                <w:szCs w:val="20"/>
              </w:rPr>
              <w:t xml:space="preserve">&gt;, </w:t>
            </w:r>
            <w:proofErr w:type="spellStart"/>
            <w:r w:rsidRPr="008266CB">
              <w:rPr>
                <w:rFonts w:ascii="Courier New" w:hAnsi="Courier New" w:cs="Courier New"/>
                <w:sz w:val="20"/>
                <w:szCs w:val="20"/>
              </w:rPr>
              <w:t>cs_pin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gpio_pin</w:t>
            </w:r>
            <w:proofErr w:type="spellEnd"/>
            <w:r w:rsidRPr="008266CB">
              <w:rPr>
                <w:rFonts w:ascii="Courier New" w:hAnsi="Courier New" w:cs="Courier New"/>
                <w:sz w:val="20"/>
                <w:szCs w:val="20"/>
              </w:rPr>
              <w:t>&gt;</w:t>
            </w:r>
          </w:p>
        </w:tc>
      </w:tr>
    </w:tbl>
    <w:p w14:paraId="427D89D2" w14:textId="77777777" w:rsidR="00794DC0" w:rsidRDefault="00794DC0" w:rsidP="00794DC0">
      <w:pPr>
        <w:pStyle w:val="Text2"/>
        <w:numPr>
          <w:ilvl w:val="1"/>
          <w:numId w:val="9"/>
        </w:numPr>
        <w:jc w:val="both"/>
      </w:pPr>
      <w:r>
        <w:t>P</w:t>
      </w:r>
      <w:r w:rsidRPr="005A3896">
        <w:rPr>
          <w:rFonts w:ascii="Courier New" w:hAnsi="Courier New" w:cs="Courier New"/>
        </w:rPr>
        <w:t>rogramming</w:t>
      </w:r>
      <w:r>
        <w:t xml:space="preserve">: Prog RAM or Prog Flash as per requirement. </w:t>
      </w:r>
      <w:bookmarkEnd w:id="25"/>
    </w:p>
    <w:p w14:paraId="651D0E6F" w14:textId="7C92F2F6" w:rsidR="00794DC0" w:rsidRDefault="00794DC0" w:rsidP="00794DC0">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6E126F">
        <w:rPr>
          <w:rFonts w:cstheme="minorHAnsi"/>
          <w:i/>
          <w:iCs/>
        </w:rPr>
        <w:t>sdk_x.y</w:t>
      </w:r>
      <w:proofErr w:type="spellEnd"/>
      <w:r w:rsidR="005A3896">
        <w:rPr>
          <w:rFonts w:cstheme="minorHAnsi"/>
          <w:i/>
          <w:iCs/>
        </w:rPr>
        <w:t>\</w:t>
      </w:r>
      <w:proofErr w:type="spellStart"/>
      <w:r w:rsidR="006E126F">
        <w:rPr>
          <w:rFonts w:cstheme="minorHAnsi"/>
          <w:i/>
          <w:iCs/>
        </w:rPr>
        <w:t>pc_tools</w:t>
      </w:r>
      <w:proofErr w:type="spellEnd"/>
      <w:r w:rsidR="005A3896">
        <w:rPr>
          <w:rFonts w:cstheme="minorHAnsi"/>
          <w:i/>
          <w:iCs/>
        </w:rPr>
        <w:t>\</w:t>
      </w:r>
      <w:proofErr w:type="spellStart"/>
      <w:r w:rsidR="006E126F">
        <w:rPr>
          <w:rFonts w:cstheme="minorHAnsi"/>
          <w:i/>
          <w:iCs/>
        </w:rPr>
        <w:t>Download_Tool</w:t>
      </w:r>
      <w:proofErr w:type="spellEnd"/>
      <w:r w:rsidR="005A3896">
        <w:rPr>
          <w:rFonts w:cstheme="minorHAnsi"/>
          <w:i/>
          <w:iCs/>
        </w:rPr>
        <w:t>\</w:t>
      </w:r>
      <w:r w:rsidR="006E126F">
        <w:rPr>
          <w:rFonts w:cstheme="minorHAnsi"/>
          <w:i/>
          <w:iCs/>
        </w:rPr>
        <w:t>doc</w:t>
      </w:r>
      <w:r>
        <w:rPr>
          <w:rFonts w:cstheme="minorHAnsi"/>
        </w:rPr>
        <w:t>).</w:t>
      </w:r>
    </w:p>
    <w:p w14:paraId="670B19B4" w14:textId="262701C6" w:rsidR="00612383" w:rsidRDefault="00794DC0" w:rsidP="00794DC0">
      <w:pPr>
        <w:pStyle w:val="Text2"/>
        <w:jc w:val="both"/>
        <w:rPr>
          <w:rFonts w:cstheme="minorHAnsi"/>
        </w:rPr>
      </w:pPr>
      <w:r>
        <w:rPr>
          <w:rFonts w:cstheme="minorHAnsi"/>
          <w:b/>
          <w:bCs/>
        </w:rPr>
        <w:t>Note</w:t>
      </w:r>
      <w:r>
        <w:rPr>
          <w:rFonts w:cstheme="minorHAnsi"/>
        </w:rPr>
        <w:t xml:space="preserve">: x and y refer to the SDK release version. For example: </w:t>
      </w:r>
      <w:r w:rsidRPr="005A3896">
        <w:rPr>
          <w:rFonts w:cstheme="minorHAnsi"/>
          <w:i/>
          <w:iCs/>
        </w:rPr>
        <w:t>sdk_2.4</w:t>
      </w:r>
      <w:r w:rsidR="005A3896">
        <w:rPr>
          <w:rFonts w:cstheme="minorHAnsi"/>
          <w:i/>
          <w:iCs/>
        </w:rPr>
        <w:t>\</w:t>
      </w:r>
      <w:r w:rsidRPr="005A3896">
        <w:rPr>
          <w:rFonts w:cstheme="minorHAnsi"/>
          <w:i/>
          <w:iCs/>
        </w:rPr>
        <w:t>doc</w:t>
      </w:r>
      <w:r>
        <w:rPr>
          <w:rFonts w:cstheme="minorHAnsi"/>
        </w:rPr>
        <w:t>.</w:t>
      </w:r>
    </w:p>
    <w:p w14:paraId="417BD62E" w14:textId="624A8CEB" w:rsidR="00612383" w:rsidRDefault="00612383" w:rsidP="00794DC0">
      <w:pPr>
        <w:pStyle w:val="Text2"/>
        <w:jc w:val="both"/>
        <w:rPr>
          <w:rFonts w:cstheme="minorHAnsi"/>
          <w:b/>
          <w:bCs/>
        </w:rPr>
      </w:pPr>
      <w:r>
        <w:rPr>
          <w:rFonts w:cstheme="minorHAnsi"/>
          <w:b/>
          <w:bCs/>
        </w:rPr>
        <w:br w:type="page"/>
      </w:r>
    </w:p>
    <w:p w14:paraId="728296E0" w14:textId="6A2E80A9" w:rsidR="00713895" w:rsidRDefault="004556C3" w:rsidP="004556C3">
      <w:pPr>
        <w:pStyle w:val="Text2"/>
        <w:jc w:val="both"/>
      </w:pPr>
      <w:r>
        <w:lastRenderedPageBreak/>
        <w:t>F</w:t>
      </w:r>
      <w:r w:rsidR="00713895">
        <w:t xml:space="preserve">ollowing is the sample output that is observed on the </w:t>
      </w:r>
      <w:r>
        <w:t>Download Tool console</w:t>
      </w:r>
      <w:r w:rsidR="00713895">
        <w:t xml:space="preserve"> after flashing the </w:t>
      </w:r>
      <w:proofErr w:type="spellStart"/>
      <w:r w:rsidR="00713895" w:rsidRPr="004556C3">
        <w:rPr>
          <w:rFonts w:ascii="Courier New" w:hAnsi="Courier New" w:cs="Courier New"/>
        </w:rPr>
        <w:t>spi_sensor.elf</w:t>
      </w:r>
      <w:proofErr w:type="spellEnd"/>
      <w:r>
        <w:t>.</w:t>
      </w:r>
    </w:p>
    <w:tbl>
      <w:tblPr>
        <w:tblStyle w:val="TableGrid"/>
        <w:tblW w:w="0" w:type="auto"/>
        <w:tblInd w:w="1260" w:type="dxa"/>
        <w:tblLook w:val="04A0" w:firstRow="1" w:lastRow="0" w:firstColumn="1" w:lastColumn="0" w:noHBand="0" w:noVBand="1"/>
      </w:tblPr>
      <w:tblGrid>
        <w:gridCol w:w="9440"/>
      </w:tblGrid>
      <w:tr w:rsidR="00C635E9" w14:paraId="49D9C5FA" w14:textId="77777777" w:rsidTr="006551FE">
        <w:tc>
          <w:tcPr>
            <w:tcW w:w="10700" w:type="dxa"/>
            <w:shd w:val="clear" w:color="auto" w:fill="DEEAF6" w:themeFill="accent5" w:themeFillTint="33"/>
          </w:tcPr>
          <w:p w14:paraId="42DB4DBB" w14:textId="77777777" w:rsidR="006551FE" w:rsidRPr="006551FE" w:rsidRDefault="006551FE" w:rsidP="006551FE">
            <w:pPr>
              <w:pStyle w:val="Text2"/>
              <w:spacing w:line="480" w:lineRule="auto"/>
              <w:ind w:left="0"/>
              <w:jc w:val="both"/>
              <w:rPr>
                <w:rFonts w:ascii="Courier New" w:hAnsi="Courier New" w:cs="Courier New"/>
                <w:sz w:val="20"/>
                <w:szCs w:val="20"/>
              </w:rPr>
            </w:pPr>
            <w:proofErr w:type="spellStart"/>
            <w:r w:rsidRPr="006551FE">
              <w:rPr>
                <w:rFonts w:ascii="Courier New" w:hAnsi="Courier New" w:cs="Courier New"/>
                <w:sz w:val="20"/>
                <w:szCs w:val="20"/>
              </w:rPr>
              <w:t>UART:NWWWWWAEBuild</w:t>
            </w:r>
            <w:proofErr w:type="spellEnd"/>
            <w:r w:rsidRPr="006551FE">
              <w:rPr>
                <w:rFonts w:ascii="Courier New" w:hAnsi="Courier New" w:cs="Courier New"/>
                <w:sz w:val="20"/>
                <w:szCs w:val="20"/>
              </w:rPr>
              <w:t xml:space="preserve"> $Id: git-b664be2af $</w:t>
            </w:r>
          </w:p>
          <w:p w14:paraId="7241D194"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app=</w:t>
            </w:r>
            <w:proofErr w:type="spellStart"/>
            <w:r w:rsidRPr="006551FE">
              <w:rPr>
                <w:rFonts w:ascii="Courier New" w:hAnsi="Courier New" w:cs="Courier New"/>
                <w:sz w:val="20"/>
                <w:szCs w:val="20"/>
              </w:rPr>
              <w:t>gordon</w:t>
            </w:r>
            <w:proofErr w:type="spellEnd"/>
          </w:p>
          <w:p w14:paraId="62120204"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flash: Gordon ready!</w:t>
            </w:r>
          </w:p>
          <w:p w14:paraId="67E438FB"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[11.096,578] partitions mounted</w:t>
            </w:r>
          </w:p>
          <w:p w14:paraId="396AD3BE" w14:textId="77777777" w:rsidR="006551FE" w:rsidRPr="006551FE" w:rsidRDefault="006551FE" w:rsidP="006551FE">
            <w:pPr>
              <w:pStyle w:val="Text2"/>
              <w:spacing w:line="480" w:lineRule="auto"/>
              <w:ind w:left="0"/>
              <w:jc w:val="both"/>
              <w:rPr>
                <w:rFonts w:ascii="Courier New" w:hAnsi="Courier New" w:cs="Courier New"/>
                <w:sz w:val="20"/>
                <w:szCs w:val="20"/>
              </w:rPr>
            </w:pPr>
            <w:proofErr w:type="spellStart"/>
            <w:r w:rsidRPr="006551FE">
              <w:rPr>
                <w:rFonts w:ascii="Courier New" w:hAnsi="Courier New" w:cs="Courier New"/>
                <w:sz w:val="20"/>
                <w:szCs w:val="20"/>
              </w:rPr>
              <w:t>UART:NWWWWWAEBuild</w:t>
            </w:r>
            <w:proofErr w:type="spellEnd"/>
            <w:r w:rsidRPr="006551FE">
              <w:rPr>
                <w:rFonts w:ascii="Courier New" w:hAnsi="Courier New" w:cs="Courier New"/>
                <w:sz w:val="20"/>
                <w:szCs w:val="20"/>
              </w:rPr>
              <w:t xml:space="preserve"> $Id: git-b664be2af $</w:t>
            </w:r>
          </w:p>
          <w:p w14:paraId="524A02B4"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app=</w:t>
            </w:r>
            <w:proofErr w:type="spellStart"/>
            <w:r w:rsidRPr="006551FE">
              <w:rPr>
                <w:rFonts w:ascii="Courier New" w:hAnsi="Courier New" w:cs="Courier New"/>
                <w:sz w:val="20"/>
                <w:szCs w:val="20"/>
              </w:rPr>
              <w:t>gordon</w:t>
            </w:r>
            <w:proofErr w:type="spellEnd"/>
          </w:p>
          <w:p w14:paraId="7C5695B1"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flash: Gordon ready!</w:t>
            </w:r>
          </w:p>
          <w:p w14:paraId="20B9B37E" w14:textId="77777777" w:rsidR="006551FE" w:rsidRPr="006551FE" w:rsidRDefault="006551FE" w:rsidP="006551FE">
            <w:pPr>
              <w:pStyle w:val="Text2"/>
              <w:spacing w:line="480" w:lineRule="auto"/>
              <w:ind w:left="0"/>
              <w:jc w:val="both"/>
              <w:rPr>
                <w:rFonts w:ascii="Courier New" w:hAnsi="Courier New" w:cs="Courier New"/>
                <w:sz w:val="20"/>
                <w:szCs w:val="20"/>
              </w:rPr>
            </w:pPr>
          </w:p>
          <w:p w14:paraId="0F27BCEC"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Y-BOOT 208ef13 2019-07-22 12:26:54 -0500 790da1-b-7</w:t>
            </w:r>
          </w:p>
          <w:p w14:paraId="02875C8A"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ROM yoda-h0-rom-16-0-gd5a8e586</w:t>
            </w:r>
          </w:p>
          <w:p w14:paraId="1DF5D375" w14:textId="77777777" w:rsidR="006551FE" w:rsidRPr="006551FE" w:rsidRDefault="006551FE" w:rsidP="006551FE">
            <w:pPr>
              <w:pStyle w:val="Text2"/>
              <w:spacing w:line="480" w:lineRule="auto"/>
              <w:ind w:left="0"/>
              <w:jc w:val="both"/>
              <w:rPr>
                <w:rFonts w:ascii="Courier New" w:hAnsi="Courier New" w:cs="Courier New"/>
                <w:sz w:val="20"/>
                <w:szCs w:val="20"/>
              </w:rPr>
            </w:pPr>
            <w:proofErr w:type="spellStart"/>
            <w:r w:rsidRPr="006551FE">
              <w:rPr>
                <w:rFonts w:ascii="Courier New" w:hAnsi="Courier New" w:cs="Courier New"/>
                <w:sz w:val="20"/>
                <w:szCs w:val="20"/>
              </w:rPr>
              <w:t>FLASH:PNWWWWAEBuild</w:t>
            </w:r>
            <w:proofErr w:type="spellEnd"/>
            <w:r w:rsidRPr="006551FE">
              <w:rPr>
                <w:rFonts w:ascii="Courier New" w:hAnsi="Courier New" w:cs="Courier New"/>
                <w:sz w:val="20"/>
                <w:szCs w:val="20"/>
              </w:rPr>
              <w:t xml:space="preserve"> $Id: git-b664be2af $</w:t>
            </w:r>
          </w:p>
          <w:p w14:paraId="7ABDE141"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Using GPIOs: CLK [3] MOSI [4] MISO [14] CS [18]</w:t>
            </w:r>
          </w:p>
          <w:p w14:paraId="617782D5"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IIS2DLPC sanity check: [PASSED]</w:t>
            </w:r>
          </w:p>
          <w:p w14:paraId="40E307E9"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IIS2DLPC device ID: [0x44]</w:t>
            </w:r>
          </w:p>
          <w:p w14:paraId="60B34A03"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Acceleration (x, y, z):</w:t>
            </w:r>
          </w:p>
          <w:p w14:paraId="592B4329"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(7356, -15368, 1972)                             </w:t>
            </w:r>
          </w:p>
          <w:p w14:paraId="6BBC4F36"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(7308, -15324, 1876)                             </w:t>
            </w:r>
          </w:p>
          <w:p w14:paraId="3237CA39"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(7328, -15300, 1888)                             </w:t>
            </w:r>
          </w:p>
          <w:p w14:paraId="2155AD13"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(7296, -15324, 1900)                             </w:t>
            </w:r>
          </w:p>
          <w:p w14:paraId="6EDD6680"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(7304, -15328, 1884)                             </w:t>
            </w:r>
          </w:p>
          <w:p w14:paraId="3EB229F8"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(7336, -15320, 1860)                             </w:t>
            </w:r>
          </w:p>
          <w:p w14:paraId="5400F778"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(7320, -15296, 1908)                             </w:t>
            </w:r>
          </w:p>
          <w:p w14:paraId="44229168"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(7328, -15324, 1896)                             </w:t>
            </w:r>
          </w:p>
          <w:p w14:paraId="7D312250"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(7328, -15328, 1908)                             </w:t>
            </w:r>
          </w:p>
          <w:p w14:paraId="60FE479A"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(7300, -15308, 1880)                             </w:t>
            </w:r>
          </w:p>
          <w:p w14:paraId="160DD88F"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(7316, -15316, 1904)                             </w:t>
            </w:r>
          </w:p>
          <w:p w14:paraId="2C3991DC"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lastRenderedPageBreak/>
              <w:t xml:space="preserve">(7312, -15316, 1888)                             </w:t>
            </w:r>
          </w:p>
          <w:p w14:paraId="379D6955"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(5860, -16456, 1848)                             </w:t>
            </w:r>
          </w:p>
          <w:p w14:paraId="2CDEB580"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(10412, 3676, 11536)                             </w:t>
            </w:r>
          </w:p>
          <w:p w14:paraId="76E5BE3F"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(7232, 9424, 12288)                              </w:t>
            </w:r>
          </w:p>
          <w:p w14:paraId="66C0736A"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(5864, 10080, 11340)                             </w:t>
            </w:r>
          </w:p>
          <w:p w14:paraId="0018A585"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(6660, -12080, 13264)                            </w:t>
            </w:r>
          </w:p>
          <w:p w14:paraId="4C928408"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(1652, -18504, 8176)                             </w:t>
            </w:r>
          </w:p>
          <w:p w14:paraId="2BE000E6"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(-2904, 5252, 13204)                             </w:t>
            </w:r>
          </w:p>
          <w:p w14:paraId="4B8F3E70"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(-8496, 6768, 10912)                             </w:t>
            </w:r>
          </w:p>
          <w:p w14:paraId="515B2215"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(-12576, 7080, 7564)                             </w:t>
            </w:r>
          </w:p>
          <w:p w14:paraId="30375FD7"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(-10868, 7332, 10008)                            </w:t>
            </w:r>
          </w:p>
          <w:p w14:paraId="57647746"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(10276, 2456, 12388)                             </w:t>
            </w:r>
          </w:p>
          <w:p w14:paraId="44408CCD"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(15220, 3248, -4752)                             </w:t>
            </w:r>
          </w:p>
          <w:p w14:paraId="7B665C2D"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(14624, 3052, -5436)                             </w:t>
            </w:r>
          </w:p>
          <w:p w14:paraId="20EB2409"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(15284, 3620, -4892)                             </w:t>
            </w:r>
          </w:p>
          <w:p w14:paraId="77D22025"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(16184, 4204, -3188)                             </w:t>
            </w:r>
          </w:p>
          <w:p w14:paraId="53281218"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(13200, 5372, 10812)                             </w:t>
            </w:r>
          </w:p>
          <w:p w14:paraId="434AF6DD"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(-12332, 3116, 9852)                             </w:t>
            </w:r>
          </w:p>
          <w:p w14:paraId="2DED5574"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(-15476, 2608, 4112)                             </w:t>
            </w:r>
          </w:p>
          <w:p w14:paraId="04F3FC77"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(-15260, 2604, 3504)                             </w:t>
            </w:r>
          </w:p>
          <w:p w14:paraId="1F2912FC"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(-15504, 2632, 3668)                             </w:t>
            </w:r>
          </w:p>
          <w:p w14:paraId="05CA1867"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(-15516, 2420, 3400)                             </w:t>
            </w:r>
          </w:p>
          <w:p w14:paraId="3516EC81"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(-15016, 3412, 5560)                             </w:t>
            </w:r>
          </w:p>
          <w:p w14:paraId="4B7BD679"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(9332, 6424, 11124)                              </w:t>
            </w:r>
          </w:p>
          <w:p w14:paraId="68DFAFFA"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(16376, -320, -1636)                             </w:t>
            </w:r>
          </w:p>
          <w:p w14:paraId="686F09B9"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(16716, -336, -1276)                             </w:t>
            </w:r>
          </w:p>
          <w:p w14:paraId="06D4DA5F" w14:textId="77777777" w:rsidR="006551FE" w:rsidRPr="006551FE" w:rsidRDefault="006551FE" w:rsidP="006551FE">
            <w:pPr>
              <w:pStyle w:val="Text2"/>
              <w:spacing w:line="480" w:lineRule="auto"/>
              <w:ind w:left="0"/>
              <w:jc w:val="both"/>
              <w:rPr>
                <w:rFonts w:ascii="Courier New" w:hAnsi="Courier New" w:cs="Courier New"/>
                <w:sz w:val="20"/>
                <w:szCs w:val="20"/>
              </w:rPr>
            </w:pPr>
            <w:r w:rsidRPr="006551FE">
              <w:rPr>
                <w:rFonts w:ascii="Courier New" w:hAnsi="Courier New" w:cs="Courier New"/>
                <w:sz w:val="20"/>
                <w:szCs w:val="20"/>
              </w:rPr>
              <w:t xml:space="preserve">(16328, -1108, -1748)                            </w:t>
            </w:r>
          </w:p>
          <w:p w14:paraId="0A85CB6D" w14:textId="7632B8F1" w:rsidR="00C635E9" w:rsidRPr="006551FE" w:rsidRDefault="00C635E9" w:rsidP="006551FE">
            <w:pPr>
              <w:pStyle w:val="Text2"/>
              <w:spacing w:line="480" w:lineRule="auto"/>
              <w:ind w:left="0"/>
              <w:jc w:val="both"/>
              <w:rPr>
                <w:rFonts w:ascii="Courier New" w:hAnsi="Courier New" w:cs="Courier New"/>
                <w:sz w:val="20"/>
                <w:szCs w:val="20"/>
              </w:rPr>
            </w:pPr>
          </w:p>
        </w:tc>
      </w:tr>
    </w:tbl>
    <w:p w14:paraId="150ACDD5" w14:textId="300215DB" w:rsidR="00C635E9" w:rsidRDefault="00C635E9" w:rsidP="004556C3">
      <w:pPr>
        <w:pStyle w:val="Text2"/>
        <w:jc w:val="both"/>
      </w:pPr>
      <w:r>
        <w:br w:type="page"/>
      </w:r>
    </w:p>
    <w:p w14:paraId="42C0F17C" w14:textId="5C000CFF" w:rsidR="00EC04C3" w:rsidRDefault="00EC04C3" w:rsidP="00EC04C3">
      <w:pPr>
        <w:pStyle w:val="Heading2"/>
      </w:pPr>
      <w:bookmarkStart w:id="26" w:name="_Toc118897499"/>
      <w:r>
        <w:lastRenderedPageBreak/>
        <w:t>Code Overview</w:t>
      </w:r>
      <w:bookmarkEnd w:id="26"/>
    </w:p>
    <w:p w14:paraId="4D60EE6B" w14:textId="798CED90" w:rsidR="003327E8" w:rsidRPr="00EC04C3" w:rsidRDefault="003327E8" w:rsidP="003327E8">
      <w:pPr>
        <w:pStyle w:val="Heading3"/>
      </w:pPr>
      <w:bookmarkStart w:id="27" w:name="_Toc118897500"/>
      <w:r>
        <w:t>Directory structure</w:t>
      </w:r>
      <w:bookmarkEnd w:id="27"/>
    </w:p>
    <w:p w14:paraId="36FB2BC3" w14:textId="77777777" w:rsidR="00C635E9" w:rsidRDefault="00C31609" w:rsidP="00C635E9">
      <w:pPr>
        <w:pStyle w:val="Text3"/>
        <w:keepNext/>
      </w:pPr>
      <w:r w:rsidRPr="00C31609">
        <w:rPr>
          <w:noProof/>
        </w:rPr>
        <w:drawing>
          <wp:inline distT="0" distB="0" distL="0" distR="0" wp14:anchorId="2991A699" wp14:editId="00264F42">
            <wp:extent cx="4808220" cy="1790700"/>
            <wp:effectExtent l="0" t="0" r="11430" b="38100"/>
            <wp:docPr id="7" name="Diagram 7">
              <a:extLst xmlns:a="http://schemas.openxmlformats.org/drawingml/2006/main">
                <a:ext uri="{FF2B5EF4-FFF2-40B4-BE49-F238E27FC236}">
                  <a16:creationId xmlns:a16="http://schemas.microsoft.com/office/drawing/2014/main" id="{B5401926-F539-4F7D-9D93-7437205933F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2241B95" w14:textId="6A44B7C6" w:rsidR="00C31609" w:rsidRDefault="00C635E9" w:rsidP="00C635E9">
      <w:pPr>
        <w:pStyle w:val="Caption"/>
        <w:jc w:val="center"/>
      </w:pPr>
      <w:bookmarkStart w:id="28" w:name="_Toc118897478"/>
      <w:r>
        <w:t xml:space="preserve">Figure </w:t>
      </w:r>
      <w:fldSimple w:instr=" SEQ Figure \* ARABIC ">
        <w:r w:rsidR="00D0383E">
          <w:rPr>
            <w:noProof/>
          </w:rPr>
          <w:t>3</w:t>
        </w:r>
      </w:fldSimple>
      <w:r>
        <w:t xml:space="preserve">: </w:t>
      </w:r>
      <w:r w:rsidRPr="00AB55DC">
        <w:t>Directory Structure</w:t>
      </w:r>
      <w:bookmarkEnd w:id="28"/>
    </w:p>
    <w:p w14:paraId="4A319BB7" w14:textId="66243901" w:rsidR="00932BF2" w:rsidRDefault="00932BF2" w:rsidP="00932BF2">
      <w:pPr>
        <w:pStyle w:val="Caption"/>
        <w:jc w:val="center"/>
      </w:pPr>
    </w:p>
    <w:p w14:paraId="7E11679B" w14:textId="7A48CB5B" w:rsidR="007B4C76" w:rsidRPr="007B4C76" w:rsidRDefault="007B4C76" w:rsidP="003327E8">
      <w:pPr>
        <w:pStyle w:val="ListParagraph"/>
        <w:numPr>
          <w:ilvl w:val="0"/>
          <w:numId w:val="7"/>
        </w:numPr>
        <w:rPr>
          <w:b/>
          <w:bCs/>
        </w:rPr>
      </w:pPr>
      <w:r w:rsidRPr="007B4C76">
        <w:rPr>
          <w:b/>
          <w:bCs/>
        </w:rPr>
        <w:t>IISDLPC</w:t>
      </w:r>
    </w:p>
    <w:p w14:paraId="55AE6D20" w14:textId="0F8551E3" w:rsidR="007B4C76" w:rsidRDefault="003512E4" w:rsidP="003512E4">
      <w:pPr>
        <w:pStyle w:val="ListParagraph"/>
        <w:numPr>
          <w:ilvl w:val="0"/>
          <w:numId w:val="8"/>
        </w:numPr>
      </w:pPr>
      <w:proofErr w:type="spellStart"/>
      <w:r>
        <w:t>accel.c</w:t>
      </w:r>
      <w:proofErr w:type="spellEnd"/>
    </w:p>
    <w:p w14:paraId="0F2ED0F5" w14:textId="518CBA38" w:rsidR="00614C28" w:rsidRDefault="003512E4" w:rsidP="00330088">
      <w:pPr>
        <w:pStyle w:val="ListParagraph"/>
        <w:ind w:left="1800"/>
        <w:jc w:val="both"/>
      </w:pPr>
      <w:r w:rsidRPr="003512E4">
        <w:t>Th</w:t>
      </w:r>
      <w:r w:rsidR="00614C28">
        <w:t xml:space="preserve">e </w:t>
      </w:r>
      <w:proofErr w:type="spellStart"/>
      <w:r w:rsidR="00614C28">
        <w:t>accel.c</w:t>
      </w:r>
      <w:proofErr w:type="spellEnd"/>
      <w:r w:rsidR="00614C28">
        <w:t xml:space="preserve"> file </w:t>
      </w:r>
      <w:r w:rsidRPr="003512E4">
        <w:t xml:space="preserve">contains the </w:t>
      </w:r>
      <w:r w:rsidR="00614C28">
        <w:t>routines to</w:t>
      </w:r>
      <w:r w:rsidRPr="003512E4">
        <w:t xml:space="preserve"> configure the IIS2DLPC and read</w:t>
      </w:r>
      <w:r w:rsidR="00614C28">
        <w:t xml:space="preserve"> the</w:t>
      </w:r>
      <w:r w:rsidRPr="003512E4">
        <w:t xml:space="preserve"> acceleration values from the device</w:t>
      </w:r>
      <w:r w:rsidR="00444ECE">
        <w:t>.</w:t>
      </w:r>
      <w:r w:rsidRPr="003512E4">
        <w:t xml:space="preserve"> </w:t>
      </w:r>
    </w:p>
    <w:p w14:paraId="00A3C9E1" w14:textId="77777777" w:rsidR="00614C28" w:rsidRDefault="00614C28" w:rsidP="00AE2F5F">
      <w:pPr>
        <w:pStyle w:val="ListParagraph"/>
        <w:ind w:left="1800"/>
      </w:pPr>
    </w:p>
    <w:p w14:paraId="7B44EE9A" w14:textId="0A3B36B5" w:rsidR="003512E4" w:rsidRDefault="003512E4" w:rsidP="00614C28">
      <w:pPr>
        <w:pStyle w:val="ListParagraph"/>
        <w:numPr>
          <w:ilvl w:val="0"/>
          <w:numId w:val="8"/>
        </w:numPr>
      </w:pPr>
      <w:r w:rsidRPr="003512E4">
        <w:t xml:space="preserve"> </w:t>
      </w:r>
      <w:proofErr w:type="spellStart"/>
      <w:r>
        <w:t>IISDLPC.c</w:t>
      </w:r>
      <w:proofErr w:type="spellEnd"/>
    </w:p>
    <w:p w14:paraId="34895375" w14:textId="061F8B54" w:rsidR="003512E4" w:rsidRDefault="006C2EE4" w:rsidP="00330088">
      <w:pPr>
        <w:ind w:left="1800"/>
        <w:jc w:val="both"/>
      </w:pPr>
      <w:r>
        <w:t xml:space="preserve">The </w:t>
      </w:r>
      <w:proofErr w:type="spellStart"/>
      <w:r>
        <w:t>IISDLPC.c</w:t>
      </w:r>
      <w:proofErr w:type="spellEnd"/>
      <w:r>
        <w:t xml:space="preserve"> </w:t>
      </w:r>
      <w:r w:rsidR="000840F3">
        <w:t xml:space="preserve">file </w:t>
      </w:r>
      <w:r w:rsidR="000840F3" w:rsidRPr="00A31FC0">
        <w:t>contains</w:t>
      </w:r>
      <w:r>
        <w:t xml:space="preserve"> the f</w:t>
      </w:r>
      <w:r w:rsidRPr="006C2EE4">
        <w:t>unctions for communicating with an IIS2DLPC 3-axis accelerometer using the software SPI master</w:t>
      </w:r>
      <w:r w:rsidR="00A31FC0" w:rsidRPr="00A31FC0">
        <w:t>.</w:t>
      </w:r>
    </w:p>
    <w:p w14:paraId="1CDD3F17" w14:textId="60131799" w:rsidR="003512E4" w:rsidRDefault="003512E4" w:rsidP="00A31FC0">
      <w:pPr>
        <w:pStyle w:val="ListParagraph"/>
        <w:numPr>
          <w:ilvl w:val="0"/>
          <w:numId w:val="8"/>
        </w:numPr>
        <w:spacing w:after="0"/>
      </w:pPr>
      <w:proofErr w:type="spellStart"/>
      <w:r>
        <w:t>IISDLPC.h</w:t>
      </w:r>
      <w:proofErr w:type="spellEnd"/>
    </w:p>
    <w:p w14:paraId="088AA0AC" w14:textId="76CC91C4" w:rsidR="003327E8" w:rsidRDefault="00A31FC0" w:rsidP="00330088">
      <w:pPr>
        <w:ind w:left="1800"/>
        <w:jc w:val="both"/>
        <w:rPr>
          <w:color w:val="000000" w:themeColor="text1"/>
        </w:rPr>
      </w:pPr>
      <w:r w:rsidRPr="00EC04C3">
        <w:rPr>
          <w:color w:val="000000" w:themeColor="text1"/>
        </w:rPr>
        <w:t xml:space="preserve">This </w:t>
      </w:r>
      <w:r w:rsidR="00D577E3">
        <w:rPr>
          <w:color w:val="000000" w:themeColor="text1"/>
        </w:rPr>
        <w:t>code</w:t>
      </w:r>
      <w:r w:rsidRPr="00EC04C3">
        <w:rPr>
          <w:color w:val="000000" w:themeColor="text1"/>
        </w:rPr>
        <w:t xml:space="preserve"> contains IIS2DLPC register definitions and function prototypes</w:t>
      </w:r>
      <w:r w:rsidR="00AB3693" w:rsidRPr="00AB3693">
        <w:t xml:space="preserve"> </w:t>
      </w:r>
      <w:r w:rsidR="00AB3693" w:rsidRPr="00AB3693">
        <w:rPr>
          <w:color w:val="000000" w:themeColor="text1"/>
        </w:rPr>
        <w:t>for communicating with an IIS2DLPC 3-axis accelerometer</w:t>
      </w:r>
      <w:r w:rsidR="00AB3693">
        <w:rPr>
          <w:color w:val="000000" w:themeColor="text1"/>
        </w:rPr>
        <w:t xml:space="preserve"> </w:t>
      </w:r>
      <w:r w:rsidR="00AB3693" w:rsidRPr="00AB3693">
        <w:rPr>
          <w:color w:val="000000" w:themeColor="text1"/>
        </w:rPr>
        <w:t>using the software SPI master</w:t>
      </w:r>
      <w:r w:rsidR="00AB3693">
        <w:rPr>
          <w:color w:val="000000" w:themeColor="text1"/>
        </w:rPr>
        <w:t>.</w:t>
      </w:r>
    </w:p>
    <w:p w14:paraId="3C4DE36C" w14:textId="77777777" w:rsidR="00DE6FF1" w:rsidRDefault="00DE6FF1" w:rsidP="00DE6FF1">
      <w:pPr>
        <w:pStyle w:val="ListParagraph"/>
        <w:numPr>
          <w:ilvl w:val="0"/>
          <w:numId w:val="7"/>
        </w:numPr>
        <w:rPr>
          <w:b/>
          <w:bCs/>
        </w:rPr>
      </w:pPr>
      <w:proofErr w:type="spellStart"/>
      <w:r>
        <w:rPr>
          <w:b/>
          <w:bCs/>
        </w:rPr>
        <w:t>spi</w:t>
      </w:r>
      <w:proofErr w:type="spellEnd"/>
    </w:p>
    <w:p w14:paraId="131A7B35" w14:textId="77777777" w:rsidR="00DE6FF1" w:rsidRPr="00DE6FF1" w:rsidRDefault="00DE6FF1" w:rsidP="00DE6FF1">
      <w:pPr>
        <w:pStyle w:val="ListParagraph"/>
        <w:numPr>
          <w:ilvl w:val="1"/>
          <w:numId w:val="7"/>
        </w:numPr>
      </w:pPr>
      <w:proofErr w:type="spellStart"/>
      <w:r w:rsidRPr="00DE6FF1">
        <w:t>sw_spi.c</w:t>
      </w:r>
      <w:proofErr w:type="spellEnd"/>
    </w:p>
    <w:p w14:paraId="79F552FA" w14:textId="77777777" w:rsidR="00DE6FF1" w:rsidRDefault="00DE6FF1" w:rsidP="00DE6FF1">
      <w:pPr>
        <w:pStyle w:val="ListParagraph"/>
        <w:ind w:left="1800"/>
        <w:jc w:val="both"/>
      </w:pPr>
      <w:r>
        <w:t>This code contains the logic to enable software SPI master to measure the readings of the IISDLPC accelerometer and displays the readings from sensor periodically.</w:t>
      </w:r>
    </w:p>
    <w:p w14:paraId="537D3FE6" w14:textId="77777777" w:rsidR="00DE6FF1" w:rsidRDefault="00DE6FF1" w:rsidP="00DE6FF1">
      <w:pPr>
        <w:pStyle w:val="ListParagraph"/>
        <w:ind w:left="1080"/>
      </w:pPr>
    </w:p>
    <w:p w14:paraId="070936CC" w14:textId="77777777" w:rsidR="00DE6FF1" w:rsidRPr="00DE6FF1" w:rsidRDefault="00DE6FF1" w:rsidP="00DE6FF1">
      <w:pPr>
        <w:pStyle w:val="ListParagraph"/>
        <w:numPr>
          <w:ilvl w:val="1"/>
          <w:numId w:val="7"/>
        </w:numPr>
      </w:pPr>
      <w:proofErr w:type="spellStart"/>
      <w:r w:rsidRPr="00DE6FF1">
        <w:t>sw_spi.h</w:t>
      </w:r>
      <w:proofErr w:type="spellEnd"/>
    </w:p>
    <w:p w14:paraId="0787D43B" w14:textId="77777777" w:rsidR="00DE6FF1" w:rsidRDefault="00DE6FF1" w:rsidP="00DE6FF1">
      <w:pPr>
        <w:pStyle w:val="ListParagraph"/>
        <w:ind w:left="1800"/>
        <w:jc w:val="both"/>
        <w:rPr>
          <w:color w:val="000000" w:themeColor="text1"/>
        </w:rPr>
      </w:pPr>
      <w:r>
        <w:t xml:space="preserve">This code contains the software SPI master (SSM) </w:t>
      </w:r>
      <w:r w:rsidRPr="00EC04C3">
        <w:rPr>
          <w:color w:val="000000" w:themeColor="text1"/>
        </w:rPr>
        <w:t>definitions and function prototypes.</w:t>
      </w:r>
      <w:r>
        <w:rPr>
          <w:color w:val="000000" w:themeColor="text1"/>
        </w:rPr>
        <w:t xml:space="preserve"> </w:t>
      </w:r>
      <w:r w:rsidRPr="00EC04C3">
        <w:rPr>
          <w:color w:val="000000" w:themeColor="text1"/>
        </w:rPr>
        <w:t xml:space="preserve">It provides prototypes for the following functions that </w:t>
      </w:r>
      <w:r>
        <w:rPr>
          <w:color w:val="000000" w:themeColor="text1"/>
        </w:rPr>
        <w:t>initiate, destroy and transfer.</w:t>
      </w:r>
    </w:p>
    <w:p w14:paraId="2100F1BC" w14:textId="5A6EE1AB" w:rsidR="00DE6FF1" w:rsidRDefault="00DE6FF1" w:rsidP="00330088">
      <w:pPr>
        <w:ind w:left="1800"/>
        <w:jc w:val="both"/>
        <w:rPr>
          <w:color w:val="000000" w:themeColor="text1"/>
        </w:rPr>
      </w:pPr>
    </w:p>
    <w:p w14:paraId="6AD44618" w14:textId="77777777" w:rsidR="00DE6FF1" w:rsidRPr="00AB3693" w:rsidRDefault="00DE6FF1" w:rsidP="00330088">
      <w:pPr>
        <w:ind w:left="1800"/>
        <w:jc w:val="both"/>
        <w:rPr>
          <w:color w:val="000000" w:themeColor="text1"/>
        </w:rPr>
      </w:pPr>
    </w:p>
    <w:p w14:paraId="18B7DF75" w14:textId="56221BE0" w:rsidR="00330088" w:rsidRDefault="00330088" w:rsidP="00C31609">
      <w:r>
        <w:br w:type="page"/>
      </w:r>
    </w:p>
    <w:p w14:paraId="222B65BA" w14:textId="732254CB" w:rsidR="005337D5" w:rsidRDefault="005337D5" w:rsidP="00EC04C3">
      <w:pPr>
        <w:pStyle w:val="Heading3"/>
      </w:pPr>
      <w:bookmarkStart w:id="29" w:name="_Toc118897501"/>
      <w:bookmarkStart w:id="30" w:name="_Hlk88838796"/>
      <w:r>
        <w:lastRenderedPageBreak/>
        <w:t xml:space="preserve">Using </w:t>
      </w:r>
      <w:r w:rsidR="00330088">
        <w:t>SSM</w:t>
      </w:r>
      <w:bookmarkEnd w:id="29"/>
    </w:p>
    <w:p w14:paraId="24EEEB38" w14:textId="02687DB1" w:rsidR="00D23D4D" w:rsidRDefault="00D23D4D" w:rsidP="00330088">
      <w:pPr>
        <w:pStyle w:val="Text3"/>
        <w:jc w:val="both"/>
      </w:pPr>
      <w:bookmarkStart w:id="31" w:name="_Hlk88840106"/>
      <w:r>
        <w:t xml:space="preserve">To use the Software SPI Master, </w:t>
      </w:r>
      <w:r w:rsidR="00330088">
        <w:t>s</w:t>
      </w:r>
      <w:r>
        <w:t>et</w:t>
      </w:r>
      <w:r w:rsidR="00330088">
        <w:t>-</w:t>
      </w:r>
      <w:r>
        <w:t xml:space="preserve">up an instance of a </w:t>
      </w:r>
      <w:proofErr w:type="spellStart"/>
      <w:r w:rsidRPr="004D482B">
        <w:rPr>
          <w:rFonts w:ascii="Courier New" w:hAnsi="Courier New" w:cs="Courier New"/>
        </w:rPr>
        <w:t>spiopts_t</w:t>
      </w:r>
      <w:proofErr w:type="spellEnd"/>
      <w:r>
        <w:t xml:space="preserve"> structure to specify SSM options as well as the GPIOs that the SSM will use.</w:t>
      </w:r>
      <w:r w:rsidR="00330088">
        <w:t xml:space="preserve"> Section </w:t>
      </w:r>
      <w:r w:rsidR="00330088">
        <w:fldChar w:fldCharType="begin"/>
      </w:r>
      <w:r w:rsidR="00330088">
        <w:instrText xml:space="preserve"> REF _Ref10801030 \r \h </w:instrText>
      </w:r>
      <w:r w:rsidR="00330088">
        <w:fldChar w:fldCharType="separate"/>
      </w:r>
      <w:r w:rsidR="00D0383E">
        <w:t>5</w:t>
      </w:r>
      <w:r w:rsidR="00330088">
        <w:fldChar w:fldCharType="end"/>
      </w:r>
      <w:r w:rsidR="00330088">
        <w:t xml:space="preserve"> provides more details on the different</w:t>
      </w:r>
      <w:r>
        <w:t xml:space="preserve"> operating modes and </w:t>
      </w:r>
      <w:r w:rsidR="00330088">
        <w:t xml:space="preserve">configuration </w:t>
      </w:r>
      <w:r>
        <w:t>options supported by the SSM</w:t>
      </w:r>
      <w:r w:rsidR="00330088">
        <w:t>.</w:t>
      </w:r>
    </w:p>
    <w:tbl>
      <w:tblPr>
        <w:tblStyle w:val="TableGrid"/>
        <w:tblW w:w="0" w:type="auto"/>
        <w:tblInd w:w="1800" w:type="dxa"/>
        <w:tblLook w:val="04A0" w:firstRow="1" w:lastRow="0" w:firstColumn="1" w:lastColumn="0" w:noHBand="0" w:noVBand="1"/>
      </w:tblPr>
      <w:tblGrid>
        <w:gridCol w:w="8900"/>
      </w:tblGrid>
      <w:tr w:rsidR="00330088" w14:paraId="1E9BC794" w14:textId="77777777" w:rsidTr="00330088">
        <w:tc>
          <w:tcPr>
            <w:tcW w:w="10700" w:type="dxa"/>
            <w:shd w:val="clear" w:color="auto" w:fill="DEEAF6" w:themeFill="accent5" w:themeFillTint="33"/>
          </w:tcPr>
          <w:p w14:paraId="338208E3" w14:textId="5D027C03" w:rsidR="00330088" w:rsidRPr="00330088" w:rsidRDefault="00330088" w:rsidP="00330088">
            <w:pPr>
              <w:pStyle w:val="Text3"/>
              <w:spacing w:line="480" w:lineRule="auto"/>
              <w:ind w:left="0"/>
              <w:jc w:val="both"/>
              <w:rPr>
                <w:rFonts w:ascii="Courier New" w:hAnsi="Courier New" w:cs="Courier New"/>
                <w:sz w:val="20"/>
                <w:szCs w:val="20"/>
              </w:rPr>
            </w:pPr>
            <w:proofErr w:type="spellStart"/>
            <w:r w:rsidRPr="00330088">
              <w:rPr>
                <w:rFonts w:ascii="Courier New" w:hAnsi="Courier New" w:cs="Courier New"/>
                <w:sz w:val="20"/>
                <w:szCs w:val="20"/>
              </w:rPr>
              <w:t>spiopts_t</w:t>
            </w:r>
            <w:proofErr w:type="spellEnd"/>
            <w:r w:rsidRPr="00330088">
              <w:rPr>
                <w:rFonts w:ascii="Courier New" w:hAnsi="Courier New" w:cs="Courier New"/>
                <w:sz w:val="20"/>
                <w:szCs w:val="20"/>
              </w:rPr>
              <w:t xml:space="preserve"> </w:t>
            </w:r>
            <w:proofErr w:type="spellStart"/>
            <w:r w:rsidRPr="00330088">
              <w:rPr>
                <w:rFonts w:ascii="Courier New" w:hAnsi="Courier New" w:cs="Courier New"/>
                <w:sz w:val="20"/>
                <w:szCs w:val="20"/>
              </w:rPr>
              <w:t>spiopts</w:t>
            </w:r>
            <w:proofErr w:type="spellEnd"/>
            <w:r w:rsidRPr="00330088">
              <w:rPr>
                <w:rFonts w:ascii="Courier New" w:hAnsi="Courier New" w:cs="Courier New"/>
                <w:sz w:val="20"/>
                <w:szCs w:val="20"/>
              </w:rPr>
              <w:t xml:space="preserve"> = { /* Set up SSM options here */ };</w:t>
            </w:r>
          </w:p>
        </w:tc>
      </w:tr>
    </w:tbl>
    <w:p w14:paraId="05836CDC" w14:textId="77777777" w:rsidR="00330088" w:rsidRDefault="00330088" w:rsidP="00330088">
      <w:pPr>
        <w:pStyle w:val="Text3"/>
        <w:jc w:val="both"/>
      </w:pPr>
    </w:p>
    <w:p w14:paraId="538213CC" w14:textId="32CF8260" w:rsidR="00D23D4D" w:rsidRDefault="00D23D4D" w:rsidP="00330088">
      <w:pPr>
        <w:pStyle w:val="Text3"/>
        <w:jc w:val="both"/>
      </w:pPr>
      <w:r>
        <w:t xml:space="preserve">Once a </w:t>
      </w:r>
      <w:proofErr w:type="spellStart"/>
      <w:r w:rsidRPr="00F35862">
        <w:rPr>
          <w:rFonts w:ascii="Courier New" w:hAnsi="Courier New" w:cs="Courier New"/>
        </w:rPr>
        <w:t>spiopts_t</w:t>
      </w:r>
      <w:proofErr w:type="spellEnd"/>
      <w:r>
        <w:t xml:space="preserve"> structure has been set up, initialize the SSM by calling the initialization function with a pointer to the options structure:</w:t>
      </w:r>
    </w:p>
    <w:tbl>
      <w:tblPr>
        <w:tblStyle w:val="TableGrid"/>
        <w:tblW w:w="0" w:type="auto"/>
        <w:tblInd w:w="1800" w:type="dxa"/>
        <w:tblLook w:val="04A0" w:firstRow="1" w:lastRow="0" w:firstColumn="1" w:lastColumn="0" w:noHBand="0" w:noVBand="1"/>
      </w:tblPr>
      <w:tblGrid>
        <w:gridCol w:w="8900"/>
      </w:tblGrid>
      <w:tr w:rsidR="00330088" w14:paraId="533C1B04" w14:textId="77777777" w:rsidTr="00330088">
        <w:tc>
          <w:tcPr>
            <w:tcW w:w="10700" w:type="dxa"/>
            <w:shd w:val="clear" w:color="auto" w:fill="DEEAF6" w:themeFill="accent5" w:themeFillTint="33"/>
          </w:tcPr>
          <w:p w14:paraId="49B581A9" w14:textId="3E868221" w:rsidR="00330088" w:rsidRPr="00330088" w:rsidRDefault="00330088" w:rsidP="00330088">
            <w:pPr>
              <w:pStyle w:val="Text3"/>
              <w:spacing w:line="480" w:lineRule="auto"/>
              <w:ind w:left="0"/>
              <w:jc w:val="both"/>
              <w:rPr>
                <w:rFonts w:ascii="Courier New" w:hAnsi="Courier New" w:cs="Courier New"/>
                <w:sz w:val="20"/>
                <w:szCs w:val="20"/>
              </w:rPr>
            </w:pPr>
            <w:proofErr w:type="spellStart"/>
            <w:r w:rsidRPr="00330088">
              <w:rPr>
                <w:rFonts w:ascii="Courier New" w:hAnsi="Courier New" w:cs="Courier New"/>
                <w:sz w:val="20"/>
                <w:szCs w:val="20"/>
              </w:rPr>
              <w:t>spi_init</w:t>
            </w:r>
            <w:proofErr w:type="spellEnd"/>
            <w:r w:rsidRPr="00330088">
              <w:rPr>
                <w:rFonts w:ascii="Courier New" w:hAnsi="Courier New" w:cs="Courier New"/>
                <w:sz w:val="20"/>
                <w:szCs w:val="20"/>
              </w:rPr>
              <w:t>(&amp;</w:t>
            </w:r>
            <w:proofErr w:type="spellStart"/>
            <w:r w:rsidRPr="00330088">
              <w:rPr>
                <w:rFonts w:ascii="Courier New" w:hAnsi="Courier New" w:cs="Courier New"/>
                <w:sz w:val="20"/>
                <w:szCs w:val="20"/>
              </w:rPr>
              <w:t>spiopts</w:t>
            </w:r>
            <w:proofErr w:type="spellEnd"/>
            <w:r w:rsidRPr="00330088">
              <w:rPr>
                <w:rFonts w:ascii="Courier New" w:hAnsi="Courier New" w:cs="Courier New"/>
                <w:sz w:val="20"/>
                <w:szCs w:val="20"/>
              </w:rPr>
              <w:t>);</w:t>
            </w:r>
          </w:p>
        </w:tc>
      </w:tr>
    </w:tbl>
    <w:p w14:paraId="21B91136" w14:textId="7361B8AB" w:rsidR="00D23D4D" w:rsidRDefault="00D23D4D" w:rsidP="00330088">
      <w:pPr>
        <w:pStyle w:val="Text3"/>
        <w:jc w:val="both"/>
      </w:pPr>
      <w:r>
        <w:t>This will allocate and set up the specified GPIOs for SSM operation, returning true if successful.</w:t>
      </w:r>
    </w:p>
    <w:p w14:paraId="53D60761" w14:textId="364AF2BB" w:rsidR="00D23D4D" w:rsidRDefault="00D23D4D" w:rsidP="00330088">
      <w:pPr>
        <w:pStyle w:val="Text3"/>
        <w:jc w:val="both"/>
      </w:pPr>
      <w:r>
        <w:t>After initialization, data is transferred over SPI by calling the transfer function:</w:t>
      </w:r>
    </w:p>
    <w:tbl>
      <w:tblPr>
        <w:tblStyle w:val="TableGrid"/>
        <w:tblW w:w="0" w:type="auto"/>
        <w:tblInd w:w="1800" w:type="dxa"/>
        <w:tblLook w:val="04A0" w:firstRow="1" w:lastRow="0" w:firstColumn="1" w:lastColumn="0" w:noHBand="0" w:noVBand="1"/>
      </w:tblPr>
      <w:tblGrid>
        <w:gridCol w:w="8900"/>
      </w:tblGrid>
      <w:tr w:rsidR="00330088" w14:paraId="6541D70C" w14:textId="77777777" w:rsidTr="00330088">
        <w:tc>
          <w:tcPr>
            <w:tcW w:w="10700" w:type="dxa"/>
            <w:shd w:val="clear" w:color="auto" w:fill="DEEAF6" w:themeFill="accent5" w:themeFillTint="33"/>
          </w:tcPr>
          <w:p w14:paraId="3D1BC34B" w14:textId="77777777" w:rsidR="00330088" w:rsidRPr="00330088" w:rsidRDefault="00330088" w:rsidP="00330088">
            <w:pPr>
              <w:pStyle w:val="Text3"/>
              <w:spacing w:line="480" w:lineRule="auto"/>
              <w:ind w:left="0"/>
              <w:jc w:val="both"/>
              <w:rPr>
                <w:rFonts w:ascii="Courier New" w:hAnsi="Courier New" w:cs="Courier New"/>
                <w:sz w:val="20"/>
                <w:szCs w:val="20"/>
              </w:rPr>
            </w:pPr>
            <w:r w:rsidRPr="00330088">
              <w:rPr>
                <w:rFonts w:ascii="Courier New" w:hAnsi="Courier New" w:cs="Courier New"/>
                <w:sz w:val="20"/>
                <w:szCs w:val="20"/>
              </w:rPr>
              <w:t xml:space="preserve">uint16_t </w:t>
            </w:r>
            <w:proofErr w:type="spellStart"/>
            <w:r w:rsidRPr="00330088">
              <w:rPr>
                <w:rFonts w:ascii="Courier New" w:hAnsi="Courier New" w:cs="Courier New"/>
                <w:sz w:val="20"/>
                <w:szCs w:val="20"/>
              </w:rPr>
              <w:t>data_rx</w:t>
            </w:r>
            <w:proofErr w:type="spellEnd"/>
            <w:r w:rsidRPr="00330088">
              <w:rPr>
                <w:rFonts w:ascii="Courier New" w:hAnsi="Courier New" w:cs="Courier New"/>
                <w:sz w:val="20"/>
                <w:szCs w:val="20"/>
              </w:rPr>
              <w:t xml:space="preserve">, </w:t>
            </w:r>
            <w:proofErr w:type="spellStart"/>
            <w:r w:rsidRPr="00330088">
              <w:rPr>
                <w:rFonts w:ascii="Courier New" w:hAnsi="Courier New" w:cs="Courier New"/>
                <w:sz w:val="20"/>
                <w:szCs w:val="20"/>
              </w:rPr>
              <w:t>data_</w:t>
            </w:r>
            <w:proofErr w:type="gramStart"/>
            <w:r w:rsidRPr="00330088">
              <w:rPr>
                <w:rFonts w:ascii="Courier New" w:hAnsi="Courier New" w:cs="Courier New"/>
                <w:sz w:val="20"/>
                <w:szCs w:val="20"/>
              </w:rPr>
              <w:t>tx</w:t>
            </w:r>
            <w:proofErr w:type="spellEnd"/>
            <w:r w:rsidRPr="00330088">
              <w:rPr>
                <w:rFonts w:ascii="Courier New" w:hAnsi="Courier New" w:cs="Courier New"/>
                <w:sz w:val="20"/>
                <w:szCs w:val="20"/>
              </w:rPr>
              <w:t>;</w:t>
            </w:r>
            <w:proofErr w:type="gramEnd"/>
          </w:p>
          <w:p w14:paraId="0080B8E5" w14:textId="6D1FE04C" w:rsidR="00330088" w:rsidRPr="00330088" w:rsidRDefault="00330088" w:rsidP="00330088">
            <w:pPr>
              <w:pStyle w:val="Text3"/>
              <w:spacing w:line="480" w:lineRule="auto"/>
              <w:ind w:left="0"/>
              <w:jc w:val="both"/>
              <w:rPr>
                <w:rFonts w:ascii="Courier New" w:hAnsi="Courier New" w:cs="Courier New"/>
                <w:sz w:val="20"/>
                <w:szCs w:val="20"/>
              </w:rPr>
            </w:pPr>
            <w:proofErr w:type="spellStart"/>
            <w:r w:rsidRPr="00330088">
              <w:rPr>
                <w:rFonts w:ascii="Courier New" w:hAnsi="Courier New" w:cs="Courier New"/>
                <w:sz w:val="20"/>
                <w:szCs w:val="20"/>
              </w:rPr>
              <w:t>data_rx</w:t>
            </w:r>
            <w:proofErr w:type="spellEnd"/>
            <w:r w:rsidRPr="00330088">
              <w:rPr>
                <w:rFonts w:ascii="Courier New" w:hAnsi="Courier New" w:cs="Courier New"/>
                <w:sz w:val="20"/>
                <w:szCs w:val="20"/>
              </w:rPr>
              <w:t xml:space="preserve"> = </w:t>
            </w:r>
            <w:proofErr w:type="spellStart"/>
            <w:r w:rsidRPr="00330088">
              <w:rPr>
                <w:rFonts w:ascii="Courier New" w:hAnsi="Courier New" w:cs="Courier New"/>
                <w:sz w:val="20"/>
                <w:szCs w:val="20"/>
              </w:rPr>
              <w:t>spi_xfer</w:t>
            </w:r>
            <w:proofErr w:type="spellEnd"/>
            <w:r w:rsidRPr="00330088">
              <w:rPr>
                <w:rFonts w:ascii="Courier New" w:hAnsi="Courier New" w:cs="Courier New"/>
                <w:sz w:val="20"/>
                <w:szCs w:val="20"/>
              </w:rPr>
              <w:t>(&amp;</w:t>
            </w:r>
            <w:proofErr w:type="spellStart"/>
            <w:r w:rsidRPr="00330088">
              <w:rPr>
                <w:rFonts w:ascii="Courier New" w:hAnsi="Courier New" w:cs="Courier New"/>
                <w:sz w:val="20"/>
                <w:szCs w:val="20"/>
              </w:rPr>
              <w:t>spiopts</w:t>
            </w:r>
            <w:proofErr w:type="spellEnd"/>
            <w:r w:rsidRPr="00330088">
              <w:rPr>
                <w:rFonts w:ascii="Courier New" w:hAnsi="Courier New" w:cs="Courier New"/>
                <w:sz w:val="20"/>
                <w:szCs w:val="20"/>
              </w:rPr>
              <w:t xml:space="preserve">, </w:t>
            </w:r>
            <w:proofErr w:type="spellStart"/>
            <w:r w:rsidRPr="00330088">
              <w:rPr>
                <w:rFonts w:ascii="Courier New" w:hAnsi="Courier New" w:cs="Courier New"/>
                <w:sz w:val="20"/>
                <w:szCs w:val="20"/>
              </w:rPr>
              <w:t>data_tx</w:t>
            </w:r>
            <w:proofErr w:type="spellEnd"/>
            <w:r w:rsidRPr="00330088">
              <w:rPr>
                <w:rFonts w:ascii="Courier New" w:hAnsi="Courier New" w:cs="Courier New"/>
                <w:sz w:val="20"/>
                <w:szCs w:val="20"/>
              </w:rPr>
              <w:t>);</w:t>
            </w:r>
          </w:p>
        </w:tc>
      </w:tr>
    </w:tbl>
    <w:p w14:paraId="744EC1E7" w14:textId="77777777" w:rsidR="00330088" w:rsidRDefault="00330088" w:rsidP="00330088">
      <w:pPr>
        <w:pStyle w:val="Text3"/>
        <w:jc w:val="both"/>
      </w:pPr>
    </w:p>
    <w:p w14:paraId="40012191" w14:textId="67D23158" w:rsidR="00D23D4D" w:rsidRDefault="00D23D4D" w:rsidP="00330088">
      <w:pPr>
        <w:pStyle w:val="Text3"/>
        <w:jc w:val="both"/>
      </w:pPr>
      <w:r>
        <w:t xml:space="preserve">This performs a bidirectional transfer of the number of bits specified in the </w:t>
      </w:r>
      <w:proofErr w:type="spellStart"/>
      <w:r>
        <w:t>spiopts_t</w:t>
      </w:r>
      <w:proofErr w:type="spellEnd"/>
      <w:r>
        <w:t xml:space="preserve"> structure.  Transmit data in </w:t>
      </w:r>
      <w:proofErr w:type="spellStart"/>
      <w:r w:rsidRPr="003B38F1">
        <w:rPr>
          <w:rFonts w:ascii="Courier New" w:hAnsi="Courier New" w:cs="Courier New"/>
        </w:rPr>
        <w:t>data_tx</w:t>
      </w:r>
      <w:proofErr w:type="spellEnd"/>
      <w:r>
        <w:t xml:space="preserve"> if the data length is configured to be less than 16 bits.  Received data in </w:t>
      </w:r>
      <w:proofErr w:type="spellStart"/>
      <w:r w:rsidRPr="003B38F1">
        <w:rPr>
          <w:rFonts w:ascii="Courier New" w:hAnsi="Courier New" w:cs="Courier New"/>
        </w:rPr>
        <w:t>data_rx</w:t>
      </w:r>
      <w:proofErr w:type="spellEnd"/>
      <w:r>
        <w:t>.</w:t>
      </w:r>
    </w:p>
    <w:p w14:paraId="06719424" w14:textId="6C036DFA" w:rsidR="00D23D4D" w:rsidRDefault="00D23D4D" w:rsidP="00330088">
      <w:pPr>
        <w:pStyle w:val="Text3"/>
        <w:jc w:val="both"/>
      </w:pPr>
      <w:r>
        <w:t>After the SSM Tx and Rx Operations, Call the destroy function to clean up the SSM and release the previously allocated GPIOs:</w:t>
      </w:r>
    </w:p>
    <w:tbl>
      <w:tblPr>
        <w:tblStyle w:val="TableGrid"/>
        <w:tblW w:w="0" w:type="auto"/>
        <w:tblInd w:w="1800" w:type="dxa"/>
        <w:tblLook w:val="04A0" w:firstRow="1" w:lastRow="0" w:firstColumn="1" w:lastColumn="0" w:noHBand="0" w:noVBand="1"/>
      </w:tblPr>
      <w:tblGrid>
        <w:gridCol w:w="8900"/>
      </w:tblGrid>
      <w:tr w:rsidR="00070B52" w14:paraId="76DC617A" w14:textId="77777777" w:rsidTr="00070B52">
        <w:tc>
          <w:tcPr>
            <w:tcW w:w="10700" w:type="dxa"/>
            <w:shd w:val="clear" w:color="auto" w:fill="DEEAF6" w:themeFill="accent5" w:themeFillTint="33"/>
          </w:tcPr>
          <w:p w14:paraId="419E7431" w14:textId="6C592F5F" w:rsidR="00070B52" w:rsidRPr="00070B52" w:rsidRDefault="00070B52" w:rsidP="00070B52">
            <w:pPr>
              <w:pStyle w:val="Text3"/>
              <w:spacing w:line="480" w:lineRule="auto"/>
              <w:ind w:left="0"/>
              <w:jc w:val="both"/>
              <w:rPr>
                <w:rFonts w:ascii="Courier New" w:hAnsi="Courier New" w:cs="Courier New"/>
                <w:sz w:val="20"/>
                <w:szCs w:val="20"/>
              </w:rPr>
            </w:pPr>
            <w:proofErr w:type="spellStart"/>
            <w:r w:rsidRPr="00070B52">
              <w:rPr>
                <w:rFonts w:ascii="Courier New" w:hAnsi="Courier New" w:cs="Courier New"/>
                <w:sz w:val="20"/>
                <w:szCs w:val="20"/>
              </w:rPr>
              <w:t>spi_destroy</w:t>
            </w:r>
            <w:proofErr w:type="spellEnd"/>
            <w:r w:rsidRPr="00070B52">
              <w:rPr>
                <w:rFonts w:ascii="Courier New" w:hAnsi="Courier New" w:cs="Courier New"/>
                <w:sz w:val="20"/>
                <w:szCs w:val="20"/>
              </w:rPr>
              <w:t>(&amp;</w:t>
            </w:r>
            <w:proofErr w:type="spellStart"/>
            <w:r w:rsidRPr="00070B52">
              <w:rPr>
                <w:rFonts w:ascii="Courier New" w:hAnsi="Courier New" w:cs="Courier New"/>
                <w:sz w:val="20"/>
                <w:szCs w:val="20"/>
              </w:rPr>
              <w:t>spiopts</w:t>
            </w:r>
            <w:proofErr w:type="spellEnd"/>
            <w:r w:rsidRPr="00070B52">
              <w:rPr>
                <w:rFonts w:ascii="Courier New" w:hAnsi="Courier New" w:cs="Courier New"/>
                <w:sz w:val="20"/>
                <w:szCs w:val="20"/>
              </w:rPr>
              <w:t>);</w:t>
            </w:r>
          </w:p>
        </w:tc>
      </w:tr>
    </w:tbl>
    <w:p w14:paraId="4F15A974" w14:textId="174491AF" w:rsidR="00D23D4D" w:rsidRDefault="00D23D4D" w:rsidP="00070B52">
      <w:pPr>
        <w:pStyle w:val="Text3"/>
        <w:jc w:val="both"/>
      </w:pPr>
      <w:r>
        <w:t>A sample application that makes use of the SSM is described in section</w:t>
      </w:r>
      <w:r w:rsidR="00070B52">
        <w:t xml:space="preserve"> </w:t>
      </w:r>
      <w:r w:rsidR="00070B52">
        <w:fldChar w:fldCharType="begin"/>
      </w:r>
      <w:r w:rsidR="00070B52">
        <w:instrText xml:space="preserve"> REF _Ref10801452 \r \h </w:instrText>
      </w:r>
      <w:r w:rsidR="00070B52">
        <w:fldChar w:fldCharType="separate"/>
      </w:r>
      <w:r w:rsidR="00D0383E">
        <w:t>7</w:t>
      </w:r>
      <w:r w:rsidR="00070B52">
        <w:fldChar w:fldCharType="end"/>
      </w:r>
      <w:r>
        <w:t xml:space="preserve"> of this document.</w:t>
      </w:r>
    </w:p>
    <w:p w14:paraId="4901A91A" w14:textId="600675AE" w:rsidR="00070B52" w:rsidRDefault="00070B52" w:rsidP="00070B52">
      <w:pPr>
        <w:pStyle w:val="Text3"/>
        <w:jc w:val="both"/>
      </w:pPr>
      <w:r>
        <w:br w:type="page"/>
      </w:r>
    </w:p>
    <w:p w14:paraId="1230D317" w14:textId="30A76DC8" w:rsidR="007A3E26" w:rsidRDefault="0063215C" w:rsidP="00EC04C3">
      <w:pPr>
        <w:pStyle w:val="Heading3"/>
      </w:pPr>
      <w:bookmarkStart w:id="32" w:name="_Toc118897502"/>
      <w:bookmarkEnd w:id="31"/>
      <w:proofErr w:type="spellStart"/>
      <w:r>
        <w:lastRenderedPageBreak/>
        <w:t>sw_spi.</w:t>
      </w:r>
      <w:r w:rsidR="007A3E26">
        <w:t>c</w:t>
      </w:r>
      <w:bookmarkEnd w:id="32"/>
      <w:proofErr w:type="spellEnd"/>
    </w:p>
    <w:p w14:paraId="3AF699AE" w14:textId="03CDB43F" w:rsidR="00D05DB4" w:rsidRDefault="0003176B" w:rsidP="00C74E58">
      <w:pPr>
        <w:pStyle w:val="Text3"/>
        <w:jc w:val="both"/>
      </w:pPr>
      <w:r>
        <w:t>In software SPI master,</w:t>
      </w:r>
      <w:r w:rsidRPr="0003176B">
        <w:t xml:space="preserve"> SPI can be virtualized using software to </w:t>
      </w:r>
      <w:r w:rsidR="000B2570">
        <w:t>simulate</w:t>
      </w:r>
      <w:r w:rsidR="002B3EEB">
        <w:t xml:space="preserve"> </w:t>
      </w:r>
      <w:r w:rsidR="000B2570">
        <w:t>the</w:t>
      </w:r>
      <w:r w:rsidRPr="0003176B">
        <w:t xml:space="preserve"> physical </w:t>
      </w:r>
      <w:r w:rsidR="00650CC0">
        <w:t>SPI port</w:t>
      </w:r>
      <w:r>
        <w:t xml:space="preserve">. Its </w:t>
      </w:r>
      <w:r w:rsidRPr="0003176B">
        <w:t>Initialization</w:t>
      </w:r>
      <w:r w:rsidR="001F50D3">
        <w:t xml:space="preserve"> is </w:t>
      </w:r>
      <w:r w:rsidRPr="0003176B">
        <w:t>based on user configuration</w:t>
      </w:r>
      <w:r>
        <w:t>.</w:t>
      </w:r>
      <w:r w:rsidRPr="0003176B">
        <w:t xml:space="preserve"> </w:t>
      </w:r>
      <w:proofErr w:type="spellStart"/>
      <w:r w:rsidRPr="00B05A7B">
        <w:rPr>
          <w:rFonts w:ascii="Courier New" w:hAnsi="Courier New" w:cs="Courier New"/>
        </w:rPr>
        <w:t>spi_init</w:t>
      </w:r>
      <w:proofErr w:type="spellEnd"/>
      <w:r w:rsidRPr="00B05A7B">
        <w:rPr>
          <w:rFonts w:ascii="Courier New" w:hAnsi="Courier New" w:cs="Courier New"/>
        </w:rPr>
        <w:t>()</w:t>
      </w:r>
      <w:r>
        <w:t xml:space="preserve"> </w:t>
      </w:r>
      <w:r w:rsidR="00ED44D5">
        <w:t>i</w:t>
      </w:r>
      <w:r w:rsidRPr="0003176B">
        <w:t>nitializes the GPIOs for software SPI master operation</w:t>
      </w:r>
      <w:r>
        <w:t>.</w:t>
      </w:r>
      <w:r w:rsidR="008E1742">
        <w:t xml:space="preserve"> </w:t>
      </w:r>
      <w:r w:rsidR="00D05DB4" w:rsidRPr="00D05DB4">
        <w:t xml:space="preserve">Verify that the same pin is not assigned </w:t>
      </w:r>
      <w:r w:rsidR="00797F53">
        <w:t xml:space="preserve">to </w:t>
      </w:r>
      <w:r w:rsidR="00D05DB4" w:rsidRPr="00D05DB4">
        <w:t>more than one SPI function</w:t>
      </w:r>
      <w:r w:rsidR="00D05DB4">
        <w:t>.</w:t>
      </w:r>
    </w:p>
    <w:tbl>
      <w:tblPr>
        <w:tblStyle w:val="TableGrid"/>
        <w:tblW w:w="0" w:type="auto"/>
        <w:tblInd w:w="1800" w:type="dxa"/>
        <w:tblLook w:val="04A0" w:firstRow="1" w:lastRow="0" w:firstColumn="1" w:lastColumn="0" w:noHBand="0" w:noVBand="1"/>
      </w:tblPr>
      <w:tblGrid>
        <w:gridCol w:w="8900"/>
      </w:tblGrid>
      <w:tr w:rsidR="00B05A7B" w14:paraId="45D3812E" w14:textId="77777777" w:rsidTr="00B05A7B">
        <w:tc>
          <w:tcPr>
            <w:tcW w:w="10700" w:type="dxa"/>
            <w:shd w:val="clear" w:color="auto" w:fill="DEEAF6" w:themeFill="accent5" w:themeFillTint="33"/>
          </w:tcPr>
          <w:p w14:paraId="4D94E3D4"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if(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xml:space="preserve"> ||</w:t>
            </w:r>
          </w:p>
          <w:p w14:paraId="63F50837"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xml:space="preserve"> ||</w:t>
            </w:r>
          </w:p>
          <w:p w14:paraId="4A491BC4"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xml:space="preserve"> ||</w:t>
            </w:r>
          </w:p>
          <w:p w14:paraId="71BB1CB8"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proofErr w:type="gramStart"/>
            <w:r w:rsidRPr="00B05A7B">
              <w:rPr>
                <w:rFonts w:ascii="Courier New" w:hAnsi="Courier New" w:cs="Courier New"/>
                <w:sz w:val="20"/>
                <w:szCs w:val="20"/>
              </w:rPr>
              <w:t>spiopts</w:t>
            </w:r>
            <w:proofErr w:type="spellEnd"/>
            <w:proofErr w:type="gram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 xml:space="preserve"> &amp;&amp;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xml:space="preserve"> ||</w:t>
            </w:r>
          </w:p>
          <w:p w14:paraId="3249BBFA"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xml:space="preserve"> ||</w:t>
            </w:r>
          </w:p>
          <w:p w14:paraId="51BD267C"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xml:space="preserve"> )))</w:t>
            </w:r>
          </w:p>
          <w:p w14:paraId="607A3385"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4B17524D"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the same pin cannot be assigned to more than one SPI signal\n"</w:t>
            </w:r>
            <w:proofErr w:type="gramStart"/>
            <w:r w:rsidRPr="00B05A7B">
              <w:rPr>
                <w:rFonts w:ascii="Courier New" w:hAnsi="Courier New" w:cs="Courier New"/>
                <w:sz w:val="20"/>
                <w:szCs w:val="20"/>
              </w:rPr>
              <w:t>);</w:t>
            </w:r>
            <w:proofErr w:type="gramEnd"/>
          </w:p>
          <w:p w14:paraId="58BD3DC5"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2EA33275" w14:textId="6EF79AAF"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tc>
      </w:tr>
    </w:tbl>
    <w:p w14:paraId="30C8F033" w14:textId="77777777" w:rsidR="00B05A7B" w:rsidRPr="00D05DB4" w:rsidRDefault="00B05A7B" w:rsidP="00C74E58">
      <w:pPr>
        <w:pStyle w:val="Text3"/>
        <w:jc w:val="both"/>
        <w:rPr>
          <w:rFonts w:ascii="Courier New" w:hAnsi="Courier New" w:cs="Courier New"/>
        </w:rPr>
      </w:pPr>
    </w:p>
    <w:p w14:paraId="11C05C30" w14:textId="47578E84" w:rsidR="004A78E0" w:rsidRDefault="00967228" w:rsidP="00B05A7B">
      <w:pPr>
        <w:pStyle w:val="Text3"/>
        <w:jc w:val="both"/>
      </w:pPr>
      <w:proofErr w:type="spellStart"/>
      <w:r w:rsidRPr="00D05DB4">
        <w:rPr>
          <w:rFonts w:ascii="Courier New" w:hAnsi="Courier New" w:cs="Courier New"/>
        </w:rPr>
        <w:t>os_gpio_request</w:t>
      </w:r>
      <w:proofErr w:type="spellEnd"/>
      <w:r>
        <w:rPr>
          <w:rFonts w:ascii="Courier New" w:hAnsi="Courier New" w:cs="Courier New"/>
        </w:rPr>
        <w:t>()</w:t>
      </w:r>
      <w:r>
        <w:t>c</w:t>
      </w:r>
      <w:r w:rsidR="004A78E0" w:rsidRPr="004A78E0">
        <w:t>onfigure</w:t>
      </w:r>
      <w:r w:rsidR="008E1742">
        <w:t>s</w:t>
      </w:r>
      <w:r w:rsidR="004A78E0" w:rsidRPr="004A78E0">
        <w:t xml:space="preserve"> </w:t>
      </w:r>
      <w:r w:rsidR="008E1742">
        <w:t>the</w:t>
      </w:r>
      <w:r>
        <w:t xml:space="preserve"> selected</w:t>
      </w:r>
      <w:r w:rsidR="008E1742">
        <w:t xml:space="preserve"> </w:t>
      </w:r>
      <w:r w:rsidR="004A78E0" w:rsidRPr="004A78E0">
        <w:t>pin as GPIOs</w:t>
      </w:r>
      <w:r w:rsidR="008E1742">
        <w:t xml:space="preserve"> for </w:t>
      </w:r>
      <w:r w:rsidR="00B05A7B">
        <w:t>SSM</w:t>
      </w:r>
      <w:r w:rsidR="006C50AE">
        <w:t>.</w:t>
      </w:r>
    </w:p>
    <w:tbl>
      <w:tblPr>
        <w:tblStyle w:val="TableGrid"/>
        <w:tblW w:w="0" w:type="auto"/>
        <w:tblInd w:w="1800" w:type="dxa"/>
        <w:tblLook w:val="04A0" w:firstRow="1" w:lastRow="0" w:firstColumn="1" w:lastColumn="0" w:noHBand="0" w:noVBand="1"/>
      </w:tblPr>
      <w:tblGrid>
        <w:gridCol w:w="8900"/>
      </w:tblGrid>
      <w:tr w:rsidR="00B05A7B" w14:paraId="0B5CF59F" w14:textId="77777777" w:rsidTr="00B05A7B">
        <w:tc>
          <w:tcPr>
            <w:tcW w:w="10700" w:type="dxa"/>
            <w:shd w:val="clear" w:color="auto" w:fill="DEEAF6" w:themeFill="accent5" w:themeFillTint="33"/>
          </w:tcPr>
          <w:p w14:paraId="6DA40624"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if(!</w:t>
            </w:r>
            <w:proofErr w:type="spellStart"/>
            <w:r w:rsidRPr="00B05A7B">
              <w:rPr>
                <w:rFonts w:ascii="Courier New" w:hAnsi="Courier New" w:cs="Courier New"/>
                <w:sz w:val="20"/>
                <w:szCs w:val="20"/>
              </w:rPr>
              <w:t>os_gpio_request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w:t>
            </w:r>
          </w:p>
          <w:p w14:paraId="488C8964"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527F93F9"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CLK pin as GPIO\n"</w:t>
            </w:r>
            <w:proofErr w:type="gramStart"/>
            <w:r w:rsidRPr="00B05A7B">
              <w:rPr>
                <w:rFonts w:ascii="Courier New" w:hAnsi="Courier New" w:cs="Courier New"/>
                <w:sz w:val="20"/>
                <w:szCs w:val="20"/>
              </w:rPr>
              <w:t>);</w:t>
            </w:r>
            <w:proofErr w:type="gramEnd"/>
          </w:p>
          <w:p w14:paraId="035C9EB6"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13416B23"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4FB7C7F9"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if(!</w:t>
            </w:r>
            <w:proofErr w:type="spellStart"/>
            <w:r w:rsidRPr="00B05A7B">
              <w:rPr>
                <w:rFonts w:ascii="Courier New" w:hAnsi="Courier New" w:cs="Courier New"/>
                <w:sz w:val="20"/>
                <w:szCs w:val="20"/>
              </w:rPr>
              <w:t>os_gpio_request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w:t>
            </w:r>
          </w:p>
          <w:p w14:paraId="587F8661"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2F5318CC"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MOSI pin as GIPO\n"</w:t>
            </w:r>
            <w:proofErr w:type="gramStart"/>
            <w:r w:rsidRPr="00B05A7B">
              <w:rPr>
                <w:rFonts w:ascii="Courier New" w:hAnsi="Courier New" w:cs="Courier New"/>
                <w:sz w:val="20"/>
                <w:szCs w:val="20"/>
              </w:rPr>
              <w:t>);</w:t>
            </w:r>
            <w:proofErr w:type="gramEnd"/>
          </w:p>
          <w:p w14:paraId="21EB109E"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51E95451"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os_gpio_free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7F5475DF"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lastRenderedPageBreak/>
              <w:t xml:space="preserve">        return </w:t>
            </w:r>
            <w:proofErr w:type="gramStart"/>
            <w:r w:rsidRPr="00B05A7B">
              <w:rPr>
                <w:rFonts w:ascii="Courier New" w:hAnsi="Courier New" w:cs="Courier New"/>
                <w:sz w:val="20"/>
                <w:szCs w:val="20"/>
              </w:rPr>
              <w:t>false;</w:t>
            </w:r>
            <w:proofErr w:type="gramEnd"/>
          </w:p>
          <w:p w14:paraId="663AF308"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7E8A6008"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if(!</w:t>
            </w:r>
            <w:proofErr w:type="spellStart"/>
            <w:r w:rsidRPr="00B05A7B">
              <w:rPr>
                <w:rFonts w:ascii="Courier New" w:hAnsi="Courier New" w:cs="Courier New"/>
                <w:sz w:val="20"/>
                <w:szCs w:val="20"/>
              </w:rPr>
              <w:t>os_gpio_request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w:t>
            </w:r>
          </w:p>
          <w:p w14:paraId="1D9302DA"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2BE1270F"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MISO pin as GPIO\n"</w:t>
            </w:r>
            <w:proofErr w:type="gramStart"/>
            <w:r w:rsidRPr="00B05A7B">
              <w:rPr>
                <w:rFonts w:ascii="Courier New" w:hAnsi="Courier New" w:cs="Courier New"/>
                <w:sz w:val="20"/>
                <w:szCs w:val="20"/>
              </w:rPr>
              <w:t>);</w:t>
            </w:r>
            <w:proofErr w:type="gramEnd"/>
          </w:p>
          <w:p w14:paraId="77A43753"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71EB52ED"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os_gpio_free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6BD93DF7"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082B0DEB"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76C1941C"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if(</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 xml:space="preserve"> &amp;&amp; !</w:t>
            </w:r>
            <w:proofErr w:type="spellStart"/>
            <w:r w:rsidRPr="00B05A7B">
              <w:rPr>
                <w:rFonts w:ascii="Courier New" w:hAnsi="Courier New" w:cs="Courier New"/>
                <w:sz w:val="20"/>
                <w:szCs w:val="20"/>
              </w:rPr>
              <w:t>os_gpio_request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w:t>
            </w:r>
          </w:p>
          <w:p w14:paraId="7B5BE8A9"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0FF98A37"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CS pin as GPIO\n"</w:t>
            </w:r>
            <w:proofErr w:type="gramStart"/>
            <w:r w:rsidRPr="00B05A7B">
              <w:rPr>
                <w:rFonts w:ascii="Courier New" w:hAnsi="Courier New" w:cs="Courier New"/>
                <w:sz w:val="20"/>
                <w:szCs w:val="20"/>
              </w:rPr>
              <w:t>);</w:t>
            </w:r>
            <w:proofErr w:type="gramEnd"/>
          </w:p>
          <w:p w14:paraId="73382C54"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os_gpio_free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4D09963D"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123160D8" w14:textId="03D5889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tc>
      </w:tr>
    </w:tbl>
    <w:p w14:paraId="6F88AD07" w14:textId="77777777" w:rsidR="00B05A7B" w:rsidRDefault="00B05A7B" w:rsidP="00B05A7B">
      <w:pPr>
        <w:pStyle w:val="Text3"/>
        <w:jc w:val="both"/>
      </w:pPr>
    </w:p>
    <w:p w14:paraId="62C9B38D" w14:textId="3F58BB98" w:rsidR="00D05DB4" w:rsidRDefault="006C50AE" w:rsidP="00DE6FF1">
      <w:pPr>
        <w:pStyle w:val="Text3"/>
        <w:rPr>
          <w:rFonts w:cstheme="minorHAnsi"/>
        </w:rPr>
      </w:pPr>
      <w:r>
        <w:t xml:space="preserve">The </w:t>
      </w:r>
      <w:r w:rsidR="004A78E0" w:rsidRPr="004A78E0">
        <w:t xml:space="preserve">GPIO </w:t>
      </w:r>
      <w:r>
        <w:t xml:space="preserve">output </w:t>
      </w:r>
      <w:r w:rsidR="004A78E0" w:rsidRPr="004A78E0">
        <w:t>state</w:t>
      </w:r>
      <w:r>
        <w:t xml:space="preserve"> is set</w:t>
      </w:r>
      <w:r w:rsidR="004A78E0" w:rsidRPr="004A78E0">
        <w:t xml:space="preserve"> before configuring as output</w:t>
      </w:r>
      <w:r w:rsidR="00384506">
        <w:t xml:space="preserve"> value using </w:t>
      </w:r>
      <w:proofErr w:type="spellStart"/>
      <w:r w:rsidR="00384506" w:rsidRPr="00D05DB4">
        <w:rPr>
          <w:rFonts w:ascii="Courier New" w:hAnsi="Courier New" w:cs="Courier New"/>
        </w:rPr>
        <w:t>os_gpio_set_pin</w:t>
      </w:r>
      <w:proofErr w:type="spellEnd"/>
      <w:r w:rsidR="00384506">
        <w:rPr>
          <w:rFonts w:ascii="Courier New" w:hAnsi="Courier New" w:cs="Courier New"/>
        </w:rPr>
        <w:t>()</w:t>
      </w:r>
      <w:r w:rsidR="00384506" w:rsidRPr="00B05A7B">
        <w:rPr>
          <w:rFonts w:cstheme="minorHAnsi"/>
        </w:rPr>
        <w:t>.</w:t>
      </w:r>
    </w:p>
    <w:tbl>
      <w:tblPr>
        <w:tblStyle w:val="TableGrid"/>
        <w:tblW w:w="0" w:type="auto"/>
        <w:tblInd w:w="1800" w:type="dxa"/>
        <w:tblLook w:val="04A0" w:firstRow="1" w:lastRow="0" w:firstColumn="1" w:lastColumn="0" w:noHBand="0" w:noVBand="1"/>
      </w:tblPr>
      <w:tblGrid>
        <w:gridCol w:w="8900"/>
      </w:tblGrid>
      <w:tr w:rsidR="00B05A7B" w14:paraId="55CE7354" w14:textId="77777777" w:rsidTr="00B05A7B">
        <w:tc>
          <w:tcPr>
            <w:tcW w:w="10700" w:type="dxa"/>
            <w:shd w:val="clear" w:color="auto" w:fill="DEEAF6" w:themeFill="accent5" w:themeFillTint="33"/>
          </w:tcPr>
          <w:p w14:paraId="60701DFC" w14:textId="19A0841E" w:rsidR="00B05A7B" w:rsidRPr="00B05A7B" w:rsidRDefault="00B05A7B" w:rsidP="00B05A7B">
            <w:pPr>
              <w:pStyle w:val="Text3"/>
              <w:spacing w:line="480" w:lineRule="auto"/>
              <w:ind w:left="0"/>
              <w:jc w:val="both"/>
              <w:rPr>
                <w:rFonts w:ascii="Courier New" w:hAnsi="Courier New" w:cs="Courier New"/>
                <w:sz w:val="20"/>
                <w:szCs w:val="20"/>
              </w:rPr>
            </w:pPr>
            <w:proofErr w:type="spellStart"/>
            <w:r w:rsidRPr="00B05A7B">
              <w:rPr>
                <w:rFonts w:ascii="Courier New" w:hAnsi="Courier New" w:cs="Courier New"/>
                <w:sz w:val="20"/>
                <w:szCs w:val="20"/>
              </w:rPr>
              <w:t>gpio_write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clk_pol</w:t>
            </w:r>
            <w:proofErr w:type="spellEnd"/>
            <w:proofErr w:type="gramStart"/>
            <w:r w:rsidRPr="00B05A7B">
              <w:rPr>
                <w:rFonts w:ascii="Courier New" w:hAnsi="Courier New" w:cs="Courier New"/>
                <w:sz w:val="20"/>
                <w:szCs w:val="20"/>
              </w:rPr>
              <w:t>);</w:t>
            </w:r>
            <w:proofErr w:type="gramEnd"/>
          </w:p>
          <w:p w14:paraId="483B2C4E" w14:textId="4AF679ED" w:rsidR="00B05A7B" w:rsidRPr="00B05A7B" w:rsidRDefault="00B05A7B" w:rsidP="00B05A7B">
            <w:pPr>
              <w:pStyle w:val="Text3"/>
              <w:spacing w:line="480" w:lineRule="auto"/>
              <w:ind w:left="0"/>
              <w:jc w:val="both"/>
              <w:rPr>
                <w:rFonts w:ascii="Courier New" w:hAnsi="Courier New" w:cs="Courier New"/>
                <w:sz w:val="20"/>
                <w:szCs w:val="20"/>
              </w:rPr>
            </w:pPr>
            <w:proofErr w:type="spellStart"/>
            <w:r w:rsidRPr="00B05A7B">
              <w:rPr>
                <w:rFonts w:ascii="Courier New" w:hAnsi="Courier New" w:cs="Courier New"/>
                <w:sz w:val="20"/>
                <w:szCs w:val="20"/>
              </w:rPr>
              <w:t>os_gpio_clr_pin</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211F8B6C" w14:textId="3119BF5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if(</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w:t>
            </w:r>
          </w:p>
          <w:p w14:paraId="6AD3AE31" w14:textId="6749ECD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os_gpio_set_pin</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w:t>
            </w:r>
          </w:p>
        </w:tc>
      </w:tr>
    </w:tbl>
    <w:p w14:paraId="197845ED" w14:textId="68F9A86E" w:rsidR="00B05A7B" w:rsidRDefault="00B05A7B" w:rsidP="00B05A7B">
      <w:pPr>
        <w:pStyle w:val="Text3"/>
        <w:jc w:val="both"/>
      </w:pPr>
      <w:r>
        <w:br w:type="page"/>
      </w:r>
    </w:p>
    <w:p w14:paraId="5653F069" w14:textId="1DA06C55" w:rsidR="00D05DB4" w:rsidRDefault="004A78E0" w:rsidP="00B05A7B">
      <w:pPr>
        <w:pStyle w:val="Text3"/>
      </w:pPr>
      <w:r w:rsidRPr="004A78E0">
        <w:lastRenderedPageBreak/>
        <w:t>Configure GPIOs as input or output as appropriate</w:t>
      </w:r>
      <w:r w:rsidR="00B05A7B">
        <w:t>:</w:t>
      </w:r>
    </w:p>
    <w:tbl>
      <w:tblPr>
        <w:tblStyle w:val="TableGrid"/>
        <w:tblW w:w="0" w:type="auto"/>
        <w:tblInd w:w="1800" w:type="dxa"/>
        <w:tblLook w:val="04A0" w:firstRow="1" w:lastRow="0" w:firstColumn="1" w:lastColumn="0" w:noHBand="0" w:noVBand="1"/>
      </w:tblPr>
      <w:tblGrid>
        <w:gridCol w:w="8900"/>
      </w:tblGrid>
      <w:tr w:rsidR="00B05A7B" w14:paraId="2708363F" w14:textId="77777777" w:rsidTr="00B05A7B">
        <w:tc>
          <w:tcPr>
            <w:tcW w:w="10700" w:type="dxa"/>
            <w:shd w:val="clear" w:color="auto" w:fill="DEEAF6" w:themeFill="accent5" w:themeFillTint="33"/>
          </w:tcPr>
          <w:p w14:paraId="78E8E622" w14:textId="77777777" w:rsidR="00B05A7B" w:rsidRPr="00B05A7B" w:rsidRDefault="00B05A7B" w:rsidP="00B05A7B">
            <w:pPr>
              <w:pStyle w:val="Text3"/>
              <w:spacing w:line="480" w:lineRule="auto"/>
              <w:ind w:left="0"/>
              <w:rPr>
                <w:rFonts w:ascii="Courier New" w:hAnsi="Courier New" w:cs="Courier New"/>
                <w:sz w:val="20"/>
                <w:szCs w:val="20"/>
              </w:rPr>
            </w:pPr>
            <w:proofErr w:type="spellStart"/>
            <w:r w:rsidRPr="00B05A7B">
              <w:rPr>
                <w:rFonts w:ascii="Courier New" w:hAnsi="Courier New" w:cs="Courier New"/>
                <w:sz w:val="20"/>
                <w:szCs w:val="20"/>
              </w:rPr>
              <w:t>os_gpio_set_output</w:t>
            </w:r>
            <w:proofErr w:type="spellEnd"/>
            <w:r w:rsidRPr="00B05A7B">
              <w:rPr>
                <w:rFonts w:ascii="Courier New" w:hAnsi="Courier New" w:cs="Courier New"/>
                <w:sz w:val="20"/>
                <w:szCs w:val="20"/>
              </w:rPr>
              <w:t>(</w:t>
            </w:r>
          </w:p>
          <w:p w14:paraId="19D1B16C" w14:textId="77777777"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w:t>
            </w:r>
          </w:p>
          <w:p w14:paraId="1C903482" w14:textId="77777777"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w:t>
            </w:r>
          </w:p>
          <w:p w14:paraId="633B2283" w14:textId="77777777"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w:t>
            </w:r>
            <w:proofErr w:type="gramStart"/>
            <w:r w:rsidRPr="00B05A7B">
              <w:rPr>
                <w:rFonts w:ascii="Courier New" w:hAnsi="Courier New" w:cs="Courier New"/>
                <w:sz w:val="20"/>
                <w:szCs w:val="20"/>
              </w:rPr>
              <w:t>en</w:t>
            </w:r>
            <w:proofErr w:type="spellEnd"/>
            <w:r w:rsidRPr="00B05A7B">
              <w:rPr>
                <w:rFonts w:ascii="Courier New" w:hAnsi="Courier New" w:cs="Courier New"/>
                <w:sz w:val="20"/>
                <w:szCs w:val="20"/>
              </w:rPr>
              <w:t xml:space="preserve"> ?</w:t>
            </w:r>
            <w:proofErr w:type="gramEnd"/>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 0) );</w:t>
            </w:r>
          </w:p>
          <w:p w14:paraId="42C1FCB3" w14:textId="6EA7D9C6"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os_gpio_set_input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w:t>
            </w:r>
          </w:p>
        </w:tc>
      </w:tr>
    </w:tbl>
    <w:p w14:paraId="2E68AE28" w14:textId="77777777" w:rsidR="00B05A7B" w:rsidRDefault="00B05A7B" w:rsidP="00B05A7B">
      <w:pPr>
        <w:pStyle w:val="Text3"/>
      </w:pPr>
    </w:p>
    <w:p w14:paraId="10A9D649" w14:textId="602AFBBA" w:rsidR="00D05DB4" w:rsidRDefault="00D05DB4" w:rsidP="00B05A7B">
      <w:pPr>
        <w:pStyle w:val="Text3"/>
        <w:jc w:val="both"/>
      </w:pPr>
      <w:proofErr w:type="spellStart"/>
      <w:r w:rsidRPr="00B05A7B">
        <w:rPr>
          <w:rFonts w:ascii="Courier New" w:hAnsi="Courier New" w:cs="Courier New"/>
        </w:rPr>
        <w:t>spi_destroy</w:t>
      </w:r>
      <w:proofErr w:type="spellEnd"/>
      <w:r w:rsidRPr="00B05A7B">
        <w:rPr>
          <w:rFonts w:ascii="Courier New" w:hAnsi="Courier New" w:cs="Courier New"/>
        </w:rPr>
        <w:t>()</w:t>
      </w:r>
      <w:r>
        <w:t xml:space="preserve">  </w:t>
      </w:r>
      <w:r w:rsidR="00BD6CC8">
        <w:t>f</w:t>
      </w:r>
      <w:r>
        <w:t xml:space="preserve">rees GPIOs previously set up for software SPI master operation. </w:t>
      </w:r>
    </w:p>
    <w:tbl>
      <w:tblPr>
        <w:tblStyle w:val="TableGrid"/>
        <w:tblW w:w="0" w:type="auto"/>
        <w:tblInd w:w="1800" w:type="dxa"/>
        <w:tblLook w:val="04A0" w:firstRow="1" w:lastRow="0" w:firstColumn="1" w:lastColumn="0" w:noHBand="0" w:noVBand="1"/>
      </w:tblPr>
      <w:tblGrid>
        <w:gridCol w:w="8900"/>
      </w:tblGrid>
      <w:tr w:rsidR="00B05A7B" w14:paraId="2CCB5FED" w14:textId="77777777" w:rsidTr="00B05A7B">
        <w:tc>
          <w:tcPr>
            <w:tcW w:w="10700" w:type="dxa"/>
            <w:shd w:val="clear" w:color="auto" w:fill="DEEAF6" w:themeFill="accent5" w:themeFillTint="33"/>
          </w:tcPr>
          <w:p w14:paraId="282BAB36"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void </w:t>
            </w:r>
            <w:proofErr w:type="spellStart"/>
            <w:r w:rsidRPr="00B05A7B">
              <w:rPr>
                <w:rFonts w:ascii="Courier New" w:hAnsi="Courier New" w:cs="Courier New"/>
                <w:sz w:val="20"/>
                <w:szCs w:val="20"/>
              </w:rPr>
              <w:t>spi_destroy</w:t>
            </w:r>
            <w:proofErr w:type="spellEnd"/>
            <w:r w:rsidRPr="00B05A7B">
              <w:rPr>
                <w:rFonts w:ascii="Courier New" w:hAnsi="Courier New" w:cs="Courier New"/>
                <w:sz w:val="20"/>
                <w:szCs w:val="20"/>
              </w:rPr>
              <w:t xml:space="preserve">(const </w:t>
            </w:r>
            <w:proofErr w:type="spellStart"/>
            <w:r w:rsidRPr="00B05A7B">
              <w:rPr>
                <w:rFonts w:ascii="Courier New" w:hAnsi="Courier New" w:cs="Courier New"/>
                <w:sz w:val="20"/>
                <w:szCs w:val="20"/>
              </w:rPr>
              <w:t>spiopts_t</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w:t>
            </w:r>
          </w:p>
          <w:p w14:paraId="2E5404C5"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w:t>
            </w:r>
          </w:p>
          <w:p w14:paraId="6847BE59"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os_gpio_free</w:t>
            </w:r>
            <w:proofErr w:type="spellEnd"/>
            <w:r w:rsidRPr="00B05A7B">
              <w:rPr>
                <w:rFonts w:ascii="Courier New" w:hAnsi="Courier New" w:cs="Courier New"/>
                <w:sz w:val="20"/>
                <w:szCs w:val="20"/>
              </w:rPr>
              <w:t>(</w:t>
            </w:r>
          </w:p>
          <w:p w14:paraId="235E52CC"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w:t>
            </w:r>
          </w:p>
          <w:p w14:paraId="749B1640"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w:t>
            </w:r>
          </w:p>
          <w:p w14:paraId="7CB193A7"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w:t>
            </w:r>
          </w:p>
          <w:p w14:paraId="437A57FE"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w:t>
            </w:r>
            <w:proofErr w:type="gramStart"/>
            <w:r w:rsidRPr="00B05A7B">
              <w:rPr>
                <w:rFonts w:ascii="Courier New" w:hAnsi="Courier New" w:cs="Courier New"/>
                <w:sz w:val="20"/>
                <w:szCs w:val="20"/>
              </w:rPr>
              <w:t>en</w:t>
            </w:r>
            <w:proofErr w:type="spellEnd"/>
            <w:r w:rsidRPr="00B05A7B">
              <w:rPr>
                <w:rFonts w:ascii="Courier New" w:hAnsi="Courier New" w:cs="Courier New"/>
                <w:sz w:val="20"/>
                <w:szCs w:val="20"/>
              </w:rPr>
              <w:t xml:space="preserve"> ?</w:t>
            </w:r>
            <w:proofErr w:type="gramEnd"/>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 0) );</w:t>
            </w:r>
          </w:p>
          <w:p w14:paraId="3C8A9D90" w14:textId="478E7B86"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w:t>
            </w:r>
          </w:p>
        </w:tc>
      </w:tr>
    </w:tbl>
    <w:p w14:paraId="21097C9A" w14:textId="77777777" w:rsidR="00B05A7B" w:rsidRDefault="00B05A7B" w:rsidP="00B05A7B">
      <w:pPr>
        <w:pStyle w:val="Text3"/>
        <w:jc w:val="both"/>
      </w:pPr>
    </w:p>
    <w:p w14:paraId="295EA444" w14:textId="1F25DE93" w:rsidR="00D05DB4" w:rsidRDefault="00D05DB4" w:rsidP="00B05A7B">
      <w:pPr>
        <w:pStyle w:val="Text3"/>
        <w:jc w:val="both"/>
      </w:pPr>
      <w:proofErr w:type="spellStart"/>
      <w:r w:rsidRPr="00D05DB4">
        <w:rPr>
          <w:rFonts w:ascii="Courier New" w:hAnsi="Courier New" w:cs="Courier New"/>
        </w:rPr>
        <w:t>spi_xfer</w:t>
      </w:r>
      <w:proofErr w:type="spellEnd"/>
      <w:r>
        <w:rPr>
          <w:rFonts w:ascii="Courier New" w:hAnsi="Courier New" w:cs="Courier New"/>
        </w:rPr>
        <w:t>()</w:t>
      </w:r>
      <w:r w:rsidR="00915208">
        <w:t>p</w:t>
      </w:r>
      <w:r w:rsidR="00C536AE" w:rsidRPr="00C536AE">
        <w:t xml:space="preserve">erforms a bidirectional data transfer using </w:t>
      </w:r>
      <w:r w:rsidR="00B05A7B">
        <w:t>SSM</w:t>
      </w:r>
      <w:r w:rsidR="00C536AE" w:rsidRPr="00C536AE">
        <w:t xml:space="preserve">. </w:t>
      </w:r>
      <w:proofErr w:type="spellStart"/>
      <w:r w:rsidR="00C536AE" w:rsidRPr="00B05A7B">
        <w:rPr>
          <w:rFonts w:ascii="Courier New" w:hAnsi="Courier New" w:cs="Courier New"/>
        </w:rPr>
        <w:t>spi_init</w:t>
      </w:r>
      <w:proofErr w:type="spellEnd"/>
      <w:r w:rsidR="00C536AE" w:rsidRPr="00B05A7B">
        <w:rPr>
          <w:rFonts w:ascii="Courier New" w:hAnsi="Courier New" w:cs="Courier New"/>
        </w:rPr>
        <w:t>()</w:t>
      </w:r>
      <w:r w:rsidR="00C536AE" w:rsidRPr="00C536AE">
        <w:t xml:space="preserve"> must first be called with the </w:t>
      </w:r>
      <w:r w:rsidR="00B05A7B">
        <w:t>SPI</w:t>
      </w:r>
      <w:r w:rsidR="00C536AE">
        <w:t xml:space="preserve"> </w:t>
      </w:r>
      <w:r w:rsidR="00C536AE" w:rsidRPr="00C536AE">
        <w:t>opts structure before this function is called.</w:t>
      </w:r>
      <w:r w:rsidR="00C536AE">
        <w:t xml:space="preserve"> This function return</w:t>
      </w:r>
      <w:r w:rsidR="008D5AF4">
        <w:t>s</w:t>
      </w:r>
      <w:r w:rsidR="00C536AE">
        <w:t xml:space="preserve"> the </w:t>
      </w:r>
      <w:r w:rsidR="00C536AE" w:rsidRPr="00C536AE">
        <w:t>received data</w:t>
      </w:r>
      <w:r w:rsidR="00C536AE">
        <w:t>.</w:t>
      </w:r>
    </w:p>
    <w:tbl>
      <w:tblPr>
        <w:tblStyle w:val="TableGrid"/>
        <w:tblW w:w="0" w:type="auto"/>
        <w:tblInd w:w="1800" w:type="dxa"/>
        <w:tblLook w:val="04A0" w:firstRow="1" w:lastRow="0" w:firstColumn="1" w:lastColumn="0" w:noHBand="0" w:noVBand="1"/>
      </w:tblPr>
      <w:tblGrid>
        <w:gridCol w:w="8900"/>
      </w:tblGrid>
      <w:tr w:rsidR="00B05A7B" w14:paraId="5EE2CF02" w14:textId="77777777" w:rsidTr="00B05A7B">
        <w:tc>
          <w:tcPr>
            <w:tcW w:w="10700" w:type="dxa"/>
            <w:shd w:val="clear" w:color="auto" w:fill="DEEAF6" w:themeFill="accent5" w:themeFillTint="33"/>
          </w:tcPr>
          <w:p w14:paraId="18506296" w14:textId="0873A93F"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bool </w:t>
            </w:r>
            <w:proofErr w:type="spellStart"/>
            <w:r w:rsidRPr="00B05A7B">
              <w:rPr>
                <w:rFonts w:ascii="Courier New" w:hAnsi="Courier New" w:cs="Courier New"/>
                <w:sz w:val="20"/>
                <w:szCs w:val="20"/>
              </w:rPr>
              <w:t>clk</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clk_phase</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clk_pol</w:t>
            </w:r>
            <w:proofErr w:type="spellEnd"/>
            <w:r w:rsidRPr="00B05A7B">
              <w:rPr>
                <w:rFonts w:ascii="Courier New" w:hAnsi="Courier New" w:cs="Courier New"/>
                <w:sz w:val="20"/>
                <w:szCs w:val="20"/>
              </w:rPr>
              <w:t>);</w:t>
            </w:r>
          </w:p>
        </w:tc>
      </w:tr>
    </w:tbl>
    <w:p w14:paraId="35C1768E" w14:textId="77777777" w:rsidR="00B05A7B" w:rsidRDefault="00B05A7B" w:rsidP="00B05A7B">
      <w:pPr>
        <w:pStyle w:val="Text3"/>
        <w:jc w:val="both"/>
      </w:pPr>
    </w:p>
    <w:p w14:paraId="4A8032DB" w14:textId="10980BED" w:rsidR="00C536AE" w:rsidRDefault="00C536AE" w:rsidP="00B05A7B">
      <w:pPr>
        <w:pStyle w:val="Text3"/>
        <w:jc w:val="both"/>
      </w:pPr>
      <w:r>
        <w:t>This is initialized to the clock level that will be set when the first bit is written out on MOSI.</w:t>
      </w:r>
    </w:p>
    <w:tbl>
      <w:tblPr>
        <w:tblStyle w:val="TableGrid"/>
        <w:tblW w:w="0" w:type="auto"/>
        <w:tblInd w:w="1800" w:type="dxa"/>
        <w:tblLook w:val="04A0" w:firstRow="1" w:lastRow="0" w:firstColumn="1" w:lastColumn="0" w:noHBand="0" w:noVBand="1"/>
      </w:tblPr>
      <w:tblGrid>
        <w:gridCol w:w="8900"/>
      </w:tblGrid>
      <w:tr w:rsidR="00B05A7B" w14:paraId="5C45F1D3" w14:textId="77777777" w:rsidTr="00B05A7B">
        <w:tc>
          <w:tcPr>
            <w:tcW w:w="10700" w:type="dxa"/>
            <w:shd w:val="clear" w:color="auto" w:fill="DEEAF6" w:themeFill="accent5" w:themeFillTint="33"/>
          </w:tcPr>
          <w:p w14:paraId="77DC5F6E" w14:textId="60028BC3" w:rsidR="00B05A7B" w:rsidRPr="00B05A7B" w:rsidRDefault="00B05A7B" w:rsidP="00612383">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uint16_t </w:t>
            </w:r>
            <w:proofErr w:type="spellStart"/>
            <w:r w:rsidRPr="00B05A7B">
              <w:rPr>
                <w:rFonts w:ascii="Courier New" w:hAnsi="Courier New" w:cs="Courier New"/>
                <w:sz w:val="20"/>
                <w:szCs w:val="20"/>
              </w:rPr>
              <w:t>mask_tx</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shiftdir_tx</w:t>
            </w:r>
            <w:proofErr w:type="spellEnd"/>
            <w:r w:rsidRPr="00B05A7B">
              <w:rPr>
                <w:rFonts w:ascii="Courier New" w:hAnsi="Courier New" w:cs="Courier New"/>
                <w:sz w:val="20"/>
                <w:szCs w:val="20"/>
              </w:rPr>
              <w:t xml:space="preserve"> == MSB_FIRST ? (1 &lt;&lt;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-&gt;datalen-1)) : 1;</w:t>
            </w:r>
          </w:p>
        </w:tc>
      </w:tr>
    </w:tbl>
    <w:p w14:paraId="340E3B98" w14:textId="77777777" w:rsidR="00B05A7B" w:rsidRDefault="00B05A7B" w:rsidP="00B05A7B">
      <w:pPr>
        <w:pStyle w:val="Text3"/>
        <w:jc w:val="both"/>
      </w:pPr>
    </w:p>
    <w:p w14:paraId="35CA4586" w14:textId="7E6CF489" w:rsidR="00C536AE" w:rsidRDefault="00C536AE" w:rsidP="00B05A7B">
      <w:pPr>
        <w:pStyle w:val="Text3"/>
        <w:jc w:val="both"/>
      </w:pPr>
      <w:r>
        <w:t>This is initialized to select the fi</w:t>
      </w:r>
      <w:r w:rsidR="00B05A7B">
        <w:t>r</w:t>
      </w:r>
      <w:r>
        <w:t xml:space="preserve">st bit of </w:t>
      </w:r>
      <w:proofErr w:type="spellStart"/>
      <w:r w:rsidRPr="00B05A7B">
        <w:rPr>
          <w:rFonts w:ascii="Courier New" w:hAnsi="Courier New" w:cs="Courier New"/>
        </w:rPr>
        <w:t>data_tx</w:t>
      </w:r>
      <w:proofErr w:type="spellEnd"/>
      <w:r>
        <w:t xml:space="preserve"> to transmit.</w:t>
      </w:r>
    </w:p>
    <w:tbl>
      <w:tblPr>
        <w:tblStyle w:val="TableGrid"/>
        <w:tblW w:w="0" w:type="auto"/>
        <w:tblInd w:w="1800" w:type="dxa"/>
        <w:tblLook w:val="04A0" w:firstRow="1" w:lastRow="0" w:firstColumn="1" w:lastColumn="0" w:noHBand="0" w:noVBand="1"/>
      </w:tblPr>
      <w:tblGrid>
        <w:gridCol w:w="8900"/>
      </w:tblGrid>
      <w:tr w:rsidR="00B05A7B" w14:paraId="646D6705" w14:textId="77777777" w:rsidTr="00B05A7B">
        <w:tc>
          <w:tcPr>
            <w:tcW w:w="10700" w:type="dxa"/>
            <w:shd w:val="clear" w:color="auto" w:fill="DEEAF6" w:themeFill="accent5" w:themeFillTint="33"/>
          </w:tcPr>
          <w:p w14:paraId="7767CE97" w14:textId="6D191DE6"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uint16_t </w:t>
            </w:r>
            <w:proofErr w:type="spellStart"/>
            <w:r w:rsidRPr="00B05A7B">
              <w:rPr>
                <w:rFonts w:ascii="Courier New" w:hAnsi="Courier New" w:cs="Courier New"/>
                <w:sz w:val="20"/>
                <w:szCs w:val="20"/>
              </w:rPr>
              <w:t>data_rx</w:t>
            </w:r>
            <w:proofErr w:type="spellEnd"/>
            <w:r w:rsidRPr="00B05A7B">
              <w:rPr>
                <w:rFonts w:ascii="Courier New" w:hAnsi="Courier New" w:cs="Courier New"/>
                <w:sz w:val="20"/>
                <w:szCs w:val="20"/>
              </w:rPr>
              <w:t xml:space="preserve"> = 0;</w:t>
            </w:r>
          </w:p>
        </w:tc>
      </w:tr>
    </w:tbl>
    <w:p w14:paraId="34EE15B8" w14:textId="77777777" w:rsidR="00B05A7B" w:rsidRDefault="00B05A7B" w:rsidP="00B05A7B">
      <w:pPr>
        <w:pStyle w:val="Text3"/>
        <w:jc w:val="both"/>
      </w:pPr>
    </w:p>
    <w:p w14:paraId="415FAC09" w14:textId="4936A2BF" w:rsidR="00C536AE" w:rsidRDefault="00C536AE" w:rsidP="00B05A7B">
      <w:pPr>
        <w:pStyle w:val="Text3"/>
        <w:jc w:val="both"/>
      </w:pPr>
      <w:r>
        <w:lastRenderedPageBreak/>
        <w:t>Extra bits are padded with 0s</w:t>
      </w:r>
      <w:r w:rsidR="00B05A7B">
        <w:t xml:space="preserve">. </w:t>
      </w:r>
      <w:r w:rsidR="00CF705A">
        <w:t xml:space="preserve">This </w:t>
      </w:r>
      <w:r w:rsidR="00CF705A" w:rsidRPr="00CF705A">
        <w:t>set</w:t>
      </w:r>
      <w:r w:rsidR="000666EB">
        <w:t>s</w:t>
      </w:r>
      <w:r w:rsidR="00CF705A" w:rsidRPr="00CF705A">
        <w:t xml:space="preserve"> </w:t>
      </w:r>
      <w:r w:rsidR="003D57CB">
        <w:t>CS</w:t>
      </w:r>
      <w:r w:rsidR="00CF705A" w:rsidRPr="00CF705A">
        <w:t xml:space="preserve"> low</w:t>
      </w:r>
      <w:r w:rsidR="00CF705A">
        <w:t>.</w:t>
      </w:r>
      <w:r w:rsidR="00CF705A" w:rsidRPr="00CF705A">
        <w:t xml:space="preserve"> The </w:t>
      </w:r>
      <w:r w:rsidR="003D57CB">
        <w:t>CS</w:t>
      </w:r>
      <w:r w:rsidR="00CF705A" w:rsidRPr="00CF705A">
        <w:t xml:space="preserve"> line is normally held high, which disconnects the peripheral from the SPI bus. Just before data is sent to the peripheral, the line is brought low, which activates the peripheral.</w:t>
      </w:r>
    </w:p>
    <w:tbl>
      <w:tblPr>
        <w:tblStyle w:val="TableGrid"/>
        <w:tblW w:w="0" w:type="auto"/>
        <w:tblInd w:w="1800" w:type="dxa"/>
        <w:tblLook w:val="04A0" w:firstRow="1" w:lastRow="0" w:firstColumn="1" w:lastColumn="0" w:noHBand="0" w:noVBand="1"/>
      </w:tblPr>
      <w:tblGrid>
        <w:gridCol w:w="8900"/>
      </w:tblGrid>
      <w:tr w:rsidR="00B05A7B" w14:paraId="6CD4EBC0" w14:textId="77777777" w:rsidTr="00B05A7B">
        <w:tc>
          <w:tcPr>
            <w:tcW w:w="10700" w:type="dxa"/>
            <w:shd w:val="clear" w:color="auto" w:fill="DEEAF6" w:themeFill="accent5" w:themeFillTint="33"/>
          </w:tcPr>
          <w:p w14:paraId="668565EE"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if(</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w:t>
            </w:r>
          </w:p>
          <w:p w14:paraId="26A44796"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075AFD18"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os_gpio_clr_pin</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48AC2CA7"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os_wait_usec</w:t>
            </w:r>
            <w:proofErr w:type="spellEnd"/>
            <w:r w:rsidRPr="00B05A7B">
              <w:rPr>
                <w:rFonts w:ascii="Courier New" w:hAnsi="Courier New" w:cs="Courier New"/>
                <w:sz w:val="20"/>
                <w:szCs w:val="20"/>
              </w:rPr>
              <w:t>(</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t_cs_clk</w:t>
            </w:r>
            <w:proofErr w:type="spellEnd"/>
            <w:proofErr w:type="gramStart"/>
            <w:r w:rsidRPr="00B05A7B">
              <w:rPr>
                <w:rFonts w:ascii="Courier New" w:hAnsi="Courier New" w:cs="Courier New"/>
                <w:sz w:val="20"/>
                <w:szCs w:val="20"/>
              </w:rPr>
              <w:t>);</w:t>
            </w:r>
            <w:proofErr w:type="gramEnd"/>
          </w:p>
          <w:p w14:paraId="1039DF95"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17431399"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Shift bits */</w:t>
            </w:r>
          </w:p>
          <w:p w14:paraId="03539E77"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for(uint8_t </w:t>
            </w:r>
            <w:proofErr w:type="spellStart"/>
            <w:r w:rsidRPr="00B05A7B">
              <w:rPr>
                <w:rFonts w:ascii="Courier New" w:hAnsi="Courier New" w:cs="Courier New"/>
                <w:sz w:val="20"/>
                <w:szCs w:val="20"/>
              </w:rPr>
              <w:t>i</w:t>
            </w:r>
            <w:proofErr w:type="spellEnd"/>
            <w:r w:rsidRPr="00B05A7B">
              <w:rPr>
                <w:rFonts w:ascii="Courier New" w:hAnsi="Courier New" w:cs="Courier New"/>
                <w:sz w:val="20"/>
                <w:szCs w:val="20"/>
              </w:rPr>
              <w:t xml:space="preserve"> = 0; </w:t>
            </w:r>
            <w:proofErr w:type="spellStart"/>
            <w:r w:rsidRPr="00B05A7B">
              <w:rPr>
                <w:rFonts w:ascii="Courier New" w:hAnsi="Courier New" w:cs="Courier New"/>
                <w:sz w:val="20"/>
                <w:szCs w:val="20"/>
              </w:rPr>
              <w:t>i</w:t>
            </w:r>
            <w:proofErr w:type="spellEnd"/>
            <w:r w:rsidRPr="00B05A7B">
              <w:rPr>
                <w:rFonts w:ascii="Courier New" w:hAnsi="Courier New" w:cs="Courier New"/>
                <w:sz w:val="20"/>
                <w:szCs w:val="20"/>
              </w:rPr>
              <w:t xml:space="preserve"> &lt;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datalen</w:t>
            </w:r>
            <w:proofErr w:type="spellEnd"/>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i</w:t>
            </w:r>
            <w:proofErr w:type="spellEnd"/>
            <w:r w:rsidRPr="00B05A7B">
              <w:rPr>
                <w:rFonts w:ascii="Courier New" w:hAnsi="Courier New" w:cs="Courier New"/>
                <w:sz w:val="20"/>
                <w:szCs w:val="20"/>
              </w:rPr>
              <w:t>++)</w:t>
            </w:r>
          </w:p>
          <w:p w14:paraId="39F2F274"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384C20F6"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bool </w:t>
            </w:r>
            <w:proofErr w:type="spellStart"/>
            <w:r w:rsidRPr="00B05A7B">
              <w:rPr>
                <w:rFonts w:ascii="Courier New" w:hAnsi="Courier New" w:cs="Courier New"/>
                <w:sz w:val="20"/>
                <w:szCs w:val="20"/>
              </w:rPr>
              <w:t>bit_tx</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data_tx</w:t>
            </w:r>
            <w:proofErr w:type="spellEnd"/>
            <w:r w:rsidRPr="00B05A7B">
              <w:rPr>
                <w:rFonts w:ascii="Courier New" w:hAnsi="Courier New" w:cs="Courier New"/>
                <w:sz w:val="20"/>
                <w:szCs w:val="20"/>
              </w:rPr>
              <w:t xml:space="preserve"> &amp; </w:t>
            </w:r>
            <w:proofErr w:type="spellStart"/>
            <w:r w:rsidRPr="00B05A7B">
              <w:rPr>
                <w:rFonts w:ascii="Courier New" w:hAnsi="Courier New" w:cs="Courier New"/>
                <w:sz w:val="20"/>
                <w:szCs w:val="20"/>
              </w:rPr>
              <w:t>mask_</w:t>
            </w:r>
            <w:proofErr w:type="gramStart"/>
            <w:r w:rsidRPr="00B05A7B">
              <w:rPr>
                <w:rFonts w:ascii="Courier New" w:hAnsi="Courier New" w:cs="Courier New"/>
                <w:sz w:val="20"/>
                <w:szCs w:val="20"/>
              </w:rPr>
              <w:t>tx</w:t>
            </w:r>
            <w:proofErr w:type="spellEnd"/>
            <w:r w:rsidRPr="00B05A7B">
              <w:rPr>
                <w:rFonts w:ascii="Courier New" w:hAnsi="Courier New" w:cs="Courier New"/>
                <w:sz w:val="20"/>
                <w:szCs w:val="20"/>
              </w:rPr>
              <w:t>;</w:t>
            </w:r>
            <w:proofErr w:type="gramEnd"/>
          </w:p>
          <w:p w14:paraId="068664C7" w14:textId="5B995F86"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bool </w:t>
            </w:r>
            <w:proofErr w:type="spellStart"/>
            <w:r w:rsidRPr="00B05A7B">
              <w:rPr>
                <w:rFonts w:ascii="Courier New" w:hAnsi="Courier New" w:cs="Courier New"/>
                <w:sz w:val="20"/>
                <w:szCs w:val="20"/>
              </w:rPr>
              <w:t>bit_rx</w:t>
            </w:r>
            <w:proofErr w:type="spellEnd"/>
            <w:r w:rsidRPr="00B05A7B">
              <w:rPr>
                <w:rFonts w:ascii="Courier New" w:hAnsi="Courier New" w:cs="Courier New"/>
                <w:sz w:val="20"/>
                <w:szCs w:val="20"/>
              </w:rPr>
              <w:t xml:space="preserve"> = 0;</w:t>
            </w:r>
          </w:p>
        </w:tc>
      </w:tr>
    </w:tbl>
    <w:p w14:paraId="500E5925" w14:textId="77777777" w:rsidR="00B05A7B" w:rsidRDefault="00B05A7B" w:rsidP="00B05A7B">
      <w:pPr>
        <w:pStyle w:val="Text3"/>
        <w:jc w:val="both"/>
      </w:pPr>
    </w:p>
    <w:p w14:paraId="4A3DCBD1" w14:textId="701D9D3B" w:rsidR="00CF705A" w:rsidRDefault="00146C0D" w:rsidP="00B05A7B">
      <w:pPr>
        <w:pStyle w:val="Text3"/>
        <w:jc w:val="both"/>
      </w:pPr>
      <w:r>
        <w:t>D</w:t>
      </w:r>
      <w:r w:rsidR="000153D7" w:rsidRPr="000153D7">
        <w:t xml:space="preserve">ata </w:t>
      </w:r>
      <w:r w:rsidR="00EB1373">
        <w:t xml:space="preserve">is set </w:t>
      </w:r>
      <w:r w:rsidR="000153D7" w:rsidRPr="000153D7">
        <w:t>at the same time as the clock is updated</w:t>
      </w:r>
      <w:r w:rsidR="000153D7">
        <w:t>.</w:t>
      </w:r>
    </w:p>
    <w:tbl>
      <w:tblPr>
        <w:tblStyle w:val="TableGrid"/>
        <w:tblW w:w="0" w:type="auto"/>
        <w:tblInd w:w="1800" w:type="dxa"/>
        <w:tblLook w:val="04A0" w:firstRow="1" w:lastRow="0" w:firstColumn="1" w:lastColumn="0" w:noHBand="0" w:noVBand="1"/>
      </w:tblPr>
      <w:tblGrid>
        <w:gridCol w:w="8900"/>
      </w:tblGrid>
      <w:tr w:rsidR="00B05A7B" w14:paraId="04494A28" w14:textId="77777777" w:rsidTr="00B05A7B">
        <w:tc>
          <w:tcPr>
            <w:tcW w:w="10700" w:type="dxa"/>
            <w:shd w:val="clear" w:color="auto" w:fill="DEEAF6" w:themeFill="accent5" w:themeFillTint="33"/>
          </w:tcPr>
          <w:p w14:paraId="2438F1A3" w14:textId="77777777" w:rsidR="00B05A7B" w:rsidRPr="002600B6" w:rsidRDefault="00B05A7B" w:rsidP="00146C0D">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os_gpio_set_value</w:t>
            </w:r>
            <w:proofErr w:type="spellEnd"/>
            <w:r w:rsidRPr="002600B6">
              <w:rPr>
                <w:rFonts w:ascii="Courier New" w:hAnsi="Courier New" w:cs="Courier New"/>
                <w:sz w:val="20"/>
                <w:szCs w:val="20"/>
              </w:rPr>
              <w:t>( (</w:t>
            </w:r>
            <w:proofErr w:type="spellStart"/>
            <w:r w:rsidRPr="002600B6">
              <w:rPr>
                <w:rFonts w:ascii="Courier New" w:hAnsi="Courier New" w:cs="Courier New"/>
                <w:sz w:val="20"/>
                <w:szCs w:val="20"/>
              </w:rPr>
              <w:t>clk</w:t>
            </w:r>
            <w:proofErr w:type="spell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 0) | (</w:t>
            </w:r>
            <w:proofErr w:type="spellStart"/>
            <w:r w:rsidRPr="002600B6">
              <w:rPr>
                <w:rFonts w:ascii="Courier New" w:hAnsi="Courier New" w:cs="Courier New"/>
                <w:sz w:val="20"/>
                <w:szCs w:val="20"/>
              </w:rPr>
              <w:t>bit_tx</w:t>
            </w:r>
            <w:proofErr w:type="spell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mosi_pin</w:t>
            </w:r>
            <w:proofErr w:type="spellEnd"/>
            <w:r w:rsidRPr="002600B6">
              <w:rPr>
                <w:rFonts w:ascii="Courier New" w:hAnsi="Courier New" w:cs="Courier New"/>
                <w:sz w:val="20"/>
                <w:szCs w:val="20"/>
              </w:rPr>
              <w:t>) : 0),</w:t>
            </w:r>
          </w:p>
          <w:p w14:paraId="379AB556" w14:textId="77777777" w:rsidR="00B05A7B" w:rsidRPr="002600B6" w:rsidRDefault="00B05A7B" w:rsidP="00146C0D">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w:t>
            </w:r>
            <w:proofErr w:type="spellStart"/>
            <w:r w:rsidRPr="002600B6">
              <w:rPr>
                <w:rFonts w:ascii="Courier New" w:hAnsi="Courier New" w:cs="Courier New"/>
                <w:sz w:val="20"/>
                <w:szCs w:val="20"/>
              </w:rPr>
              <w:t>clk</w:t>
            </w:r>
            <w:proofErr w:type="spellEnd"/>
            <w:proofErr w:type="gram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 0) | (!</w:t>
            </w:r>
            <w:proofErr w:type="spellStart"/>
            <w:r w:rsidRPr="002600B6">
              <w:rPr>
                <w:rFonts w:ascii="Courier New" w:hAnsi="Courier New" w:cs="Courier New"/>
                <w:sz w:val="20"/>
                <w:szCs w:val="20"/>
              </w:rPr>
              <w:t>bit_tx</w:t>
            </w:r>
            <w:proofErr w:type="spell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mosi_pin</w:t>
            </w:r>
            <w:proofErr w:type="spellEnd"/>
            <w:r w:rsidRPr="002600B6">
              <w:rPr>
                <w:rFonts w:ascii="Courier New" w:hAnsi="Courier New" w:cs="Courier New"/>
                <w:sz w:val="20"/>
                <w:szCs w:val="20"/>
              </w:rPr>
              <w:t>) : 0) );</w:t>
            </w:r>
          </w:p>
          <w:p w14:paraId="452B63C8" w14:textId="77777777" w:rsidR="00B05A7B" w:rsidRPr="002600B6" w:rsidRDefault="00B05A7B" w:rsidP="00146C0D">
            <w:pPr>
              <w:pStyle w:val="Text3"/>
              <w:spacing w:line="480" w:lineRule="auto"/>
              <w:ind w:left="0"/>
              <w:rPr>
                <w:rFonts w:ascii="Courier New" w:hAnsi="Courier New" w:cs="Courier New"/>
                <w:sz w:val="20"/>
                <w:szCs w:val="20"/>
              </w:rPr>
            </w:pPr>
          </w:p>
          <w:p w14:paraId="4BEAA859" w14:textId="2C9FCAB2" w:rsidR="00B05A7B" w:rsidRPr="002600B6" w:rsidRDefault="00B05A7B" w:rsidP="00146C0D">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os_wait_usec</w:t>
            </w:r>
            <w:proofErr w:type="spellEnd"/>
            <w:r w:rsidRPr="002600B6">
              <w:rPr>
                <w:rFonts w:ascii="Courier New" w:hAnsi="Courier New" w:cs="Courier New"/>
                <w:sz w:val="20"/>
                <w:szCs w:val="20"/>
              </w:rPr>
              <w:t>(</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t_clk_setup</w:t>
            </w:r>
            <w:proofErr w:type="spellEnd"/>
            <w:r w:rsidRPr="002600B6">
              <w:rPr>
                <w:rFonts w:ascii="Courier New" w:hAnsi="Courier New" w:cs="Courier New"/>
                <w:sz w:val="20"/>
                <w:szCs w:val="20"/>
              </w:rPr>
              <w:t>);</w:t>
            </w:r>
          </w:p>
        </w:tc>
      </w:tr>
    </w:tbl>
    <w:p w14:paraId="2CABCDA1" w14:textId="09FFBC85" w:rsidR="002600B6" w:rsidRDefault="002600B6" w:rsidP="00B05A7B">
      <w:pPr>
        <w:pStyle w:val="Text3"/>
        <w:jc w:val="both"/>
      </w:pPr>
      <w:r>
        <w:br w:type="page"/>
      </w:r>
    </w:p>
    <w:p w14:paraId="0B10C6B3" w14:textId="61F377EB" w:rsidR="000153D7" w:rsidRDefault="006E1F72" w:rsidP="002600B6">
      <w:pPr>
        <w:pStyle w:val="Text3"/>
        <w:jc w:val="both"/>
      </w:pPr>
      <w:r>
        <w:lastRenderedPageBreak/>
        <w:t>Th</w:t>
      </w:r>
      <w:r w:rsidR="007F51BC">
        <w:t>e following code snippet</w:t>
      </w:r>
      <w:r>
        <w:t xml:space="preserve"> </w:t>
      </w:r>
      <w:r w:rsidR="007F51BC">
        <w:t>s</w:t>
      </w:r>
      <w:r w:rsidR="000153D7" w:rsidRPr="000153D7">
        <w:t>ample</w:t>
      </w:r>
      <w:r>
        <w:t xml:space="preserve">s the sensor </w:t>
      </w:r>
      <w:proofErr w:type="spellStart"/>
      <w:r>
        <w:t>rx</w:t>
      </w:r>
      <w:proofErr w:type="spellEnd"/>
      <w:r>
        <w:t xml:space="preserve"> data. It holds </w:t>
      </w:r>
      <w:r w:rsidR="002600B6">
        <w:t xml:space="preserve">the </w:t>
      </w:r>
      <w:r>
        <w:t xml:space="preserve">clock for a second </w:t>
      </w:r>
      <w:r w:rsidR="002600B6">
        <w:t xml:space="preserve">when </w:t>
      </w:r>
      <w:r>
        <w:t xml:space="preserve">it starts preparing for </w:t>
      </w:r>
      <w:r w:rsidR="002600B6">
        <w:t>the next bit.</w:t>
      </w:r>
    </w:p>
    <w:tbl>
      <w:tblPr>
        <w:tblStyle w:val="TableGrid"/>
        <w:tblW w:w="0" w:type="auto"/>
        <w:tblInd w:w="1800" w:type="dxa"/>
        <w:tblLook w:val="04A0" w:firstRow="1" w:lastRow="0" w:firstColumn="1" w:lastColumn="0" w:noHBand="0" w:noVBand="1"/>
      </w:tblPr>
      <w:tblGrid>
        <w:gridCol w:w="8900"/>
      </w:tblGrid>
      <w:tr w:rsidR="002600B6" w14:paraId="34594502" w14:textId="77777777" w:rsidTr="002600B6">
        <w:tc>
          <w:tcPr>
            <w:tcW w:w="10700" w:type="dxa"/>
            <w:shd w:val="clear" w:color="auto" w:fill="DEEAF6" w:themeFill="accent5" w:themeFillTint="33"/>
          </w:tcPr>
          <w:p w14:paraId="31536B02"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clk</w:t>
            </w:r>
            <w:proofErr w:type="spellEnd"/>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 !</w:t>
            </w:r>
            <w:proofErr w:type="spellStart"/>
            <w:r w:rsidRPr="002600B6">
              <w:rPr>
                <w:rFonts w:ascii="Courier New" w:hAnsi="Courier New" w:cs="Courier New"/>
                <w:sz w:val="20"/>
                <w:szCs w:val="20"/>
              </w:rPr>
              <w:t>clk</w:t>
            </w:r>
            <w:proofErr w:type="spellEnd"/>
            <w:proofErr w:type="gramEnd"/>
            <w:r w:rsidRPr="002600B6">
              <w:rPr>
                <w:rFonts w:ascii="Courier New" w:hAnsi="Courier New" w:cs="Courier New"/>
                <w:sz w:val="20"/>
                <w:szCs w:val="20"/>
              </w:rPr>
              <w:t>;</w:t>
            </w:r>
          </w:p>
          <w:p w14:paraId="683D0171"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gpio_write</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clk</w:t>
            </w:r>
            <w:proofErr w:type="spellEnd"/>
            <w:proofErr w:type="gramStart"/>
            <w:r w:rsidRPr="002600B6">
              <w:rPr>
                <w:rFonts w:ascii="Courier New" w:hAnsi="Courier New" w:cs="Courier New"/>
                <w:sz w:val="20"/>
                <w:szCs w:val="20"/>
              </w:rPr>
              <w:t>);</w:t>
            </w:r>
            <w:proofErr w:type="gramEnd"/>
          </w:p>
          <w:p w14:paraId="076D4477"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bit_rx</w:t>
            </w:r>
            <w:proofErr w:type="spellEnd"/>
            <w:r w:rsidRPr="002600B6">
              <w:rPr>
                <w:rFonts w:ascii="Courier New" w:hAnsi="Courier New" w:cs="Courier New"/>
                <w:sz w:val="20"/>
                <w:szCs w:val="20"/>
              </w:rPr>
              <w:t xml:space="preserve"> = </w:t>
            </w:r>
            <w:proofErr w:type="spellStart"/>
            <w:r w:rsidRPr="002600B6">
              <w:rPr>
                <w:rFonts w:ascii="Courier New" w:hAnsi="Courier New" w:cs="Courier New"/>
                <w:sz w:val="20"/>
                <w:szCs w:val="20"/>
              </w:rPr>
              <w:t>os_gpio_get_value</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miso_pin</w:t>
            </w:r>
            <w:proofErr w:type="spellEnd"/>
            <w:r w:rsidRPr="002600B6">
              <w:rPr>
                <w:rFonts w:ascii="Courier New" w:hAnsi="Courier New" w:cs="Courier New"/>
                <w:sz w:val="20"/>
                <w:szCs w:val="20"/>
              </w:rPr>
              <w:t>)</w:t>
            </w:r>
            <w:proofErr w:type="gramStart"/>
            <w:r w:rsidRPr="002600B6">
              <w:rPr>
                <w:rFonts w:ascii="Courier New" w:hAnsi="Courier New" w:cs="Courier New"/>
                <w:sz w:val="20"/>
                <w:szCs w:val="20"/>
              </w:rPr>
              <w:t>);</w:t>
            </w:r>
            <w:proofErr w:type="gramEnd"/>
          </w:p>
          <w:p w14:paraId="05E838BD" w14:textId="77777777" w:rsidR="002600B6" w:rsidRPr="002600B6" w:rsidRDefault="002600B6" w:rsidP="00612383">
            <w:pPr>
              <w:pStyle w:val="Text3"/>
              <w:spacing w:line="480" w:lineRule="auto"/>
              <w:ind w:left="0"/>
              <w:rPr>
                <w:rFonts w:ascii="Courier New" w:hAnsi="Courier New" w:cs="Courier New"/>
                <w:sz w:val="20"/>
                <w:szCs w:val="20"/>
              </w:rPr>
            </w:pPr>
          </w:p>
          <w:p w14:paraId="38D56448"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if(</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shiftdir_rx</w:t>
            </w:r>
            <w:proofErr w:type="spellEnd"/>
            <w:r w:rsidRPr="002600B6">
              <w:rPr>
                <w:rFonts w:ascii="Courier New" w:hAnsi="Courier New" w:cs="Courier New"/>
                <w:sz w:val="20"/>
                <w:szCs w:val="20"/>
              </w:rPr>
              <w:t xml:space="preserve"> == MSB_FIRST)</w:t>
            </w:r>
          </w:p>
          <w:p w14:paraId="6D74EBC8"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&lt;&lt; 1) | </w:t>
            </w:r>
            <w:proofErr w:type="spellStart"/>
            <w:r w:rsidRPr="002600B6">
              <w:rPr>
                <w:rFonts w:ascii="Courier New" w:hAnsi="Courier New" w:cs="Courier New"/>
                <w:sz w:val="20"/>
                <w:szCs w:val="20"/>
              </w:rPr>
              <w:t>bit_</w:t>
            </w:r>
            <w:proofErr w:type="gramStart"/>
            <w:r w:rsidRPr="002600B6">
              <w:rPr>
                <w:rFonts w:ascii="Courier New" w:hAnsi="Courier New" w:cs="Courier New"/>
                <w:sz w:val="20"/>
                <w:szCs w:val="20"/>
              </w:rPr>
              <w:t>rx</w:t>
            </w:r>
            <w:proofErr w:type="spellEnd"/>
            <w:r w:rsidRPr="002600B6">
              <w:rPr>
                <w:rFonts w:ascii="Courier New" w:hAnsi="Courier New" w:cs="Courier New"/>
                <w:sz w:val="20"/>
                <w:szCs w:val="20"/>
              </w:rPr>
              <w:t>;</w:t>
            </w:r>
            <w:proofErr w:type="gramEnd"/>
          </w:p>
          <w:p w14:paraId="39863864"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else</w:t>
            </w:r>
          </w:p>
          <w:p w14:paraId="6D2E1AFC"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&gt;&gt; 1) | ((uint16_</w:t>
            </w:r>
            <w:proofErr w:type="gramStart"/>
            <w:r w:rsidRPr="002600B6">
              <w:rPr>
                <w:rFonts w:ascii="Courier New" w:hAnsi="Courier New" w:cs="Courier New"/>
                <w:sz w:val="20"/>
                <w:szCs w:val="20"/>
              </w:rPr>
              <w:t>t)</w:t>
            </w:r>
            <w:proofErr w:type="spellStart"/>
            <w:r w:rsidRPr="002600B6">
              <w:rPr>
                <w:rFonts w:ascii="Courier New" w:hAnsi="Courier New" w:cs="Courier New"/>
                <w:sz w:val="20"/>
                <w:szCs w:val="20"/>
              </w:rPr>
              <w:t>bit</w:t>
            </w:r>
            <w:proofErr w:type="gramEnd"/>
            <w:r w:rsidRPr="002600B6">
              <w:rPr>
                <w:rFonts w:ascii="Courier New" w:hAnsi="Courier New" w:cs="Courier New"/>
                <w:sz w:val="20"/>
                <w:szCs w:val="20"/>
              </w:rPr>
              <w:t>_rx</w:t>
            </w:r>
            <w:proofErr w:type="spellEnd"/>
            <w:r w:rsidRPr="002600B6">
              <w:rPr>
                <w:rFonts w:ascii="Courier New" w:hAnsi="Courier New" w:cs="Courier New"/>
                <w:sz w:val="20"/>
                <w:szCs w:val="20"/>
              </w:rPr>
              <w:t xml:space="preserve"> &lt;&lt; (</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-&gt;datalen-1));</w:t>
            </w:r>
          </w:p>
          <w:p w14:paraId="1CCE1A67"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 Hold */</w:t>
            </w:r>
          </w:p>
          <w:p w14:paraId="29D7A7C7"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os_wait_usec</w:t>
            </w:r>
            <w:proofErr w:type="spellEnd"/>
            <w:r w:rsidRPr="002600B6">
              <w:rPr>
                <w:rFonts w:ascii="Courier New" w:hAnsi="Courier New" w:cs="Courier New"/>
                <w:sz w:val="20"/>
                <w:szCs w:val="20"/>
              </w:rPr>
              <w:t>(</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t_clk_hold</w:t>
            </w:r>
            <w:proofErr w:type="spellEnd"/>
            <w:proofErr w:type="gramStart"/>
            <w:r w:rsidRPr="002600B6">
              <w:rPr>
                <w:rFonts w:ascii="Courier New" w:hAnsi="Courier New" w:cs="Courier New"/>
                <w:sz w:val="20"/>
                <w:szCs w:val="20"/>
              </w:rPr>
              <w:t>);</w:t>
            </w:r>
            <w:proofErr w:type="gramEnd"/>
          </w:p>
          <w:p w14:paraId="514C4646"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 Prepare for next bit */</w:t>
            </w:r>
          </w:p>
          <w:p w14:paraId="7630C21E"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clk</w:t>
            </w:r>
            <w:proofErr w:type="spellEnd"/>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 !</w:t>
            </w:r>
            <w:proofErr w:type="spellStart"/>
            <w:r w:rsidRPr="002600B6">
              <w:rPr>
                <w:rFonts w:ascii="Courier New" w:hAnsi="Courier New" w:cs="Courier New"/>
                <w:sz w:val="20"/>
                <w:szCs w:val="20"/>
              </w:rPr>
              <w:t>clk</w:t>
            </w:r>
            <w:proofErr w:type="spellEnd"/>
            <w:proofErr w:type="gramEnd"/>
            <w:r w:rsidRPr="002600B6">
              <w:rPr>
                <w:rFonts w:ascii="Courier New" w:hAnsi="Courier New" w:cs="Courier New"/>
                <w:sz w:val="20"/>
                <w:szCs w:val="20"/>
              </w:rPr>
              <w:t>;</w:t>
            </w:r>
          </w:p>
          <w:p w14:paraId="4793FF2B"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if(</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shiftdir_tx</w:t>
            </w:r>
            <w:proofErr w:type="spellEnd"/>
            <w:r w:rsidRPr="002600B6">
              <w:rPr>
                <w:rFonts w:ascii="Courier New" w:hAnsi="Courier New" w:cs="Courier New"/>
                <w:sz w:val="20"/>
                <w:szCs w:val="20"/>
              </w:rPr>
              <w:t xml:space="preserve"> == MSB_FIRST)</w:t>
            </w:r>
          </w:p>
          <w:p w14:paraId="13B101A5"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mask_tx</w:t>
            </w:r>
            <w:proofErr w:type="spellEnd"/>
            <w:r w:rsidRPr="002600B6">
              <w:rPr>
                <w:rFonts w:ascii="Courier New" w:hAnsi="Courier New" w:cs="Courier New"/>
                <w:sz w:val="20"/>
                <w:szCs w:val="20"/>
              </w:rPr>
              <w:t xml:space="preserve"> &gt;&gt;= </w:t>
            </w:r>
            <w:proofErr w:type="gramStart"/>
            <w:r w:rsidRPr="002600B6">
              <w:rPr>
                <w:rFonts w:ascii="Courier New" w:hAnsi="Courier New" w:cs="Courier New"/>
                <w:sz w:val="20"/>
                <w:szCs w:val="20"/>
              </w:rPr>
              <w:t>1;</w:t>
            </w:r>
            <w:proofErr w:type="gramEnd"/>
          </w:p>
          <w:p w14:paraId="0898D56F"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else</w:t>
            </w:r>
          </w:p>
          <w:p w14:paraId="6A40C988"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mask_tx</w:t>
            </w:r>
            <w:proofErr w:type="spellEnd"/>
            <w:r w:rsidRPr="002600B6">
              <w:rPr>
                <w:rFonts w:ascii="Courier New" w:hAnsi="Courier New" w:cs="Courier New"/>
                <w:sz w:val="20"/>
                <w:szCs w:val="20"/>
              </w:rPr>
              <w:t xml:space="preserve"> &lt;&lt;= </w:t>
            </w:r>
            <w:proofErr w:type="gramStart"/>
            <w:r w:rsidRPr="002600B6">
              <w:rPr>
                <w:rFonts w:ascii="Courier New" w:hAnsi="Courier New" w:cs="Courier New"/>
                <w:sz w:val="20"/>
                <w:szCs w:val="20"/>
              </w:rPr>
              <w:t>1;</w:t>
            </w:r>
            <w:proofErr w:type="gramEnd"/>
          </w:p>
          <w:p w14:paraId="0356CF3F" w14:textId="528047D0"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
        </w:tc>
      </w:tr>
    </w:tbl>
    <w:p w14:paraId="544C4ADC" w14:textId="77777777" w:rsidR="002600B6" w:rsidRDefault="002600B6" w:rsidP="002600B6">
      <w:pPr>
        <w:pStyle w:val="Text3"/>
        <w:jc w:val="both"/>
      </w:pPr>
    </w:p>
    <w:p w14:paraId="2B13FA13" w14:textId="12CE4DBE" w:rsidR="000153D7" w:rsidRDefault="00F61C4C" w:rsidP="002600B6">
      <w:pPr>
        <w:pStyle w:val="Text3"/>
        <w:jc w:val="both"/>
      </w:pPr>
      <w:r w:rsidRPr="002600B6">
        <w:rPr>
          <w:rFonts w:cstheme="minorHAnsi"/>
        </w:rPr>
        <w:t>The</w:t>
      </w:r>
      <w:r w:rsidR="002600B6" w:rsidRPr="002600B6">
        <w:rPr>
          <w:rFonts w:cstheme="minorHAnsi"/>
        </w:rPr>
        <w:t xml:space="preserve"> following</w:t>
      </w:r>
      <w:r w:rsidRPr="002600B6">
        <w:rPr>
          <w:rFonts w:cstheme="minorHAnsi"/>
        </w:rPr>
        <w:t xml:space="preserve"> </w:t>
      </w:r>
      <w:proofErr w:type="spellStart"/>
      <w:r w:rsidRPr="00D05DB4">
        <w:rPr>
          <w:rFonts w:ascii="Courier New" w:hAnsi="Courier New" w:cs="Courier New"/>
        </w:rPr>
        <w:t>gpio_write</w:t>
      </w:r>
      <w:proofErr w:type="spellEnd"/>
      <w:r w:rsidR="0006661E">
        <w:rPr>
          <w:rFonts w:ascii="Courier New" w:hAnsi="Courier New" w:cs="Courier New"/>
        </w:rPr>
        <w:t>(</w:t>
      </w:r>
      <w:r w:rsidR="008E1742">
        <w:rPr>
          <w:rFonts w:ascii="Courier New" w:hAnsi="Courier New" w:cs="Courier New"/>
        </w:rPr>
        <w:t>)</w:t>
      </w:r>
      <w:r w:rsidRPr="000153D7">
        <w:t xml:space="preserve"> </w:t>
      </w:r>
      <w:r w:rsidR="0006661E">
        <w:t>function s</w:t>
      </w:r>
      <w:r w:rsidR="000153D7" w:rsidRPr="000153D7">
        <w:t>et</w:t>
      </w:r>
      <w:r w:rsidR="0006661E">
        <w:t>s the</w:t>
      </w:r>
      <w:r w:rsidR="000153D7" w:rsidRPr="000153D7">
        <w:t xml:space="preserve"> clock back to its polarity value</w:t>
      </w:r>
      <w:r w:rsidR="002600B6">
        <w:t>:</w:t>
      </w:r>
    </w:p>
    <w:tbl>
      <w:tblPr>
        <w:tblStyle w:val="TableGrid"/>
        <w:tblW w:w="0" w:type="auto"/>
        <w:tblInd w:w="1800" w:type="dxa"/>
        <w:tblLook w:val="04A0" w:firstRow="1" w:lastRow="0" w:firstColumn="1" w:lastColumn="0" w:noHBand="0" w:noVBand="1"/>
      </w:tblPr>
      <w:tblGrid>
        <w:gridCol w:w="8900"/>
      </w:tblGrid>
      <w:tr w:rsidR="002600B6" w14:paraId="5BBB992A" w14:textId="77777777" w:rsidTr="002600B6">
        <w:tc>
          <w:tcPr>
            <w:tcW w:w="10700" w:type="dxa"/>
            <w:shd w:val="clear" w:color="auto" w:fill="DEEAF6" w:themeFill="accent5" w:themeFillTint="33"/>
          </w:tcPr>
          <w:p w14:paraId="21E7FC02" w14:textId="149007AE" w:rsidR="002600B6" w:rsidRPr="002600B6" w:rsidRDefault="002600B6" w:rsidP="002600B6">
            <w:pPr>
              <w:pStyle w:val="Text3"/>
              <w:spacing w:line="480" w:lineRule="auto"/>
              <w:ind w:left="0"/>
              <w:jc w:val="both"/>
              <w:rPr>
                <w:rFonts w:ascii="Courier New" w:hAnsi="Courier New" w:cs="Courier New"/>
                <w:sz w:val="20"/>
                <w:szCs w:val="20"/>
              </w:rPr>
            </w:pPr>
            <w:proofErr w:type="spellStart"/>
            <w:r w:rsidRPr="002600B6">
              <w:rPr>
                <w:rFonts w:ascii="Courier New" w:hAnsi="Courier New" w:cs="Courier New"/>
                <w:sz w:val="20"/>
                <w:szCs w:val="20"/>
              </w:rPr>
              <w:t>gpio_write</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clk_pol</w:t>
            </w:r>
            <w:proofErr w:type="spellEnd"/>
            <w:r w:rsidRPr="002600B6">
              <w:rPr>
                <w:rFonts w:ascii="Courier New" w:hAnsi="Courier New" w:cs="Courier New"/>
                <w:sz w:val="20"/>
                <w:szCs w:val="20"/>
              </w:rPr>
              <w:t>);</w:t>
            </w:r>
          </w:p>
        </w:tc>
      </w:tr>
    </w:tbl>
    <w:p w14:paraId="0F893217" w14:textId="77777777" w:rsidR="002600B6" w:rsidRDefault="002600B6" w:rsidP="002600B6">
      <w:pPr>
        <w:pStyle w:val="Text3"/>
        <w:jc w:val="both"/>
      </w:pPr>
    </w:p>
    <w:p w14:paraId="44E5DF30" w14:textId="143FB2F1" w:rsidR="000153D7" w:rsidRDefault="00F61C4C" w:rsidP="002600B6">
      <w:pPr>
        <w:pStyle w:val="Text3"/>
        <w:jc w:val="both"/>
      </w:pPr>
      <w:r w:rsidRPr="006E1F72">
        <w:t>Th</w:t>
      </w:r>
      <w:r w:rsidR="0019629D">
        <w:t>e following code block</w:t>
      </w:r>
      <w:r w:rsidRPr="006E1F72">
        <w:t xml:space="preserve"> sets </w:t>
      </w:r>
      <w:r w:rsidR="002D78DE">
        <w:t>the ‘</w:t>
      </w:r>
      <w:r w:rsidRPr="006E1F72">
        <w:t>cs</w:t>
      </w:r>
      <w:r w:rsidR="002D78DE">
        <w:t>’ to</w:t>
      </w:r>
      <w:r w:rsidRPr="006E1F72">
        <w:t xml:space="preserve"> high and master disables the communication through the </w:t>
      </w:r>
      <w:r w:rsidR="002600B6">
        <w:t>SPI</w:t>
      </w:r>
      <w:r w:rsidR="00027548">
        <w:t xml:space="preserve"> protocol</w:t>
      </w:r>
      <w:r w:rsidRPr="006E1F72">
        <w:t xml:space="preserve"> with the slave</w:t>
      </w:r>
      <w:r w:rsidR="002600B6">
        <w:t>:</w:t>
      </w:r>
    </w:p>
    <w:tbl>
      <w:tblPr>
        <w:tblStyle w:val="TableGrid"/>
        <w:tblW w:w="0" w:type="auto"/>
        <w:tblInd w:w="1800" w:type="dxa"/>
        <w:tblLook w:val="04A0" w:firstRow="1" w:lastRow="0" w:firstColumn="1" w:lastColumn="0" w:noHBand="0" w:noVBand="1"/>
      </w:tblPr>
      <w:tblGrid>
        <w:gridCol w:w="8900"/>
      </w:tblGrid>
      <w:tr w:rsidR="002600B6" w14:paraId="5945EFF4" w14:textId="77777777" w:rsidTr="002600B6">
        <w:tc>
          <w:tcPr>
            <w:tcW w:w="10700" w:type="dxa"/>
            <w:shd w:val="clear" w:color="auto" w:fill="DEEAF6" w:themeFill="accent5" w:themeFillTint="33"/>
          </w:tcPr>
          <w:p w14:paraId="7439DA1B" w14:textId="77777777" w:rsidR="002600B6" w:rsidRPr="002600B6" w:rsidRDefault="002600B6" w:rsidP="002600B6">
            <w:pPr>
              <w:pStyle w:val="Text3"/>
              <w:spacing w:line="480" w:lineRule="auto"/>
              <w:ind w:left="0"/>
              <w:jc w:val="both"/>
              <w:rPr>
                <w:rFonts w:ascii="Courier New" w:hAnsi="Courier New" w:cs="Courier New"/>
                <w:sz w:val="20"/>
                <w:szCs w:val="20"/>
              </w:rPr>
            </w:pPr>
            <w:r w:rsidRPr="002600B6">
              <w:rPr>
                <w:rFonts w:ascii="Courier New" w:hAnsi="Courier New" w:cs="Courier New"/>
                <w:sz w:val="20"/>
                <w:szCs w:val="20"/>
              </w:rPr>
              <w:t xml:space="preserve">   if(</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cs_en</w:t>
            </w:r>
            <w:proofErr w:type="spellEnd"/>
            <w:r w:rsidRPr="002600B6">
              <w:rPr>
                <w:rFonts w:ascii="Courier New" w:hAnsi="Courier New" w:cs="Courier New"/>
                <w:sz w:val="20"/>
                <w:szCs w:val="20"/>
              </w:rPr>
              <w:t>)</w:t>
            </w:r>
          </w:p>
          <w:p w14:paraId="14A71360" w14:textId="08FA4482" w:rsidR="002600B6" w:rsidRPr="002600B6" w:rsidRDefault="002600B6" w:rsidP="002600B6">
            <w:pPr>
              <w:pStyle w:val="Text3"/>
              <w:spacing w:line="480" w:lineRule="auto"/>
              <w:ind w:left="0"/>
              <w:jc w:val="both"/>
              <w:rPr>
                <w:rFonts w:ascii="Courier New" w:hAnsi="Courier New" w:cs="Courier New"/>
                <w:sz w:val="20"/>
                <w:szCs w:val="20"/>
              </w:rPr>
            </w:pPr>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 xml:space="preserve">{  </w:t>
            </w:r>
            <w:proofErr w:type="gramEnd"/>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os_wait_usec</w:t>
            </w:r>
            <w:proofErr w:type="spellEnd"/>
            <w:r w:rsidRPr="002600B6">
              <w:rPr>
                <w:rFonts w:ascii="Courier New" w:hAnsi="Courier New" w:cs="Courier New"/>
                <w:sz w:val="20"/>
                <w:szCs w:val="20"/>
              </w:rPr>
              <w:t>(</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t_cs_clk</w:t>
            </w:r>
            <w:proofErr w:type="spellEnd"/>
            <w:r w:rsidRPr="002600B6">
              <w:rPr>
                <w:rFonts w:ascii="Courier New" w:hAnsi="Courier New" w:cs="Courier New"/>
                <w:sz w:val="20"/>
                <w:szCs w:val="20"/>
              </w:rPr>
              <w:t>);</w:t>
            </w:r>
          </w:p>
          <w:p w14:paraId="73E2A7A2" w14:textId="0422F7C3" w:rsidR="002600B6" w:rsidRPr="002600B6" w:rsidRDefault="002600B6" w:rsidP="002600B6">
            <w:pPr>
              <w:pStyle w:val="Text3"/>
              <w:spacing w:line="480" w:lineRule="auto"/>
              <w:ind w:left="0"/>
              <w:jc w:val="both"/>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os_gpio_set_pin</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cs_pin</w:t>
            </w:r>
            <w:proofErr w:type="spellEnd"/>
            <w:r w:rsidRPr="002600B6">
              <w:rPr>
                <w:rFonts w:ascii="Courier New" w:hAnsi="Courier New" w:cs="Courier New"/>
                <w:sz w:val="20"/>
                <w:szCs w:val="20"/>
              </w:rPr>
              <w:t>));    }</w:t>
            </w:r>
          </w:p>
        </w:tc>
      </w:tr>
    </w:tbl>
    <w:p w14:paraId="4AA5EA86" w14:textId="763C63CA" w:rsidR="009033A8" w:rsidRDefault="009033A8" w:rsidP="00EC04C3">
      <w:pPr>
        <w:pStyle w:val="Heading3"/>
      </w:pPr>
      <w:bookmarkStart w:id="33" w:name="_Toc118897503"/>
      <w:proofErr w:type="spellStart"/>
      <w:r>
        <w:lastRenderedPageBreak/>
        <w:t>sw_spi.h</w:t>
      </w:r>
      <w:bookmarkEnd w:id="33"/>
      <w:proofErr w:type="spellEnd"/>
    </w:p>
    <w:p w14:paraId="05CD2463" w14:textId="49AF227D" w:rsidR="009033A8" w:rsidRDefault="009033A8" w:rsidP="009033A8">
      <w:pPr>
        <w:pStyle w:val="Text3"/>
      </w:pPr>
      <w:r w:rsidRPr="009033A8">
        <w:t>Th</w:t>
      </w:r>
      <w:r>
        <w:t xml:space="preserve">e </w:t>
      </w:r>
      <w:proofErr w:type="spellStart"/>
      <w:r w:rsidRPr="009033A8">
        <w:rPr>
          <w:rFonts w:ascii="Courier New" w:hAnsi="Courier New" w:cs="Courier New"/>
        </w:rPr>
        <w:t>sw_spi.h</w:t>
      </w:r>
      <w:proofErr w:type="spellEnd"/>
      <w:r>
        <w:t xml:space="preserve"> file </w:t>
      </w:r>
      <w:r w:rsidRPr="009033A8">
        <w:t>contains the software SPI master (SSM) definitions and function prototypes. It provides prototypes for the following functions that initiate, destroy and transfer.</w:t>
      </w:r>
    </w:p>
    <w:p w14:paraId="5ECB0487" w14:textId="77777777" w:rsidR="009033A8" w:rsidRPr="009033A8" w:rsidRDefault="009033A8" w:rsidP="009033A8">
      <w:pPr>
        <w:pStyle w:val="Text3"/>
      </w:pPr>
    </w:p>
    <w:p w14:paraId="4A13083D" w14:textId="7060BFAB" w:rsidR="00EC04C3" w:rsidRDefault="00EC04C3" w:rsidP="00EC04C3">
      <w:pPr>
        <w:pStyle w:val="Heading3"/>
      </w:pPr>
      <w:bookmarkStart w:id="34" w:name="_Toc118897504"/>
      <w:proofErr w:type="spellStart"/>
      <w:r w:rsidRPr="00EC04C3">
        <w:t>accel.</w:t>
      </w:r>
      <w:bookmarkEnd w:id="30"/>
      <w:r w:rsidRPr="00EC04C3">
        <w:t>c</w:t>
      </w:r>
      <w:bookmarkEnd w:id="34"/>
      <w:proofErr w:type="spellEnd"/>
    </w:p>
    <w:p w14:paraId="7AEE4EBE" w14:textId="4E127B93" w:rsidR="007A3E26" w:rsidRDefault="00C81E93" w:rsidP="00430CDC">
      <w:pPr>
        <w:pStyle w:val="Text3"/>
        <w:jc w:val="both"/>
      </w:pPr>
      <w:r>
        <w:t xml:space="preserve">The </w:t>
      </w:r>
      <w:proofErr w:type="spellStart"/>
      <w:r w:rsidRPr="00430CDC">
        <w:rPr>
          <w:rFonts w:ascii="Courier New" w:hAnsi="Courier New" w:cs="Courier New"/>
        </w:rPr>
        <w:t>accel.c</w:t>
      </w:r>
      <w:proofErr w:type="spellEnd"/>
      <w:r>
        <w:t xml:space="preserve"> file contains the routines to</w:t>
      </w:r>
      <w:r w:rsidR="007A3E26">
        <w:t xml:space="preserve"> configure the IIS2DLPC and reads acceleration values from the device by reading and writing</w:t>
      </w:r>
      <w:r w:rsidR="00EC4E69">
        <w:t xml:space="preserve"> from/to the</w:t>
      </w:r>
      <w:r w:rsidR="007A3E26">
        <w:t xml:space="preserve"> IIS2DLPC registers.  For communication with the IIS2DLPC</w:t>
      </w:r>
      <w:r w:rsidR="00A73B41">
        <w:t xml:space="preserve">, </w:t>
      </w:r>
      <w:r w:rsidR="00430CDC">
        <w:t>t</w:t>
      </w:r>
      <w:r w:rsidR="007A3E26">
        <w:t xml:space="preserve">his </w:t>
      </w:r>
      <w:r w:rsidR="00D577E3">
        <w:t>code</w:t>
      </w:r>
      <w:r w:rsidR="007A3E26">
        <w:t xml:space="preserve"> relies on functions and register definitions provided </w:t>
      </w:r>
      <w:r w:rsidR="00DB4A75">
        <w:t>in</w:t>
      </w:r>
      <w:r w:rsidR="007A3E26">
        <w:t xml:space="preserve"> </w:t>
      </w:r>
      <w:r w:rsidR="007A3E26" w:rsidRPr="00430CDC">
        <w:rPr>
          <w:rFonts w:ascii="Courier New" w:hAnsi="Courier New" w:cs="Courier New"/>
        </w:rPr>
        <w:t>IIS2DLPC.h</w:t>
      </w:r>
      <w:r w:rsidR="007A3E26">
        <w:t xml:space="preserve"> and </w:t>
      </w:r>
      <w:r w:rsidR="007A3E26" w:rsidRPr="00430CDC">
        <w:rPr>
          <w:rFonts w:ascii="Courier New" w:hAnsi="Courier New" w:cs="Courier New"/>
        </w:rPr>
        <w:t>IIS2DLPC.c</w:t>
      </w:r>
      <w:r w:rsidR="007A3E26">
        <w:t>.</w:t>
      </w:r>
      <w:r w:rsidR="00BF57AF" w:rsidRPr="00BF57AF">
        <w:t xml:space="preserve"> </w:t>
      </w:r>
    </w:p>
    <w:p w14:paraId="77116144" w14:textId="77777777" w:rsidR="00430CDC" w:rsidRDefault="00307EDA" w:rsidP="00430CDC">
      <w:pPr>
        <w:pStyle w:val="Text3"/>
        <w:jc w:val="both"/>
      </w:pPr>
      <w:r>
        <w:t xml:space="preserve">The </w:t>
      </w:r>
      <w:proofErr w:type="spellStart"/>
      <w:r w:rsidRPr="00430CDC">
        <w:rPr>
          <w:rFonts w:ascii="Courier New" w:hAnsi="Courier New" w:cs="Courier New"/>
        </w:rPr>
        <w:t>get_bootarg_</w:t>
      </w:r>
      <w:proofErr w:type="gramStart"/>
      <w:r w:rsidRPr="00430CDC">
        <w:rPr>
          <w:rFonts w:ascii="Courier New" w:hAnsi="Courier New" w:cs="Courier New"/>
        </w:rPr>
        <w:t>pins</w:t>
      </w:r>
      <w:proofErr w:type="spellEnd"/>
      <w:r w:rsidRPr="00430CDC">
        <w:rPr>
          <w:rFonts w:ascii="Courier New" w:hAnsi="Courier New" w:cs="Courier New"/>
        </w:rPr>
        <w:t>(</w:t>
      </w:r>
      <w:proofErr w:type="gramEnd"/>
      <w:r w:rsidRPr="00430CDC">
        <w:rPr>
          <w:rFonts w:ascii="Courier New" w:hAnsi="Courier New" w:cs="Courier New"/>
        </w:rPr>
        <w:t>)</w:t>
      </w:r>
      <w:r>
        <w:t xml:space="preserve"> g</w:t>
      </w:r>
      <w:r w:rsidRPr="00307EDA">
        <w:t>et</w:t>
      </w:r>
      <w:r w:rsidR="00430CDC">
        <w:t>s the</w:t>
      </w:r>
      <w:r w:rsidRPr="00307EDA">
        <w:t xml:space="preserve"> GPIO pins for SPI signals via boot ar</w:t>
      </w:r>
      <w:r w:rsidR="00430CDC">
        <w:t>guments</w:t>
      </w:r>
      <w:r w:rsidR="00C332CF">
        <w:t>.</w:t>
      </w:r>
    </w:p>
    <w:tbl>
      <w:tblPr>
        <w:tblStyle w:val="TableGrid"/>
        <w:tblW w:w="0" w:type="auto"/>
        <w:tblInd w:w="1800" w:type="dxa"/>
        <w:tblLook w:val="04A0" w:firstRow="1" w:lastRow="0" w:firstColumn="1" w:lastColumn="0" w:noHBand="0" w:noVBand="1"/>
      </w:tblPr>
      <w:tblGrid>
        <w:gridCol w:w="8900"/>
      </w:tblGrid>
      <w:tr w:rsidR="00430CDC" w14:paraId="020FDAC9" w14:textId="77777777" w:rsidTr="00430CDC">
        <w:tc>
          <w:tcPr>
            <w:tcW w:w="10700" w:type="dxa"/>
            <w:shd w:val="clear" w:color="auto" w:fill="DEEAF6" w:themeFill="accent5" w:themeFillTint="33"/>
          </w:tcPr>
          <w:p w14:paraId="762FC945"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if(!</w:t>
            </w:r>
            <w:proofErr w:type="spellStart"/>
            <w:r w:rsidRPr="00430CDC">
              <w:rPr>
                <w:rFonts w:ascii="Courier New" w:hAnsi="Courier New" w:cs="Courier New"/>
                <w:sz w:val="20"/>
                <w:szCs w:val="20"/>
              </w:rPr>
              <w:t>get_bootarg_pins</w:t>
            </w:r>
            <w:proofErr w:type="spellEnd"/>
            <w:r w:rsidRPr="00430CDC">
              <w:rPr>
                <w:rFonts w:ascii="Courier New" w:hAnsi="Courier New" w:cs="Courier New"/>
                <w:sz w:val="20"/>
                <w:szCs w:val="20"/>
              </w:rPr>
              <w:t>(&amp;</w:t>
            </w:r>
            <w:proofErr w:type="spellStart"/>
            <w:r w:rsidRPr="00430CDC">
              <w:rPr>
                <w:rFonts w:ascii="Courier New" w:hAnsi="Courier New" w:cs="Courier New"/>
                <w:sz w:val="20"/>
                <w:szCs w:val="20"/>
              </w:rPr>
              <w:t>clk_pin</w:t>
            </w:r>
            <w:proofErr w:type="spellEnd"/>
            <w:r w:rsidRPr="00430CDC">
              <w:rPr>
                <w:rFonts w:ascii="Courier New" w:hAnsi="Courier New" w:cs="Courier New"/>
                <w:sz w:val="20"/>
                <w:szCs w:val="20"/>
              </w:rPr>
              <w:t>, &amp;</w:t>
            </w:r>
            <w:proofErr w:type="spellStart"/>
            <w:r w:rsidRPr="00430CDC">
              <w:rPr>
                <w:rFonts w:ascii="Courier New" w:hAnsi="Courier New" w:cs="Courier New"/>
                <w:sz w:val="20"/>
                <w:szCs w:val="20"/>
              </w:rPr>
              <w:t>mosi_pin</w:t>
            </w:r>
            <w:proofErr w:type="spellEnd"/>
            <w:r w:rsidRPr="00430CDC">
              <w:rPr>
                <w:rFonts w:ascii="Courier New" w:hAnsi="Courier New" w:cs="Courier New"/>
                <w:sz w:val="20"/>
                <w:szCs w:val="20"/>
              </w:rPr>
              <w:t>, &amp;</w:t>
            </w:r>
            <w:proofErr w:type="spellStart"/>
            <w:r w:rsidRPr="00430CDC">
              <w:rPr>
                <w:rFonts w:ascii="Courier New" w:hAnsi="Courier New" w:cs="Courier New"/>
                <w:sz w:val="20"/>
                <w:szCs w:val="20"/>
              </w:rPr>
              <w:t>miso_pin</w:t>
            </w:r>
            <w:proofErr w:type="spellEnd"/>
            <w:r w:rsidRPr="00430CDC">
              <w:rPr>
                <w:rFonts w:ascii="Courier New" w:hAnsi="Courier New" w:cs="Courier New"/>
                <w:sz w:val="20"/>
                <w:szCs w:val="20"/>
              </w:rPr>
              <w:t>, &amp;</w:t>
            </w:r>
            <w:proofErr w:type="spellStart"/>
            <w:r w:rsidRPr="00430CDC">
              <w:rPr>
                <w:rFonts w:ascii="Courier New" w:hAnsi="Courier New" w:cs="Courier New"/>
                <w:sz w:val="20"/>
                <w:szCs w:val="20"/>
              </w:rPr>
              <w:t>cs_pin</w:t>
            </w:r>
            <w:proofErr w:type="spellEnd"/>
            <w:r w:rsidRPr="00430CDC">
              <w:rPr>
                <w:rFonts w:ascii="Courier New" w:hAnsi="Courier New" w:cs="Courier New"/>
                <w:sz w:val="20"/>
                <w:szCs w:val="20"/>
              </w:rPr>
              <w:t>))</w:t>
            </w:r>
          </w:p>
          <w:p w14:paraId="22495AC6"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p w14:paraId="732C1766"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print_</w:t>
            </w:r>
            <w:proofErr w:type="gramStart"/>
            <w:r w:rsidRPr="00430CDC">
              <w:rPr>
                <w:rFonts w:ascii="Courier New" w:hAnsi="Courier New" w:cs="Courier New"/>
                <w:sz w:val="20"/>
                <w:szCs w:val="20"/>
              </w:rPr>
              <w:t>usage</w:t>
            </w:r>
            <w:proofErr w:type="spellEnd"/>
            <w:r w:rsidRPr="00430CDC">
              <w:rPr>
                <w:rFonts w:ascii="Courier New" w:hAnsi="Courier New" w:cs="Courier New"/>
                <w:sz w:val="20"/>
                <w:szCs w:val="20"/>
              </w:rPr>
              <w:t>(</w:t>
            </w:r>
            <w:proofErr w:type="gramEnd"/>
            <w:r w:rsidRPr="00430CDC">
              <w:rPr>
                <w:rFonts w:ascii="Courier New" w:hAnsi="Courier New" w:cs="Courier New"/>
                <w:sz w:val="20"/>
                <w:szCs w:val="20"/>
              </w:rPr>
              <w:t>);</w:t>
            </w:r>
          </w:p>
          <w:p w14:paraId="7D8A8A1B"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return </w:t>
            </w:r>
            <w:proofErr w:type="gramStart"/>
            <w:r w:rsidRPr="00430CDC">
              <w:rPr>
                <w:rFonts w:ascii="Courier New" w:hAnsi="Courier New" w:cs="Courier New"/>
                <w:sz w:val="20"/>
                <w:szCs w:val="20"/>
              </w:rPr>
              <w:t>1;</w:t>
            </w:r>
            <w:proofErr w:type="gramEnd"/>
          </w:p>
          <w:p w14:paraId="46E116EF"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p w14:paraId="4439A2AB"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os_printf</w:t>
            </w:r>
            <w:proofErr w:type="spellEnd"/>
            <w:r w:rsidRPr="00430CDC">
              <w:rPr>
                <w:rFonts w:ascii="Courier New" w:hAnsi="Courier New" w:cs="Courier New"/>
                <w:sz w:val="20"/>
                <w:szCs w:val="20"/>
              </w:rPr>
              <w:t>("Using GPIOs: CLK [%" PRIu8 "] MOSI [%" PRIu8 "] MISO [%" PRIu8 "] CS [%" PRIu8 "]\n",</w:t>
            </w:r>
          </w:p>
          <w:p w14:paraId="120FC546" w14:textId="72225DC6"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clk_pin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mosi_pin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miso_pin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cs_pin</w:t>
            </w:r>
            <w:proofErr w:type="spellEnd"/>
            <w:r w:rsidRPr="00430CDC">
              <w:rPr>
                <w:rFonts w:ascii="Courier New" w:hAnsi="Courier New" w:cs="Courier New"/>
                <w:sz w:val="20"/>
                <w:szCs w:val="20"/>
              </w:rPr>
              <w:t>);</w:t>
            </w:r>
          </w:p>
        </w:tc>
      </w:tr>
    </w:tbl>
    <w:p w14:paraId="7EE1130C" w14:textId="039B4777" w:rsidR="00307EDA" w:rsidRDefault="00C332CF" w:rsidP="00430CDC">
      <w:pPr>
        <w:pStyle w:val="Text3"/>
        <w:jc w:val="both"/>
      </w:pPr>
      <w:r>
        <w:t xml:space="preserve"> </w:t>
      </w:r>
    </w:p>
    <w:p w14:paraId="5BC67955" w14:textId="5CA1DF3E" w:rsidR="00BF57AF" w:rsidRDefault="00307EDA" w:rsidP="00430CDC">
      <w:pPr>
        <w:pStyle w:val="Text3"/>
        <w:jc w:val="both"/>
      </w:pPr>
      <w:r w:rsidRPr="00430CDC">
        <w:rPr>
          <w:rFonts w:ascii="Courier New" w:hAnsi="Courier New" w:cs="Courier New"/>
        </w:rPr>
        <w:t>IIS2DLPC_init</w:t>
      </w:r>
      <w:r w:rsidR="00430CDC">
        <w:t xml:space="preserve"> in</w:t>
      </w:r>
      <w:r>
        <w:t>itialize</w:t>
      </w:r>
      <w:r w:rsidR="00430CDC">
        <w:t>s</w:t>
      </w:r>
      <w:r>
        <w:t xml:space="preserve"> SW SPI master for communication with IIS2DLPC.</w:t>
      </w:r>
      <w:r w:rsidR="00C332CF">
        <w:t xml:space="preserve"> </w:t>
      </w:r>
    </w:p>
    <w:tbl>
      <w:tblPr>
        <w:tblStyle w:val="TableGrid"/>
        <w:tblW w:w="0" w:type="auto"/>
        <w:tblInd w:w="1800" w:type="dxa"/>
        <w:tblLook w:val="04A0" w:firstRow="1" w:lastRow="0" w:firstColumn="1" w:lastColumn="0" w:noHBand="0" w:noVBand="1"/>
      </w:tblPr>
      <w:tblGrid>
        <w:gridCol w:w="8900"/>
      </w:tblGrid>
      <w:tr w:rsidR="00430CDC" w14:paraId="017DBC1F" w14:textId="77777777" w:rsidTr="00430CDC">
        <w:tc>
          <w:tcPr>
            <w:tcW w:w="10700" w:type="dxa"/>
            <w:shd w:val="clear" w:color="auto" w:fill="DEEAF6" w:themeFill="accent5" w:themeFillTint="33"/>
          </w:tcPr>
          <w:p w14:paraId="4B71DBDE"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if(!IIS2DLPC_init(&amp;</w:t>
            </w:r>
            <w:proofErr w:type="spellStart"/>
            <w:r w:rsidRPr="00430CDC">
              <w:rPr>
                <w:rFonts w:ascii="Courier New" w:hAnsi="Courier New" w:cs="Courier New"/>
                <w:sz w:val="20"/>
                <w:szCs w:val="20"/>
              </w:rPr>
              <w:t>spiopts</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clk_pin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mosi_pin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miso_pin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cs_pin</w:t>
            </w:r>
            <w:proofErr w:type="spellEnd"/>
            <w:r w:rsidRPr="00430CDC">
              <w:rPr>
                <w:rFonts w:ascii="Courier New" w:hAnsi="Courier New" w:cs="Courier New"/>
                <w:sz w:val="20"/>
                <w:szCs w:val="20"/>
              </w:rPr>
              <w:t>))</w:t>
            </w:r>
          </w:p>
          <w:p w14:paraId="6A0CAB2A"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p w14:paraId="030F4A18"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os_</w:t>
            </w:r>
            <w:proofErr w:type="gramStart"/>
            <w:r w:rsidRPr="00430CDC">
              <w:rPr>
                <w:rFonts w:ascii="Courier New" w:hAnsi="Courier New" w:cs="Courier New"/>
                <w:sz w:val="20"/>
                <w:szCs w:val="20"/>
              </w:rPr>
              <w:t>printf</w:t>
            </w:r>
            <w:proofErr w:type="spellEnd"/>
            <w:r w:rsidRPr="00430CDC">
              <w:rPr>
                <w:rFonts w:ascii="Courier New" w:hAnsi="Courier New" w:cs="Courier New"/>
                <w:sz w:val="20"/>
                <w:szCs w:val="20"/>
              </w:rPr>
              <w:t>(</w:t>
            </w:r>
            <w:proofErr w:type="gramEnd"/>
            <w:r w:rsidRPr="00430CDC">
              <w:rPr>
                <w:rFonts w:ascii="Courier New" w:hAnsi="Courier New" w:cs="Courier New"/>
                <w:sz w:val="20"/>
                <w:szCs w:val="20"/>
              </w:rPr>
              <w:t>"Could not initialize software SPI master for IIS2DLPC communication; aborting\n");</w:t>
            </w:r>
          </w:p>
          <w:p w14:paraId="7C9A3A68"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return </w:t>
            </w:r>
            <w:proofErr w:type="gramStart"/>
            <w:r w:rsidRPr="00430CDC">
              <w:rPr>
                <w:rFonts w:ascii="Courier New" w:hAnsi="Courier New" w:cs="Courier New"/>
                <w:sz w:val="20"/>
                <w:szCs w:val="20"/>
              </w:rPr>
              <w:t>2;</w:t>
            </w:r>
            <w:proofErr w:type="gramEnd"/>
          </w:p>
          <w:p w14:paraId="5351BAF2" w14:textId="43BF90C2"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tc>
      </w:tr>
    </w:tbl>
    <w:p w14:paraId="5EE8324D" w14:textId="2D3A23FA" w:rsidR="00430CDC" w:rsidRDefault="00430CDC" w:rsidP="00430CDC">
      <w:pPr>
        <w:pStyle w:val="Text3"/>
        <w:jc w:val="both"/>
      </w:pPr>
      <w:r>
        <w:br w:type="page"/>
      </w:r>
    </w:p>
    <w:p w14:paraId="27060A8D" w14:textId="23ED2FC6" w:rsidR="00ED026D" w:rsidRDefault="00ED026D" w:rsidP="00430CDC">
      <w:pPr>
        <w:pStyle w:val="Text3"/>
        <w:jc w:val="both"/>
      </w:pPr>
      <w:r w:rsidRPr="00430CDC">
        <w:rPr>
          <w:rFonts w:ascii="Courier New" w:hAnsi="Courier New" w:cs="Courier New"/>
        </w:rPr>
        <w:lastRenderedPageBreak/>
        <w:t>IIS2DLPC_sanity_check</w:t>
      </w:r>
      <w:r>
        <w:t xml:space="preserve"> r</w:t>
      </w:r>
      <w:r w:rsidRPr="00ED026D">
        <w:t>un</w:t>
      </w:r>
      <w:r w:rsidR="00430CDC">
        <w:t>s</w:t>
      </w:r>
      <w:r w:rsidRPr="00ED026D">
        <w:t xml:space="preserve"> a sanity check</w:t>
      </w:r>
      <w:r>
        <w:t>. This delay is only to make it easier to examine SPI signals with a scope and is not needed for proper operation.</w:t>
      </w:r>
      <w:r w:rsidRPr="00ED026D">
        <w:t xml:space="preserve"> </w:t>
      </w:r>
      <w:r>
        <w:t>It gives time to examine the initial state of signals after reset and before the first transfer.</w:t>
      </w:r>
    </w:p>
    <w:tbl>
      <w:tblPr>
        <w:tblStyle w:val="TableGrid"/>
        <w:tblW w:w="0" w:type="auto"/>
        <w:tblInd w:w="1800" w:type="dxa"/>
        <w:tblLook w:val="04A0" w:firstRow="1" w:lastRow="0" w:firstColumn="1" w:lastColumn="0" w:noHBand="0" w:noVBand="1"/>
      </w:tblPr>
      <w:tblGrid>
        <w:gridCol w:w="8900"/>
      </w:tblGrid>
      <w:tr w:rsidR="00CF05A3" w14:paraId="1988DD9E" w14:textId="77777777" w:rsidTr="00CF05A3">
        <w:tc>
          <w:tcPr>
            <w:tcW w:w="10700" w:type="dxa"/>
            <w:shd w:val="clear" w:color="auto" w:fill="DEEAF6" w:themeFill="accent5" w:themeFillTint="33"/>
          </w:tcPr>
          <w:p w14:paraId="1E28A12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if(IIS2DLPC_sanity_check(&amp;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w:t>
            </w:r>
          </w:p>
          <w:p w14:paraId="17BA0D3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798A5A1"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"IIS2DLPC sanity check: [PASSED]\n");</w:t>
            </w:r>
          </w:p>
          <w:p w14:paraId="1616FE5D"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B28E65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else</w:t>
            </w:r>
          </w:p>
          <w:p w14:paraId="3B19660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86D07B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"IIS2DLPC sanity check: [FAILED]\n");</w:t>
            </w:r>
          </w:p>
          <w:p w14:paraId="69CEEA0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os_printf</w:t>
            </w:r>
            <w:proofErr w:type="spellEnd"/>
            <w:r w:rsidRPr="00CF05A3">
              <w:rPr>
                <w:rFonts w:ascii="Courier New" w:hAnsi="Courier New" w:cs="Courier New"/>
                <w:sz w:val="20"/>
                <w:szCs w:val="20"/>
              </w:rPr>
              <w:t>("Aborting\n"</w:t>
            </w:r>
            <w:proofErr w:type="gramStart"/>
            <w:r w:rsidRPr="00CF05A3">
              <w:rPr>
                <w:rFonts w:ascii="Courier New" w:hAnsi="Courier New" w:cs="Courier New"/>
                <w:sz w:val="20"/>
                <w:szCs w:val="20"/>
              </w:rPr>
              <w:t>);</w:t>
            </w:r>
            <w:proofErr w:type="gramEnd"/>
          </w:p>
          <w:p w14:paraId="41F3E402"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3;</w:t>
            </w:r>
            <w:proofErr w:type="gramEnd"/>
          </w:p>
          <w:p w14:paraId="447EEAA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2FC7A81B" w14:textId="53FDF9C4"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os_printf</w:t>
            </w:r>
            <w:proofErr w:type="spellEnd"/>
            <w:r w:rsidRPr="00CF05A3">
              <w:rPr>
                <w:rFonts w:ascii="Courier New" w:hAnsi="Courier New" w:cs="Courier New"/>
                <w:sz w:val="20"/>
                <w:szCs w:val="20"/>
              </w:rPr>
              <w:t>("IIS2DLPC device ID: [0x%" PRIX8 "]\n", IIS2DLPC_read_id(&amp;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w:t>
            </w:r>
          </w:p>
        </w:tc>
      </w:tr>
    </w:tbl>
    <w:p w14:paraId="230EA8A3" w14:textId="77777777" w:rsidR="00CF05A3" w:rsidRDefault="00CF05A3" w:rsidP="00430CDC">
      <w:pPr>
        <w:pStyle w:val="Text3"/>
        <w:jc w:val="both"/>
      </w:pPr>
    </w:p>
    <w:p w14:paraId="4E3BC6EF" w14:textId="6426830A" w:rsidR="00ED026D" w:rsidRDefault="00ED026D" w:rsidP="00CF05A3">
      <w:pPr>
        <w:pStyle w:val="Text3"/>
        <w:jc w:val="both"/>
      </w:pPr>
      <w:proofErr w:type="spellStart"/>
      <w:r w:rsidRPr="00CF05A3">
        <w:rPr>
          <w:rFonts w:ascii="Courier New" w:hAnsi="Courier New" w:cs="Courier New"/>
        </w:rPr>
        <w:t>IISDLPC_set_mode</w:t>
      </w:r>
      <w:proofErr w:type="spellEnd"/>
      <w:r>
        <w:t xml:space="preserve"> sets </w:t>
      </w:r>
      <w:r w:rsidR="00027548">
        <w:t>the IIS</w:t>
      </w:r>
      <w:r>
        <w:t>2DLPC operating mode.</w:t>
      </w:r>
    </w:p>
    <w:tbl>
      <w:tblPr>
        <w:tblStyle w:val="TableGrid"/>
        <w:tblW w:w="0" w:type="auto"/>
        <w:tblInd w:w="1800" w:type="dxa"/>
        <w:tblLook w:val="04A0" w:firstRow="1" w:lastRow="0" w:firstColumn="1" w:lastColumn="0" w:noHBand="0" w:noVBand="1"/>
      </w:tblPr>
      <w:tblGrid>
        <w:gridCol w:w="8900"/>
      </w:tblGrid>
      <w:tr w:rsidR="00CF05A3" w14:paraId="2CD96086" w14:textId="77777777" w:rsidTr="00CF05A3">
        <w:tc>
          <w:tcPr>
            <w:tcW w:w="10700" w:type="dxa"/>
            <w:shd w:val="clear" w:color="auto" w:fill="DEEAF6" w:themeFill="accent5" w:themeFillTint="33"/>
          </w:tcPr>
          <w:p w14:paraId="752F2633" w14:textId="6D951178"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IIS2DLPC_set_mode(&amp;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w:t>
            </w:r>
          </w:p>
        </w:tc>
      </w:tr>
    </w:tbl>
    <w:p w14:paraId="537B480F" w14:textId="77777777" w:rsidR="00CF05A3" w:rsidRDefault="00CF05A3" w:rsidP="00CF05A3">
      <w:pPr>
        <w:pStyle w:val="Text3"/>
        <w:jc w:val="both"/>
      </w:pPr>
    </w:p>
    <w:p w14:paraId="075EDCFD" w14:textId="0ACC1C23" w:rsidR="00ED026D" w:rsidRDefault="00C332CF" w:rsidP="00CF05A3">
      <w:pPr>
        <w:pStyle w:val="Text3"/>
        <w:jc w:val="both"/>
      </w:pPr>
      <w:r>
        <w:t>Th</w:t>
      </w:r>
      <w:r w:rsidR="005B2796">
        <w:t>is code r</w:t>
      </w:r>
      <w:r w:rsidR="00ED026D">
        <w:t>ead</w:t>
      </w:r>
      <w:r w:rsidR="00E9344A">
        <w:t>s the</w:t>
      </w:r>
      <w:r w:rsidR="005B2796">
        <w:t xml:space="preserve"> values from </w:t>
      </w:r>
      <w:r w:rsidR="001A1C70">
        <w:t>the accelerometer</w:t>
      </w:r>
      <w:r w:rsidR="005B2796">
        <w:t xml:space="preserve"> through </w:t>
      </w:r>
      <w:r w:rsidR="00E9013A">
        <w:t>SPI</w:t>
      </w:r>
      <w:r w:rsidR="005B2796">
        <w:t>.</w:t>
      </w:r>
    </w:p>
    <w:tbl>
      <w:tblPr>
        <w:tblStyle w:val="TableGrid"/>
        <w:tblW w:w="0" w:type="auto"/>
        <w:tblInd w:w="1800" w:type="dxa"/>
        <w:tblLook w:val="04A0" w:firstRow="1" w:lastRow="0" w:firstColumn="1" w:lastColumn="0" w:noHBand="0" w:noVBand="1"/>
      </w:tblPr>
      <w:tblGrid>
        <w:gridCol w:w="8900"/>
      </w:tblGrid>
      <w:tr w:rsidR="00CF05A3" w14:paraId="5B56244A" w14:textId="77777777" w:rsidTr="00CF05A3">
        <w:tc>
          <w:tcPr>
            <w:tcW w:w="10700" w:type="dxa"/>
            <w:shd w:val="clear" w:color="auto" w:fill="DEEAF6" w:themeFill="accent5" w:themeFillTint="33"/>
          </w:tcPr>
          <w:p w14:paraId="2C057160" w14:textId="171BBA52" w:rsidR="00CF05A3" w:rsidRPr="00CF05A3" w:rsidRDefault="00CF05A3" w:rsidP="006551FE">
            <w:pPr>
              <w:pStyle w:val="Text3"/>
              <w:spacing w:line="480" w:lineRule="auto"/>
              <w:ind w:left="0"/>
              <w:rPr>
                <w:rFonts w:ascii="Courier New" w:hAnsi="Courier New" w:cs="Courier New"/>
                <w:sz w:val="20"/>
                <w:szCs w:val="20"/>
              </w:rPr>
            </w:pP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"Acceleration (x, y, z):\n");</w:t>
            </w:r>
          </w:p>
          <w:p w14:paraId="61B92DE2" w14:textId="1DC793C3"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while(1)</w:t>
            </w:r>
          </w:p>
          <w:p w14:paraId="182233A3"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7323A35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accel_t</w:t>
            </w:r>
            <w:proofErr w:type="spellEnd"/>
            <w:r w:rsidRPr="00CF05A3">
              <w:rPr>
                <w:rFonts w:ascii="Courier New" w:hAnsi="Courier New" w:cs="Courier New"/>
                <w:sz w:val="20"/>
                <w:szCs w:val="20"/>
              </w:rPr>
              <w:t xml:space="preserve"> accel = {0, 0, 0</w:t>
            </w:r>
            <w:proofErr w:type="gramStart"/>
            <w:r w:rsidRPr="00CF05A3">
              <w:rPr>
                <w:rFonts w:ascii="Courier New" w:hAnsi="Courier New" w:cs="Courier New"/>
                <w:sz w:val="20"/>
                <w:szCs w:val="20"/>
              </w:rPr>
              <w:t>};</w:t>
            </w:r>
            <w:proofErr w:type="gramEnd"/>
          </w:p>
          <w:p w14:paraId="393E4A7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char </w:t>
            </w:r>
            <w:proofErr w:type="spellStart"/>
            <w:proofErr w:type="gramStart"/>
            <w:r w:rsidRPr="00CF05A3">
              <w:rPr>
                <w:rFonts w:ascii="Courier New" w:hAnsi="Courier New" w:cs="Courier New"/>
                <w:sz w:val="20"/>
                <w:szCs w:val="20"/>
              </w:rPr>
              <w:t>dispbuf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DISPBUF_LEN] = "";</w:t>
            </w:r>
          </w:p>
          <w:p w14:paraId="347A9E4C"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IIS2DLPC_read_</w:t>
            </w:r>
            <w:proofErr w:type="gramStart"/>
            <w:r w:rsidRPr="00CF05A3">
              <w:rPr>
                <w:rFonts w:ascii="Courier New" w:hAnsi="Courier New" w:cs="Courier New"/>
                <w:sz w:val="20"/>
                <w:szCs w:val="20"/>
              </w:rPr>
              <w:t>accel(</w:t>
            </w:r>
            <w:proofErr w:type="gramEnd"/>
            <w:r w:rsidRPr="00CF05A3">
              <w:rPr>
                <w:rFonts w:ascii="Courier New" w:hAnsi="Courier New" w:cs="Courier New"/>
                <w:sz w:val="20"/>
                <w:szCs w:val="20"/>
              </w:rPr>
              <w:t>&amp;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&amp;accel);</w:t>
            </w:r>
          </w:p>
          <w:p w14:paraId="28A7074C"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snprintf</w:t>
            </w:r>
            <w:proofErr w:type="spellEnd"/>
            <w:r w:rsidRPr="00CF05A3">
              <w:rPr>
                <w:rFonts w:ascii="Courier New" w:hAnsi="Courier New" w:cs="Courier New"/>
                <w:sz w:val="20"/>
                <w:szCs w:val="20"/>
              </w:rPr>
              <w:t>(</w:t>
            </w:r>
            <w:proofErr w:type="spellStart"/>
            <w:proofErr w:type="gramEnd"/>
            <w:r w:rsidRPr="00CF05A3">
              <w:rPr>
                <w:rFonts w:ascii="Courier New" w:hAnsi="Courier New" w:cs="Courier New"/>
                <w:sz w:val="20"/>
                <w:szCs w:val="20"/>
              </w:rPr>
              <w:t>dispbuf</w:t>
            </w:r>
            <w:proofErr w:type="spellEnd"/>
            <w:r w:rsidRPr="00CF05A3">
              <w:rPr>
                <w:rFonts w:ascii="Courier New" w:hAnsi="Courier New" w:cs="Courier New"/>
                <w:sz w:val="20"/>
                <w:szCs w:val="20"/>
              </w:rPr>
              <w:t xml:space="preserve">, DISPBUF_LEN, "(%" PRId16 ", %" PRId16 ", %" PRId16 ")", </w:t>
            </w:r>
            <w:proofErr w:type="spellStart"/>
            <w:r w:rsidRPr="00CF05A3">
              <w:rPr>
                <w:rFonts w:ascii="Courier New" w:hAnsi="Courier New" w:cs="Courier New"/>
                <w:sz w:val="20"/>
                <w:szCs w:val="20"/>
              </w:rPr>
              <w:t>accel.accel_x</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accel.accel_y</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accel.accel_z</w:t>
            </w:r>
            <w:proofErr w:type="spellEnd"/>
            <w:r w:rsidRPr="00CF05A3">
              <w:rPr>
                <w:rFonts w:ascii="Courier New" w:hAnsi="Courier New" w:cs="Courier New"/>
                <w:sz w:val="20"/>
                <w:szCs w:val="20"/>
              </w:rPr>
              <w:t>);</w:t>
            </w:r>
          </w:p>
          <w:p w14:paraId="7C8F6062" w14:textId="49D71A0F" w:rsidR="00CF05A3" w:rsidRPr="00CF05A3" w:rsidRDefault="00CF05A3" w:rsidP="006551FE">
            <w:pPr>
              <w:pStyle w:val="Text3"/>
              <w:spacing w:line="480" w:lineRule="auto"/>
              <w:ind w:left="0"/>
              <w:rPr>
                <w:rFonts w:ascii="Courier New" w:hAnsi="Courier New" w:cs="Courier New"/>
                <w:sz w:val="20"/>
                <w:szCs w:val="20"/>
              </w:rPr>
            </w:pPr>
            <w:proofErr w:type="spellStart"/>
            <w:r w:rsidRPr="00CF05A3">
              <w:rPr>
                <w:rFonts w:ascii="Courier New" w:hAnsi="Courier New" w:cs="Courier New"/>
                <w:sz w:val="20"/>
                <w:szCs w:val="20"/>
              </w:rPr>
              <w:lastRenderedPageBreak/>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 xml:space="preserve">"%-*s\r", DISPBUF_LEN-1, </w:t>
            </w:r>
            <w:proofErr w:type="spellStart"/>
            <w:r w:rsidRPr="00CF05A3">
              <w:rPr>
                <w:rFonts w:ascii="Courier New" w:hAnsi="Courier New" w:cs="Courier New"/>
                <w:sz w:val="20"/>
                <w:szCs w:val="20"/>
              </w:rPr>
              <w:t>dispbuf</w:t>
            </w:r>
            <w:proofErr w:type="spellEnd"/>
            <w:r w:rsidRPr="00CF05A3">
              <w:rPr>
                <w:rFonts w:ascii="Courier New" w:hAnsi="Courier New" w:cs="Courier New"/>
                <w:sz w:val="20"/>
                <w:szCs w:val="20"/>
              </w:rPr>
              <w:t>);</w:t>
            </w:r>
          </w:p>
          <w:p w14:paraId="54A6FA9A" w14:textId="12864E19" w:rsidR="00CF05A3" w:rsidRPr="00CF05A3" w:rsidRDefault="00CF05A3" w:rsidP="006551FE">
            <w:pPr>
              <w:pStyle w:val="Text3"/>
              <w:spacing w:line="480" w:lineRule="auto"/>
              <w:ind w:left="0"/>
              <w:rPr>
                <w:rFonts w:ascii="Courier New" w:hAnsi="Courier New" w:cs="Courier New"/>
                <w:sz w:val="20"/>
                <w:szCs w:val="20"/>
              </w:rPr>
            </w:pP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msleep</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ACCEL_READ_PERIOD_MS);</w:t>
            </w:r>
          </w:p>
          <w:p w14:paraId="6B594919" w14:textId="24E8CAF3"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tc>
      </w:tr>
    </w:tbl>
    <w:p w14:paraId="536021C9" w14:textId="77777777" w:rsidR="00CF05A3" w:rsidRDefault="00CF05A3" w:rsidP="00CF05A3">
      <w:pPr>
        <w:pStyle w:val="Text3"/>
        <w:jc w:val="both"/>
      </w:pPr>
    </w:p>
    <w:p w14:paraId="0CF22BC5" w14:textId="62BAD2DF" w:rsidR="005B2796" w:rsidRDefault="005B2796" w:rsidP="00CF05A3">
      <w:pPr>
        <w:pStyle w:val="Text3"/>
        <w:jc w:val="both"/>
      </w:pPr>
      <w:r>
        <w:t xml:space="preserve">The </w:t>
      </w:r>
      <w:proofErr w:type="spellStart"/>
      <w:r w:rsidRPr="00DD523B">
        <w:rPr>
          <w:rFonts w:ascii="Courier New" w:hAnsi="Courier New" w:cs="Courier New"/>
        </w:rPr>
        <w:t>get_bootarg_</w:t>
      </w:r>
      <w:proofErr w:type="gramStart"/>
      <w:r w:rsidRPr="00DD523B">
        <w:rPr>
          <w:rFonts w:ascii="Courier New" w:hAnsi="Courier New" w:cs="Courier New"/>
        </w:rPr>
        <w:t>pins</w:t>
      </w:r>
      <w:proofErr w:type="spellEnd"/>
      <w:r w:rsidRPr="00DD523B">
        <w:rPr>
          <w:rFonts w:ascii="Courier New" w:hAnsi="Courier New" w:cs="Courier New"/>
        </w:rPr>
        <w:t>(</w:t>
      </w:r>
      <w:proofErr w:type="gramEnd"/>
      <w:r w:rsidRPr="00DD523B">
        <w:rPr>
          <w:rFonts w:ascii="Courier New" w:hAnsi="Courier New" w:cs="Courier New"/>
        </w:rPr>
        <w:t>)</w:t>
      </w:r>
      <w:r>
        <w:t xml:space="preserve"> retrieves GPIO pin numbers for SPI signals from boot ar</w:t>
      </w:r>
      <w:r w:rsidR="00CF05A3">
        <w:t>guments</w:t>
      </w:r>
      <w:r>
        <w:t>.</w:t>
      </w:r>
      <w:r w:rsidRPr="005B2796">
        <w:t xml:space="preserve"> </w:t>
      </w:r>
      <w:r>
        <w:t xml:space="preserve">If all pin numbers are valid, the pin numbers are stored in the locations pointed to by the </w:t>
      </w:r>
      <w:proofErr w:type="spellStart"/>
      <w:r w:rsidRPr="00CF05A3">
        <w:rPr>
          <w:rFonts w:ascii="Courier New" w:hAnsi="Courier New" w:cs="Courier New"/>
        </w:rPr>
        <w:t>pin_out</w:t>
      </w:r>
      <w:proofErr w:type="spellEnd"/>
      <w:r>
        <w:t xml:space="preserve"> arguments and the function returns true.</w:t>
      </w:r>
      <w:r w:rsidR="00CF05A3">
        <w:t xml:space="preserve"> </w:t>
      </w:r>
      <w:r>
        <w:t>Otherwise, the function returns false</w:t>
      </w:r>
      <w:r w:rsidR="00CF05A3">
        <w:t>,</w:t>
      </w:r>
      <w:r>
        <w:t xml:space="preserve"> and the memory pointed </w:t>
      </w:r>
      <w:r w:rsidRPr="005B2796">
        <w:t>to by the</w:t>
      </w:r>
      <w:r>
        <w:t xml:space="preserve"> </w:t>
      </w:r>
      <w:proofErr w:type="spellStart"/>
      <w:r w:rsidRPr="00DD523B">
        <w:rPr>
          <w:rFonts w:ascii="Courier New" w:hAnsi="Courier New" w:cs="Courier New"/>
        </w:rPr>
        <w:t>pin_out</w:t>
      </w:r>
      <w:proofErr w:type="spellEnd"/>
      <w:r w:rsidRPr="005B2796">
        <w:t xml:space="preserve"> arguments </w:t>
      </w:r>
      <w:r w:rsidR="00146C0D" w:rsidRPr="005B2796">
        <w:t>remain</w:t>
      </w:r>
      <w:r w:rsidRPr="005B2796">
        <w:t xml:space="preserve"> unchanged.</w:t>
      </w:r>
      <w:r>
        <w:t xml:space="preserve"> </w:t>
      </w:r>
      <w:r w:rsidR="00DD523B">
        <w:t>Also,</w:t>
      </w:r>
      <w:r>
        <w:t xml:space="preserve"> it </w:t>
      </w:r>
      <w:r w:rsidR="00DD523B">
        <w:t>prints</w:t>
      </w:r>
      <w:r>
        <w:t xml:space="preserve"> all the pin details in</w:t>
      </w:r>
      <w:r w:rsidR="00CF05A3">
        <w:t xml:space="preserve"> the</w:t>
      </w:r>
      <w:r>
        <w:t xml:space="preserve"> console. </w:t>
      </w:r>
      <w:r w:rsidR="00E42D70">
        <w:t xml:space="preserve">If no boot arguments are provided for the GPIO pins, </w:t>
      </w:r>
      <w:r w:rsidR="00CF05A3">
        <w:t>t</w:t>
      </w:r>
      <w:r w:rsidR="00E42D70">
        <w:t>he default pins are selected for SPI.</w:t>
      </w:r>
    </w:p>
    <w:tbl>
      <w:tblPr>
        <w:tblStyle w:val="TableGrid"/>
        <w:tblW w:w="0" w:type="auto"/>
        <w:tblInd w:w="1800" w:type="dxa"/>
        <w:tblLook w:val="04A0" w:firstRow="1" w:lastRow="0" w:firstColumn="1" w:lastColumn="0" w:noHBand="0" w:noVBand="1"/>
      </w:tblPr>
      <w:tblGrid>
        <w:gridCol w:w="8900"/>
      </w:tblGrid>
      <w:tr w:rsidR="00CF05A3" w14:paraId="69E99881" w14:textId="77777777" w:rsidTr="00CF05A3">
        <w:tc>
          <w:tcPr>
            <w:tcW w:w="10700" w:type="dxa"/>
            <w:shd w:val="clear" w:color="auto" w:fill="DEEAF6" w:themeFill="accent5" w:themeFillTint="33"/>
          </w:tcPr>
          <w:p w14:paraId="60E473C6" w14:textId="53842E55"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uint8_t </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 xml:space="preserve"> = </w:t>
            </w:r>
            <w:proofErr w:type="gramStart"/>
            <w:r w:rsidRPr="00CF05A3">
              <w:rPr>
                <w:rFonts w:ascii="Courier New" w:hAnsi="Courier New" w:cs="Courier New"/>
                <w:sz w:val="20"/>
                <w:szCs w:val="20"/>
              </w:rPr>
              <w:t>0;</w:t>
            </w:r>
            <w:proofErr w:type="gramEnd"/>
          </w:p>
          <w:p w14:paraId="373A613A" w14:textId="77777777" w:rsidR="00CF05A3" w:rsidRPr="00CF05A3" w:rsidRDefault="00CF05A3" w:rsidP="006551FE">
            <w:pPr>
              <w:pStyle w:val="Text3"/>
              <w:spacing w:line="480" w:lineRule="auto"/>
              <w:ind w:left="0"/>
              <w:rPr>
                <w:rFonts w:ascii="Courier New" w:hAnsi="Courier New" w:cs="Courier New"/>
                <w:sz w:val="20"/>
                <w:szCs w:val="20"/>
              </w:rPr>
            </w:pPr>
          </w:p>
          <w:p w14:paraId="55B0AFEE" w14:textId="2E48FD15"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if(!</w:t>
            </w:r>
            <w:proofErr w:type="spellStart"/>
            <w:r w:rsidRPr="00CF05A3">
              <w:rPr>
                <w:rFonts w:ascii="Courier New" w:hAnsi="Courier New" w:cs="Courier New"/>
                <w:sz w:val="20"/>
                <w:szCs w:val="20"/>
              </w:rPr>
              <w:t>clk_pin_out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mosi_pin_out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miso_pin_out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cs_pin_out</w:t>
            </w:r>
            <w:proofErr w:type="spellEnd"/>
            <w:r w:rsidRPr="00CF05A3">
              <w:rPr>
                <w:rFonts w:ascii="Courier New" w:hAnsi="Courier New" w:cs="Courier New"/>
                <w:sz w:val="20"/>
                <w:szCs w:val="20"/>
              </w:rPr>
              <w:t>)</w:t>
            </w:r>
          </w:p>
          <w:p w14:paraId="765A30B3"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7D0B2ACD" w14:textId="77777777" w:rsidR="00CF05A3" w:rsidRPr="00CF05A3" w:rsidRDefault="00CF05A3" w:rsidP="006551FE">
            <w:pPr>
              <w:pStyle w:val="Text3"/>
              <w:spacing w:line="480" w:lineRule="auto"/>
              <w:ind w:left="0"/>
              <w:rPr>
                <w:rFonts w:ascii="Courier New" w:hAnsi="Courier New" w:cs="Courier New"/>
                <w:sz w:val="20"/>
                <w:szCs w:val="20"/>
              </w:rPr>
            </w:pPr>
          </w:p>
          <w:p w14:paraId="3075EA5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 CLK_PIN_DEFAULT);</w:t>
            </w:r>
          </w:p>
          <w:p w14:paraId="36ABECCA"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 MOSI_PIN_DEFAULT);</w:t>
            </w:r>
          </w:p>
          <w:p w14:paraId="7CA7CB6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 MISO_PIN_DEFAULT);</w:t>
            </w:r>
          </w:p>
          <w:p w14:paraId="4C3366AB"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 CS_PIN_DEFAULT);</w:t>
            </w:r>
          </w:p>
          <w:p w14:paraId="6AF67AC5" w14:textId="77777777" w:rsidR="00CF05A3" w:rsidRPr="00CF05A3" w:rsidRDefault="00CF05A3" w:rsidP="006551FE">
            <w:pPr>
              <w:pStyle w:val="Text3"/>
              <w:spacing w:line="480" w:lineRule="auto"/>
              <w:ind w:left="0"/>
              <w:rPr>
                <w:rFonts w:ascii="Courier New" w:hAnsi="Courier New" w:cs="Courier New"/>
                <w:sz w:val="20"/>
                <w:szCs w:val="20"/>
              </w:rPr>
            </w:pPr>
          </w:p>
          <w:p w14:paraId="0CD0D0CE" w14:textId="208E2BF0"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if(!</w:t>
            </w:r>
            <w:proofErr w:type="spellStart"/>
            <w:r w:rsidRPr="00CF05A3">
              <w:rPr>
                <w:rFonts w:ascii="Courier New" w:hAnsi="Courier New" w:cs="Courier New"/>
                <w:sz w:val="20"/>
                <w:szCs w:val="20"/>
              </w:rPr>
              <w:t>gpio_pin_valid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w:t>
            </w:r>
          </w:p>
          <w:p w14:paraId="41E71E6A"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A86AF75"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CLK\n");</w:t>
            </w:r>
          </w:p>
          <w:p w14:paraId="7C060B5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0EEF1C9F"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629C2D4"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w:t>
            </w:r>
            <w:proofErr w:type="spellStart"/>
            <w:r w:rsidRPr="00CF05A3">
              <w:rPr>
                <w:rFonts w:ascii="Courier New" w:hAnsi="Courier New" w:cs="Courier New"/>
                <w:sz w:val="20"/>
                <w:szCs w:val="20"/>
              </w:rPr>
              <w:t>gpio_pin_valid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w:t>
            </w:r>
          </w:p>
          <w:p w14:paraId="0B23E1F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7A9F5A06"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MOSI\n");</w:t>
            </w:r>
          </w:p>
          <w:p w14:paraId="4E4D8DF7"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104C2B41"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5240D04"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lastRenderedPageBreak/>
              <w:t xml:space="preserve">    if(!</w:t>
            </w:r>
            <w:proofErr w:type="spellStart"/>
            <w:r w:rsidRPr="00CF05A3">
              <w:rPr>
                <w:rFonts w:ascii="Courier New" w:hAnsi="Courier New" w:cs="Courier New"/>
                <w:sz w:val="20"/>
                <w:szCs w:val="20"/>
              </w:rPr>
              <w:t>gpio_pin_valid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w:t>
            </w:r>
          </w:p>
          <w:p w14:paraId="63143954"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19E8346B"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MISO\n");</w:t>
            </w:r>
          </w:p>
          <w:p w14:paraId="7C2FABBC"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4BDC345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9D1074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w:t>
            </w:r>
            <w:proofErr w:type="spellStart"/>
            <w:r w:rsidRPr="00CF05A3">
              <w:rPr>
                <w:rFonts w:ascii="Courier New" w:hAnsi="Courier New" w:cs="Courier New"/>
                <w:sz w:val="20"/>
                <w:szCs w:val="20"/>
              </w:rPr>
              <w:t>gpio_pin_valid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w:t>
            </w:r>
          </w:p>
          <w:p w14:paraId="431143E7"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866BA3B"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CS\n");</w:t>
            </w:r>
          </w:p>
          <w:p w14:paraId="68031D95"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5A92C727"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4BEEFDD5" w14:textId="77777777" w:rsidR="00CF05A3" w:rsidRPr="00CF05A3" w:rsidRDefault="00CF05A3" w:rsidP="006551FE">
            <w:pPr>
              <w:pStyle w:val="Text3"/>
              <w:spacing w:line="480" w:lineRule="auto"/>
              <w:ind w:left="0"/>
              <w:rPr>
                <w:rFonts w:ascii="Courier New" w:hAnsi="Courier New" w:cs="Courier New"/>
                <w:sz w:val="20"/>
                <w:szCs w:val="20"/>
              </w:rPr>
            </w:pPr>
          </w:p>
          <w:p w14:paraId="2A8CA5FA"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clk</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w:t>
            </w:r>
          </w:p>
          <w:p w14:paraId="70C83A3D"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mosi</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w:t>
            </w:r>
          </w:p>
          <w:p w14:paraId="4C6F2EDF"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miso</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w:t>
            </w:r>
          </w:p>
          <w:p w14:paraId="6065EC76"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cs</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w:t>
            </w:r>
          </w:p>
          <w:p w14:paraId="412D67B3" w14:textId="77777777" w:rsidR="00CF05A3" w:rsidRPr="00CF05A3" w:rsidRDefault="00CF05A3" w:rsidP="006551FE">
            <w:pPr>
              <w:pStyle w:val="Text3"/>
              <w:spacing w:line="480" w:lineRule="auto"/>
              <w:ind w:left="0"/>
              <w:rPr>
                <w:rFonts w:ascii="Courier New" w:hAnsi="Courier New" w:cs="Courier New"/>
                <w:sz w:val="20"/>
                <w:szCs w:val="20"/>
              </w:rPr>
            </w:pPr>
          </w:p>
          <w:p w14:paraId="05F0090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true;</w:t>
            </w:r>
            <w:proofErr w:type="gramEnd"/>
          </w:p>
          <w:p w14:paraId="14F0834B" w14:textId="64974AED"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w:t>
            </w:r>
          </w:p>
        </w:tc>
      </w:tr>
    </w:tbl>
    <w:p w14:paraId="23879E26" w14:textId="5CDFE5D7" w:rsidR="00CF05A3" w:rsidRDefault="00CF05A3" w:rsidP="00CF05A3">
      <w:pPr>
        <w:pStyle w:val="Text3"/>
        <w:jc w:val="both"/>
      </w:pPr>
      <w:r>
        <w:br w:type="page"/>
      </w:r>
    </w:p>
    <w:p w14:paraId="6DEB2B02" w14:textId="3C62F8C1" w:rsidR="005B2796" w:rsidRDefault="005B2796" w:rsidP="00CF05A3">
      <w:pPr>
        <w:pStyle w:val="Text3"/>
        <w:jc w:val="both"/>
      </w:pPr>
      <w:proofErr w:type="spellStart"/>
      <w:r w:rsidRPr="00DD523B">
        <w:rPr>
          <w:rFonts w:ascii="Courier New" w:hAnsi="Courier New" w:cs="Courier New"/>
        </w:rPr>
        <w:lastRenderedPageBreak/>
        <w:t>gpio_pin_valid</w:t>
      </w:r>
      <w:proofErr w:type="spellEnd"/>
      <w:r w:rsidRPr="00DD523B">
        <w:rPr>
          <w:rFonts w:ascii="Courier New" w:hAnsi="Courier New" w:cs="Courier New"/>
        </w:rPr>
        <w:t>()</w:t>
      </w:r>
      <w:r>
        <w:t xml:space="preserve"> </w:t>
      </w:r>
      <w:r w:rsidR="000A316C">
        <w:t>c</w:t>
      </w:r>
      <w:r>
        <w:t>hecks a GPIO pin number against the array of valid GPIO pin numbers. Returns true if the pin number appears in the list, false otherwise.</w:t>
      </w:r>
    </w:p>
    <w:tbl>
      <w:tblPr>
        <w:tblStyle w:val="TableGrid"/>
        <w:tblW w:w="0" w:type="auto"/>
        <w:tblInd w:w="1800" w:type="dxa"/>
        <w:tblLook w:val="04A0" w:firstRow="1" w:lastRow="0" w:firstColumn="1" w:lastColumn="0" w:noHBand="0" w:noVBand="1"/>
      </w:tblPr>
      <w:tblGrid>
        <w:gridCol w:w="8900"/>
      </w:tblGrid>
      <w:tr w:rsidR="00CF05A3" w14:paraId="5A1954CE" w14:textId="77777777" w:rsidTr="00CF05A3">
        <w:tc>
          <w:tcPr>
            <w:tcW w:w="10700" w:type="dxa"/>
            <w:shd w:val="clear" w:color="auto" w:fill="DEEAF6" w:themeFill="accent5" w:themeFillTint="33"/>
          </w:tcPr>
          <w:p w14:paraId="70C8259A"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for(</w:t>
            </w:r>
            <w:proofErr w:type="spellStart"/>
            <w:r w:rsidRPr="00CF05A3">
              <w:rPr>
                <w:rFonts w:ascii="Courier New" w:hAnsi="Courier New" w:cs="Courier New"/>
                <w:sz w:val="20"/>
                <w:szCs w:val="20"/>
              </w:rPr>
              <w:t>size_t</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 xml:space="preserve"> &lt; </w:t>
            </w:r>
            <w:proofErr w:type="spellStart"/>
            <w:r w:rsidRPr="00CF05A3">
              <w:rPr>
                <w:rFonts w:ascii="Courier New" w:hAnsi="Courier New" w:cs="Courier New"/>
                <w:sz w:val="20"/>
                <w:szCs w:val="20"/>
              </w:rPr>
              <w:t>sizeof</w:t>
            </w:r>
            <w:proofErr w:type="spellEnd"/>
            <w:r w:rsidRPr="00CF05A3">
              <w:rPr>
                <w:rFonts w:ascii="Courier New" w:hAnsi="Courier New" w:cs="Courier New"/>
                <w:sz w:val="20"/>
                <w:szCs w:val="20"/>
              </w:rPr>
              <w:t xml:space="preserve">(VALID_GPIOS) / </w:t>
            </w:r>
            <w:proofErr w:type="spellStart"/>
            <w:r w:rsidRPr="00CF05A3">
              <w:rPr>
                <w:rFonts w:ascii="Courier New" w:hAnsi="Courier New" w:cs="Courier New"/>
                <w:sz w:val="20"/>
                <w:szCs w:val="20"/>
              </w:rPr>
              <w:t>sizeof</w:t>
            </w:r>
            <w:proofErr w:type="spellEnd"/>
            <w:r w:rsidRPr="00CF05A3">
              <w:rPr>
                <w:rFonts w:ascii="Courier New" w:hAnsi="Courier New" w:cs="Courier New"/>
                <w:sz w:val="20"/>
                <w:szCs w:val="20"/>
              </w:rPr>
              <w:t xml:space="preserve">(VALID_GPIOS[0]); </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w:t>
            </w:r>
          </w:p>
          <w:p w14:paraId="49577244"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if(pin == VALID_GPIOS[</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w:t>
            </w:r>
          </w:p>
          <w:p w14:paraId="3AC77524"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true;</w:t>
            </w:r>
            <w:proofErr w:type="gramEnd"/>
          </w:p>
          <w:p w14:paraId="4A9BE7D3" w14:textId="10E5C923"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return false;</w:t>
            </w:r>
          </w:p>
        </w:tc>
      </w:tr>
    </w:tbl>
    <w:p w14:paraId="1B6ACB76" w14:textId="77777777" w:rsidR="00CF05A3" w:rsidRDefault="00CF05A3" w:rsidP="00CF05A3">
      <w:pPr>
        <w:pStyle w:val="Text3"/>
        <w:jc w:val="both"/>
      </w:pPr>
    </w:p>
    <w:p w14:paraId="0DA6D5C0" w14:textId="25F3D189" w:rsidR="005B2796" w:rsidRDefault="005B2796" w:rsidP="00CF05A3">
      <w:pPr>
        <w:pStyle w:val="Text3"/>
        <w:jc w:val="both"/>
      </w:pPr>
      <w:r>
        <w:t xml:space="preserve">The IIS2DLPC </w:t>
      </w:r>
      <w:r w:rsidR="00CF05A3">
        <w:t>f</w:t>
      </w:r>
      <w:r>
        <w:t xml:space="preserve">unctions added in </w:t>
      </w:r>
      <w:proofErr w:type="spellStart"/>
      <w:r w:rsidRPr="00DD523B">
        <w:rPr>
          <w:rFonts w:ascii="Courier New" w:hAnsi="Courier New" w:cs="Courier New"/>
        </w:rPr>
        <w:t>accel.c</w:t>
      </w:r>
      <w:proofErr w:type="spellEnd"/>
      <w:r>
        <w:t xml:space="preserve"> interact with the IIS2DLPC in a manner that is specific to these functions</w:t>
      </w:r>
      <w:r w:rsidR="00CF05A3">
        <w:t xml:space="preserve"> and</w:t>
      </w:r>
      <w:r>
        <w:t xml:space="preserve"> the use of the device by this application. </w:t>
      </w:r>
      <w:r w:rsidR="009469FF">
        <w:t xml:space="preserve">The </w:t>
      </w:r>
      <w:r w:rsidR="009469FF" w:rsidRPr="00DD523B">
        <w:rPr>
          <w:rFonts w:ascii="Courier New" w:hAnsi="Courier New" w:cs="Courier New"/>
        </w:rPr>
        <w:t>IIS2DLPC_sanity_check()</w:t>
      </w:r>
      <w:r w:rsidR="009469FF">
        <w:t xml:space="preserve"> runs a sanity check by writing values to an IIS2DLPC R/W register and reading them back.</w:t>
      </w:r>
    </w:p>
    <w:tbl>
      <w:tblPr>
        <w:tblStyle w:val="TableGrid"/>
        <w:tblW w:w="0" w:type="auto"/>
        <w:tblInd w:w="1800" w:type="dxa"/>
        <w:tblLook w:val="04A0" w:firstRow="1" w:lastRow="0" w:firstColumn="1" w:lastColumn="0" w:noHBand="0" w:noVBand="1"/>
      </w:tblPr>
      <w:tblGrid>
        <w:gridCol w:w="8900"/>
      </w:tblGrid>
      <w:tr w:rsidR="00CF05A3" w14:paraId="29A3D12A" w14:textId="77777777" w:rsidTr="00CF05A3">
        <w:tc>
          <w:tcPr>
            <w:tcW w:w="10700" w:type="dxa"/>
            <w:shd w:val="clear" w:color="auto" w:fill="DEEAF6" w:themeFill="accent5" w:themeFillTint="33"/>
          </w:tcPr>
          <w:p w14:paraId="1DB10213" w14:textId="6C96D9FF"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uint8_t data8_initial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w:t>
            </w:r>
            <w:proofErr w:type="gramStart"/>
            <w:r w:rsidRPr="00CF05A3">
              <w:rPr>
                <w:rFonts w:ascii="Courier New" w:hAnsi="Courier New" w:cs="Courier New"/>
                <w:sz w:val="20"/>
                <w:szCs w:val="20"/>
              </w:rPr>
              <w:t>);</w:t>
            </w:r>
            <w:proofErr w:type="gramEnd"/>
          </w:p>
          <w:p w14:paraId="2AA94674"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0xAA, 0xAA))</w:t>
            </w:r>
          </w:p>
          <w:p w14:paraId="3B00A8C8"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2357D5ED"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0x55, 0x55))</w:t>
            </w:r>
          </w:p>
          <w:p w14:paraId="7BB6B3B2"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2B18A243"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0x0, 0x0))</w:t>
            </w:r>
          </w:p>
          <w:p w14:paraId="6B159BB6"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370377E0"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0xFF, 0xFF))</w:t>
            </w:r>
          </w:p>
          <w:p w14:paraId="1B1A8F70"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64FD84F7"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data8_initial, data8_initial))</w:t>
            </w:r>
          </w:p>
          <w:p w14:paraId="6CE2EA4B"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41670E7E" w14:textId="58433508"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true;</w:t>
            </w:r>
          </w:p>
        </w:tc>
      </w:tr>
    </w:tbl>
    <w:p w14:paraId="15BA4180" w14:textId="7956156B" w:rsidR="00CF05A3" w:rsidRDefault="00CF05A3" w:rsidP="00CF05A3">
      <w:pPr>
        <w:pStyle w:val="Text3"/>
        <w:jc w:val="both"/>
      </w:pPr>
      <w:r>
        <w:br w:type="page"/>
      </w:r>
    </w:p>
    <w:p w14:paraId="1C7D4990" w14:textId="0607B6FE" w:rsidR="009469FF" w:rsidRDefault="009469FF" w:rsidP="00CF05A3">
      <w:pPr>
        <w:pStyle w:val="Text3"/>
        <w:jc w:val="both"/>
      </w:pPr>
      <w:r w:rsidRPr="00DD523B">
        <w:rPr>
          <w:rFonts w:ascii="Courier New" w:hAnsi="Courier New" w:cs="Courier New"/>
        </w:rPr>
        <w:lastRenderedPageBreak/>
        <w:t>IIS2DLPC_reg_wr_test()</w:t>
      </w:r>
      <w:r w:rsidR="00CF05A3" w:rsidRPr="00CF05A3">
        <w:rPr>
          <w:rFonts w:cstheme="minorHAnsi"/>
        </w:rPr>
        <w:t xml:space="preserve"> </w:t>
      </w:r>
      <w:r w:rsidR="00444841">
        <w:rPr>
          <w:rFonts w:ascii="Courier New" w:hAnsi="Courier New" w:cs="Courier New"/>
        </w:rPr>
        <w:t>w</w:t>
      </w:r>
      <w:r w:rsidRPr="009469FF">
        <w:t xml:space="preserve">rites a value to </w:t>
      </w:r>
      <w:r w:rsidR="00CF05A3">
        <w:t>the</w:t>
      </w:r>
      <w:r w:rsidRPr="009469FF">
        <w:t xml:space="preserve"> IIS2DLPC register, reads the register, and compares the read value with an expected value. </w:t>
      </w:r>
    </w:p>
    <w:tbl>
      <w:tblPr>
        <w:tblStyle w:val="TableGrid"/>
        <w:tblW w:w="0" w:type="auto"/>
        <w:tblInd w:w="1800" w:type="dxa"/>
        <w:tblLook w:val="04A0" w:firstRow="1" w:lastRow="0" w:firstColumn="1" w:lastColumn="0" w:noHBand="0" w:noVBand="1"/>
      </w:tblPr>
      <w:tblGrid>
        <w:gridCol w:w="8900"/>
      </w:tblGrid>
      <w:tr w:rsidR="00CF05A3" w14:paraId="2D01C166" w14:textId="77777777" w:rsidTr="00CF05A3">
        <w:tc>
          <w:tcPr>
            <w:tcW w:w="10700" w:type="dxa"/>
            <w:shd w:val="clear" w:color="auto" w:fill="DEEAF6" w:themeFill="accent5" w:themeFillTint="33"/>
          </w:tcPr>
          <w:p w14:paraId="4C9F94D0"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uint8_t data8_read = </w:t>
            </w:r>
            <w:proofErr w:type="gramStart"/>
            <w:r w:rsidRPr="00CF05A3">
              <w:rPr>
                <w:rFonts w:ascii="Courier New" w:hAnsi="Courier New" w:cs="Courier New"/>
                <w:sz w:val="20"/>
                <w:szCs w:val="20"/>
              </w:rPr>
              <w:t>0;</w:t>
            </w:r>
            <w:proofErr w:type="gramEnd"/>
          </w:p>
          <w:p w14:paraId="211CD072"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data8_write</w:t>
            </w:r>
            <w:proofErr w:type="gramStart"/>
            <w:r w:rsidRPr="00CF05A3">
              <w:rPr>
                <w:rFonts w:ascii="Courier New" w:hAnsi="Courier New" w:cs="Courier New"/>
                <w:sz w:val="20"/>
                <w:szCs w:val="20"/>
              </w:rPr>
              <w:t>);</w:t>
            </w:r>
            <w:proofErr w:type="gramEnd"/>
          </w:p>
          <w:p w14:paraId="697579EE"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if((data8_read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 data8_expected)</w:t>
            </w:r>
          </w:p>
          <w:p w14:paraId="5AD39B77"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30015AD"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"Register WR test: unexpected register value\n");</w:t>
            </w:r>
          </w:p>
          <w:p w14:paraId="354C4179"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os_printf</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[0x%" PRIX8 "] Wrote: [0x%" PRIX8 "] Read: [0x%" PRIX8 "] Expected: [0x%" PRIX8 "]\n",</w:t>
            </w:r>
          </w:p>
          <w:p w14:paraId="49789E91"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data8_write, data8_read, data8_expected</w:t>
            </w:r>
            <w:proofErr w:type="gramStart"/>
            <w:r w:rsidRPr="00CF05A3">
              <w:rPr>
                <w:rFonts w:ascii="Courier New" w:hAnsi="Courier New" w:cs="Courier New"/>
                <w:sz w:val="20"/>
                <w:szCs w:val="20"/>
              </w:rPr>
              <w:t>);</w:t>
            </w:r>
            <w:proofErr w:type="gramEnd"/>
          </w:p>
          <w:p w14:paraId="336808D4" w14:textId="77777777" w:rsidR="00CF05A3" w:rsidRPr="00CF05A3" w:rsidRDefault="00CF05A3" w:rsidP="00612383">
            <w:pPr>
              <w:pStyle w:val="Text3"/>
              <w:spacing w:line="480" w:lineRule="auto"/>
              <w:ind w:left="0"/>
              <w:rPr>
                <w:rFonts w:ascii="Courier New" w:hAnsi="Courier New" w:cs="Courier New"/>
                <w:sz w:val="20"/>
                <w:szCs w:val="20"/>
              </w:rPr>
            </w:pPr>
          </w:p>
          <w:p w14:paraId="392772ED"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3970B3A2"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33A816E8"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true;</w:t>
            </w:r>
            <w:proofErr w:type="gramEnd"/>
          </w:p>
          <w:p w14:paraId="4BCA5A94" w14:textId="52839FF1"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w:t>
            </w:r>
          </w:p>
        </w:tc>
      </w:tr>
    </w:tbl>
    <w:p w14:paraId="57D048B3" w14:textId="77777777" w:rsidR="00CF05A3" w:rsidRDefault="00CF05A3" w:rsidP="00CF05A3">
      <w:pPr>
        <w:pStyle w:val="Text3"/>
        <w:jc w:val="both"/>
      </w:pPr>
    </w:p>
    <w:p w14:paraId="5D9D2AED" w14:textId="7228615C" w:rsidR="006C0695" w:rsidRDefault="006C0695" w:rsidP="00CF05A3">
      <w:pPr>
        <w:pStyle w:val="Text3"/>
      </w:pPr>
      <w:r w:rsidRPr="00CF05A3">
        <w:rPr>
          <w:rFonts w:ascii="Courier New" w:hAnsi="Courier New" w:cs="Courier New"/>
        </w:rPr>
        <w:t>IIS2DLPC_read_id()</w:t>
      </w:r>
      <w:r>
        <w:t xml:space="preserve"> reads the device ID of the IIS2DLPC.</w:t>
      </w:r>
    </w:p>
    <w:tbl>
      <w:tblPr>
        <w:tblStyle w:val="TableGrid"/>
        <w:tblW w:w="0" w:type="auto"/>
        <w:tblInd w:w="1800" w:type="dxa"/>
        <w:tblLook w:val="04A0" w:firstRow="1" w:lastRow="0" w:firstColumn="1" w:lastColumn="0" w:noHBand="0" w:noVBand="1"/>
      </w:tblPr>
      <w:tblGrid>
        <w:gridCol w:w="8900"/>
      </w:tblGrid>
      <w:tr w:rsidR="00CF05A3" w14:paraId="25D8694B" w14:textId="77777777" w:rsidTr="00CF05A3">
        <w:tc>
          <w:tcPr>
            <w:tcW w:w="10700" w:type="dxa"/>
            <w:shd w:val="clear" w:color="auto" w:fill="DEEAF6" w:themeFill="accent5" w:themeFillTint="33"/>
          </w:tcPr>
          <w:p w14:paraId="6253044A" w14:textId="722D5683" w:rsidR="00CF05A3" w:rsidRPr="00CF05A3" w:rsidRDefault="00CF05A3" w:rsidP="00CF05A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return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IIS2DLPC_WHO_AM_I);</w:t>
            </w:r>
          </w:p>
        </w:tc>
      </w:tr>
    </w:tbl>
    <w:p w14:paraId="757593ED" w14:textId="3927AB60" w:rsidR="00146C0D" w:rsidRDefault="00146C0D" w:rsidP="00CF05A3">
      <w:pPr>
        <w:pStyle w:val="Text3"/>
      </w:pPr>
      <w:r>
        <w:br w:type="page"/>
      </w:r>
    </w:p>
    <w:p w14:paraId="0CB92730" w14:textId="63E6CD1A" w:rsidR="00C332CF" w:rsidRDefault="006C0695" w:rsidP="00CF05A3">
      <w:pPr>
        <w:pStyle w:val="Text3"/>
        <w:jc w:val="both"/>
      </w:pPr>
      <w:r w:rsidRPr="00CF05A3">
        <w:rPr>
          <w:rFonts w:ascii="Courier New" w:hAnsi="Courier New" w:cs="Courier New"/>
        </w:rPr>
        <w:lastRenderedPageBreak/>
        <w:t>IIS2DLPC_set_mode()</w:t>
      </w:r>
      <w:r>
        <w:t xml:space="preserve"> </w:t>
      </w:r>
      <w:r w:rsidR="00C64709">
        <w:t>s</w:t>
      </w:r>
      <w:r w:rsidRPr="006C0695">
        <w:t>ets the IIS2DLPC in the mode that will be used for this application</w:t>
      </w:r>
      <w:r>
        <w:t xml:space="preserve">. Here </w:t>
      </w:r>
      <w:r w:rsidR="00F61C4C">
        <w:t>low noise, low power mode 4, 12.5</w:t>
      </w:r>
      <w:r w:rsidR="00CF05A3">
        <w:t>Hz</w:t>
      </w:r>
      <w:r w:rsidR="00F61C4C">
        <w:t xml:space="preserve"> data rate, on demand mode and trigger acceleration reading via register bit are enabled.</w:t>
      </w:r>
    </w:p>
    <w:tbl>
      <w:tblPr>
        <w:tblStyle w:val="TableGrid"/>
        <w:tblW w:w="0" w:type="auto"/>
        <w:tblInd w:w="1800" w:type="dxa"/>
        <w:tblLook w:val="04A0" w:firstRow="1" w:lastRow="0" w:firstColumn="1" w:lastColumn="0" w:noHBand="0" w:noVBand="1"/>
      </w:tblPr>
      <w:tblGrid>
        <w:gridCol w:w="8900"/>
      </w:tblGrid>
      <w:tr w:rsidR="00CF05A3" w14:paraId="5D12AE2E" w14:textId="77777777" w:rsidTr="00CF05A3">
        <w:tc>
          <w:tcPr>
            <w:tcW w:w="10700" w:type="dxa"/>
            <w:shd w:val="clear" w:color="auto" w:fill="DEEAF6" w:themeFill="accent5" w:themeFillTint="33"/>
          </w:tcPr>
          <w:p w14:paraId="38709B59" w14:textId="1C816AB3"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data8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IIS2DLPC_CTRL6</w:t>
            </w:r>
            <w:proofErr w:type="gramStart"/>
            <w:r w:rsidRPr="00CF05A3">
              <w:rPr>
                <w:rFonts w:ascii="Courier New" w:hAnsi="Courier New" w:cs="Courier New"/>
                <w:sz w:val="20"/>
                <w:szCs w:val="20"/>
              </w:rPr>
              <w:t>);</w:t>
            </w:r>
            <w:proofErr w:type="gramEnd"/>
          </w:p>
          <w:p w14:paraId="53047B0D" w14:textId="6C7E1FA1"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data8 = </w:t>
            </w:r>
            <w:proofErr w:type="spellStart"/>
            <w:proofErr w:type="gramStart"/>
            <w:r w:rsidRPr="00CF05A3">
              <w:rPr>
                <w:rFonts w:ascii="Courier New" w:hAnsi="Courier New" w:cs="Courier New"/>
                <w:sz w:val="20"/>
                <w:szCs w:val="20"/>
              </w:rPr>
              <w:t>setbit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data8, IIS2DLPC_CTRL6_LOW_NOISE_OFFSET);</w:t>
            </w:r>
          </w:p>
          <w:p w14:paraId="6DF173C4" w14:textId="75E7A3F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IIS2DLPC_CTRL6, data8</w:t>
            </w:r>
            <w:proofErr w:type="gramStart"/>
            <w:r w:rsidRPr="00CF05A3">
              <w:rPr>
                <w:rFonts w:ascii="Courier New" w:hAnsi="Courier New" w:cs="Courier New"/>
                <w:sz w:val="20"/>
                <w:szCs w:val="20"/>
              </w:rPr>
              <w:t>);</w:t>
            </w:r>
            <w:proofErr w:type="gramEnd"/>
          </w:p>
          <w:p w14:paraId="62F3226F" w14:textId="528A207B"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w:t>
            </w:r>
          </w:p>
          <w:p w14:paraId="247CDC76" w14:textId="41143BF8"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IIS2DLPC_CTRL1,</w:t>
            </w:r>
          </w:p>
          <w:p w14:paraId="65225010"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(0x2 &lt;&lt; IIS2DLPC_CTRL1_ODR_OFFSET) |</w:t>
            </w:r>
          </w:p>
          <w:p w14:paraId="706674AA"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(0x2 &lt;&lt; IIS2DLPC_CTRL1_MODE_OFFSET) |</w:t>
            </w:r>
          </w:p>
          <w:p w14:paraId="25968B74"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(0x3 &lt;&lt; IIS2DLPC_CTRL1_LP_MODE_OFFSET)</w:t>
            </w:r>
            <w:proofErr w:type="gramStart"/>
            <w:r w:rsidRPr="00CF05A3">
              <w:rPr>
                <w:rFonts w:ascii="Courier New" w:hAnsi="Courier New" w:cs="Courier New"/>
                <w:sz w:val="20"/>
                <w:szCs w:val="20"/>
              </w:rPr>
              <w:t>);</w:t>
            </w:r>
            <w:proofErr w:type="gramEnd"/>
          </w:p>
          <w:p w14:paraId="1B70B7FC" w14:textId="77777777" w:rsidR="00CF05A3" w:rsidRPr="00CF05A3" w:rsidRDefault="00CF05A3" w:rsidP="00CF05A3">
            <w:pPr>
              <w:pStyle w:val="Text3"/>
              <w:spacing w:line="480" w:lineRule="auto"/>
              <w:ind w:left="0"/>
              <w:jc w:val="both"/>
              <w:rPr>
                <w:rFonts w:ascii="Courier New" w:hAnsi="Courier New" w:cs="Courier New"/>
                <w:sz w:val="20"/>
                <w:szCs w:val="20"/>
              </w:rPr>
            </w:pPr>
          </w:p>
          <w:p w14:paraId="4E4F0607" w14:textId="3FC7BB19"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data8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IIS2DLPC_CTRL3</w:t>
            </w:r>
            <w:proofErr w:type="gramStart"/>
            <w:r w:rsidRPr="00CF05A3">
              <w:rPr>
                <w:rFonts w:ascii="Courier New" w:hAnsi="Courier New" w:cs="Courier New"/>
                <w:sz w:val="20"/>
                <w:szCs w:val="20"/>
              </w:rPr>
              <w:t>);</w:t>
            </w:r>
            <w:proofErr w:type="gramEnd"/>
          </w:p>
          <w:p w14:paraId="48A71F52" w14:textId="1703D14C"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data8 = </w:t>
            </w:r>
            <w:proofErr w:type="spellStart"/>
            <w:proofErr w:type="gramStart"/>
            <w:r w:rsidRPr="00CF05A3">
              <w:rPr>
                <w:rFonts w:ascii="Courier New" w:hAnsi="Courier New" w:cs="Courier New"/>
                <w:sz w:val="20"/>
                <w:szCs w:val="20"/>
              </w:rPr>
              <w:t>setbit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data8, IIS2DLPC_CTRL3_SLP_MODE_SEL_OFFSET);</w:t>
            </w:r>
          </w:p>
          <w:p w14:paraId="57907CDA" w14:textId="70AF73E1"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IIS2DLPC_CTRL3, data8);</w:t>
            </w:r>
          </w:p>
        </w:tc>
      </w:tr>
    </w:tbl>
    <w:p w14:paraId="78D58F7B" w14:textId="77777777" w:rsidR="00CF05A3" w:rsidRDefault="00CF05A3" w:rsidP="00CF05A3">
      <w:pPr>
        <w:pStyle w:val="Text3"/>
        <w:jc w:val="both"/>
      </w:pPr>
    </w:p>
    <w:p w14:paraId="764FDAEF" w14:textId="6F578F49" w:rsidR="00C332CF" w:rsidRDefault="00F61C4C" w:rsidP="00CF05A3">
      <w:pPr>
        <w:pStyle w:val="Text3"/>
        <w:jc w:val="both"/>
      </w:pPr>
      <w:r w:rsidRPr="00DD523B">
        <w:rPr>
          <w:rFonts w:ascii="Courier New" w:hAnsi="Courier New" w:cs="Courier New"/>
        </w:rPr>
        <w:t>IIS2DLPC_read_accel()</w:t>
      </w:r>
      <w:r w:rsidR="00F35165" w:rsidRPr="00CF05A3">
        <w:rPr>
          <w:rFonts w:cstheme="minorHAnsi"/>
        </w:rPr>
        <w:t>t</w:t>
      </w:r>
      <w:r>
        <w:t>riggers</w:t>
      </w:r>
      <w:r w:rsidRPr="00F61C4C">
        <w:t xml:space="preserve"> an acceleration reading from the IIS2DLPC and waits for the result</w:t>
      </w:r>
      <w:r w:rsidRPr="003D1715">
        <w:rPr>
          <w:rFonts w:cstheme="minorHAnsi"/>
        </w:rPr>
        <w:t>.</w:t>
      </w:r>
      <w:r w:rsidR="003D1715">
        <w:rPr>
          <w:rFonts w:ascii="Courier New" w:hAnsi="Courier New" w:cs="Courier New"/>
        </w:rPr>
        <w:t xml:space="preserve"> </w:t>
      </w:r>
      <w:r w:rsidRPr="00DD523B">
        <w:rPr>
          <w:rFonts w:ascii="Courier New" w:hAnsi="Courier New" w:cs="Courier New"/>
        </w:rPr>
        <w:t>IIS2DLPC_set_mode</w:t>
      </w:r>
      <w:r>
        <w:t xml:space="preserve"> must be called before calling this function.</w:t>
      </w:r>
    </w:p>
    <w:tbl>
      <w:tblPr>
        <w:tblStyle w:val="TableGrid"/>
        <w:tblW w:w="0" w:type="auto"/>
        <w:tblInd w:w="1800" w:type="dxa"/>
        <w:tblLook w:val="04A0" w:firstRow="1" w:lastRow="0" w:firstColumn="1" w:lastColumn="0" w:noHBand="0" w:noVBand="1"/>
      </w:tblPr>
      <w:tblGrid>
        <w:gridCol w:w="8900"/>
      </w:tblGrid>
      <w:tr w:rsidR="003D1715" w14:paraId="515A393F" w14:textId="77777777" w:rsidTr="003D1715">
        <w:tc>
          <w:tcPr>
            <w:tcW w:w="10700" w:type="dxa"/>
            <w:shd w:val="clear" w:color="auto" w:fill="DEEAF6" w:themeFill="accent5" w:themeFillTint="33"/>
          </w:tcPr>
          <w:p w14:paraId="6BCA9A78" w14:textId="7184DCD7"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data8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IIS2DLPC_CTRL3</w:t>
            </w:r>
            <w:proofErr w:type="gramStart"/>
            <w:r w:rsidRPr="003D1715">
              <w:rPr>
                <w:rFonts w:ascii="Courier New" w:hAnsi="Courier New" w:cs="Courier New"/>
                <w:sz w:val="20"/>
                <w:szCs w:val="20"/>
              </w:rPr>
              <w:t>);</w:t>
            </w:r>
            <w:proofErr w:type="gramEnd"/>
          </w:p>
          <w:p w14:paraId="5694DD9C" w14:textId="030EE2A4"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data8 = </w:t>
            </w:r>
            <w:proofErr w:type="spellStart"/>
            <w:proofErr w:type="gramStart"/>
            <w:r w:rsidRPr="003D1715">
              <w:rPr>
                <w:rFonts w:ascii="Courier New" w:hAnsi="Courier New" w:cs="Courier New"/>
                <w:sz w:val="20"/>
                <w:szCs w:val="20"/>
              </w:rPr>
              <w:t>setbit</w:t>
            </w:r>
            <w:proofErr w:type="spellEnd"/>
            <w:r w:rsidRPr="003D1715">
              <w:rPr>
                <w:rFonts w:ascii="Courier New" w:hAnsi="Courier New" w:cs="Courier New"/>
                <w:sz w:val="20"/>
                <w:szCs w:val="20"/>
              </w:rPr>
              <w:t>(</w:t>
            </w:r>
            <w:proofErr w:type="gramEnd"/>
            <w:r w:rsidRPr="003D1715">
              <w:rPr>
                <w:rFonts w:ascii="Courier New" w:hAnsi="Courier New" w:cs="Courier New"/>
                <w:sz w:val="20"/>
                <w:szCs w:val="20"/>
              </w:rPr>
              <w:t>data8, IIS2DLPC_CTRL3_SLP_MODE_1_OFFSET);</w:t>
            </w:r>
          </w:p>
          <w:p w14:paraId="02A6BAD5" w14:textId="495B06B8"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IIS2DLPC_write8(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IIS2DLPC_CTRL3, data8);</w:t>
            </w:r>
          </w:p>
        </w:tc>
      </w:tr>
    </w:tbl>
    <w:p w14:paraId="385132A5" w14:textId="77777777" w:rsidR="003D1715" w:rsidRDefault="003D1715" w:rsidP="00CF05A3">
      <w:pPr>
        <w:pStyle w:val="Text3"/>
        <w:jc w:val="both"/>
      </w:pPr>
    </w:p>
    <w:p w14:paraId="2E154C5F" w14:textId="04D99464" w:rsidR="006E1F72" w:rsidRDefault="006E1F72" w:rsidP="003D1715">
      <w:pPr>
        <w:pStyle w:val="Text3"/>
        <w:jc w:val="both"/>
      </w:pPr>
      <w:r>
        <w:t>This reads the acceleration values from sensor</w:t>
      </w:r>
      <w:r w:rsidR="003D1715">
        <w:t>:</w:t>
      </w:r>
    </w:p>
    <w:tbl>
      <w:tblPr>
        <w:tblStyle w:val="TableGrid"/>
        <w:tblW w:w="0" w:type="auto"/>
        <w:tblInd w:w="1800" w:type="dxa"/>
        <w:tblLook w:val="04A0" w:firstRow="1" w:lastRow="0" w:firstColumn="1" w:lastColumn="0" w:noHBand="0" w:noVBand="1"/>
      </w:tblPr>
      <w:tblGrid>
        <w:gridCol w:w="8900"/>
      </w:tblGrid>
      <w:tr w:rsidR="003D1715" w14:paraId="0B311DBE" w14:textId="77777777" w:rsidTr="003D1715">
        <w:tc>
          <w:tcPr>
            <w:tcW w:w="10700" w:type="dxa"/>
            <w:shd w:val="clear" w:color="auto" w:fill="DEEAF6" w:themeFill="accent5" w:themeFillTint="33"/>
          </w:tcPr>
          <w:p w14:paraId="528DD334" w14:textId="03A428DB"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accel_x</w:t>
            </w:r>
            <w:proofErr w:type="spellEnd"/>
            <w:r w:rsidRPr="003D1715">
              <w:rPr>
                <w:rFonts w:ascii="Courier New" w:hAnsi="Courier New" w:cs="Courier New"/>
                <w:sz w:val="20"/>
                <w:szCs w:val="20"/>
              </w:rPr>
              <w:t xml:space="preserve">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IIS2DLPC_OUT_X_L);</w:t>
            </w:r>
          </w:p>
          <w:p w14:paraId="25EC5C84" w14:textId="7A36EBAF"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accel_x</w:t>
            </w:r>
            <w:proofErr w:type="spellEnd"/>
            <w:r w:rsidRPr="003D1715">
              <w:rPr>
                <w:rFonts w:ascii="Courier New" w:hAnsi="Courier New" w:cs="Courier New"/>
                <w:sz w:val="20"/>
                <w:szCs w:val="20"/>
              </w:rPr>
              <w:t xml:space="preserve"> |= (uint16_t)IIS2DLPC_read8(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IIS2DLPC_OUT_X_H) &lt;&lt; 8;</w:t>
            </w:r>
          </w:p>
          <w:p w14:paraId="3566B935" w14:textId="6C225A74"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accel_y</w:t>
            </w:r>
            <w:proofErr w:type="spellEnd"/>
            <w:r w:rsidRPr="003D1715">
              <w:rPr>
                <w:rFonts w:ascii="Courier New" w:hAnsi="Courier New" w:cs="Courier New"/>
                <w:sz w:val="20"/>
                <w:szCs w:val="20"/>
              </w:rPr>
              <w:t xml:space="preserve">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IIS2DLPC_OUT_Y_L);</w:t>
            </w:r>
          </w:p>
          <w:p w14:paraId="40DBFBBF" w14:textId="5675D55F"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accel_y</w:t>
            </w:r>
            <w:proofErr w:type="spellEnd"/>
            <w:r w:rsidRPr="003D1715">
              <w:rPr>
                <w:rFonts w:ascii="Courier New" w:hAnsi="Courier New" w:cs="Courier New"/>
                <w:sz w:val="20"/>
                <w:szCs w:val="20"/>
              </w:rPr>
              <w:t xml:space="preserve"> |= (uint16_t)IIS2DLPC_read8(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IIS2DLPC_OUT_Y_H) &lt;&lt; 8;</w:t>
            </w:r>
          </w:p>
          <w:p w14:paraId="3C965A0F" w14:textId="48A80AAE"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accel_z</w:t>
            </w:r>
            <w:proofErr w:type="spellEnd"/>
            <w:r w:rsidRPr="003D1715">
              <w:rPr>
                <w:rFonts w:ascii="Courier New" w:hAnsi="Courier New" w:cs="Courier New"/>
                <w:sz w:val="20"/>
                <w:szCs w:val="20"/>
              </w:rPr>
              <w:t xml:space="preserve">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IIS2DLPC_OUT_Z_L</w:t>
            </w:r>
            <w:proofErr w:type="gramStart"/>
            <w:r w:rsidRPr="003D1715">
              <w:rPr>
                <w:rFonts w:ascii="Courier New" w:hAnsi="Courier New" w:cs="Courier New"/>
                <w:sz w:val="20"/>
                <w:szCs w:val="20"/>
              </w:rPr>
              <w:t>);</w:t>
            </w:r>
            <w:proofErr w:type="gramEnd"/>
          </w:p>
          <w:p w14:paraId="3FBE8640" w14:textId="491D6FEE"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accel_z</w:t>
            </w:r>
            <w:proofErr w:type="spellEnd"/>
            <w:r w:rsidRPr="003D1715">
              <w:rPr>
                <w:rFonts w:ascii="Courier New" w:hAnsi="Courier New" w:cs="Courier New"/>
                <w:sz w:val="20"/>
                <w:szCs w:val="20"/>
              </w:rPr>
              <w:t xml:space="preserve"> |= (uint16_t)IIS2DLPC_read8(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IIS2DLPC_OUT_Z_H) &lt;&lt; 8;</w:t>
            </w:r>
          </w:p>
        </w:tc>
      </w:tr>
    </w:tbl>
    <w:p w14:paraId="19C21F2B" w14:textId="2607A49B" w:rsidR="00D577E3" w:rsidRDefault="00D577E3" w:rsidP="003D1715">
      <w:pPr>
        <w:pStyle w:val="Text3"/>
        <w:jc w:val="both"/>
      </w:pPr>
      <w:r>
        <w:lastRenderedPageBreak/>
        <w:t>Acceleration values are stored in 16-bit 2's complement format. This conversion relies on implementation-defined behavior.</w:t>
      </w:r>
    </w:p>
    <w:tbl>
      <w:tblPr>
        <w:tblStyle w:val="TableGrid"/>
        <w:tblW w:w="0" w:type="auto"/>
        <w:tblInd w:w="1800" w:type="dxa"/>
        <w:tblLook w:val="04A0" w:firstRow="1" w:lastRow="0" w:firstColumn="1" w:lastColumn="0" w:noHBand="0" w:noVBand="1"/>
      </w:tblPr>
      <w:tblGrid>
        <w:gridCol w:w="8900"/>
      </w:tblGrid>
      <w:tr w:rsidR="003D1715" w14:paraId="53E29234" w14:textId="77777777" w:rsidTr="003D1715">
        <w:tc>
          <w:tcPr>
            <w:tcW w:w="10700" w:type="dxa"/>
            <w:shd w:val="clear" w:color="auto" w:fill="DEEAF6" w:themeFill="accent5" w:themeFillTint="33"/>
          </w:tcPr>
          <w:p w14:paraId="60EFBE10" w14:textId="60F43131"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accel-&gt;</w:t>
            </w:r>
            <w:proofErr w:type="spellStart"/>
            <w:r w:rsidRPr="003D1715">
              <w:rPr>
                <w:rFonts w:ascii="Courier New" w:hAnsi="Courier New" w:cs="Courier New"/>
                <w:sz w:val="20"/>
                <w:szCs w:val="20"/>
              </w:rPr>
              <w:t>accel_x</w:t>
            </w:r>
            <w:proofErr w:type="spellEnd"/>
            <w:r w:rsidRPr="003D1715">
              <w:rPr>
                <w:rFonts w:ascii="Courier New" w:hAnsi="Courier New" w:cs="Courier New"/>
                <w:sz w:val="20"/>
                <w:szCs w:val="20"/>
              </w:rPr>
              <w:t xml:space="preserve"> = (int16_</w:t>
            </w:r>
            <w:proofErr w:type="gramStart"/>
            <w:r w:rsidRPr="003D1715">
              <w:rPr>
                <w:rFonts w:ascii="Courier New" w:hAnsi="Courier New" w:cs="Courier New"/>
                <w:sz w:val="20"/>
                <w:szCs w:val="20"/>
              </w:rPr>
              <w:t>t)</w:t>
            </w:r>
            <w:proofErr w:type="spellStart"/>
            <w:r w:rsidRPr="003D1715">
              <w:rPr>
                <w:rFonts w:ascii="Courier New" w:hAnsi="Courier New" w:cs="Courier New"/>
                <w:sz w:val="20"/>
                <w:szCs w:val="20"/>
              </w:rPr>
              <w:t>accel</w:t>
            </w:r>
            <w:proofErr w:type="gramEnd"/>
            <w:r w:rsidRPr="003D1715">
              <w:rPr>
                <w:rFonts w:ascii="Courier New" w:hAnsi="Courier New" w:cs="Courier New"/>
                <w:sz w:val="20"/>
                <w:szCs w:val="20"/>
              </w:rPr>
              <w:t>_x</w:t>
            </w:r>
            <w:proofErr w:type="spellEnd"/>
            <w:r w:rsidRPr="003D1715">
              <w:rPr>
                <w:rFonts w:ascii="Courier New" w:hAnsi="Courier New" w:cs="Courier New"/>
                <w:sz w:val="20"/>
                <w:szCs w:val="20"/>
              </w:rPr>
              <w:t>;</w:t>
            </w:r>
          </w:p>
          <w:p w14:paraId="685B4EDE" w14:textId="52CA959D"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accel-&gt;</w:t>
            </w:r>
            <w:proofErr w:type="spellStart"/>
            <w:r w:rsidRPr="003D1715">
              <w:rPr>
                <w:rFonts w:ascii="Courier New" w:hAnsi="Courier New" w:cs="Courier New"/>
                <w:sz w:val="20"/>
                <w:szCs w:val="20"/>
              </w:rPr>
              <w:t>accel_y</w:t>
            </w:r>
            <w:proofErr w:type="spellEnd"/>
            <w:r w:rsidRPr="003D1715">
              <w:rPr>
                <w:rFonts w:ascii="Courier New" w:hAnsi="Courier New" w:cs="Courier New"/>
                <w:sz w:val="20"/>
                <w:szCs w:val="20"/>
              </w:rPr>
              <w:t xml:space="preserve"> = (int16_</w:t>
            </w:r>
            <w:proofErr w:type="gramStart"/>
            <w:r w:rsidRPr="003D1715">
              <w:rPr>
                <w:rFonts w:ascii="Courier New" w:hAnsi="Courier New" w:cs="Courier New"/>
                <w:sz w:val="20"/>
                <w:szCs w:val="20"/>
              </w:rPr>
              <w:t>t)</w:t>
            </w:r>
            <w:proofErr w:type="spellStart"/>
            <w:r w:rsidRPr="003D1715">
              <w:rPr>
                <w:rFonts w:ascii="Courier New" w:hAnsi="Courier New" w:cs="Courier New"/>
                <w:sz w:val="20"/>
                <w:szCs w:val="20"/>
              </w:rPr>
              <w:t>accel</w:t>
            </w:r>
            <w:proofErr w:type="gramEnd"/>
            <w:r w:rsidRPr="003D1715">
              <w:rPr>
                <w:rFonts w:ascii="Courier New" w:hAnsi="Courier New" w:cs="Courier New"/>
                <w:sz w:val="20"/>
                <w:szCs w:val="20"/>
              </w:rPr>
              <w:t>_y</w:t>
            </w:r>
            <w:proofErr w:type="spellEnd"/>
            <w:r w:rsidRPr="003D1715">
              <w:rPr>
                <w:rFonts w:ascii="Courier New" w:hAnsi="Courier New" w:cs="Courier New"/>
                <w:sz w:val="20"/>
                <w:szCs w:val="20"/>
              </w:rPr>
              <w:t>;</w:t>
            </w:r>
          </w:p>
          <w:p w14:paraId="73886DA0" w14:textId="4A44D266"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accel-&gt;</w:t>
            </w:r>
            <w:proofErr w:type="spellStart"/>
            <w:r w:rsidRPr="003D1715">
              <w:rPr>
                <w:rFonts w:ascii="Courier New" w:hAnsi="Courier New" w:cs="Courier New"/>
                <w:sz w:val="20"/>
                <w:szCs w:val="20"/>
              </w:rPr>
              <w:t>accel_z</w:t>
            </w:r>
            <w:proofErr w:type="spellEnd"/>
            <w:r w:rsidRPr="003D1715">
              <w:rPr>
                <w:rFonts w:ascii="Courier New" w:hAnsi="Courier New" w:cs="Courier New"/>
                <w:sz w:val="20"/>
                <w:szCs w:val="20"/>
              </w:rPr>
              <w:t xml:space="preserve"> = (int16_t)</w:t>
            </w:r>
            <w:proofErr w:type="spellStart"/>
            <w:r w:rsidRPr="003D1715">
              <w:rPr>
                <w:rFonts w:ascii="Courier New" w:hAnsi="Courier New" w:cs="Courier New"/>
                <w:sz w:val="20"/>
                <w:szCs w:val="20"/>
              </w:rPr>
              <w:t>accel_z</w:t>
            </w:r>
            <w:proofErr w:type="spellEnd"/>
            <w:r w:rsidRPr="003D1715">
              <w:rPr>
                <w:rFonts w:ascii="Courier New" w:hAnsi="Courier New" w:cs="Courier New"/>
                <w:sz w:val="20"/>
                <w:szCs w:val="20"/>
              </w:rPr>
              <w:t>;</w:t>
            </w:r>
          </w:p>
        </w:tc>
      </w:tr>
    </w:tbl>
    <w:p w14:paraId="7F3C17A2" w14:textId="77777777" w:rsidR="00DE6FF1" w:rsidRDefault="00DE6FF1" w:rsidP="003D1715">
      <w:pPr>
        <w:pStyle w:val="Text3"/>
        <w:jc w:val="both"/>
      </w:pPr>
    </w:p>
    <w:p w14:paraId="2269FA9E" w14:textId="50FDFB4D" w:rsidR="007A3E26" w:rsidRDefault="007A3E26" w:rsidP="007A3E26">
      <w:pPr>
        <w:pStyle w:val="Heading3"/>
      </w:pPr>
      <w:bookmarkStart w:id="35" w:name="_Toc118897505"/>
      <w:proofErr w:type="spellStart"/>
      <w:r>
        <w:t>IISDLPC.c</w:t>
      </w:r>
      <w:bookmarkEnd w:id="35"/>
      <w:proofErr w:type="spellEnd"/>
    </w:p>
    <w:p w14:paraId="3A9E8D7E" w14:textId="1E677EAF" w:rsidR="007A3E26" w:rsidRDefault="00F35165" w:rsidP="003D1715">
      <w:pPr>
        <w:pStyle w:val="Text3"/>
        <w:jc w:val="both"/>
      </w:pPr>
      <w:r>
        <w:t xml:space="preserve">The functions in </w:t>
      </w:r>
      <w:proofErr w:type="spellStart"/>
      <w:r w:rsidR="0016775F" w:rsidRPr="003D1715">
        <w:rPr>
          <w:rFonts w:ascii="Courier New" w:hAnsi="Courier New" w:cs="Courier New"/>
        </w:rPr>
        <w:t>IISDLPC.c</w:t>
      </w:r>
      <w:proofErr w:type="spellEnd"/>
      <w:r w:rsidR="0016775F">
        <w:t xml:space="preserve"> </w:t>
      </w:r>
      <w:proofErr w:type="gramStart"/>
      <w:r w:rsidR="0016775F">
        <w:t>makes</w:t>
      </w:r>
      <w:proofErr w:type="gramEnd"/>
      <w:r w:rsidR="007A3E26">
        <w:t xml:space="preserve"> use of the SSM to communicate with an IIS2DLPC.</w:t>
      </w:r>
      <w:r w:rsidR="004A78E0">
        <w:t xml:space="preserve"> This contains </w:t>
      </w:r>
      <w:r w:rsidR="003D1715">
        <w:t>f</w:t>
      </w:r>
      <w:r w:rsidR="004A78E0">
        <w:t xml:space="preserve">unctions for communicating with an IIS2DLPC 3-axis accelerometer using </w:t>
      </w:r>
      <w:r w:rsidR="003D1715">
        <w:t>SSM</w:t>
      </w:r>
      <w:r w:rsidR="004A78E0">
        <w:t>.</w:t>
      </w:r>
    </w:p>
    <w:p w14:paraId="218F69BB" w14:textId="0893C170" w:rsidR="004A78E0" w:rsidRDefault="004A78E0" w:rsidP="003D1715">
      <w:pPr>
        <w:pStyle w:val="Text3"/>
        <w:jc w:val="both"/>
      </w:pPr>
      <w:r w:rsidRPr="00DD523B">
        <w:rPr>
          <w:rFonts w:ascii="Courier New" w:hAnsi="Courier New" w:cs="Courier New"/>
        </w:rPr>
        <w:t>IIS2DLPC_init()</w:t>
      </w:r>
      <w:r>
        <w:t xml:space="preserve"> </w:t>
      </w:r>
      <w:r w:rsidR="003D1715">
        <w:t>i</w:t>
      </w:r>
      <w:r>
        <w:t xml:space="preserve">nitializes </w:t>
      </w:r>
      <w:r w:rsidR="003D1715">
        <w:t>SSM</w:t>
      </w:r>
      <w:r>
        <w:t xml:space="preserve"> for communication with an IIS2DLPC. This function sets up the supplied SPI options structure with values required</w:t>
      </w:r>
      <w:r w:rsidRPr="004A78E0">
        <w:t xml:space="preserve"> </w:t>
      </w:r>
      <w:r>
        <w:t>for communicating with an IIS2DLPC</w:t>
      </w:r>
      <w:r w:rsidR="003D1715">
        <w:t xml:space="preserve"> </w:t>
      </w:r>
      <w:r>
        <w:t xml:space="preserve">and initializes the </w:t>
      </w:r>
      <w:r w:rsidR="003D1715">
        <w:t>SSM</w:t>
      </w:r>
      <w:r>
        <w:t xml:space="preserve"> with the options structure.</w:t>
      </w:r>
    </w:p>
    <w:tbl>
      <w:tblPr>
        <w:tblStyle w:val="TableGrid"/>
        <w:tblW w:w="0" w:type="auto"/>
        <w:tblInd w:w="1800" w:type="dxa"/>
        <w:tblLook w:val="04A0" w:firstRow="1" w:lastRow="0" w:firstColumn="1" w:lastColumn="0" w:noHBand="0" w:noVBand="1"/>
      </w:tblPr>
      <w:tblGrid>
        <w:gridCol w:w="8900"/>
      </w:tblGrid>
      <w:tr w:rsidR="003D1715" w14:paraId="624699B2" w14:textId="77777777" w:rsidTr="003D1715">
        <w:tc>
          <w:tcPr>
            <w:tcW w:w="10700" w:type="dxa"/>
            <w:shd w:val="clear" w:color="auto" w:fill="DEEAF6" w:themeFill="accent5" w:themeFillTint="33"/>
          </w:tcPr>
          <w:p w14:paraId="003B86C2" w14:textId="58AB4364"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datalen</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16;</w:t>
            </w:r>
            <w:proofErr w:type="gramEnd"/>
          </w:p>
          <w:p w14:paraId="06AD71C9" w14:textId="6474B583"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shiftdir_tx</w:t>
            </w:r>
            <w:proofErr w:type="spellEnd"/>
            <w:r w:rsidRPr="003D1715">
              <w:rPr>
                <w:rFonts w:ascii="Courier New" w:hAnsi="Courier New" w:cs="Courier New"/>
                <w:sz w:val="20"/>
                <w:szCs w:val="20"/>
              </w:rPr>
              <w:t xml:space="preserve"> = MSB_</w:t>
            </w:r>
            <w:proofErr w:type="gramStart"/>
            <w:r w:rsidRPr="003D1715">
              <w:rPr>
                <w:rFonts w:ascii="Courier New" w:hAnsi="Courier New" w:cs="Courier New"/>
                <w:sz w:val="20"/>
                <w:szCs w:val="20"/>
              </w:rPr>
              <w:t>FIRST;</w:t>
            </w:r>
            <w:proofErr w:type="gramEnd"/>
          </w:p>
          <w:p w14:paraId="46F2CD10" w14:textId="596C5A60"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shiftdir_rx</w:t>
            </w:r>
            <w:proofErr w:type="spellEnd"/>
            <w:r w:rsidRPr="003D1715">
              <w:rPr>
                <w:rFonts w:ascii="Courier New" w:hAnsi="Courier New" w:cs="Courier New"/>
                <w:sz w:val="20"/>
                <w:szCs w:val="20"/>
              </w:rPr>
              <w:t xml:space="preserve"> = MSB_</w:t>
            </w:r>
            <w:proofErr w:type="gramStart"/>
            <w:r w:rsidRPr="003D1715">
              <w:rPr>
                <w:rFonts w:ascii="Courier New" w:hAnsi="Courier New" w:cs="Courier New"/>
                <w:sz w:val="20"/>
                <w:szCs w:val="20"/>
              </w:rPr>
              <w:t>FIRST;</w:t>
            </w:r>
            <w:proofErr w:type="gramEnd"/>
          </w:p>
          <w:p w14:paraId="6BB1CAFF" w14:textId="6633C1A2"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clk_phase</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0;</w:t>
            </w:r>
            <w:proofErr w:type="gramEnd"/>
          </w:p>
          <w:p w14:paraId="1EC594A5" w14:textId="0BD617CE"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clk_pol</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1;</w:t>
            </w:r>
            <w:proofErr w:type="gramEnd"/>
          </w:p>
          <w:p w14:paraId="1CE44919" w14:textId="5CD1CD26"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cs_en</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true;</w:t>
            </w:r>
            <w:proofErr w:type="gramEnd"/>
          </w:p>
          <w:p w14:paraId="7CD4FEAC" w14:textId="77777777" w:rsidR="003D1715" w:rsidRPr="003D1715" w:rsidRDefault="003D1715" w:rsidP="003D1715">
            <w:pPr>
              <w:pStyle w:val="Text3"/>
              <w:spacing w:line="480" w:lineRule="auto"/>
              <w:ind w:left="0"/>
              <w:jc w:val="both"/>
              <w:rPr>
                <w:rFonts w:ascii="Courier New" w:hAnsi="Courier New" w:cs="Courier New"/>
                <w:sz w:val="20"/>
                <w:szCs w:val="20"/>
              </w:rPr>
            </w:pPr>
          </w:p>
          <w:p w14:paraId="123B0E57" w14:textId="1B6AD43A"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clk_pin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clk_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7EA1CAD6" w14:textId="45443BFA"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mosi_pin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mosi_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1FEF6C87" w14:textId="2F316E66"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miso_pin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miso_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3F234964" w14:textId="62D25330"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cs_pin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cs_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47C34CB5" w14:textId="77777777" w:rsidR="003D1715" w:rsidRPr="003D1715" w:rsidRDefault="003D1715" w:rsidP="003D1715">
            <w:pPr>
              <w:pStyle w:val="Text3"/>
              <w:spacing w:line="480" w:lineRule="auto"/>
              <w:ind w:left="0"/>
              <w:jc w:val="both"/>
              <w:rPr>
                <w:rFonts w:ascii="Courier New" w:hAnsi="Courier New" w:cs="Courier New"/>
                <w:sz w:val="20"/>
                <w:szCs w:val="20"/>
              </w:rPr>
            </w:pPr>
          </w:p>
          <w:p w14:paraId="2A628B41" w14:textId="10B3F99C"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t_clk_setup</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21850BBD" w14:textId="02BDD15F"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t_clk_hold</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0820244F" w14:textId="45086C07"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t_cs_clk</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541DAB96" w14:textId="17D3C9B1"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t_xfer_dly</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68A02209" w14:textId="594BC5E0"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return </w:t>
            </w:r>
            <w:proofErr w:type="spellStart"/>
            <w:r w:rsidRPr="003D1715">
              <w:rPr>
                <w:rFonts w:ascii="Courier New" w:hAnsi="Courier New" w:cs="Courier New"/>
                <w:sz w:val="20"/>
                <w:szCs w:val="20"/>
              </w:rPr>
              <w:t>spi_init</w:t>
            </w:r>
            <w:proofErr w:type="spellEnd"/>
            <w:r w:rsidRPr="003D1715">
              <w:rPr>
                <w:rFonts w:ascii="Courier New" w:hAnsi="Courier New" w:cs="Courier New"/>
                <w:sz w:val="20"/>
                <w:szCs w:val="20"/>
              </w:rPr>
              <w:t>(</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w:t>
            </w:r>
          </w:p>
        </w:tc>
      </w:tr>
    </w:tbl>
    <w:p w14:paraId="15D4E054" w14:textId="6CEE7BA6" w:rsidR="004A78E0" w:rsidRDefault="00BF57AF" w:rsidP="00DE6FF1">
      <w:pPr>
        <w:pStyle w:val="Text3"/>
      </w:pPr>
      <w:r w:rsidRPr="00DD523B">
        <w:rPr>
          <w:rFonts w:ascii="Courier New" w:hAnsi="Courier New" w:cs="Courier New"/>
        </w:rPr>
        <w:lastRenderedPageBreak/>
        <w:t>IIS2DLPC_destroy()</w:t>
      </w:r>
      <w:r w:rsidR="003D1715">
        <w:rPr>
          <w:rFonts w:ascii="Courier New" w:hAnsi="Courier New" w:cs="Courier New"/>
        </w:rPr>
        <w:t xml:space="preserve"> </w:t>
      </w:r>
      <w:r>
        <w:t>clean</w:t>
      </w:r>
      <w:r w:rsidR="00711CD1">
        <w:t>s</w:t>
      </w:r>
      <w:r>
        <w:t xml:space="preserve"> the resources (GPIOs) allocated by </w:t>
      </w:r>
      <w:r w:rsidRPr="00E44B08">
        <w:rPr>
          <w:rFonts w:ascii="Courier New" w:hAnsi="Courier New" w:cs="Courier New"/>
        </w:rPr>
        <w:t>IIS2DLPC_init</w:t>
      </w:r>
      <w:r w:rsidR="007700BD">
        <w:rPr>
          <w:rFonts w:ascii="Courier New" w:hAnsi="Courier New" w:cs="Courier New"/>
        </w:rPr>
        <w:t>()</w:t>
      </w:r>
      <w:r>
        <w:t>.</w:t>
      </w:r>
      <w:r w:rsidR="003D1715">
        <w:t xml:space="preserve"> </w:t>
      </w:r>
      <w:r w:rsidRPr="00DD523B">
        <w:rPr>
          <w:rFonts w:ascii="Courier New" w:hAnsi="Courier New" w:cs="Courier New"/>
        </w:rPr>
        <w:t>IIS2DLPC_read8()</w:t>
      </w:r>
      <w:r>
        <w:t xml:space="preserve"> </w:t>
      </w:r>
      <w:r w:rsidR="007700BD">
        <w:t>r</w:t>
      </w:r>
      <w:r>
        <w:t>eads a byte from the IIS2DLPC device at a given address.</w:t>
      </w:r>
    </w:p>
    <w:tbl>
      <w:tblPr>
        <w:tblStyle w:val="TableGrid"/>
        <w:tblW w:w="0" w:type="auto"/>
        <w:tblInd w:w="1800" w:type="dxa"/>
        <w:tblLook w:val="04A0" w:firstRow="1" w:lastRow="0" w:firstColumn="1" w:lastColumn="0" w:noHBand="0" w:noVBand="1"/>
      </w:tblPr>
      <w:tblGrid>
        <w:gridCol w:w="8900"/>
      </w:tblGrid>
      <w:tr w:rsidR="003D1715" w14:paraId="1E7E5C10" w14:textId="77777777" w:rsidTr="003D1715">
        <w:tc>
          <w:tcPr>
            <w:tcW w:w="10700" w:type="dxa"/>
            <w:shd w:val="clear" w:color="auto" w:fill="DEEAF6" w:themeFill="accent5" w:themeFillTint="33"/>
          </w:tcPr>
          <w:p w14:paraId="72759B2A" w14:textId="77777777"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uint16_t </w:t>
            </w:r>
            <w:proofErr w:type="spellStart"/>
            <w:r w:rsidRPr="003D1715">
              <w:rPr>
                <w:rFonts w:ascii="Courier New" w:hAnsi="Courier New" w:cs="Courier New"/>
                <w:sz w:val="20"/>
                <w:szCs w:val="20"/>
              </w:rPr>
              <w:t>data_rx</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0;</w:t>
            </w:r>
            <w:proofErr w:type="gramEnd"/>
          </w:p>
          <w:p w14:paraId="24CE840F" w14:textId="77777777"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data_rx</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spi_</w:t>
            </w:r>
            <w:proofErr w:type="gramStart"/>
            <w:r w:rsidRPr="003D1715">
              <w:rPr>
                <w:rFonts w:ascii="Courier New" w:hAnsi="Courier New" w:cs="Courier New"/>
                <w:sz w:val="20"/>
                <w:szCs w:val="20"/>
              </w:rPr>
              <w:t>xfer</w:t>
            </w:r>
            <w:proofErr w:type="spellEnd"/>
            <w:r w:rsidRPr="003D1715">
              <w:rPr>
                <w:rFonts w:ascii="Courier New" w:hAnsi="Courier New" w:cs="Courier New"/>
                <w:sz w:val="20"/>
                <w:szCs w:val="20"/>
              </w:rPr>
              <w:t>(</w:t>
            </w:r>
            <w:proofErr w:type="spellStart"/>
            <w:proofErr w:type="gramEnd"/>
            <w:r w:rsidRPr="003D1715">
              <w:rPr>
                <w:rFonts w:ascii="Courier New" w:hAnsi="Courier New" w:cs="Courier New"/>
                <w:sz w:val="20"/>
                <w:szCs w:val="20"/>
              </w:rPr>
              <w:t>spiopts</w:t>
            </w:r>
            <w:proofErr w:type="spellEnd"/>
            <w:r w:rsidRPr="003D1715">
              <w:rPr>
                <w:rFonts w:ascii="Courier New" w:hAnsi="Courier New" w:cs="Courier New"/>
                <w:sz w:val="20"/>
                <w:szCs w:val="20"/>
              </w:rPr>
              <w:t>, 0x8000 | (uint16_t)(</w:t>
            </w:r>
            <w:proofErr w:type="spellStart"/>
            <w:r w:rsidRPr="003D1715">
              <w:rPr>
                <w:rFonts w:ascii="Courier New" w:hAnsi="Courier New" w:cs="Courier New"/>
                <w:sz w:val="20"/>
                <w:szCs w:val="20"/>
              </w:rPr>
              <w:t>addr</w:t>
            </w:r>
            <w:proofErr w:type="spellEnd"/>
            <w:r w:rsidRPr="003D1715">
              <w:rPr>
                <w:rFonts w:ascii="Courier New" w:hAnsi="Courier New" w:cs="Courier New"/>
                <w:sz w:val="20"/>
                <w:szCs w:val="20"/>
              </w:rPr>
              <w:t xml:space="preserve"> &amp; 0x7F) &lt;&lt; 8);</w:t>
            </w:r>
          </w:p>
          <w:p w14:paraId="35873162" w14:textId="21ACF936"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return </w:t>
            </w:r>
            <w:proofErr w:type="spellStart"/>
            <w:r w:rsidRPr="003D1715">
              <w:rPr>
                <w:rFonts w:ascii="Courier New" w:hAnsi="Courier New" w:cs="Courier New"/>
                <w:sz w:val="20"/>
                <w:szCs w:val="20"/>
              </w:rPr>
              <w:t>data_rx</w:t>
            </w:r>
            <w:proofErr w:type="spellEnd"/>
            <w:r w:rsidRPr="003D1715">
              <w:rPr>
                <w:rFonts w:ascii="Courier New" w:hAnsi="Courier New" w:cs="Courier New"/>
                <w:sz w:val="20"/>
                <w:szCs w:val="20"/>
              </w:rPr>
              <w:t xml:space="preserve"> &amp; 0xFF;</w:t>
            </w:r>
          </w:p>
        </w:tc>
      </w:tr>
    </w:tbl>
    <w:p w14:paraId="7492C0BC" w14:textId="77777777" w:rsidR="003D1715" w:rsidRDefault="003D1715" w:rsidP="003D1715">
      <w:pPr>
        <w:pStyle w:val="Text3"/>
        <w:jc w:val="both"/>
      </w:pPr>
    </w:p>
    <w:p w14:paraId="55CB33BD" w14:textId="3AA9F5F0" w:rsidR="004A78E0" w:rsidRDefault="00BF57AF" w:rsidP="003D1715">
      <w:pPr>
        <w:pStyle w:val="Text3"/>
        <w:jc w:val="both"/>
      </w:pPr>
      <w:r w:rsidRPr="00DD523B">
        <w:rPr>
          <w:rFonts w:ascii="Courier New" w:hAnsi="Courier New" w:cs="Courier New"/>
        </w:rPr>
        <w:t>IIS2DLPC_write8</w:t>
      </w:r>
      <w:r w:rsidR="00E61C95" w:rsidRPr="00DD523B">
        <w:rPr>
          <w:rFonts w:ascii="Courier New" w:hAnsi="Courier New" w:cs="Courier New"/>
        </w:rPr>
        <w:t>()</w:t>
      </w:r>
      <w:r w:rsidR="00E61C95">
        <w:t xml:space="preserve"> </w:t>
      </w:r>
      <w:r w:rsidR="00711CD1">
        <w:t>w</w:t>
      </w:r>
      <w:r w:rsidR="00E61C95">
        <w:t>rites</w:t>
      </w:r>
      <w:r>
        <w:t xml:space="preserve"> a byte to the IIS2DLPC device at a given address.</w:t>
      </w:r>
    </w:p>
    <w:tbl>
      <w:tblPr>
        <w:tblStyle w:val="TableGrid"/>
        <w:tblW w:w="0" w:type="auto"/>
        <w:tblInd w:w="1800" w:type="dxa"/>
        <w:tblLook w:val="04A0" w:firstRow="1" w:lastRow="0" w:firstColumn="1" w:lastColumn="0" w:noHBand="0" w:noVBand="1"/>
      </w:tblPr>
      <w:tblGrid>
        <w:gridCol w:w="8900"/>
      </w:tblGrid>
      <w:tr w:rsidR="003D1715" w14:paraId="5915B279" w14:textId="77777777" w:rsidTr="003D1715">
        <w:tc>
          <w:tcPr>
            <w:tcW w:w="10700" w:type="dxa"/>
            <w:shd w:val="clear" w:color="auto" w:fill="DEEAF6" w:themeFill="accent5" w:themeFillTint="33"/>
          </w:tcPr>
          <w:p w14:paraId="328FFE25" w14:textId="2B993AB6"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spi_xfer</w:t>
            </w:r>
            <w:proofErr w:type="spellEnd"/>
            <w:r w:rsidRPr="003D1715">
              <w:rPr>
                <w:rFonts w:ascii="Courier New" w:hAnsi="Courier New" w:cs="Courier New"/>
                <w:sz w:val="20"/>
                <w:szCs w:val="20"/>
              </w:rPr>
              <w:t>(</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(uint16_t)(</w:t>
            </w:r>
            <w:proofErr w:type="spellStart"/>
            <w:r w:rsidRPr="003D1715">
              <w:rPr>
                <w:rFonts w:ascii="Courier New" w:hAnsi="Courier New" w:cs="Courier New"/>
                <w:sz w:val="20"/>
                <w:szCs w:val="20"/>
              </w:rPr>
              <w:t>addr</w:t>
            </w:r>
            <w:proofErr w:type="spellEnd"/>
            <w:r w:rsidRPr="003D1715">
              <w:rPr>
                <w:rFonts w:ascii="Courier New" w:hAnsi="Courier New" w:cs="Courier New"/>
                <w:sz w:val="20"/>
                <w:szCs w:val="20"/>
              </w:rPr>
              <w:t xml:space="preserve"> &amp; 0x7F) &lt;&lt; 8 | data);</w:t>
            </w:r>
          </w:p>
        </w:tc>
      </w:tr>
    </w:tbl>
    <w:p w14:paraId="163E4B15" w14:textId="0D7824BB" w:rsidR="003D1715" w:rsidRDefault="003D1715" w:rsidP="003D1715">
      <w:pPr>
        <w:pStyle w:val="Text3"/>
        <w:jc w:val="both"/>
      </w:pPr>
    </w:p>
    <w:p w14:paraId="5525E04A" w14:textId="77777777" w:rsidR="00DE6FF1" w:rsidRDefault="00DE6FF1" w:rsidP="003D1715">
      <w:pPr>
        <w:pStyle w:val="Text3"/>
        <w:jc w:val="both"/>
      </w:pPr>
    </w:p>
    <w:p w14:paraId="6217CDA8" w14:textId="31FBC2B9" w:rsidR="00EC04C3" w:rsidRDefault="007A3E26" w:rsidP="007A3E26">
      <w:pPr>
        <w:pStyle w:val="Heading3"/>
      </w:pPr>
      <w:bookmarkStart w:id="36" w:name="_Toc118897506"/>
      <w:proofErr w:type="spellStart"/>
      <w:r>
        <w:t>IISDLPC.h</w:t>
      </w:r>
      <w:bookmarkEnd w:id="36"/>
      <w:proofErr w:type="spellEnd"/>
    </w:p>
    <w:p w14:paraId="79D0C125" w14:textId="0163F841" w:rsidR="007A3E26" w:rsidRPr="004F1391" w:rsidRDefault="007A3E26" w:rsidP="003D1715">
      <w:pPr>
        <w:pStyle w:val="Text3"/>
        <w:jc w:val="both"/>
      </w:pPr>
      <w:r w:rsidRPr="004F1391">
        <w:rPr>
          <w:rFonts w:ascii="Courier New" w:hAnsi="Courier New" w:cs="Courier New"/>
        </w:rPr>
        <w:t>IIS2DLPC_init</w:t>
      </w:r>
      <w:r w:rsidR="006D45F7">
        <w:rPr>
          <w:rFonts w:ascii="Courier New" w:hAnsi="Courier New" w:cs="Courier New"/>
        </w:rPr>
        <w:t>()</w:t>
      </w:r>
      <w:r w:rsidRPr="004F1391">
        <w:t xml:space="preserve"> initializes </w:t>
      </w:r>
      <w:proofErr w:type="spellStart"/>
      <w:r w:rsidRPr="004F1391">
        <w:rPr>
          <w:rFonts w:ascii="Courier New" w:hAnsi="Courier New" w:cs="Courier New"/>
        </w:rPr>
        <w:t>spiopts_t</w:t>
      </w:r>
      <w:proofErr w:type="spellEnd"/>
      <w:r w:rsidRPr="004F1391">
        <w:t xml:space="preserve"> structure with the options required for communicati</w:t>
      </w:r>
      <w:r w:rsidR="00C77CFA">
        <w:t>ng</w:t>
      </w:r>
      <w:r w:rsidRPr="004F1391">
        <w:t xml:space="preserve"> with an IIS2DLPC</w:t>
      </w:r>
      <w:r w:rsidR="00752096">
        <w:t xml:space="preserve"> device</w:t>
      </w:r>
      <w:r w:rsidRPr="004F1391">
        <w:t>.  It has parameters for GPIO pin numbers to be used for SPI signals, which are registered in the structure.</w:t>
      </w:r>
      <w:r w:rsidR="003D1715">
        <w:t xml:space="preserve"> </w:t>
      </w:r>
      <w:r w:rsidRPr="004F1391">
        <w:t xml:space="preserve">After initializing the structure, this function calls </w:t>
      </w:r>
      <w:proofErr w:type="spellStart"/>
      <w:r w:rsidRPr="004F1391">
        <w:rPr>
          <w:rFonts w:ascii="Courier New" w:hAnsi="Courier New" w:cs="Courier New"/>
        </w:rPr>
        <w:t>spi_init</w:t>
      </w:r>
      <w:proofErr w:type="spellEnd"/>
      <w:r w:rsidR="00C75DD7">
        <w:rPr>
          <w:rFonts w:ascii="Courier New" w:hAnsi="Courier New" w:cs="Courier New"/>
        </w:rPr>
        <w:t>()</w:t>
      </w:r>
      <w:r w:rsidRPr="004F1391">
        <w:t xml:space="preserve"> to initialize the SSM.</w:t>
      </w:r>
    </w:p>
    <w:p w14:paraId="588E9AB5" w14:textId="4FB56AAA" w:rsidR="007A3E26" w:rsidRPr="004F1391" w:rsidRDefault="007A3E26" w:rsidP="003D1715">
      <w:pPr>
        <w:pStyle w:val="Text3"/>
        <w:jc w:val="both"/>
      </w:pPr>
      <w:r w:rsidRPr="004F1391">
        <w:rPr>
          <w:rFonts w:ascii="Courier New" w:hAnsi="Courier New" w:cs="Courier New"/>
        </w:rPr>
        <w:t>IIS2DLPC_read8</w:t>
      </w:r>
      <w:r w:rsidR="00F369FD">
        <w:rPr>
          <w:rFonts w:ascii="Courier New" w:hAnsi="Courier New" w:cs="Courier New"/>
        </w:rPr>
        <w:t>()</w:t>
      </w:r>
      <w:r w:rsidRPr="004F1391">
        <w:t xml:space="preserve"> reads the value of an IIS2DLPC register at a given address and returns the data.</w:t>
      </w:r>
      <w:r w:rsidR="003D1715">
        <w:t xml:space="preserve"> </w:t>
      </w:r>
      <w:r w:rsidRPr="004F1391">
        <w:t>This function must be passed a</w:t>
      </w:r>
      <w:r w:rsidR="003D1715">
        <w:t>s a</w:t>
      </w:r>
      <w:r w:rsidRPr="004F1391">
        <w:t xml:space="preserve"> pointer to </w:t>
      </w:r>
      <w:proofErr w:type="spellStart"/>
      <w:r w:rsidRPr="004F1391">
        <w:rPr>
          <w:rFonts w:ascii="Courier New" w:hAnsi="Courier New" w:cs="Courier New"/>
        </w:rPr>
        <w:t>spiopts_t</w:t>
      </w:r>
      <w:proofErr w:type="spellEnd"/>
      <w:r w:rsidRPr="004F1391">
        <w:t xml:space="preserve"> structure previously initialized with </w:t>
      </w:r>
      <w:r w:rsidRPr="004F1391">
        <w:rPr>
          <w:rFonts w:ascii="Courier New" w:hAnsi="Courier New" w:cs="Courier New"/>
        </w:rPr>
        <w:t>IIS2DLPC_init</w:t>
      </w:r>
      <w:r w:rsidR="007C08A5">
        <w:rPr>
          <w:rFonts w:ascii="Courier New" w:hAnsi="Courier New" w:cs="Courier New"/>
        </w:rPr>
        <w:t>()</w:t>
      </w:r>
      <w:r w:rsidRPr="004F1391">
        <w:t>.</w:t>
      </w:r>
    </w:p>
    <w:p w14:paraId="71D1EBBD" w14:textId="0D7B9F70" w:rsidR="007A3E26" w:rsidRPr="004F1391" w:rsidRDefault="007A3E26" w:rsidP="003D1715">
      <w:pPr>
        <w:pStyle w:val="Text3"/>
        <w:jc w:val="both"/>
      </w:pPr>
      <w:r w:rsidRPr="004F1391">
        <w:rPr>
          <w:rFonts w:ascii="Courier New" w:hAnsi="Courier New" w:cs="Courier New"/>
        </w:rPr>
        <w:t>IIS2DLPC_write8</w:t>
      </w:r>
      <w:r w:rsidR="00364D98">
        <w:rPr>
          <w:rFonts w:ascii="Courier New" w:hAnsi="Courier New" w:cs="Courier New"/>
        </w:rPr>
        <w:t>()</w:t>
      </w:r>
      <w:r w:rsidRPr="004F1391">
        <w:t xml:space="preserve"> writes a value to an IIS2DLPC register at a given address.  This function must be passed a</w:t>
      </w:r>
      <w:r w:rsidR="003D1715">
        <w:t>s a</w:t>
      </w:r>
      <w:r w:rsidRPr="004F1391">
        <w:t xml:space="preserve"> pointer to </w:t>
      </w:r>
      <w:proofErr w:type="spellStart"/>
      <w:r w:rsidRPr="004F1391">
        <w:rPr>
          <w:rFonts w:ascii="Courier New" w:hAnsi="Courier New" w:cs="Courier New"/>
        </w:rPr>
        <w:t>spiopts_t</w:t>
      </w:r>
      <w:proofErr w:type="spellEnd"/>
      <w:r w:rsidRPr="004F1391">
        <w:t xml:space="preserve"> structure previously initialized with </w:t>
      </w:r>
      <w:r w:rsidRPr="004F1391">
        <w:rPr>
          <w:rFonts w:ascii="Courier New" w:hAnsi="Courier New" w:cs="Courier New"/>
        </w:rPr>
        <w:t>IIS2DLPC_init</w:t>
      </w:r>
      <w:r w:rsidR="00364D98">
        <w:rPr>
          <w:rFonts w:ascii="Courier New" w:hAnsi="Courier New" w:cs="Courier New"/>
        </w:rPr>
        <w:t>()</w:t>
      </w:r>
      <w:r w:rsidRPr="004F1391">
        <w:t>.</w:t>
      </w:r>
    </w:p>
    <w:p w14:paraId="1D4DB7A2" w14:textId="7DC9D1EC" w:rsidR="007A3E26" w:rsidRDefault="007A3E26" w:rsidP="00DE6FF1">
      <w:pPr>
        <w:pStyle w:val="Text3"/>
      </w:pPr>
      <w:r w:rsidRPr="004F1391">
        <w:rPr>
          <w:rFonts w:ascii="Courier New" w:hAnsi="Courier New" w:cs="Courier New"/>
        </w:rPr>
        <w:t>IIS2DLPC_destroy</w:t>
      </w:r>
      <w:r w:rsidR="000769B2">
        <w:rPr>
          <w:rFonts w:ascii="Courier New" w:hAnsi="Courier New" w:cs="Courier New"/>
        </w:rPr>
        <w:t>()</w:t>
      </w:r>
      <w:r w:rsidRPr="004F1391">
        <w:t xml:space="preserve"> frees </w:t>
      </w:r>
      <w:r w:rsidR="000769B2">
        <w:t xml:space="preserve">the </w:t>
      </w:r>
      <w:r w:rsidRPr="004F1391">
        <w:t xml:space="preserve">resources previously allocated by </w:t>
      </w:r>
      <w:r w:rsidRPr="004F1391">
        <w:rPr>
          <w:rFonts w:ascii="Courier New" w:hAnsi="Courier New" w:cs="Courier New"/>
        </w:rPr>
        <w:t>IIS2DLPC_init</w:t>
      </w:r>
      <w:r w:rsidR="000769B2">
        <w:rPr>
          <w:rFonts w:ascii="Courier New" w:hAnsi="Courier New" w:cs="Courier New"/>
        </w:rPr>
        <w:t>()</w:t>
      </w:r>
      <w:r w:rsidRPr="004F1391">
        <w:t xml:space="preserve"> after</w:t>
      </w:r>
      <w:r w:rsidR="000769B2">
        <w:t xml:space="preserve"> the</w:t>
      </w:r>
      <w:r w:rsidRPr="004F1391">
        <w:t xml:space="preserve"> communication with the device is complete.</w:t>
      </w:r>
    </w:p>
    <w:p w14:paraId="32E1FB10" w14:textId="77777777" w:rsidR="006E3C34" w:rsidRDefault="006E3C34" w:rsidP="006E3C34">
      <w:pPr>
        <w:rPr>
          <w:rFonts w:ascii="Courier New" w:hAnsi="Courier New" w:cs="Courier New"/>
        </w:rPr>
      </w:pPr>
      <w:r>
        <w:rPr>
          <w:rFonts w:ascii="Courier New" w:hAnsi="Courier New" w:cs="Courier New"/>
        </w:rPr>
        <w:br w:type="page"/>
      </w:r>
    </w:p>
    <w:p w14:paraId="48B70A43" w14:textId="22696E94" w:rsidR="001D3703" w:rsidRDefault="001D3703" w:rsidP="006E3C34">
      <w:pPr>
        <w:pStyle w:val="Heading1"/>
      </w:pPr>
      <w:bookmarkStart w:id="37" w:name="_Toc118897507"/>
      <w:r>
        <w:lastRenderedPageBreak/>
        <w:t xml:space="preserve">SPI </w:t>
      </w:r>
      <w:r w:rsidR="00AF121A">
        <w:t>T</w:t>
      </w:r>
      <w:r>
        <w:t>hroughput</w:t>
      </w:r>
      <w:bookmarkEnd w:id="37"/>
    </w:p>
    <w:p w14:paraId="5A3E550B" w14:textId="4D70DE09" w:rsidR="001D3703" w:rsidRPr="00AF121A" w:rsidRDefault="001D3703" w:rsidP="00AF121A">
      <w:pPr>
        <w:pBdr>
          <w:top w:val="nil"/>
          <w:left w:val="nil"/>
          <w:bottom w:val="nil"/>
          <w:right w:val="nil"/>
          <w:between w:val="nil"/>
          <w:bar w:val="nil"/>
        </w:pBdr>
        <w:spacing w:after="0" w:line="276" w:lineRule="auto"/>
        <w:jc w:val="both"/>
      </w:pPr>
      <w:r w:rsidRPr="00AF121A">
        <w:t xml:space="preserve">The </w:t>
      </w:r>
      <w:r w:rsidR="00016A74" w:rsidRPr="00AF121A">
        <w:t xml:space="preserve">sample application </w:t>
      </w:r>
      <w:r w:rsidR="00AD7CE3" w:rsidRPr="00AF121A">
        <w:t>(</w:t>
      </w:r>
      <w:proofErr w:type="spellStart"/>
      <w:r w:rsidR="00016A74" w:rsidRPr="00AF121A">
        <w:rPr>
          <w:rFonts w:ascii="Courier New" w:hAnsi="Courier New" w:cs="Courier New"/>
        </w:rPr>
        <w:t>spi_throughput.c</w:t>
      </w:r>
      <w:proofErr w:type="spellEnd"/>
      <w:r w:rsidR="00AD7CE3" w:rsidRPr="00AF121A">
        <w:rPr>
          <w:rFonts w:ascii="Courier New" w:hAnsi="Courier New" w:cs="Courier New"/>
        </w:rPr>
        <w:t>)</w:t>
      </w:r>
      <w:r w:rsidR="00016A74" w:rsidRPr="00AF121A">
        <w:t xml:space="preserve"> demonstrates the SPI throughput measurement</w:t>
      </w:r>
      <w:r w:rsidRPr="00AF121A">
        <w:t xml:space="preserve">. </w:t>
      </w:r>
    </w:p>
    <w:p w14:paraId="52544C90" w14:textId="5145D93D" w:rsidR="00735513" w:rsidRPr="00AF121A" w:rsidRDefault="00016A74" w:rsidP="00AF121A">
      <w:pPr>
        <w:pBdr>
          <w:top w:val="nil"/>
          <w:left w:val="nil"/>
          <w:bottom w:val="nil"/>
          <w:right w:val="nil"/>
          <w:between w:val="nil"/>
          <w:bar w:val="nil"/>
        </w:pBdr>
        <w:spacing w:after="0" w:line="276" w:lineRule="auto"/>
        <w:jc w:val="both"/>
        <w:rPr>
          <w:rStyle w:val="HTMLCode"/>
          <w:rFonts w:eastAsiaTheme="minorHAnsi" w:cstheme="minorHAnsi"/>
          <w:sz w:val="24"/>
          <w:szCs w:val="24"/>
        </w:rPr>
      </w:pPr>
      <w:r w:rsidRPr="00AF121A">
        <w:t>This application transfer</w:t>
      </w:r>
      <w:r w:rsidR="00AF121A" w:rsidRPr="00AF121A">
        <w:t>s</w:t>
      </w:r>
      <w:r w:rsidRPr="00AF121A">
        <w:t xml:space="preserve"> </w:t>
      </w:r>
      <w:r w:rsidR="0024052A" w:rsidRPr="00AF121A">
        <w:t xml:space="preserve">address and </w:t>
      </w:r>
      <w:r w:rsidRPr="00AF121A">
        <w:t xml:space="preserve">data bytes over </w:t>
      </w:r>
      <w:r w:rsidR="0024052A" w:rsidRPr="00AF121A">
        <w:t xml:space="preserve">the </w:t>
      </w:r>
      <w:r w:rsidRPr="00AF121A">
        <w:t xml:space="preserve">SPI interface. Each iteration transfers 1 R/W bit, 7 address bits, and data bits available in </w:t>
      </w:r>
      <w:r w:rsidR="0024052A" w:rsidRPr="00AF121A">
        <w:t xml:space="preserve">the </w:t>
      </w:r>
      <w:r w:rsidRPr="00AF121A">
        <w:rPr>
          <w:rStyle w:val="HTMLCode"/>
          <w:rFonts w:eastAsiaTheme="minorHAnsi"/>
          <w:sz w:val="24"/>
          <w:szCs w:val="24"/>
        </w:rPr>
        <w:t xml:space="preserve">RX_BUF_SZ </w:t>
      </w:r>
      <w:r w:rsidRPr="00AF121A">
        <w:rPr>
          <w:rStyle w:val="HTMLCode"/>
          <w:rFonts w:asciiTheme="minorHAnsi" w:eastAsiaTheme="minorHAnsi" w:hAnsiTheme="minorHAnsi" w:cstheme="minorHAnsi"/>
          <w:sz w:val="24"/>
          <w:szCs w:val="24"/>
        </w:rPr>
        <w:t>buffer.</w:t>
      </w:r>
      <w:r w:rsidR="00F1342B" w:rsidRPr="00AF121A">
        <w:rPr>
          <w:rStyle w:val="HTMLCode"/>
          <w:rFonts w:asciiTheme="minorHAnsi" w:eastAsiaTheme="minorHAnsi" w:hAnsiTheme="minorHAnsi" w:cstheme="minorHAnsi"/>
          <w:sz w:val="24"/>
          <w:szCs w:val="24"/>
        </w:rPr>
        <w:t xml:space="preserve"> After running the throughput test</w:t>
      </w:r>
      <w:r w:rsidR="002A1BAD" w:rsidRPr="00AF121A">
        <w:rPr>
          <w:rStyle w:val="HTMLCode"/>
          <w:rFonts w:asciiTheme="minorHAnsi" w:eastAsiaTheme="minorHAnsi" w:hAnsiTheme="minorHAnsi" w:cstheme="minorHAnsi"/>
          <w:sz w:val="24"/>
          <w:szCs w:val="24"/>
        </w:rPr>
        <w:t>,</w:t>
      </w:r>
      <w:r w:rsidR="00F1342B" w:rsidRPr="00AF121A">
        <w:rPr>
          <w:rStyle w:val="HTMLCode"/>
          <w:rFonts w:asciiTheme="minorHAnsi" w:eastAsiaTheme="minorHAnsi" w:hAnsiTheme="minorHAnsi" w:cstheme="minorHAnsi"/>
          <w:sz w:val="24"/>
          <w:szCs w:val="24"/>
        </w:rPr>
        <w:t xml:space="preserve"> the application prints the </w:t>
      </w:r>
      <w:r w:rsidR="00EA5A2E" w:rsidRPr="00AF121A">
        <w:rPr>
          <w:rStyle w:val="HTMLCode"/>
          <w:rFonts w:asciiTheme="minorHAnsi" w:eastAsiaTheme="minorHAnsi" w:hAnsiTheme="minorHAnsi" w:cstheme="minorHAnsi"/>
          <w:sz w:val="24"/>
          <w:szCs w:val="24"/>
        </w:rPr>
        <w:t>throughput (</w:t>
      </w:r>
      <w:r w:rsidR="002A1BAD" w:rsidRPr="00AF121A">
        <w:rPr>
          <w:rStyle w:val="HTMLCode"/>
          <w:rFonts w:asciiTheme="minorHAnsi" w:eastAsiaTheme="minorHAnsi" w:hAnsiTheme="minorHAnsi" w:cstheme="minorHAnsi"/>
          <w:sz w:val="24"/>
          <w:szCs w:val="24"/>
        </w:rPr>
        <w:t xml:space="preserve">in </w:t>
      </w:r>
      <w:r w:rsidR="00F1342B" w:rsidRPr="00AF121A">
        <w:rPr>
          <w:rStyle w:val="HTMLCode"/>
          <w:rFonts w:asciiTheme="minorHAnsi" w:eastAsiaTheme="minorHAnsi" w:hAnsiTheme="minorHAnsi" w:cstheme="minorHAnsi"/>
          <w:sz w:val="24"/>
          <w:szCs w:val="24"/>
        </w:rPr>
        <w:t>kbps</w:t>
      </w:r>
      <w:r w:rsidR="002A1BAD" w:rsidRPr="00AF121A">
        <w:rPr>
          <w:rStyle w:val="HTMLCode"/>
          <w:rFonts w:asciiTheme="minorHAnsi" w:eastAsiaTheme="minorHAnsi" w:hAnsiTheme="minorHAnsi" w:cstheme="minorHAnsi"/>
          <w:sz w:val="24"/>
          <w:szCs w:val="24"/>
        </w:rPr>
        <w:t>) over the console.</w:t>
      </w:r>
    </w:p>
    <w:p w14:paraId="49DAA196" w14:textId="77777777" w:rsidR="00735513" w:rsidRDefault="00735513" w:rsidP="00AF121A">
      <w:pPr>
        <w:pBdr>
          <w:top w:val="nil"/>
          <w:left w:val="nil"/>
          <w:bottom w:val="nil"/>
          <w:right w:val="nil"/>
          <w:between w:val="nil"/>
          <w:bar w:val="nil"/>
        </w:pBdr>
        <w:spacing w:after="0" w:line="276" w:lineRule="auto"/>
        <w:jc w:val="both"/>
        <w:rPr>
          <w:rStyle w:val="HTMLCode"/>
          <w:rFonts w:eastAsiaTheme="minorHAnsi" w:cstheme="minorHAnsi"/>
        </w:rPr>
      </w:pPr>
    </w:p>
    <w:p w14:paraId="565D5272" w14:textId="673275DA" w:rsidR="006B2797" w:rsidRPr="00AF121A" w:rsidRDefault="006B2797" w:rsidP="00AF121A">
      <w:pPr>
        <w:pBdr>
          <w:top w:val="nil"/>
          <w:left w:val="nil"/>
          <w:bottom w:val="nil"/>
          <w:right w:val="nil"/>
          <w:between w:val="nil"/>
          <w:bar w:val="nil"/>
        </w:pBdr>
        <w:spacing w:after="0" w:line="276" w:lineRule="auto"/>
        <w:jc w:val="both"/>
        <w:rPr>
          <w:b/>
          <w:bCs/>
          <w:sz w:val="22"/>
          <w:szCs w:val="22"/>
        </w:rPr>
      </w:pPr>
      <w:r w:rsidRPr="00AF121A">
        <w:rPr>
          <w:b/>
          <w:bCs/>
        </w:rPr>
        <w:t>Application flow</w:t>
      </w:r>
      <w:r w:rsidR="00735513" w:rsidRPr="00AF121A">
        <w:rPr>
          <w:b/>
          <w:bCs/>
        </w:rPr>
        <w:t>:</w:t>
      </w:r>
    </w:p>
    <w:p w14:paraId="20C52780" w14:textId="7D5383E6" w:rsidR="006B2797" w:rsidRDefault="00735513" w:rsidP="00AF121A">
      <w:pPr>
        <w:pStyle w:val="ListParagraph"/>
        <w:numPr>
          <w:ilvl w:val="0"/>
          <w:numId w:val="11"/>
        </w:numPr>
        <w:ind w:left="1701"/>
        <w:jc w:val="both"/>
      </w:pPr>
      <w:r>
        <w:t xml:space="preserve">Application </w:t>
      </w:r>
      <w:r w:rsidR="006B2797">
        <w:t xml:space="preserve">writes </w:t>
      </w:r>
      <w:r>
        <w:t>‘</w:t>
      </w:r>
      <w:r w:rsidR="006B2797">
        <w:t>0</w:t>
      </w:r>
      <w:r>
        <w:t>’</w:t>
      </w:r>
      <w:r w:rsidR="006B2797">
        <w:t xml:space="preserve"> on the c</w:t>
      </w:r>
      <w:r>
        <w:t>trl</w:t>
      </w:r>
      <w:r w:rsidR="006B2797">
        <w:t xml:space="preserve"> register 2</w:t>
      </w:r>
      <w:r>
        <w:t xml:space="preserve"> (</w:t>
      </w:r>
      <w:r w:rsidRPr="006E3C34">
        <w:rPr>
          <w:rFonts w:ascii="Courier New" w:hAnsi="Courier New" w:cs="Courier New"/>
        </w:rPr>
        <w:t>IIS2DLPC_CTRL2</w:t>
      </w:r>
      <w:r>
        <w:t>)</w:t>
      </w:r>
      <w:r w:rsidR="006B2797">
        <w:t xml:space="preserve"> to select S</w:t>
      </w:r>
      <w:r>
        <w:t>PI 4 wire interface</w:t>
      </w:r>
      <w:r w:rsidR="00EA5A2E">
        <w:t xml:space="preserve"> and t</w:t>
      </w:r>
      <w:r>
        <w:t>his disables auto address increment.</w:t>
      </w:r>
    </w:p>
    <w:p w14:paraId="52AF8B1A" w14:textId="72FF103B" w:rsidR="006B2797" w:rsidRDefault="00735513" w:rsidP="00AF121A">
      <w:pPr>
        <w:pStyle w:val="ListParagraph"/>
        <w:numPr>
          <w:ilvl w:val="0"/>
          <w:numId w:val="11"/>
        </w:numPr>
        <w:ind w:left="1701"/>
        <w:jc w:val="both"/>
      </w:pPr>
      <w:r>
        <w:t xml:space="preserve">Application </w:t>
      </w:r>
      <w:r w:rsidR="006B2797">
        <w:t xml:space="preserve">reads the sensor </w:t>
      </w:r>
      <w:r w:rsidR="00AF121A">
        <w:t>ID</w:t>
      </w:r>
      <w:r w:rsidR="006B2797">
        <w:t xml:space="preserve"> (</w:t>
      </w:r>
      <w:r w:rsidR="006B2797" w:rsidRPr="006E3C34">
        <w:rPr>
          <w:rFonts w:ascii="Courier New" w:hAnsi="Courier New" w:cs="Courier New"/>
        </w:rPr>
        <w:t>IIS2DLPC_WHO_AM_I</w:t>
      </w:r>
      <w:r w:rsidR="006B2797">
        <w:t>)</w:t>
      </w:r>
      <w:r>
        <w:t xml:space="preserve"> from the sensor and prints it over the console.</w:t>
      </w:r>
    </w:p>
    <w:p w14:paraId="3237C014" w14:textId="31705D05" w:rsidR="006B2797" w:rsidRDefault="00735513" w:rsidP="00AF121A">
      <w:pPr>
        <w:pStyle w:val="ListParagraph"/>
        <w:numPr>
          <w:ilvl w:val="0"/>
          <w:numId w:val="11"/>
        </w:numPr>
        <w:ind w:left="1701"/>
        <w:jc w:val="both"/>
      </w:pPr>
      <w:r>
        <w:t>App</w:t>
      </w:r>
      <w:r w:rsidR="00AF121A">
        <w:t>lication now</w:t>
      </w:r>
      <w:r>
        <w:t xml:space="preserve"> starts the throughput test.</w:t>
      </w:r>
    </w:p>
    <w:p w14:paraId="602CDB87" w14:textId="223E1B40" w:rsidR="00735513" w:rsidRDefault="00735513" w:rsidP="00AF121A">
      <w:pPr>
        <w:pStyle w:val="ListParagraph"/>
        <w:numPr>
          <w:ilvl w:val="0"/>
          <w:numId w:val="11"/>
        </w:numPr>
        <w:ind w:left="1701"/>
        <w:jc w:val="both"/>
      </w:pPr>
      <w:r>
        <w:t xml:space="preserve">After </w:t>
      </w:r>
      <w:r w:rsidRPr="00735513">
        <w:t>100000 iterations</w:t>
      </w:r>
      <w:r w:rsidR="00AF121A">
        <w:t>,</w:t>
      </w:r>
      <w:r>
        <w:t xml:space="preserve"> </w:t>
      </w:r>
      <w:r w:rsidR="00AF121A">
        <w:t>the application</w:t>
      </w:r>
      <w:r>
        <w:t xml:space="preserve"> prints throughput over the console.</w:t>
      </w:r>
    </w:p>
    <w:p w14:paraId="24A8D1CC" w14:textId="77777777" w:rsidR="00735513" w:rsidRDefault="00735513" w:rsidP="00AF121A">
      <w:pPr>
        <w:pStyle w:val="ListParagraph"/>
        <w:ind w:left="1701"/>
      </w:pPr>
    </w:p>
    <w:p w14:paraId="11F74795" w14:textId="5CD0EE93" w:rsidR="001D3703" w:rsidRDefault="001D3703" w:rsidP="001D3703">
      <w:pPr>
        <w:pStyle w:val="Heading2"/>
      </w:pPr>
      <w:bookmarkStart w:id="38" w:name="_Toc118897508"/>
      <w:r>
        <w:t>Running the Application</w:t>
      </w:r>
      <w:bookmarkEnd w:id="38"/>
    </w:p>
    <w:p w14:paraId="39F1F658" w14:textId="2BB65CF9" w:rsidR="0024052A" w:rsidRDefault="00EE7859" w:rsidP="0024052A">
      <w:pPr>
        <w:pStyle w:val="Text2"/>
        <w:jc w:val="both"/>
      </w:pPr>
      <w:r>
        <w:t xml:space="preserve">Before booting Talaria TWO with the sample application, IIS2DPLC must be connected using 4 GPIOs for the SPI signals (CLK, MOSI, MISO, CS) as well as Power and Ground.  By default, the sample application uses the GPIO to SPI signal mapping shown in </w:t>
      </w:r>
      <w:r>
        <w:fldChar w:fldCharType="begin"/>
      </w:r>
      <w:r>
        <w:instrText xml:space="preserve"> REF _Ref89860739 \h </w:instrText>
      </w:r>
      <w:r>
        <w:fldChar w:fldCharType="separate"/>
      </w:r>
      <w:r w:rsidR="00D0383E">
        <w:t xml:space="preserve">Table </w:t>
      </w:r>
      <w:r w:rsidR="00D0383E">
        <w:rPr>
          <w:noProof/>
        </w:rPr>
        <w:t>1</w:t>
      </w:r>
      <w:r>
        <w:fldChar w:fldCharType="end"/>
      </w:r>
      <w:r>
        <w:t xml:space="preserve">. However, any available GPIOs can be used. </w:t>
      </w:r>
      <w:r w:rsidR="0024052A">
        <w:t xml:space="preserve">The connection between the peripheral connecter on Talaria TWO EVK and the IIS2DLPC </w:t>
      </w:r>
      <w:r w:rsidR="00AF121A">
        <w:t>is</w:t>
      </w:r>
      <w:r w:rsidR="0024052A">
        <w:t xml:space="preserve"> as shown in </w:t>
      </w:r>
      <w:r w:rsidR="0024052A">
        <w:fldChar w:fldCharType="begin"/>
      </w:r>
      <w:r w:rsidR="0024052A">
        <w:instrText xml:space="preserve"> REF _Ref10818540 \h </w:instrText>
      </w:r>
      <w:r w:rsidR="0024052A">
        <w:fldChar w:fldCharType="separate"/>
      </w:r>
      <w:r w:rsidR="00D0383E">
        <w:t xml:space="preserve">Figure </w:t>
      </w:r>
      <w:r w:rsidR="00D0383E">
        <w:rPr>
          <w:noProof/>
        </w:rPr>
        <w:t>2</w:t>
      </w:r>
      <w:r w:rsidR="0024052A">
        <w:fldChar w:fldCharType="end"/>
      </w:r>
      <w:r w:rsidR="0024052A">
        <w:t>.</w:t>
      </w:r>
    </w:p>
    <w:p w14:paraId="26E3F3E9" w14:textId="20C340D4" w:rsidR="00EE7859" w:rsidRDefault="00EE7859" w:rsidP="00AF121A">
      <w:pPr>
        <w:pStyle w:val="Text2"/>
        <w:spacing w:after="0" w:line="276" w:lineRule="auto"/>
        <w:jc w:val="both"/>
      </w:pPr>
      <w:r w:rsidRPr="00E4180B">
        <w:rPr>
          <w:b/>
          <w:bCs/>
        </w:rPr>
        <w:t>Note</w:t>
      </w:r>
      <w:r>
        <w:t>: W</w:t>
      </w:r>
      <w:r w:rsidRPr="001224F1">
        <w:t xml:space="preserve">ith </w:t>
      </w:r>
      <w:r w:rsidR="0024052A">
        <w:t xml:space="preserve">signal </w:t>
      </w:r>
      <w:r w:rsidR="0024052A" w:rsidRPr="001224F1">
        <w:t>mapping</w:t>
      </w:r>
      <w:r w:rsidR="0024052A">
        <w:t xml:space="preserve"> mentioned in Table 1</w:t>
      </w:r>
      <w:r w:rsidRPr="001224F1">
        <w:t>, the JTAG jumper must be removed from the baseboard so that GPIO18 is routed to the peripheral connector instead of being used for JTAG.</w:t>
      </w:r>
    </w:p>
    <w:p w14:paraId="056D33DA" w14:textId="77777777" w:rsidR="00735513" w:rsidRDefault="00735513" w:rsidP="00735513">
      <w:pPr>
        <w:pStyle w:val="Text2"/>
        <w:spacing w:after="0" w:line="276" w:lineRule="auto"/>
        <w:jc w:val="both"/>
      </w:pPr>
    </w:p>
    <w:p w14:paraId="7DF1BFBD" w14:textId="216ECDEF" w:rsidR="00016A74" w:rsidRDefault="00016A74" w:rsidP="00AF121A">
      <w:pPr>
        <w:pStyle w:val="Text2"/>
        <w:spacing w:after="0" w:line="276" w:lineRule="auto"/>
      </w:pPr>
      <w:r>
        <w:t>Once the IIS2DPLC has been connected to Talaria TWO, flash the sample app</w:t>
      </w:r>
      <w:r w:rsidR="00AF121A">
        <w:t>lication</w:t>
      </w:r>
      <w:r>
        <w:t xml:space="preserve"> </w:t>
      </w:r>
      <w:proofErr w:type="spellStart"/>
      <w:r w:rsidRPr="001A21A6">
        <w:rPr>
          <w:rFonts w:ascii="Courier New" w:hAnsi="Courier New" w:cs="Courier New"/>
        </w:rPr>
        <w:t>spi_</w:t>
      </w:r>
      <w:r>
        <w:rPr>
          <w:rFonts w:ascii="Courier New" w:hAnsi="Courier New" w:cs="Courier New"/>
        </w:rPr>
        <w:t>throughput</w:t>
      </w:r>
      <w:r w:rsidRPr="001A21A6">
        <w:rPr>
          <w:rFonts w:ascii="Courier New" w:hAnsi="Courier New" w:cs="Courier New"/>
        </w:rPr>
        <w:t>.elf</w:t>
      </w:r>
      <w:proofErr w:type="spellEnd"/>
      <w:r>
        <w:t xml:space="preserve"> using the Download Tool.</w:t>
      </w:r>
    </w:p>
    <w:p w14:paraId="1FF3B591" w14:textId="77777777" w:rsidR="00AF121A" w:rsidRDefault="00AF121A" w:rsidP="00AF121A">
      <w:pPr>
        <w:pStyle w:val="Text2"/>
        <w:spacing w:after="0" w:line="276" w:lineRule="auto"/>
        <w:jc w:val="both"/>
      </w:pPr>
    </w:p>
    <w:p w14:paraId="3E55B39D" w14:textId="0536BCC0" w:rsidR="00016A74" w:rsidRDefault="00016A74" w:rsidP="00AF121A">
      <w:pPr>
        <w:pStyle w:val="Text2"/>
        <w:spacing w:after="0" w:line="276" w:lineRule="auto"/>
        <w:jc w:val="both"/>
      </w:pPr>
      <w:r>
        <w:t xml:space="preserve">Program </w:t>
      </w:r>
      <w:proofErr w:type="spellStart"/>
      <w:r>
        <w:rPr>
          <w:rFonts w:ascii="Courier New" w:hAnsi="Courier New" w:cs="Courier New"/>
        </w:rPr>
        <w:t>spi_throughput.elf</w:t>
      </w:r>
      <w:proofErr w:type="spellEnd"/>
      <w:r>
        <w:rPr>
          <w:rFonts w:ascii="Courier New" w:hAnsi="Courier New" w:cs="Courier New"/>
        </w:rPr>
        <w:t xml:space="preserve"> </w:t>
      </w:r>
      <w:r>
        <w:t>(</w:t>
      </w:r>
      <w:proofErr w:type="spellStart"/>
      <w:r w:rsidRPr="005A3896">
        <w:rPr>
          <w:i/>
          <w:iCs/>
        </w:rPr>
        <w:t>sdk_x.y</w:t>
      </w:r>
      <w:proofErr w:type="spellEnd"/>
      <w:r w:rsidRPr="005A3896">
        <w:rPr>
          <w:i/>
          <w:iCs/>
        </w:rPr>
        <w:t>\examples\</w:t>
      </w:r>
      <w:proofErr w:type="spellStart"/>
      <w:r w:rsidRPr="005A3896">
        <w:rPr>
          <w:i/>
          <w:iCs/>
        </w:rPr>
        <w:t>spi</w:t>
      </w:r>
      <w:proofErr w:type="spellEnd"/>
      <w:r w:rsidRPr="005A3896">
        <w:rPr>
          <w:i/>
          <w:iCs/>
        </w:rPr>
        <w:t>\bin</w:t>
      </w:r>
      <w:r>
        <w:t>) using the Download tool:</w:t>
      </w:r>
    </w:p>
    <w:p w14:paraId="78D874E9" w14:textId="77777777" w:rsidR="00016A74" w:rsidRDefault="00016A74" w:rsidP="00AF121A">
      <w:pPr>
        <w:pStyle w:val="Text2"/>
        <w:numPr>
          <w:ilvl w:val="0"/>
          <w:numId w:val="10"/>
        </w:numPr>
        <w:spacing w:after="0" w:line="276" w:lineRule="auto"/>
        <w:jc w:val="both"/>
      </w:pPr>
      <w:r>
        <w:t xml:space="preserve">Launch the Download tool provided with InnoPhase Talaria TWO SDK. </w:t>
      </w:r>
    </w:p>
    <w:p w14:paraId="2309F78C" w14:textId="77777777" w:rsidR="00016A74" w:rsidRDefault="00016A74" w:rsidP="00AF121A">
      <w:pPr>
        <w:pStyle w:val="Text2"/>
        <w:numPr>
          <w:ilvl w:val="0"/>
          <w:numId w:val="10"/>
        </w:numPr>
        <w:spacing w:after="0" w:line="276" w:lineRule="auto"/>
        <w:jc w:val="both"/>
      </w:pPr>
      <w:r>
        <w:t>In the GUI window:</w:t>
      </w:r>
    </w:p>
    <w:p w14:paraId="506A74B9" w14:textId="77777777" w:rsidR="00016A74" w:rsidRDefault="00016A74" w:rsidP="00AF121A">
      <w:pPr>
        <w:pStyle w:val="Text2"/>
        <w:numPr>
          <w:ilvl w:val="1"/>
          <w:numId w:val="10"/>
        </w:numPr>
        <w:spacing w:after="0" w:line="276" w:lineRule="auto"/>
        <w:jc w:val="both"/>
      </w:pPr>
      <w:r w:rsidRPr="005A3896">
        <w:rPr>
          <w:rFonts w:ascii="Courier New" w:hAnsi="Courier New" w:cs="Courier New"/>
        </w:rPr>
        <w:t>Boot Target</w:t>
      </w:r>
      <w:r>
        <w:t xml:space="preserve">: Select the appropriate EVK from the drop-down </w:t>
      </w:r>
    </w:p>
    <w:p w14:paraId="1F0CC642" w14:textId="70EA7927" w:rsidR="00016A74" w:rsidRDefault="00016A74" w:rsidP="00AF121A">
      <w:pPr>
        <w:pStyle w:val="Text2"/>
        <w:numPr>
          <w:ilvl w:val="1"/>
          <w:numId w:val="10"/>
        </w:numPr>
        <w:spacing w:after="0" w:line="276" w:lineRule="auto"/>
        <w:jc w:val="both"/>
      </w:pPr>
      <w:r w:rsidRPr="005A3896">
        <w:rPr>
          <w:rFonts w:ascii="Courier New" w:hAnsi="Courier New" w:cs="Courier New"/>
        </w:rPr>
        <w:t>ELF</w:t>
      </w:r>
      <w:r>
        <w:t xml:space="preserve"> </w:t>
      </w:r>
      <w:r w:rsidRPr="005A3896">
        <w:rPr>
          <w:rFonts w:ascii="Courier New" w:hAnsi="Courier New" w:cs="Courier New"/>
        </w:rPr>
        <w:t>Input</w:t>
      </w:r>
      <w:r>
        <w:t xml:space="preserve">: Load the </w:t>
      </w:r>
      <w:proofErr w:type="spellStart"/>
      <w:r>
        <w:rPr>
          <w:rFonts w:ascii="Courier New" w:hAnsi="Courier New" w:cs="Courier New"/>
        </w:rPr>
        <w:t>spi_throughput.elf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60665B66" w14:textId="77777777" w:rsidR="00016A74" w:rsidRDefault="00016A74" w:rsidP="00AF121A">
      <w:pPr>
        <w:pStyle w:val="Text2"/>
        <w:numPr>
          <w:ilvl w:val="1"/>
          <w:numId w:val="10"/>
        </w:numPr>
        <w:spacing w:after="0" w:line="276" w:lineRule="auto"/>
        <w:jc w:val="both"/>
      </w:pPr>
      <w:r>
        <w:t>P</w:t>
      </w:r>
      <w:r w:rsidRPr="005A3896">
        <w:rPr>
          <w:rFonts w:ascii="Courier New" w:hAnsi="Courier New" w:cs="Courier New"/>
        </w:rPr>
        <w:t>rogramming</w:t>
      </w:r>
      <w:r>
        <w:t xml:space="preserve">: Prog RAM or Prog Flash as per requirement. </w:t>
      </w:r>
    </w:p>
    <w:p w14:paraId="51CD4945" w14:textId="77777777" w:rsidR="00016A74" w:rsidRDefault="00016A74" w:rsidP="00AF121A">
      <w:pPr>
        <w:pStyle w:val="Text2"/>
        <w:spacing w:after="0" w:line="276" w:lineRule="auto"/>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Pr>
          <w:rFonts w:cstheme="minorHAnsi"/>
          <w:i/>
          <w:iCs/>
        </w:rPr>
        <w:t>sdk_x.y</w:t>
      </w:r>
      <w:proofErr w:type="spell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Pr>
          <w:rFonts w:cstheme="minorHAnsi"/>
          <w:i/>
          <w:iCs/>
        </w:rPr>
        <w:t>\doc</w:t>
      </w:r>
      <w:r>
        <w:rPr>
          <w:rFonts w:cstheme="minorHAnsi"/>
        </w:rPr>
        <w:t>).</w:t>
      </w:r>
    </w:p>
    <w:p w14:paraId="4B80C783" w14:textId="71AEA28E" w:rsidR="00016A74" w:rsidRDefault="00016A74" w:rsidP="00016A74">
      <w:pPr>
        <w:pStyle w:val="Text2"/>
        <w:jc w:val="both"/>
        <w:rPr>
          <w:rFonts w:cstheme="minorHAnsi"/>
        </w:rPr>
      </w:pPr>
      <w:r>
        <w:rPr>
          <w:rFonts w:cstheme="minorHAnsi"/>
          <w:b/>
          <w:bCs/>
        </w:rPr>
        <w:t>Note</w:t>
      </w:r>
      <w:r>
        <w:rPr>
          <w:rFonts w:cstheme="minorHAnsi"/>
        </w:rPr>
        <w:t xml:space="preserve">: x and y refer to the SDK release version. For example: </w:t>
      </w:r>
      <w:r w:rsidRPr="005A3896">
        <w:rPr>
          <w:rFonts w:cstheme="minorHAnsi"/>
          <w:i/>
          <w:iCs/>
        </w:rPr>
        <w:t>sdk_2.4</w:t>
      </w:r>
      <w:r>
        <w:rPr>
          <w:rFonts w:cstheme="minorHAnsi"/>
          <w:i/>
          <w:iCs/>
        </w:rPr>
        <w:t>\</w:t>
      </w:r>
      <w:r w:rsidRPr="005A3896">
        <w:rPr>
          <w:rFonts w:cstheme="minorHAnsi"/>
          <w:i/>
          <w:iCs/>
        </w:rPr>
        <w:t>doc</w:t>
      </w:r>
      <w:r>
        <w:rPr>
          <w:rFonts w:cstheme="minorHAnsi"/>
        </w:rPr>
        <w:t>.</w:t>
      </w:r>
    </w:p>
    <w:p w14:paraId="1762D3CD" w14:textId="515AB367" w:rsidR="00712E08" w:rsidRDefault="00712E08" w:rsidP="00AF121A">
      <w:pPr>
        <w:pStyle w:val="Text2"/>
      </w:pPr>
      <w:r>
        <w:lastRenderedPageBreak/>
        <w:t xml:space="preserve">Following is </w:t>
      </w:r>
      <w:r w:rsidR="00AF121A">
        <w:t>a</w:t>
      </w:r>
      <w:r>
        <w:t xml:space="preserve"> sample output observed on the Download Tool console after flashing </w:t>
      </w:r>
      <w:proofErr w:type="spellStart"/>
      <w:r w:rsidRPr="004556C3">
        <w:rPr>
          <w:rFonts w:ascii="Courier New" w:hAnsi="Courier New" w:cs="Courier New"/>
        </w:rPr>
        <w:t>spi_</w:t>
      </w:r>
      <w:r w:rsidR="00FF17E4">
        <w:rPr>
          <w:rFonts w:ascii="Courier New" w:hAnsi="Courier New" w:cs="Courier New"/>
        </w:rPr>
        <w:t>throughput</w:t>
      </w:r>
      <w:r w:rsidRPr="004556C3">
        <w:rPr>
          <w:rFonts w:ascii="Courier New" w:hAnsi="Courier New" w:cs="Courier New"/>
        </w:rPr>
        <w:t>.elf</w:t>
      </w:r>
      <w:proofErr w:type="spellEnd"/>
      <w:r>
        <w:t>.</w:t>
      </w:r>
    </w:p>
    <w:tbl>
      <w:tblPr>
        <w:tblStyle w:val="TableGrid"/>
        <w:tblW w:w="0" w:type="auto"/>
        <w:tblInd w:w="1271" w:type="dxa"/>
        <w:tblLook w:val="04A0" w:firstRow="1" w:lastRow="0" w:firstColumn="1" w:lastColumn="0" w:noHBand="0" w:noVBand="1"/>
      </w:tblPr>
      <w:tblGrid>
        <w:gridCol w:w="9429"/>
      </w:tblGrid>
      <w:tr w:rsidR="00AF121A" w14:paraId="07E61111" w14:textId="77777777" w:rsidTr="00FF17E4">
        <w:tc>
          <w:tcPr>
            <w:tcW w:w="9429" w:type="dxa"/>
            <w:shd w:val="clear" w:color="auto" w:fill="DEEAF6" w:themeFill="accent5" w:themeFillTint="33"/>
          </w:tcPr>
          <w:p w14:paraId="5D0519C5" w14:textId="77777777" w:rsidR="0024052A" w:rsidRPr="00AF121A" w:rsidRDefault="0024052A" w:rsidP="00AF121A">
            <w:pPr>
              <w:pStyle w:val="Text2"/>
              <w:spacing w:line="480" w:lineRule="auto"/>
              <w:ind w:left="0"/>
              <w:jc w:val="both"/>
              <w:rPr>
                <w:rFonts w:ascii="Courier New" w:hAnsi="Courier New" w:cs="Courier New"/>
                <w:sz w:val="20"/>
                <w:szCs w:val="20"/>
              </w:rPr>
            </w:pPr>
            <w:r w:rsidRPr="00AF121A">
              <w:rPr>
                <w:rFonts w:ascii="Courier New" w:hAnsi="Courier New" w:cs="Courier New"/>
                <w:sz w:val="20"/>
                <w:szCs w:val="20"/>
              </w:rPr>
              <w:t>Y-BOOT 208ef13 2019-07-22 12:26:54 -0500 790da1-b-7</w:t>
            </w:r>
          </w:p>
          <w:p w14:paraId="27BA8E2F" w14:textId="77777777" w:rsidR="0024052A" w:rsidRPr="00AF121A" w:rsidRDefault="0024052A" w:rsidP="00AF121A">
            <w:pPr>
              <w:pStyle w:val="Text2"/>
              <w:spacing w:line="480" w:lineRule="auto"/>
              <w:ind w:left="0"/>
              <w:jc w:val="both"/>
              <w:rPr>
                <w:rFonts w:ascii="Courier New" w:hAnsi="Courier New" w:cs="Courier New"/>
                <w:sz w:val="20"/>
                <w:szCs w:val="20"/>
              </w:rPr>
            </w:pPr>
            <w:r w:rsidRPr="00AF121A">
              <w:rPr>
                <w:rFonts w:ascii="Courier New" w:hAnsi="Courier New" w:cs="Courier New"/>
                <w:sz w:val="20"/>
                <w:szCs w:val="20"/>
              </w:rPr>
              <w:t>ROM yoda-h0-rom-16-0-gd5a8e586</w:t>
            </w:r>
          </w:p>
          <w:p w14:paraId="3AED5EF7" w14:textId="77777777" w:rsidR="0024052A" w:rsidRPr="00AF121A" w:rsidRDefault="0024052A" w:rsidP="00AF121A">
            <w:pPr>
              <w:pStyle w:val="Text2"/>
              <w:spacing w:line="480" w:lineRule="auto"/>
              <w:ind w:left="0"/>
              <w:jc w:val="both"/>
              <w:rPr>
                <w:rFonts w:ascii="Courier New" w:hAnsi="Courier New" w:cs="Courier New"/>
                <w:sz w:val="20"/>
                <w:szCs w:val="20"/>
              </w:rPr>
            </w:pPr>
            <w:proofErr w:type="spellStart"/>
            <w:r w:rsidRPr="00AF121A">
              <w:rPr>
                <w:rFonts w:ascii="Courier New" w:hAnsi="Courier New" w:cs="Courier New"/>
                <w:sz w:val="20"/>
                <w:szCs w:val="20"/>
              </w:rPr>
              <w:t>FLASH:PNWWWWAEBuild</w:t>
            </w:r>
            <w:proofErr w:type="spellEnd"/>
            <w:r w:rsidRPr="00AF121A">
              <w:rPr>
                <w:rFonts w:ascii="Courier New" w:hAnsi="Courier New" w:cs="Courier New"/>
                <w:sz w:val="20"/>
                <w:szCs w:val="20"/>
              </w:rPr>
              <w:t xml:space="preserve"> $Id: git-e31bdbe13 $</w:t>
            </w:r>
          </w:p>
          <w:p w14:paraId="3F6104EB" w14:textId="77777777" w:rsidR="0024052A" w:rsidRPr="00AF121A" w:rsidRDefault="0024052A" w:rsidP="00AF121A">
            <w:pPr>
              <w:pStyle w:val="Text2"/>
              <w:spacing w:line="480" w:lineRule="auto"/>
              <w:ind w:left="0"/>
              <w:jc w:val="both"/>
              <w:rPr>
                <w:rFonts w:ascii="Courier New" w:hAnsi="Courier New" w:cs="Courier New"/>
                <w:sz w:val="20"/>
                <w:szCs w:val="20"/>
              </w:rPr>
            </w:pPr>
            <w:r w:rsidRPr="00AF121A">
              <w:rPr>
                <w:rFonts w:ascii="Courier New" w:hAnsi="Courier New" w:cs="Courier New"/>
                <w:sz w:val="20"/>
                <w:szCs w:val="20"/>
              </w:rPr>
              <w:t>Chip ID: 0x44</w:t>
            </w:r>
          </w:p>
          <w:p w14:paraId="08068763" w14:textId="77777777" w:rsidR="0024052A" w:rsidRPr="00AF121A" w:rsidRDefault="0024052A" w:rsidP="00AF121A">
            <w:pPr>
              <w:pStyle w:val="Text2"/>
              <w:spacing w:line="480" w:lineRule="auto"/>
              <w:ind w:left="0"/>
              <w:jc w:val="both"/>
              <w:rPr>
                <w:rFonts w:ascii="Courier New" w:hAnsi="Courier New" w:cs="Courier New"/>
                <w:sz w:val="20"/>
                <w:szCs w:val="20"/>
              </w:rPr>
            </w:pPr>
          </w:p>
          <w:p w14:paraId="7D849689" w14:textId="77777777" w:rsidR="0024052A" w:rsidRPr="00AF121A" w:rsidRDefault="0024052A" w:rsidP="00AF121A">
            <w:pPr>
              <w:pStyle w:val="Text2"/>
              <w:spacing w:line="480" w:lineRule="auto"/>
              <w:ind w:left="0"/>
              <w:jc w:val="both"/>
              <w:rPr>
                <w:rFonts w:ascii="Courier New" w:hAnsi="Courier New" w:cs="Courier New"/>
                <w:sz w:val="20"/>
                <w:szCs w:val="20"/>
              </w:rPr>
            </w:pPr>
            <w:r w:rsidRPr="00AF121A">
              <w:rPr>
                <w:rFonts w:ascii="Courier New" w:hAnsi="Courier New" w:cs="Courier New"/>
                <w:sz w:val="20"/>
                <w:szCs w:val="20"/>
              </w:rPr>
              <w:t>Running throughput test...</w:t>
            </w:r>
          </w:p>
          <w:p w14:paraId="6290011A" w14:textId="77777777" w:rsidR="0024052A" w:rsidRPr="00AF121A" w:rsidRDefault="0024052A" w:rsidP="00AF121A">
            <w:pPr>
              <w:pStyle w:val="Text2"/>
              <w:spacing w:line="480" w:lineRule="auto"/>
              <w:ind w:left="0"/>
              <w:jc w:val="both"/>
              <w:rPr>
                <w:rFonts w:ascii="Courier New" w:hAnsi="Courier New" w:cs="Courier New"/>
                <w:sz w:val="20"/>
                <w:szCs w:val="20"/>
              </w:rPr>
            </w:pPr>
            <w:r w:rsidRPr="00AF121A">
              <w:rPr>
                <w:rFonts w:ascii="Courier New" w:hAnsi="Courier New" w:cs="Courier New"/>
                <w:sz w:val="20"/>
                <w:szCs w:val="20"/>
              </w:rPr>
              <w:t>100000 iterations</w:t>
            </w:r>
          </w:p>
          <w:p w14:paraId="49871BAF" w14:textId="77777777" w:rsidR="0024052A" w:rsidRPr="00AF121A" w:rsidRDefault="0024052A" w:rsidP="00AF121A">
            <w:pPr>
              <w:pStyle w:val="Text2"/>
              <w:spacing w:line="480" w:lineRule="auto"/>
              <w:ind w:left="0"/>
              <w:jc w:val="both"/>
              <w:rPr>
                <w:rFonts w:ascii="Courier New" w:hAnsi="Courier New" w:cs="Courier New"/>
                <w:sz w:val="20"/>
                <w:szCs w:val="20"/>
              </w:rPr>
            </w:pPr>
            <w:r w:rsidRPr="00AF121A">
              <w:rPr>
                <w:rFonts w:ascii="Courier New" w:hAnsi="Courier New" w:cs="Courier New"/>
                <w:sz w:val="20"/>
                <w:szCs w:val="20"/>
              </w:rPr>
              <w:t xml:space="preserve">42987509 </w:t>
            </w:r>
            <w:proofErr w:type="spellStart"/>
            <w:r w:rsidRPr="00AF121A">
              <w:rPr>
                <w:rFonts w:ascii="Courier New" w:hAnsi="Courier New" w:cs="Courier New"/>
                <w:sz w:val="20"/>
                <w:szCs w:val="20"/>
              </w:rPr>
              <w:t>usec</w:t>
            </w:r>
            <w:proofErr w:type="spellEnd"/>
          </w:p>
          <w:p w14:paraId="38CF686E" w14:textId="5F3DEF39" w:rsidR="00712E08" w:rsidRPr="00AF121A" w:rsidRDefault="0024052A" w:rsidP="00AF121A">
            <w:pPr>
              <w:pStyle w:val="Text2"/>
              <w:spacing w:line="480" w:lineRule="auto"/>
              <w:ind w:left="0"/>
              <w:jc w:val="both"/>
              <w:rPr>
                <w:rFonts w:cstheme="minorHAnsi"/>
                <w:sz w:val="20"/>
                <w:szCs w:val="20"/>
              </w:rPr>
            </w:pPr>
            <w:r w:rsidRPr="00AF121A">
              <w:rPr>
                <w:rFonts w:ascii="Courier New" w:hAnsi="Courier New" w:cs="Courier New"/>
                <w:sz w:val="20"/>
                <w:szCs w:val="20"/>
              </w:rPr>
              <w:t>205600000 bits transferred in 42 seconds (4782 kbps)</w:t>
            </w:r>
          </w:p>
        </w:tc>
      </w:tr>
    </w:tbl>
    <w:p w14:paraId="375C4B76" w14:textId="77777777" w:rsidR="00712E08" w:rsidRDefault="00712E08" w:rsidP="00016A74">
      <w:pPr>
        <w:pStyle w:val="Text2"/>
        <w:jc w:val="both"/>
        <w:rPr>
          <w:rFonts w:cstheme="minorHAnsi"/>
        </w:rPr>
      </w:pPr>
    </w:p>
    <w:p w14:paraId="7FF32E4C" w14:textId="452E9269" w:rsidR="00ED26F8" w:rsidRPr="000325B9" w:rsidRDefault="00ED26F8" w:rsidP="000325B9">
      <w:pPr>
        <w:pStyle w:val="Text2"/>
        <w:ind w:left="0"/>
        <w:jc w:val="both"/>
        <w:rPr>
          <w:rFonts w:cstheme="minorHAnsi"/>
          <w:b/>
          <w:bCs/>
        </w:rPr>
      </w:pPr>
      <w:bookmarkStart w:id="39" w:name="_Toc89795296"/>
      <w:bookmarkEnd w:id="0"/>
      <w:bookmarkEnd w:id="1"/>
      <w:bookmarkEnd w:id="39"/>
    </w:p>
    <w:sectPr w:rsidR="00ED26F8" w:rsidRPr="000325B9"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0C39F" w14:textId="77777777" w:rsidR="00E6567E" w:rsidRDefault="00E6567E" w:rsidP="002F3C54">
      <w:r>
        <w:separator/>
      </w:r>
    </w:p>
    <w:p w14:paraId="17AD92B1" w14:textId="77777777" w:rsidR="00E6567E" w:rsidRDefault="00E6567E" w:rsidP="002F3C54"/>
  </w:endnote>
  <w:endnote w:type="continuationSeparator" w:id="0">
    <w:p w14:paraId="74931F3B" w14:textId="77777777" w:rsidR="00E6567E" w:rsidRDefault="00E6567E" w:rsidP="002F3C54">
      <w:r>
        <w:continuationSeparator/>
      </w:r>
    </w:p>
    <w:p w14:paraId="4B2208CD" w14:textId="77777777" w:rsidR="00E6567E" w:rsidRDefault="00E6567E"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dobe Devanagari">
    <w:panose1 w:val="00000000000000000000"/>
    <w:charset w:val="00"/>
    <w:family w:val="roman"/>
    <w:notTrueType/>
    <w:pitch w:val="variable"/>
    <w:sig w:usb0="00008003" w:usb1="00000000" w:usb2="00000000" w:usb3="00000000" w:csb0="00000001" w:csb1="00000000"/>
  </w:font>
  <w:font w:name="Roboto Medium">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3C11" w14:textId="77777777" w:rsidR="00E6567E" w:rsidRDefault="00E6567E" w:rsidP="002F3C54">
      <w:r>
        <w:separator/>
      </w:r>
    </w:p>
    <w:p w14:paraId="5DE443FF" w14:textId="77777777" w:rsidR="00E6567E" w:rsidRDefault="00E6567E" w:rsidP="002F3C54"/>
  </w:footnote>
  <w:footnote w:type="continuationSeparator" w:id="0">
    <w:p w14:paraId="4DEEEBA5" w14:textId="77777777" w:rsidR="00E6567E" w:rsidRDefault="00E6567E" w:rsidP="002F3C54">
      <w:r>
        <w:continuationSeparator/>
      </w:r>
    </w:p>
    <w:p w14:paraId="61D2F03B" w14:textId="77777777" w:rsidR="00E6567E" w:rsidRDefault="00E6567E"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D45"/>
    <w:multiLevelType w:val="hybridMultilevel"/>
    <w:tmpl w:val="E12610E8"/>
    <w:lvl w:ilvl="0" w:tplc="E566176C">
      <w:start w:val="1"/>
      <w:numFmt w:val="decimal"/>
      <w:lvlText w:val="%1."/>
      <w:lvlJc w:val="left"/>
      <w:pPr>
        <w:ind w:left="1080" w:hanging="360"/>
      </w:pPr>
      <w:rPr>
        <w:rFonts w:hint="default"/>
        <w:b w:val="0"/>
        <w:bCs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FD3735"/>
    <w:multiLevelType w:val="multilevel"/>
    <w:tmpl w:val="15CA3D9C"/>
    <w:lvl w:ilvl="0">
      <w:start w:val="1"/>
      <w:numFmt w:val="decimal"/>
      <w:pStyle w:val="Heading1"/>
      <w:lvlText w:val="%1"/>
      <w:lvlJc w:val="left"/>
      <w:pPr>
        <w:ind w:left="432" w:hanging="432"/>
      </w:pPr>
      <w:rPr>
        <w:rFonts w:hint="default"/>
        <w:sz w:val="36"/>
        <w:szCs w:val="36"/>
      </w:rPr>
    </w:lvl>
    <w:lvl w:ilvl="1">
      <w:start w:val="1"/>
      <w:numFmt w:val="decimal"/>
      <w:pStyle w:val="Heading2"/>
      <w:lvlText w:val="%1.%2"/>
      <w:lvlJc w:val="left"/>
      <w:pPr>
        <w:ind w:left="576" w:hanging="576"/>
      </w:pPr>
      <w:rPr>
        <w:rFonts w:asciiTheme="majorHAnsi" w:hAnsiTheme="majorHAnsi" w:cstheme="majorHAnsi" w:hint="default"/>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80240B"/>
    <w:multiLevelType w:val="hybridMultilevel"/>
    <w:tmpl w:val="B37E5F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FC3D51"/>
    <w:multiLevelType w:val="hybridMultilevel"/>
    <w:tmpl w:val="7DCC8F2C"/>
    <w:lvl w:ilvl="0" w:tplc="FFFFFFFF">
      <w:start w:val="1"/>
      <w:numFmt w:val="decimal"/>
      <w:lvlText w:val="%1."/>
      <w:lvlJc w:val="left"/>
      <w:pPr>
        <w:ind w:left="1980" w:hanging="360"/>
      </w:pPr>
    </w:lvl>
    <w:lvl w:ilvl="1" w:tplc="FFFFFFFF">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4" w15:restartNumberingAfterBreak="0">
    <w:nsid w:val="303C3789"/>
    <w:multiLevelType w:val="hybridMultilevel"/>
    <w:tmpl w:val="A50E7B4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7C95E5F"/>
    <w:multiLevelType w:val="hybridMultilevel"/>
    <w:tmpl w:val="7DCC8F2C"/>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E2E1886"/>
    <w:multiLevelType w:val="hybridMultilevel"/>
    <w:tmpl w:val="CCD8F2A2"/>
    <w:lvl w:ilvl="0" w:tplc="93F6E708">
      <w:start w:val="1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93F6E708">
      <w:start w:val="11"/>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F1677A"/>
    <w:multiLevelType w:val="hybridMultilevel"/>
    <w:tmpl w:val="0EF4FF8A"/>
    <w:lvl w:ilvl="0" w:tplc="3580CE80">
      <w:start w:val="1"/>
      <w:numFmt w:val="bullet"/>
      <w:pStyle w:val="ListBullet2"/>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7C4662">
      <w:start w:val="1"/>
      <w:numFmt w:val="bullet"/>
      <w:pStyle w:val="List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AF40770">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DB667E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F05310">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18C4A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3C02B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BEED4D8">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686D70">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589394500">
    <w:abstractNumId w:val="1"/>
  </w:num>
  <w:num w:numId="2" w16cid:durableId="925460271">
    <w:abstractNumId w:val="6"/>
  </w:num>
  <w:num w:numId="3" w16cid:durableId="391083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4119309">
    <w:abstractNumId w:val="7"/>
  </w:num>
  <w:num w:numId="5" w16cid:durableId="782269448">
    <w:abstractNumId w:val="8"/>
  </w:num>
  <w:num w:numId="6" w16cid:durableId="305279481">
    <w:abstractNumId w:val="8"/>
    <w:lvlOverride w:ilvl="0">
      <w:lvl w:ilvl="0" w:tplc="3580CE80">
        <w:start w:val="1"/>
        <w:numFmt w:val="bullet"/>
        <w:pStyle w:val="ListBullet2"/>
        <w:lvlText w:val="º"/>
        <w:lvlJc w:val="left"/>
        <w:pPr>
          <w:ind w:left="560" w:hanging="288"/>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1">
      <w:lvl w:ilvl="1" w:tplc="0C7C4662">
        <w:start w:val="1"/>
        <w:numFmt w:val="bullet"/>
        <w:pStyle w:val="ListBullet"/>
        <w:lvlText w:val="•"/>
        <w:lvlJc w:val="left"/>
        <w:pPr>
          <w:ind w:left="288" w:hanging="28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AF40770">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DB667E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0F0531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0D18C4A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3C02B0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BEED4D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7686D7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16cid:durableId="636685610">
    <w:abstractNumId w:val="0"/>
  </w:num>
  <w:num w:numId="8" w16cid:durableId="557477857">
    <w:abstractNumId w:val="4"/>
  </w:num>
  <w:num w:numId="9" w16cid:durableId="419984351">
    <w:abstractNumId w:val="5"/>
  </w:num>
  <w:num w:numId="10" w16cid:durableId="371883102">
    <w:abstractNumId w:val="3"/>
  </w:num>
  <w:num w:numId="11" w16cid:durableId="926380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F8"/>
    <w:rsid w:val="000153D7"/>
    <w:rsid w:val="00016A74"/>
    <w:rsid w:val="00024C69"/>
    <w:rsid w:val="00025C32"/>
    <w:rsid w:val="00026078"/>
    <w:rsid w:val="00027548"/>
    <w:rsid w:val="0003176B"/>
    <w:rsid w:val="000325B9"/>
    <w:rsid w:val="00037B26"/>
    <w:rsid w:val="0006661E"/>
    <w:rsid w:val="000666EB"/>
    <w:rsid w:val="00070B52"/>
    <w:rsid w:val="000769B2"/>
    <w:rsid w:val="00076B13"/>
    <w:rsid w:val="000840F3"/>
    <w:rsid w:val="00085592"/>
    <w:rsid w:val="0009791B"/>
    <w:rsid w:val="000A2D76"/>
    <w:rsid w:val="000A316C"/>
    <w:rsid w:val="000A63FE"/>
    <w:rsid w:val="000B2570"/>
    <w:rsid w:val="000F5EFD"/>
    <w:rsid w:val="001109A3"/>
    <w:rsid w:val="00110B0A"/>
    <w:rsid w:val="00114392"/>
    <w:rsid w:val="00117746"/>
    <w:rsid w:val="00120CE3"/>
    <w:rsid w:val="001327E9"/>
    <w:rsid w:val="001369CF"/>
    <w:rsid w:val="00142BB3"/>
    <w:rsid w:val="00143979"/>
    <w:rsid w:val="00146C0D"/>
    <w:rsid w:val="001646B2"/>
    <w:rsid w:val="001649C1"/>
    <w:rsid w:val="0016775F"/>
    <w:rsid w:val="00181B38"/>
    <w:rsid w:val="001919F5"/>
    <w:rsid w:val="0019629D"/>
    <w:rsid w:val="001A1C70"/>
    <w:rsid w:val="001B70CB"/>
    <w:rsid w:val="001D1954"/>
    <w:rsid w:val="001D3703"/>
    <w:rsid w:val="001D7FB0"/>
    <w:rsid w:val="001E1BDE"/>
    <w:rsid w:val="001F05EC"/>
    <w:rsid w:val="001F09AC"/>
    <w:rsid w:val="001F50D3"/>
    <w:rsid w:val="0024052A"/>
    <w:rsid w:val="002432AE"/>
    <w:rsid w:val="00250A60"/>
    <w:rsid w:val="00254D3D"/>
    <w:rsid w:val="002600B6"/>
    <w:rsid w:val="00263C51"/>
    <w:rsid w:val="002667BD"/>
    <w:rsid w:val="00296615"/>
    <w:rsid w:val="002A1BAD"/>
    <w:rsid w:val="002A2295"/>
    <w:rsid w:val="002A3405"/>
    <w:rsid w:val="002B3EEB"/>
    <w:rsid w:val="002B7A92"/>
    <w:rsid w:val="002C0950"/>
    <w:rsid w:val="002C7549"/>
    <w:rsid w:val="002D78DE"/>
    <w:rsid w:val="002E2F54"/>
    <w:rsid w:val="002E4BEE"/>
    <w:rsid w:val="002E4F6E"/>
    <w:rsid w:val="002F3A43"/>
    <w:rsid w:val="002F3C54"/>
    <w:rsid w:val="00307EDA"/>
    <w:rsid w:val="00307F90"/>
    <w:rsid w:val="00311AEF"/>
    <w:rsid w:val="00315938"/>
    <w:rsid w:val="003231EC"/>
    <w:rsid w:val="0032417A"/>
    <w:rsid w:val="00330088"/>
    <w:rsid w:val="003327E8"/>
    <w:rsid w:val="00340227"/>
    <w:rsid w:val="003512E4"/>
    <w:rsid w:val="00364D98"/>
    <w:rsid w:val="00372526"/>
    <w:rsid w:val="00382370"/>
    <w:rsid w:val="00384506"/>
    <w:rsid w:val="003A0543"/>
    <w:rsid w:val="003A6C47"/>
    <w:rsid w:val="003A6F0A"/>
    <w:rsid w:val="003B3579"/>
    <w:rsid w:val="003C3BA6"/>
    <w:rsid w:val="003D1715"/>
    <w:rsid w:val="003D57CB"/>
    <w:rsid w:val="00415216"/>
    <w:rsid w:val="00421758"/>
    <w:rsid w:val="00430CDC"/>
    <w:rsid w:val="0043231D"/>
    <w:rsid w:val="004336BD"/>
    <w:rsid w:val="00444841"/>
    <w:rsid w:val="00444ECE"/>
    <w:rsid w:val="004556C3"/>
    <w:rsid w:val="00461497"/>
    <w:rsid w:val="00476A4F"/>
    <w:rsid w:val="0049769B"/>
    <w:rsid w:val="004A1D7E"/>
    <w:rsid w:val="004A78E0"/>
    <w:rsid w:val="004B5CEA"/>
    <w:rsid w:val="004D3CDA"/>
    <w:rsid w:val="004E2F76"/>
    <w:rsid w:val="004F1391"/>
    <w:rsid w:val="004F14BD"/>
    <w:rsid w:val="004F6867"/>
    <w:rsid w:val="005337D5"/>
    <w:rsid w:val="005401ED"/>
    <w:rsid w:val="0055765C"/>
    <w:rsid w:val="005677E4"/>
    <w:rsid w:val="005721E2"/>
    <w:rsid w:val="005859AC"/>
    <w:rsid w:val="00593B97"/>
    <w:rsid w:val="00593BD0"/>
    <w:rsid w:val="00596F95"/>
    <w:rsid w:val="005A212C"/>
    <w:rsid w:val="005A3896"/>
    <w:rsid w:val="005A7123"/>
    <w:rsid w:val="005B2796"/>
    <w:rsid w:val="005B3FAE"/>
    <w:rsid w:val="005C1F7C"/>
    <w:rsid w:val="005C7A08"/>
    <w:rsid w:val="005E13C6"/>
    <w:rsid w:val="005E4F5B"/>
    <w:rsid w:val="005F06CC"/>
    <w:rsid w:val="005F21F1"/>
    <w:rsid w:val="005F5100"/>
    <w:rsid w:val="00612383"/>
    <w:rsid w:val="00614C28"/>
    <w:rsid w:val="00631AE8"/>
    <w:rsid w:val="0063215C"/>
    <w:rsid w:val="00650CC0"/>
    <w:rsid w:val="006551FE"/>
    <w:rsid w:val="0066216F"/>
    <w:rsid w:val="006835C3"/>
    <w:rsid w:val="00684477"/>
    <w:rsid w:val="006A361F"/>
    <w:rsid w:val="006B2797"/>
    <w:rsid w:val="006B4A81"/>
    <w:rsid w:val="006B642A"/>
    <w:rsid w:val="006C0695"/>
    <w:rsid w:val="006C2EE4"/>
    <w:rsid w:val="006C50AE"/>
    <w:rsid w:val="006D45F7"/>
    <w:rsid w:val="006E126F"/>
    <w:rsid w:val="006E1F72"/>
    <w:rsid w:val="006E3C34"/>
    <w:rsid w:val="006F69FF"/>
    <w:rsid w:val="0070670A"/>
    <w:rsid w:val="007069F2"/>
    <w:rsid w:val="00711803"/>
    <w:rsid w:val="00711CD1"/>
    <w:rsid w:val="00712E08"/>
    <w:rsid w:val="00713895"/>
    <w:rsid w:val="00716F67"/>
    <w:rsid w:val="007204D8"/>
    <w:rsid w:val="00731507"/>
    <w:rsid w:val="00735513"/>
    <w:rsid w:val="00736321"/>
    <w:rsid w:val="00751329"/>
    <w:rsid w:val="00752096"/>
    <w:rsid w:val="00755191"/>
    <w:rsid w:val="0076226E"/>
    <w:rsid w:val="00763D55"/>
    <w:rsid w:val="007700BD"/>
    <w:rsid w:val="00786735"/>
    <w:rsid w:val="0079289B"/>
    <w:rsid w:val="00794DC0"/>
    <w:rsid w:val="00795CEA"/>
    <w:rsid w:val="00796C1D"/>
    <w:rsid w:val="00797F53"/>
    <w:rsid w:val="007A3E26"/>
    <w:rsid w:val="007A7CB9"/>
    <w:rsid w:val="007B0B00"/>
    <w:rsid w:val="007B4C76"/>
    <w:rsid w:val="007C08A5"/>
    <w:rsid w:val="007C1C6D"/>
    <w:rsid w:val="007C3F9C"/>
    <w:rsid w:val="007F51BC"/>
    <w:rsid w:val="00801A65"/>
    <w:rsid w:val="00805AB3"/>
    <w:rsid w:val="008132B4"/>
    <w:rsid w:val="00826658"/>
    <w:rsid w:val="008266CB"/>
    <w:rsid w:val="00840CE2"/>
    <w:rsid w:val="00841999"/>
    <w:rsid w:val="00844845"/>
    <w:rsid w:val="00845D6A"/>
    <w:rsid w:val="00880D6A"/>
    <w:rsid w:val="008876DF"/>
    <w:rsid w:val="008944C7"/>
    <w:rsid w:val="008D5AF4"/>
    <w:rsid w:val="008E1742"/>
    <w:rsid w:val="008F0A0F"/>
    <w:rsid w:val="008F6498"/>
    <w:rsid w:val="009033A8"/>
    <w:rsid w:val="009151D3"/>
    <w:rsid w:val="00915208"/>
    <w:rsid w:val="00917C3F"/>
    <w:rsid w:val="009266E2"/>
    <w:rsid w:val="00931FA8"/>
    <w:rsid w:val="00932A96"/>
    <w:rsid w:val="00932BF2"/>
    <w:rsid w:val="009337C8"/>
    <w:rsid w:val="009353C2"/>
    <w:rsid w:val="00935F21"/>
    <w:rsid w:val="00943E38"/>
    <w:rsid w:val="00944C82"/>
    <w:rsid w:val="009469FF"/>
    <w:rsid w:val="0096105F"/>
    <w:rsid w:val="00962762"/>
    <w:rsid w:val="00967228"/>
    <w:rsid w:val="009953CB"/>
    <w:rsid w:val="009B6A58"/>
    <w:rsid w:val="009B7D2B"/>
    <w:rsid w:val="009E6164"/>
    <w:rsid w:val="009F6974"/>
    <w:rsid w:val="00A01C7A"/>
    <w:rsid w:val="00A2169A"/>
    <w:rsid w:val="00A31FC0"/>
    <w:rsid w:val="00A4307F"/>
    <w:rsid w:val="00A4308C"/>
    <w:rsid w:val="00A54DEE"/>
    <w:rsid w:val="00A65F29"/>
    <w:rsid w:val="00A73B41"/>
    <w:rsid w:val="00A73FDA"/>
    <w:rsid w:val="00A7755D"/>
    <w:rsid w:val="00A81DB2"/>
    <w:rsid w:val="00A9425F"/>
    <w:rsid w:val="00AB1FB2"/>
    <w:rsid w:val="00AB3693"/>
    <w:rsid w:val="00AB3F2A"/>
    <w:rsid w:val="00AD2FC2"/>
    <w:rsid w:val="00AD7CE3"/>
    <w:rsid w:val="00AE265E"/>
    <w:rsid w:val="00AE2F5F"/>
    <w:rsid w:val="00AF121A"/>
    <w:rsid w:val="00B05A7B"/>
    <w:rsid w:val="00B10F96"/>
    <w:rsid w:val="00B1782D"/>
    <w:rsid w:val="00B21C78"/>
    <w:rsid w:val="00B25A16"/>
    <w:rsid w:val="00B430CE"/>
    <w:rsid w:val="00B44B6C"/>
    <w:rsid w:val="00B53C2A"/>
    <w:rsid w:val="00B64B8E"/>
    <w:rsid w:val="00B7405F"/>
    <w:rsid w:val="00B770A0"/>
    <w:rsid w:val="00B90809"/>
    <w:rsid w:val="00BB65B7"/>
    <w:rsid w:val="00BD1CB3"/>
    <w:rsid w:val="00BD6CC8"/>
    <w:rsid w:val="00BE0E6D"/>
    <w:rsid w:val="00BE2184"/>
    <w:rsid w:val="00BE6AD0"/>
    <w:rsid w:val="00BF57AF"/>
    <w:rsid w:val="00C02AAE"/>
    <w:rsid w:val="00C1266F"/>
    <w:rsid w:val="00C27E07"/>
    <w:rsid w:val="00C30B73"/>
    <w:rsid w:val="00C31609"/>
    <w:rsid w:val="00C332CF"/>
    <w:rsid w:val="00C51F0B"/>
    <w:rsid w:val="00C536AE"/>
    <w:rsid w:val="00C635E9"/>
    <w:rsid w:val="00C64709"/>
    <w:rsid w:val="00C74E58"/>
    <w:rsid w:val="00C75B16"/>
    <w:rsid w:val="00C75DD7"/>
    <w:rsid w:val="00C769FD"/>
    <w:rsid w:val="00C77CFA"/>
    <w:rsid w:val="00C81E93"/>
    <w:rsid w:val="00C97758"/>
    <w:rsid w:val="00CA4743"/>
    <w:rsid w:val="00CA59F9"/>
    <w:rsid w:val="00CB3643"/>
    <w:rsid w:val="00CD75F8"/>
    <w:rsid w:val="00CF05A3"/>
    <w:rsid w:val="00CF705A"/>
    <w:rsid w:val="00D00889"/>
    <w:rsid w:val="00D0383E"/>
    <w:rsid w:val="00D03C9C"/>
    <w:rsid w:val="00D05DB4"/>
    <w:rsid w:val="00D07D47"/>
    <w:rsid w:val="00D117F1"/>
    <w:rsid w:val="00D23D4D"/>
    <w:rsid w:val="00D407A3"/>
    <w:rsid w:val="00D40902"/>
    <w:rsid w:val="00D40FD4"/>
    <w:rsid w:val="00D43514"/>
    <w:rsid w:val="00D577E3"/>
    <w:rsid w:val="00D637F7"/>
    <w:rsid w:val="00D67FA2"/>
    <w:rsid w:val="00D75AD3"/>
    <w:rsid w:val="00D9472D"/>
    <w:rsid w:val="00D96AC0"/>
    <w:rsid w:val="00DA63E1"/>
    <w:rsid w:val="00DB4A75"/>
    <w:rsid w:val="00DC0F37"/>
    <w:rsid w:val="00DC3E85"/>
    <w:rsid w:val="00DD421C"/>
    <w:rsid w:val="00DD523B"/>
    <w:rsid w:val="00DD6D03"/>
    <w:rsid w:val="00DE50C9"/>
    <w:rsid w:val="00DE5672"/>
    <w:rsid w:val="00DE6FF1"/>
    <w:rsid w:val="00DE7590"/>
    <w:rsid w:val="00DF093F"/>
    <w:rsid w:val="00E0025D"/>
    <w:rsid w:val="00E01BB2"/>
    <w:rsid w:val="00E0342A"/>
    <w:rsid w:val="00E27718"/>
    <w:rsid w:val="00E4180B"/>
    <w:rsid w:val="00E41854"/>
    <w:rsid w:val="00E4193F"/>
    <w:rsid w:val="00E42D70"/>
    <w:rsid w:val="00E44B08"/>
    <w:rsid w:val="00E45111"/>
    <w:rsid w:val="00E61C95"/>
    <w:rsid w:val="00E6567E"/>
    <w:rsid w:val="00E9013A"/>
    <w:rsid w:val="00E9344A"/>
    <w:rsid w:val="00E967B7"/>
    <w:rsid w:val="00EA5A2E"/>
    <w:rsid w:val="00EB1373"/>
    <w:rsid w:val="00EB29C9"/>
    <w:rsid w:val="00EC04C3"/>
    <w:rsid w:val="00EC4E69"/>
    <w:rsid w:val="00ED026D"/>
    <w:rsid w:val="00ED0E38"/>
    <w:rsid w:val="00ED2016"/>
    <w:rsid w:val="00ED26F8"/>
    <w:rsid w:val="00ED44D5"/>
    <w:rsid w:val="00ED5C03"/>
    <w:rsid w:val="00EE3C2D"/>
    <w:rsid w:val="00EE7859"/>
    <w:rsid w:val="00F0401E"/>
    <w:rsid w:val="00F060FB"/>
    <w:rsid w:val="00F1342B"/>
    <w:rsid w:val="00F35165"/>
    <w:rsid w:val="00F369FD"/>
    <w:rsid w:val="00F61C4C"/>
    <w:rsid w:val="00F63196"/>
    <w:rsid w:val="00F63951"/>
    <w:rsid w:val="00F86B08"/>
    <w:rsid w:val="00F90F40"/>
    <w:rsid w:val="00F93A25"/>
    <w:rsid w:val="00FA11EA"/>
    <w:rsid w:val="00FA50BF"/>
    <w:rsid w:val="00FB3AC8"/>
    <w:rsid w:val="00FC20D7"/>
    <w:rsid w:val="00FC2301"/>
    <w:rsid w:val="00FC2873"/>
    <w:rsid w:val="00FC6FB0"/>
    <w:rsid w:val="00FF01FA"/>
    <w:rsid w:val="00FF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A0096"/>
  <w15:docId w15:val="{0513504E-84FC-45D6-8A05-1D10F680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CA59F9"/>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CA59F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ED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6F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E7590"/>
    <w:pPr>
      <w:spacing w:after="200" w:line="240" w:lineRule="auto"/>
    </w:pPr>
    <w:rPr>
      <w:i/>
      <w:iCs/>
      <w:color w:val="44546A" w:themeColor="text2"/>
      <w:sz w:val="18"/>
      <w:szCs w:val="18"/>
    </w:rPr>
  </w:style>
  <w:style w:type="paragraph" w:styleId="ListParagraph">
    <w:name w:val="List Paragraph"/>
    <w:basedOn w:val="Normal"/>
    <w:uiPriority w:val="34"/>
    <w:qFormat/>
    <w:rsid w:val="00DE7590"/>
    <w:pPr>
      <w:contextualSpacing/>
    </w:pPr>
  </w:style>
  <w:style w:type="paragraph" w:styleId="TableofFigures">
    <w:name w:val="table of figures"/>
    <w:basedOn w:val="Normal"/>
    <w:next w:val="Normal"/>
    <w:uiPriority w:val="99"/>
    <w:unhideWhenUsed/>
    <w:rsid w:val="00DE7590"/>
    <w:pPr>
      <w:spacing w:after="0"/>
      <w:ind w:left="0"/>
    </w:pPr>
  </w:style>
  <w:style w:type="character" w:styleId="UnresolvedMention">
    <w:name w:val="Unresolved Mention"/>
    <w:basedOn w:val="DefaultParagraphFont"/>
    <w:uiPriority w:val="99"/>
    <w:semiHidden/>
    <w:unhideWhenUsed/>
    <w:rsid w:val="00F86B08"/>
    <w:rPr>
      <w:color w:val="605E5C"/>
      <w:shd w:val="clear" w:color="auto" w:fill="E1DFDD"/>
    </w:rPr>
  </w:style>
  <w:style w:type="paragraph" w:styleId="ListBullet">
    <w:name w:val="List Bullet"/>
    <w:basedOn w:val="Normal"/>
    <w:uiPriority w:val="99"/>
    <w:unhideWhenUsed/>
    <w:qFormat/>
    <w:rsid w:val="00EC04C3"/>
    <w:pPr>
      <w:numPr>
        <w:ilvl w:val="1"/>
        <w:numId w:val="5"/>
      </w:numPr>
      <w:pBdr>
        <w:top w:val="nil"/>
        <w:left w:val="nil"/>
        <w:bottom w:val="nil"/>
        <w:right w:val="nil"/>
        <w:between w:val="nil"/>
        <w:bar w:val="nil"/>
      </w:pBdr>
      <w:spacing w:after="100" w:line="260" w:lineRule="exact"/>
    </w:pPr>
    <w:rPr>
      <w:rFonts w:ascii="Roboto Medium" w:eastAsia="Arial Unicode MS" w:hAnsi="Roboto Medium" w:cs="Arial Unicode MS"/>
      <w:color w:val="0074AB"/>
      <w:sz w:val="20"/>
      <w:szCs w:val="20"/>
      <w:bdr w:val="nil"/>
    </w:rPr>
  </w:style>
  <w:style w:type="paragraph" w:styleId="ListBullet2">
    <w:name w:val="List Bullet 2"/>
    <w:basedOn w:val="Normal"/>
    <w:uiPriority w:val="99"/>
    <w:unhideWhenUsed/>
    <w:rsid w:val="00EC04C3"/>
    <w:pPr>
      <w:framePr w:hSpace="180" w:wrap="around" w:vAnchor="text" w:hAnchor="page" w:x="7062" w:y="855"/>
      <w:numPr>
        <w:numId w:val="5"/>
      </w:numPr>
      <w:pBdr>
        <w:top w:val="nil"/>
        <w:left w:val="nil"/>
        <w:bottom w:val="nil"/>
        <w:right w:val="nil"/>
        <w:between w:val="nil"/>
        <w:bar w:val="nil"/>
      </w:pBdr>
      <w:spacing w:after="100" w:line="260" w:lineRule="exact"/>
      <w:ind w:left="560" w:hanging="288"/>
    </w:pPr>
    <w:rPr>
      <w:rFonts w:ascii="Roboto Light" w:eastAsia="Arial Unicode MS" w:hAnsi="Roboto Light" w:cs="Arial Unicode MS"/>
      <w:color w:val="000000"/>
      <w:sz w:val="20"/>
      <w:szCs w:val="20"/>
      <w:bdr w:val="nil"/>
    </w:rPr>
  </w:style>
  <w:style w:type="character" w:styleId="FollowedHyperlink">
    <w:name w:val="FollowedHyperlink"/>
    <w:basedOn w:val="DefaultParagraphFont"/>
    <w:uiPriority w:val="99"/>
    <w:semiHidden/>
    <w:unhideWhenUsed/>
    <w:rsid w:val="00932BF2"/>
    <w:rPr>
      <w:color w:val="954F72" w:themeColor="followedHyperlink"/>
      <w:u w:val="single"/>
    </w:rPr>
  </w:style>
  <w:style w:type="character" w:styleId="CommentReference">
    <w:name w:val="annotation reference"/>
    <w:basedOn w:val="DefaultParagraphFont"/>
    <w:uiPriority w:val="99"/>
    <w:semiHidden/>
    <w:unhideWhenUsed/>
    <w:rsid w:val="00340227"/>
    <w:rPr>
      <w:sz w:val="16"/>
      <w:szCs w:val="16"/>
    </w:rPr>
  </w:style>
  <w:style w:type="paragraph" w:styleId="CommentText">
    <w:name w:val="annotation text"/>
    <w:basedOn w:val="Normal"/>
    <w:link w:val="CommentTextChar"/>
    <w:uiPriority w:val="99"/>
    <w:unhideWhenUsed/>
    <w:rsid w:val="00340227"/>
    <w:pPr>
      <w:spacing w:line="240" w:lineRule="auto"/>
    </w:pPr>
    <w:rPr>
      <w:sz w:val="20"/>
      <w:szCs w:val="20"/>
    </w:rPr>
  </w:style>
  <w:style w:type="character" w:customStyle="1" w:styleId="CommentTextChar">
    <w:name w:val="Comment Text Char"/>
    <w:basedOn w:val="DefaultParagraphFont"/>
    <w:link w:val="CommentText"/>
    <w:uiPriority w:val="99"/>
    <w:rsid w:val="00340227"/>
    <w:rPr>
      <w:sz w:val="20"/>
      <w:szCs w:val="20"/>
    </w:rPr>
  </w:style>
  <w:style w:type="paragraph" w:styleId="CommentSubject">
    <w:name w:val="annotation subject"/>
    <w:basedOn w:val="CommentText"/>
    <w:next w:val="CommentText"/>
    <w:link w:val="CommentSubjectChar"/>
    <w:uiPriority w:val="99"/>
    <w:semiHidden/>
    <w:unhideWhenUsed/>
    <w:rsid w:val="00340227"/>
    <w:rPr>
      <w:b/>
      <w:bCs/>
    </w:rPr>
  </w:style>
  <w:style w:type="character" w:customStyle="1" w:styleId="CommentSubjectChar">
    <w:name w:val="Comment Subject Char"/>
    <w:basedOn w:val="CommentTextChar"/>
    <w:link w:val="CommentSubject"/>
    <w:uiPriority w:val="99"/>
    <w:semiHidden/>
    <w:rsid w:val="00340227"/>
    <w:rPr>
      <w:b/>
      <w:bCs/>
      <w:sz w:val="20"/>
      <w:szCs w:val="20"/>
    </w:rPr>
  </w:style>
  <w:style w:type="paragraph" w:styleId="Revision">
    <w:name w:val="Revision"/>
    <w:hidden/>
    <w:uiPriority w:val="99"/>
    <w:semiHidden/>
    <w:rsid w:val="00BE0E6D"/>
    <w:pPr>
      <w:spacing w:after="0" w:line="240" w:lineRule="auto"/>
    </w:pPr>
    <w:rPr>
      <w:sz w:val="24"/>
      <w:szCs w:val="24"/>
    </w:rPr>
  </w:style>
  <w:style w:type="character" w:styleId="HTMLCode">
    <w:name w:val="HTML Code"/>
    <w:basedOn w:val="DefaultParagraphFont"/>
    <w:uiPriority w:val="99"/>
    <w:semiHidden/>
    <w:unhideWhenUsed/>
    <w:rsid w:val="00016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30841">
      <w:bodyDiv w:val="1"/>
      <w:marLeft w:val="0"/>
      <w:marRight w:val="0"/>
      <w:marTop w:val="0"/>
      <w:marBottom w:val="0"/>
      <w:divBdr>
        <w:top w:val="none" w:sz="0" w:space="0" w:color="auto"/>
        <w:left w:val="none" w:sz="0" w:space="0" w:color="auto"/>
        <w:bottom w:val="none" w:sz="0" w:space="0" w:color="auto"/>
        <w:right w:val="none" w:sz="0" w:space="0" w:color="auto"/>
      </w:divBdr>
    </w:div>
    <w:div w:id="1676179724">
      <w:bodyDiv w:val="1"/>
      <w:marLeft w:val="0"/>
      <w:marRight w:val="0"/>
      <w:marTop w:val="0"/>
      <w:marBottom w:val="0"/>
      <w:divBdr>
        <w:top w:val="none" w:sz="0" w:space="0" w:color="auto"/>
        <w:left w:val="none" w:sz="0" w:space="0" w:color="auto"/>
        <w:bottom w:val="none" w:sz="0" w:space="0" w:color="auto"/>
        <w:right w:val="none" w:sz="0" w:space="0" w:color="auto"/>
      </w:divBdr>
    </w:div>
    <w:div w:id="187140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AA298-FFD5-43E2-8891-C484D9DC31E2}"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IN"/>
        </a:p>
      </dgm:t>
    </dgm:pt>
    <dgm:pt modelId="{7A6A2D60-DDB2-42E2-8783-B46013EBEC53}">
      <dgm:prSet phldrT="[Text]"/>
      <dgm:spPr/>
      <dgm:t>
        <a:bodyPr/>
        <a:lstStyle/>
        <a:p>
          <a:pPr algn="ctr"/>
          <a:r>
            <a:rPr lang="en-IN" dirty="0"/>
            <a:t>spi</a:t>
          </a:r>
        </a:p>
      </dgm:t>
    </dgm:pt>
    <dgm:pt modelId="{F038FA55-4399-4809-A33A-C4B1088892E5}" type="parTrans" cxnId="{28E86A3E-AC41-4194-8642-B93401B82C66}">
      <dgm:prSet/>
      <dgm:spPr/>
      <dgm:t>
        <a:bodyPr/>
        <a:lstStyle/>
        <a:p>
          <a:pPr algn="ctr"/>
          <a:endParaRPr lang="en-IN"/>
        </a:p>
      </dgm:t>
    </dgm:pt>
    <dgm:pt modelId="{513D0DE6-BD86-43A0-97AD-BF782C2C83AB}" type="sibTrans" cxnId="{28E86A3E-AC41-4194-8642-B93401B82C66}">
      <dgm:prSet/>
      <dgm:spPr/>
      <dgm:t>
        <a:bodyPr/>
        <a:lstStyle/>
        <a:p>
          <a:pPr algn="ctr"/>
          <a:endParaRPr lang="en-IN" dirty="0"/>
        </a:p>
      </dgm:t>
    </dgm:pt>
    <dgm:pt modelId="{A381CA6F-340B-4C36-B152-D860CC5AFD21}" type="asst">
      <dgm:prSet phldrT="[Text]"/>
      <dgm:spPr/>
      <dgm:t>
        <a:bodyPr/>
        <a:lstStyle/>
        <a:p>
          <a:pPr algn="ctr"/>
          <a:r>
            <a:rPr lang="en-US" dirty="0"/>
            <a:t>Makefile </a:t>
          </a:r>
          <a:endParaRPr lang="en-IN" dirty="0"/>
        </a:p>
      </dgm:t>
    </dgm:pt>
    <dgm:pt modelId="{BD2F4B92-2076-4810-BCF2-C66E12BF0406}" type="parTrans" cxnId="{99E751BB-E966-4B9A-867E-BED8D881C61D}">
      <dgm:prSet/>
      <dgm:spPr/>
      <dgm:t>
        <a:bodyPr/>
        <a:lstStyle/>
        <a:p>
          <a:pPr algn="ctr"/>
          <a:endParaRPr lang="en-IN"/>
        </a:p>
      </dgm:t>
    </dgm:pt>
    <dgm:pt modelId="{4F4969DB-7575-4400-AC8D-99F3D398E6EC}" type="sibTrans" cxnId="{99E751BB-E966-4B9A-867E-BED8D881C61D}">
      <dgm:prSet/>
      <dgm:spPr/>
      <dgm:t>
        <a:bodyPr/>
        <a:lstStyle/>
        <a:p>
          <a:pPr algn="ctr"/>
          <a:endParaRPr lang="en-IN"/>
        </a:p>
      </dgm:t>
    </dgm:pt>
    <dgm:pt modelId="{01CB0361-3954-48C0-AC63-A2F823DEC051}">
      <dgm:prSet phldrT="[Text]"/>
      <dgm:spPr/>
      <dgm:t>
        <a:bodyPr/>
        <a:lstStyle/>
        <a:p>
          <a:pPr algn="ctr"/>
          <a:r>
            <a:rPr lang="en-US" dirty="0" err="1"/>
            <a:t>src</a:t>
          </a:r>
          <a:endParaRPr lang="en-IN" dirty="0"/>
        </a:p>
      </dgm:t>
    </dgm:pt>
    <dgm:pt modelId="{D57D9EE6-6749-46EA-82B0-9ECB0D43B39F}" type="parTrans" cxnId="{146BA502-407F-421B-B7B7-DF75B3AF4276}">
      <dgm:prSet/>
      <dgm:spPr/>
      <dgm:t>
        <a:bodyPr/>
        <a:lstStyle/>
        <a:p>
          <a:pPr algn="ctr"/>
          <a:endParaRPr lang="en-IN"/>
        </a:p>
      </dgm:t>
    </dgm:pt>
    <dgm:pt modelId="{C2BB1CA5-712C-4F25-BA3C-C74D42CA6340}" type="sibTrans" cxnId="{146BA502-407F-421B-B7B7-DF75B3AF4276}">
      <dgm:prSet/>
      <dgm:spPr/>
      <dgm:t>
        <a:bodyPr/>
        <a:lstStyle/>
        <a:p>
          <a:pPr algn="ctr"/>
          <a:endParaRPr lang="en-IN"/>
        </a:p>
      </dgm:t>
    </dgm:pt>
    <dgm:pt modelId="{0F143AF3-0246-4C04-A6BC-476B5979C249}">
      <dgm:prSet phldrT="[Text]"/>
      <dgm:spPr/>
      <dgm:t>
        <a:bodyPr/>
        <a:lstStyle/>
        <a:p>
          <a:pPr algn="ctr"/>
          <a:r>
            <a:rPr lang="en-IN" dirty="0"/>
            <a:t>IISDLPC</a:t>
          </a:r>
        </a:p>
      </dgm:t>
    </dgm:pt>
    <dgm:pt modelId="{0EF7A463-D8D1-408B-94A2-5699C7F7D432}" type="parTrans" cxnId="{EDF575CB-3CF0-43B6-88C4-40715842153B}">
      <dgm:prSet/>
      <dgm:spPr/>
      <dgm:t>
        <a:bodyPr/>
        <a:lstStyle/>
        <a:p>
          <a:pPr algn="ctr"/>
          <a:endParaRPr lang="en-IN"/>
        </a:p>
      </dgm:t>
    </dgm:pt>
    <dgm:pt modelId="{82A7B6BB-9297-4FDF-BED6-00B84A364364}" type="sibTrans" cxnId="{EDF575CB-3CF0-43B6-88C4-40715842153B}">
      <dgm:prSet/>
      <dgm:spPr/>
      <dgm:t>
        <a:bodyPr/>
        <a:lstStyle/>
        <a:p>
          <a:pPr algn="ctr"/>
          <a:endParaRPr lang="en-IN"/>
        </a:p>
      </dgm:t>
    </dgm:pt>
    <dgm:pt modelId="{A258BB92-CD3E-4990-896E-D22564ABEBD4}">
      <dgm:prSet phldrT="[Text]"/>
      <dgm:spPr/>
      <dgm:t>
        <a:bodyPr/>
        <a:lstStyle/>
        <a:p>
          <a:pPr algn="ctr"/>
          <a:r>
            <a:rPr lang="en-IN" dirty="0"/>
            <a:t>accel.c</a:t>
          </a:r>
        </a:p>
      </dgm:t>
    </dgm:pt>
    <dgm:pt modelId="{D0E030BD-82AC-4263-B13B-FA1086290DEF}" type="parTrans" cxnId="{E31DE0B4-0D80-412A-BD0C-5B635A103FBF}">
      <dgm:prSet/>
      <dgm:spPr/>
      <dgm:t>
        <a:bodyPr/>
        <a:lstStyle/>
        <a:p>
          <a:pPr algn="ctr"/>
          <a:endParaRPr lang="en-IN"/>
        </a:p>
      </dgm:t>
    </dgm:pt>
    <dgm:pt modelId="{6C093105-0F34-4899-A672-30D8BD724879}" type="sibTrans" cxnId="{E31DE0B4-0D80-412A-BD0C-5B635A103FBF}">
      <dgm:prSet/>
      <dgm:spPr/>
      <dgm:t>
        <a:bodyPr/>
        <a:lstStyle/>
        <a:p>
          <a:pPr algn="ctr"/>
          <a:endParaRPr lang="en-IN"/>
        </a:p>
      </dgm:t>
    </dgm:pt>
    <dgm:pt modelId="{ED8842AB-E044-49AD-AFE7-741716BE28D7}">
      <dgm:prSet phldrT="[Text]"/>
      <dgm:spPr/>
      <dgm:t>
        <a:bodyPr/>
        <a:lstStyle/>
        <a:p>
          <a:pPr algn="ctr"/>
          <a:r>
            <a:rPr lang="en-IN" dirty="0"/>
            <a:t>IISDLPC.h</a:t>
          </a:r>
        </a:p>
      </dgm:t>
    </dgm:pt>
    <dgm:pt modelId="{2D1388A2-AC37-4A29-882D-E49200519DFD}" type="parTrans" cxnId="{8441CC71-7B94-42CA-8D6D-FBDD4AFD51BD}">
      <dgm:prSet/>
      <dgm:spPr/>
      <dgm:t>
        <a:bodyPr/>
        <a:lstStyle/>
        <a:p>
          <a:pPr algn="ctr"/>
          <a:endParaRPr lang="en-IN"/>
        </a:p>
      </dgm:t>
    </dgm:pt>
    <dgm:pt modelId="{3A61B6B8-0B4F-4B9A-B9E1-4BECF7957F52}" type="sibTrans" cxnId="{8441CC71-7B94-42CA-8D6D-FBDD4AFD51BD}">
      <dgm:prSet/>
      <dgm:spPr/>
      <dgm:t>
        <a:bodyPr/>
        <a:lstStyle/>
        <a:p>
          <a:pPr algn="ctr"/>
          <a:endParaRPr lang="en-IN"/>
        </a:p>
      </dgm:t>
    </dgm:pt>
    <dgm:pt modelId="{585BDBFE-71C0-49EB-8C06-CBEB9BB81C5A}">
      <dgm:prSet phldrT="[Text]"/>
      <dgm:spPr/>
      <dgm:t>
        <a:bodyPr/>
        <a:lstStyle/>
        <a:p>
          <a:r>
            <a:rPr lang="en-IN" dirty="0"/>
            <a:t>spi</a:t>
          </a:r>
        </a:p>
      </dgm:t>
    </dgm:pt>
    <dgm:pt modelId="{BD408E15-2138-4D98-893A-C7A82D91136E}" type="parTrans" cxnId="{E906ABA2-17F8-4F15-AA42-461017DAA88F}">
      <dgm:prSet/>
      <dgm:spPr/>
      <dgm:t>
        <a:bodyPr/>
        <a:lstStyle/>
        <a:p>
          <a:endParaRPr lang="en-IN"/>
        </a:p>
      </dgm:t>
    </dgm:pt>
    <dgm:pt modelId="{AB5E29EF-6EEF-4CC2-8BB2-7E7A485DDCFB}" type="sibTrans" cxnId="{E906ABA2-17F8-4F15-AA42-461017DAA88F}">
      <dgm:prSet/>
      <dgm:spPr/>
      <dgm:t>
        <a:bodyPr/>
        <a:lstStyle/>
        <a:p>
          <a:endParaRPr lang="en-IN"/>
        </a:p>
      </dgm:t>
    </dgm:pt>
    <dgm:pt modelId="{2B53966E-3FB5-46A3-AFD6-FF299C06775C}">
      <dgm:prSet/>
      <dgm:spPr/>
      <dgm:t>
        <a:bodyPr/>
        <a:lstStyle/>
        <a:p>
          <a:r>
            <a:rPr lang="en-IN"/>
            <a:t>sw_spi.c</a:t>
          </a:r>
        </a:p>
      </dgm:t>
    </dgm:pt>
    <dgm:pt modelId="{20802D83-2025-46F3-97AD-D6B01FF23596}" type="parTrans" cxnId="{2842C7FE-39ED-4E49-AF53-AE05F6591355}">
      <dgm:prSet/>
      <dgm:spPr/>
      <dgm:t>
        <a:bodyPr/>
        <a:lstStyle/>
        <a:p>
          <a:endParaRPr lang="en-IN"/>
        </a:p>
      </dgm:t>
    </dgm:pt>
    <dgm:pt modelId="{17A29C4A-F5F9-4DD9-A27B-141EBC8706F3}" type="sibTrans" cxnId="{2842C7FE-39ED-4E49-AF53-AE05F6591355}">
      <dgm:prSet/>
      <dgm:spPr/>
      <dgm:t>
        <a:bodyPr/>
        <a:lstStyle/>
        <a:p>
          <a:endParaRPr lang="en-IN"/>
        </a:p>
      </dgm:t>
    </dgm:pt>
    <dgm:pt modelId="{E500785A-7074-464E-BAC7-463A8CCA54DC}">
      <dgm:prSet/>
      <dgm:spPr/>
      <dgm:t>
        <a:bodyPr/>
        <a:lstStyle/>
        <a:p>
          <a:r>
            <a:rPr lang="en-IN"/>
            <a:t>sw_spi.h</a:t>
          </a:r>
        </a:p>
      </dgm:t>
    </dgm:pt>
    <dgm:pt modelId="{030CDC11-F79E-469B-90B3-F6F95CBF21B7}" type="parTrans" cxnId="{9932FC1D-5AD9-4FF6-AF02-F7E64476D117}">
      <dgm:prSet/>
      <dgm:spPr/>
      <dgm:t>
        <a:bodyPr/>
        <a:lstStyle/>
        <a:p>
          <a:endParaRPr lang="en-IN"/>
        </a:p>
      </dgm:t>
    </dgm:pt>
    <dgm:pt modelId="{4B54BBFF-0506-4A53-B0A9-C9CDBDA5DEA5}" type="sibTrans" cxnId="{9932FC1D-5AD9-4FF6-AF02-F7E64476D117}">
      <dgm:prSet/>
      <dgm:spPr/>
      <dgm:t>
        <a:bodyPr/>
        <a:lstStyle/>
        <a:p>
          <a:endParaRPr lang="en-IN"/>
        </a:p>
      </dgm:t>
    </dgm:pt>
    <dgm:pt modelId="{FA9EC73A-9B68-46A6-87E9-F40A15136AA7}">
      <dgm:prSet/>
      <dgm:spPr/>
      <dgm:t>
        <a:bodyPr/>
        <a:lstStyle/>
        <a:p>
          <a:r>
            <a:rPr lang="en-IN" dirty="0"/>
            <a:t>IISDLPC.c</a:t>
          </a:r>
          <a:endParaRPr lang="en-IN"/>
        </a:p>
      </dgm:t>
    </dgm:pt>
    <dgm:pt modelId="{5D16E5EF-CB3E-4DD0-AF93-576CFFAFA033}" type="parTrans" cxnId="{96B49E81-41DF-4920-A711-43CFCC475269}">
      <dgm:prSet/>
      <dgm:spPr/>
      <dgm:t>
        <a:bodyPr/>
        <a:lstStyle/>
        <a:p>
          <a:endParaRPr lang="en-IN"/>
        </a:p>
      </dgm:t>
    </dgm:pt>
    <dgm:pt modelId="{C08F4AFE-CBDD-405D-A9B1-1949FBBCAE70}" type="sibTrans" cxnId="{96B49E81-41DF-4920-A711-43CFCC475269}">
      <dgm:prSet/>
      <dgm:spPr/>
    </dgm:pt>
    <dgm:pt modelId="{26B72550-275C-4FB5-8824-A7C55CCF220D}" type="pres">
      <dgm:prSet presAssocID="{198AA298-FFD5-43E2-8891-C484D9DC31E2}" presName="diagram" presStyleCnt="0">
        <dgm:presLayoutVars>
          <dgm:chPref val="1"/>
          <dgm:dir/>
          <dgm:animOne val="branch"/>
          <dgm:animLvl val="lvl"/>
          <dgm:resizeHandles val="exact"/>
        </dgm:presLayoutVars>
      </dgm:prSet>
      <dgm:spPr/>
    </dgm:pt>
    <dgm:pt modelId="{6F5A2B89-4D21-4ED2-AB71-9237191AD508}" type="pres">
      <dgm:prSet presAssocID="{7A6A2D60-DDB2-42E2-8783-B46013EBEC53}" presName="root1" presStyleCnt="0"/>
      <dgm:spPr/>
    </dgm:pt>
    <dgm:pt modelId="{A7B3406D-E58C-433D-9527-38E07578C628}" type="pres">
      <dgm:prSet presAssocID="{7A6A2D60-DDB2-42E2-8783-B46013EBEC53}" presName="LevelOneTextNode" presStyleLbl="node0" presStyleIdx="0" presStyleCnt="1">
        <dgm:presLayoutVars>
          <dgm:chPref val="3"/>
        </dgm:presLayoutVars>
      </dgm:prSet>
      <dgm:spPr/>
    </dgm:pt>
    <dgm:pt modelId="{7B6B6718-C560-4A5D-A197-63CDCFE0CB30}" type="pres">
      <dgm:prSet presAssocID="{7A6A2D60-DDB2-42E2-8783-B46013EBEC53}" presName="level2hierChild" presStyleCnt="0"/>
      <dgm:spPr/>
    </dgm:pt>
    <dgm:pt modelId="{B65FFA92-167F-46E6-846E-2FAD58C3256F}" type="pres">
      <dgm:prSet presAssocID="{BD2F4B92-2076-4810-BCF2-C66E12BF0406}" presName="conn2-1" presStyleLbl="parChTrans1D2" presStyleIdx="0" presStyleCnt="2"/>
      <dgm:spPr/>
    </dgm:pt>
    <dgm:pt modelId="{6B51D1B3-FC43-4EC7-B970-A8935DE65DDE}" type="pres">
      <dgm:prSet presAssocID="{BD2F4B92-2076-4810-BCF2-C66E12BF0406}" presName="connTx" presStyleLbl="parChTrans1D2" presStyleIdx="0" presStyleCnt="2"/>
      <dgm:spPr/>
    </dgm:pt>
    <dgm:pt modelId="{4E7E6AE0-DC4A-4FF3-A8D9-A64FE8F8D869}" type="pres">
      <dgm:prSet presAssocID="{A381CA6F-340B-4C36-B152-D860CC5AFD21}" presName="root2" presStyleCnt="0"/>
      <dgm:spPr/>
    </dgm:pt>
    <dgm:pt modelId="{783FEA1C-3F40-452E-A474-64B30C925446}" type="pres">
      <dgm:prSet presAssocID="{A381CA6F-340B-4C36-B152-D860CC5AFD21}" presName="LevelTwoTextNode" presStyleLbl="asst1" presStyleIdx="0" presStyleCnt="1">
        <dgm:presLayoutVars>
          <dgm:chPref val="3"/>
        </dgm:presLayoutVars>
      </dgm:prSet>
      <dgm:spPr/>
    </dgm:pt>
    <dgm:pt modelId="{3FDA2186-9D36-4699-BC24-170FD34E00AD}" type="pres">
      <dgm:prSet presAssocID="{A381CA6F-340B-4C36-B152-D860CC5AFD21}" presName="level3hierChild" presStyleCnt="0"/>
      <dgm:spPr/>
    </dgm:pt>
    <dgm:pt modelId="{851EC68E-27D2-4DD0-A21F-48D84648970B}" type="pres">
      <dgm:prSet presAssocID="{D57D9EE6-6749-46EA-82B0-9ECB0D43B39F}" presName="conn2-1" presStyleLbl="parChTrans1D2" presStyleIdx="1" presStyleCnt="2"/>
      <dgm:spPr/>
    </dgm:pt>
    <dgm:pt modelId="{22E62BFA-6188-48A4-9247-284DB89F122D}" type="pres">
      <dgm:prSet presAssocID="{D57D9EE6-6749-46EA-82B0-9ECB0D43B39F}" presName="connTx" presStyleLbl="parChTrans1D2" presStyleIdx="1" presStyleCnt="2"/>
      <dgm:spPr/>
    </dgm:pt>
    <dgm:pt modelId="{F524F76D-0285-4FA6-A261-83CBB377F413}" type="pres">
      <dgm:prSet presAssocID="{01CB0361-3954-48C0-AC63-A2F823DEC051}" presName="root2" presStyleCnt="0"/>
      <dgm:spPr/>
    </dgm:pt>
    <dgm:pt modelId="{A0E09D33-A0FA-4AC6-949F-5289D4F2C66B}" type="pres">
      <dgm:prSet presAssocID="{01CB0361-3954-48C0-AC63-A2F823DEC051}" presName="LevelTwoTextNode" presStyleLbl="node2" presStyleIdx="0" presStyleCnt="1">
        <dgm:presLayoutVars>
          <dgm:chPref val="3"/>
        </dgm:presLayoutVars>
      </dgm:prSet>
      <dgm:spPr/>
    </dgm:pt>
    <dgm:pt modelId="{28E974F3-0A96-4B74-A465-AEA5B3510337}" type="pres">
      <dgm:prSet presAssocID="{01CB0361-3954-48C0-AC63-A2F823DEC051}" presName="level3hierChild" presStyleCnt="0"/>
      <dgm:spPr/>
    </dgm:pt>
    <dgm:pt modelId="{CC2A41BA-FF88-4E79-B72B-D1FCE326D890}" type="pres">
      <dgm:prSet presAssocID="{0EF7A463-D8D1-408B-94A2-5699C7F7D432}" presName="conn2-1" presStyleLbl="parChTrans1D3" presStyleIdx="0" presStyleCnt="2"/>
      <dgm:spPr/>
    </dgm:pt>
    <dgm:pt modelId="{AD4ABEBF-8508-4EC1-80D4-6D013E2FDBB8}" type="pres">
      <dgm:prSet presAssocID="{0EF7A463-D8D1-408B-94A2-5699C7F7D432}" presName="connTx" presStyleLbl="parChTrans1D3" presStyleIdx="0" presStyleCnt="2"/>
      <dgm:spPr/>
    </dgm:pt>
    <dgm:pt modelId="{2DC728F0-3B18-458D-97AF-7DAD8F4557AB}" type="pres">
      <dgm:prSet presAssocID="{0F143AF3-0246-4C04-A6BC-476B5979C249}" presName="root2" presStyleCnt="0"/>
      <dgm:spPr/>
    </dgm:pt>
    <dgm:pt modelId="{EA0C3158-946F-4540-9AEA-381BAADC34A4}" type="pres">
      <dgm:prSet presAssocID="{0F143AF3-0246-4C04-A6BC-476B5979C249}" presName="LevelTwoTextNode" presStyleLbl="node3" presStyleIdx="0" presStyleCnt="2">
        <dgm:presLayoutVars>
          <dgm:chPref val="3"/>
        </dgm:presLayoutVars>
      </dgm:prSet>
      <dgm:spPr/>
    </dgm:pt>
    <dgm:pt modelId="{6EBE89E3-DE61-482D-8D24-A7182800AA1A}" type="pres">
      <dgm:prSet presAssocID="{0F143AF3-0246-4C04-A6BC-476B5979C249}" presName="level3hierChild" presStyleCnt="0"/>
      <dgm:spPr/>
    </dgm:pt>
    <dgm:pt modelId="{68DDD347-BCD7-4F75-B40F-BCF8F73B99AA}" type="pres">
      <dgm:prSet presAssocID="{D0E030BD-82AC-4263-B13B-FA1086290DEF}" presName="conn2-1" presStyleLbl="parChTrans1D4" presStyleIdx="0" presStyleCnt="5"/>
      <dgm:spPr/>
    </dgm:pt>
    <dgm:pt modelId="{2BFACB60-DE07-4A8A-8EFA-EAEBB9F22D36}" type="pres">
      <dgm:prSet presAssocID="{D0E030BD-82AC-4263-B13B-FA1086290DEF}" presName="connTx" presStyleLbl="parChTrans1D4" presStyleIdx="0" presStyleCnt="5"/>
      <dgm:spPr/>
    </dgm:pt>
    <dgm:pt modelId="{A9BAF483-D1BA-4B05-A7FF-B03951F72C4B}" type="pres">
      <dgm:prSet presAssocID="{A258BB92-CD3E-4990-896E-D22564ABEBD4}" presName="root2" presStyleCnt="0"/>
      <dgm:spPr/>
    </dgm:pt>
    <dgm:pt modelId="{9C4018F8-726A-4873-BF88-F70BEC9B82E6}" type="pres">
      <dgm:prSet presAssocID="{A258BB92-CD3E-4990-896E-D22564ABEBD4}" presName="LevelTwoTextNode" presStyleLbl="node4" presStyleIdx="0" presStyleCnt="5">
        <dgm:presLayoutVars>
          <dgm:chPref val="3"/>
        </dgm:presLayoutVars>
      </dgm:prSet>
      <dgm:spPr/>
    </dgm:pt>
    <dgm:pt modelId="{2B3E93C8-4B91-4650-8D8F-80863925261F}" type="pres">
      <dgm:prSet presAssocID="{A258BB92-CD3E-4990-896E-D22564ABEBD4}" presName="level3hierChild" presStyleCnt="0"/>
      <dgm:spPr/>
    </dgm:pt>
    <dgm:pt modelId="{6396D28B-8E1E-4961-B714-A828D26C8DDA}" type="pres">
      <dgm:prSet presAssocID="{5D16E5EF-CB3E-4DD0-AF93-576CFFAFA033}" presName="conn2-1" presStyleLbl="parChTrans1D4" presStyleIdx="1" presStyleCnt="5"/>
      <dgm:spPr/>
    </dgm:pt>
    <dgm:pt modelId="{EDD86435-C335-42B4-8943-7C39DC64ADE8}" type="pres">
      <dgm:prSet presAssocID="{5D16E5EF-CB3E-4DD0-AF93-576CFFAFA033}" presName="connTx" presStyleLbl="parChTrans1D4" presStyleIdx="1" presStyleCnt="5"/>
      <dgm:spPr/>
    </dgm:pt>
    <dgm:pt modelId="{CBF7836A-3197-44E4-B244-CF95F9E7B2CD}" type="pres">
      <dgm:prSet presAssocID="{FA9EC73A-9B68-46A6-87E9-F40A15136AA7}" presName="root2" presStyleCnt="0"/>
      <dgm:spPr/>
    </dgm:pt>
    <dgm:pt modelId="{2D718E35-8A6D-4A4A-B49C-691FD78060DF}" type="pres">
      <dgm:prSet presAssocID="{FA9EC73A-9B68-46A6-87E9-F40A15136AA7}" presName="LevelTwoTextNode" presStyleLbl="node4" presStyleIdx="1" presStyleCnt="5">
        <dgm:presLayoutVars>
          <dgm:chPref val="3"/>
        </dgm:presLayoutVars>
      </dgm:prSet>
      <dgm:spPr/>
    </dgm:pt>
    <dgm:pt modelId="{96F326CB-E7F9-4FBB-A299-A84CFA7A48E1}" type="pres">
      <dgm:prSet presAssocID="{FA9EC73A-9B68-46A6-87E9-F40A15136AA7}" presName="level3hierChild" presStyleCnt="0"/>
      <dgm:spPr/>
    </dgm:pt>
    <dgm:pt modelId="{3694ED2B-2DE3-4C8E-AB5F-3292056C87F7}" type="pres">
      <dgm:prSet presAssocID="{2D1388A2-AC37-4A29-882D-E49200519DFD}" presName="conn2-1" presStyleLbl="parChTrans1D4" presStyleIdx="2" presStyleCnt="5"/>
      <dgm:spPr/>
    </dgm:pt>
    <dgm:pt modelId="{D5533E5F-EFA5-4CFF-A042-6E0AA254A985}" type="pres">
      <dgm:prSet presAssocID="{2D1388A2-AC37-4A29-882D-E49200519DFD}" presName="connTx" presStyleLbl="parChTrans1D4" presStyleIdx="2" presStyleCnt="5"/>
      <dgm:spPr/>
    </dgm:pt>
    <dgm:pt modelId="{D7F9A0A0-407F-4A57-A320-F466F59F96BA}" type="pres">
      <dgm:prSet presAssocID="{ED8842AB-E044-49AD-AFE7-741716BE28D7}" presName="root2" presStyleCnt="0"/>
      <dgm:spPr/>
    </dgm:pt>
    <dgm:pt modelId="{EFAA737F-2D9C-4CCE-9543-896C1E6E14BF}" type="pres">
      <dgm:prSet presAssocID="{ED8842AB-E044-49AD-AFE7-741716BE28D7}" presName="LevelTwoTextNode" presStyleLbl="node4" presStyleIdx="2" presStyleCnt="5">
        <dgm:presLayoutVars>
          <dgm:chPref val="3"/>
        </dgm:presLayoutVars>
      </dgm:prSet>
      <dgm:spPr/>
    </dgm:pt>
    <dgm:pt modelId="{9A71DADD-07AF-4E45-BEEE-F100368A0E07}" type="pres">
      <dgm:prSet presAssocID="{ED8842AB-E044-49AD-AFE7-741716BE28D7}" presName="level3hierChild" presStyleCnt="0"/>
      <dgm:spPr/>
    </dgm:pt>
    <dgm:pt modelId="{E5C0858E-4FB7-4B68-9578-4869F34D9F95}" type="pres">
      <dgm:prSet presAssocID="{BD408E15-2138-4D98-893A-C7A82D91136E}" presName="conn2-1" presStyleLbl="parChTrans1D3" presStyleIdx="1" presStyleCnt="2"/>
      <dgm:spPr/>
    </dgm:pt>
    <dgm:pt modelId="{47260220-D6AA-4E82-9338-438AAF496E55}" type="pres">
      <dgm:prSet presAssocID="{BD408E15-2138-4D98-893A-C7A82D91136E}" presName="connTx" presStyleLbl="parChTrans1D3" presStyleIdx="1" presStyleCnt="2"/>
      <dgm:spPr/>
    </dgm:pt>
    <dgm:pt modelId="{DB5A0181-6992-4C0B-B7B8-120C1D47DB10}" type="pres">
      <dgm:prSet presAssocID="{585BDBFE-71C0-49EB-8C06-CBEB9BB81C5A}" presName="root2" presStyleCnt="0"/>
      <dgm:spPr/>
    </dgm:pt>
    <dgm:pt modelId="{F77CC39B-A97E-4CD0-B4BC-667BCBDFF30D}" type="pres">
      <dgm:prSet presAssocID="{585BDBFE-71C0-49EB-8C06-CBEB9BB81C5A}" presName="LevelTwoTextNode" presStyleLbl="node3" presStyleIdx="1" presStyleCnt="2">
        <dgm:presLayoutVars>
          <dgm:chPref val="3"/>
        </dgm:presLayoutVars>
      </dgm:prSet>
      <dgm:spPr/>
    </dgm:pt>
    <dgm:pt modelId="{16B4ACD5-2837-46C0-AB99-264DCA0CCDCE}" type="pres">
      <dgm:prSet presAssocID="{585BDBFE-71C0-49EB-8C06-CBEB9BB81C5A}" presName="level3hierChild" presStyleCnt="0"/>
      <dgm:spPr/>
    </dgm:pt>
    <dgm:pt modelId="{72F8AE10-9D7F-4271-815A-ED2FA88848B8}" type="pres">
      <dgm:prSet presAssocID="{20802D83-2025-46F3-97AD-D6B01FF23596}" presName="conn2-1" presStyleLbl="parChTrans1D4" presStyleIdx="3" presStyleCnt="5"/>
      <dgm:spPr/>
    </dgm:pt>
    <dgm:pt modelId="{A718171C-2FF9-4373-8B8F-30EF27A36821}" type="pres">
      <dgm:prSet presAssocID="{20802D83-2025-46F3-97AD-D6B01FF23596}" presName="connTx" presStyleLbl="parChTrans1D4" presStyleIdx="3" presStyleCnt="5"/>
      <dgm:spPr/>
    </dgm:pt>
    <dgm:pt modelId="{EB4D101D-CB17-4088-BF7B-E89D14ECD045}" type="pres">
      <dgm:prSet presAssocID="{2B53966E-3FB5-46A3-AFD6-FF299C06775C}" presName="root2" presStyleCnt="0"/>
      <dgm:spPr/>
    </dgm:pt>
    <dgm:pt modelId="{BA716EEB-0AE8-4B69-807F-0A27297F2579}" type="pres">
      <dgm:prSet presAssocID="{2B53966E-3FB5-46A3-AFD6-FF299C06775C}" presName="LevelTwoTextNode" presStyleLbl="node4" presStyleIdx="3" presStyleCnt="5">
        <dgm:presLayoutVars>
          <dgm:chPref val="3"/>
        </dgm:presLayoutVars>
      </dgm:prSet>
      <dgm:spPr/>
    </dgm:pt>
    <dgm:pt modelId="{B801C397-A3F4-431D-B0DC-3D859D44900A}" type="pres">
      <dgm:prSet presAssocID="{2B53966E-3FB5-46A3-AFD6-FF299C06775C}" presName="level3hierChild" presStyleCnt="0"/>
      <dgm:spPr/>
    </dgm:pt>
    <dgm:pt modelId="{088856BD-AC87-40BA-9AB7-2A1E475D35CD}" type="pres">
      <dgm:prSet presAssocID="{030CDC11-F79E-469B-90B3-F6F95CBF21B7}" presName="conn2-1" presStyleLbl="parChTrans1D4" presStyleIdx="4" presStyleCnt="5"/>
      <dgm:spPr/>
    </dgm:pt>
    <dgm:pt modelId="{E513C858-80D9-4774-B458-62623C96157A}" type="pres">
      <dgm:prSet presAssocID="{030CDC11-F79E-469B-90B3-F6F95CBF21B7}" presName="connTx" presStyleLbl="parChTrans1D4" presStyleIdx="4" presStyleCnt="5"/>
      <dgm:spPr/>
    </dgm:pt>
    <dgm:pt modelId="{F80B2C2C-9E17-4712-BF36-8BC01450B634}" type="pres">
      <dgm:prSet presAssocID="{E500785A-7074-464E-BAC7-463A8CCA54DC}" presName="root2" presStyleCnt="0"/>
      <dgm:spPr/>
    </dgm:pt>
    <dgm:pt modelId="{6CCC7D6F-3B08-41D4-8C31-E421AA112E14}" type="pres">
      <dgm:prSet presAssocID="{E500785A-7074-464E-BAC7-463A8CCA54DC}" presName="LevelTwoTextNode" presStyleLbl="node4" presStyleIdx="4" presStyleCnt="5">
        <dgm:presLayoutVars>
          <dgm:chPref val="3"/>
        </dgm:presLayoutVars>
      </dgm:prSet>
      <dgm:spPr/>
    </dgm:pt>
    <dgm:pt modelId="{C78D9AF9-6135-45E9-80A9-67DD31259A74}" type="pres">
      <dgm:prSet presAssocID="{E500785A-7074-464E-BAC7-463A8CCA54DC}" presName="level3hierChild" presStyleCnt="0"/>
      <dgm:spPr/>
    </dgm:pt>
  </dgm:ptLst>
  <dgm:cxnLst>
    <dgm:cxn modelId="{146BA502-407F-421B-B7B7-DF75B3AF4276}" srcId="{7A6A2D60-DDB2-42E2-8783-B46013EBEC53}" destId="{01CB0361-3954-48C0-AC63-A2F823DEC051}" srcOrd="1" destOrd="0" parTransId="{D57D9EE6-6749-46EA-82B0-9ECB0D43B39F}" sibTransId="{C2BB1CA5-712C-4F25-BA3C-C74D42CA6340}"/>
    <dgm:cxn modelId="{1152C902-3CBF-4FE9-B97D-28D61B511AE2}" type="presOf" srcId="{ED8842AB-E044-49AD-AFE7-741716BE28D7}" destId="{EFAA737F-2D9C-4CCE-9543-896C1E6E14BF}" srcOrd="0" destOrd="0" presId="urn:microsoft.com/office/officeart/2005/8/layout/hierarchy2"/>
    <dgm:cxn modelId="{CFB46F03-6C51-43E6-979F-20D25291CA85}" type="presOf" srcId="{2D1388A2-AC37-4A29-882D-E49200519DFD}" destId="{D5533E5F-EFA5-4CFF-A042-6E0AA254A985}" srcOrd="1" destOrd="0" presId="urn:microsoft.com/office/officeart/2005/8/layout/hierarchy2"/>
    <dgm:cxn modelId="{ACE67D0B-C03D-4BEA-B507-C8E96E007F78}" type="presOf" srcId="{D0E030BD-82AC-4263-B13B-FA1086290DEF}" destId="{2BFACB60-DE07-4A8A-8EFA-EAEBB9F22D36}" srcOrd="1" destOrd="0" presId="urn:microsoft.com/office/officeart/2005/8/layout/hierarchy2"/>
    <dgm:cxn modelId="{EDD03F0D-851F-4907-A8AC-8FB1B1D0F48C}" type="presOf" srcId="{D57D9EE6-6749-46EA-82B0-9ECB0D43B39F}" destId="{851EC68E-27D2-4DD0-A21F-48D84648970B}" srcOrd="0" destOrd="0" presId="urn:microsoft.com/office/officeart/2005/8/layout/hierarchy2"/>
    <dgm:cxn modelId="{F5855C12-70E2-4833-8317-DB7B7F21F09D}" type="presOf" srcId="{0EF7A463-D8D1-408B-94A2-5699C7F7D432}" destId="{CC2A41BA-FF88-4E79-B72B-D1FCE326D890}" srcOrd="0" destOrd="0" presId="urn:microsoft.com/office/officeart/2005/8/layout/hierarchy2"/>
    <dgm:cxn modelId="{7F284114-29AF-454A-A755-1A404568CAA2}" type="presOf" srcId="{BD2F4B92-2076-4810-BCF2-C66E12BF0406}" destId="{6B51D1B3-FC43-4EC7-B970-A8935DE65DDE}" srcOrd="1" destOrd="0" presId="urn:microsoft.com/office/officeart/2005/8/layout/hierarchy2"/>
    <dgm:cxn modelId="{65E8F51B-13F4-485D-B9AA-E39704FC3EF2}" type="presOf" srcId="{2B53966E-3FB5-46A3-AFD6-FF299C06775C}" destId="{BA716EEB-0AE8-4B69-807F-0A27297F2579}" srcOrd="0" destOrd="0" presId="urn:microsoft.com/office/officeart/2005/8/layout/hierarchy2"/>
    <dgm:cxn modelId="{9932FC1D-5AD9-4FF6-AF02-F7E64476D117}" srcId="{585BDBFE-71C0-49EB-8C06-CBEB9BB81C5A}" destId="{E500785A-7074-464E-BAC7-463A8CCA54DC}" srcOrd="1" destOrd="0" parTransId="{030CDC11-F79E-469B-90B3-F6F95CBF21B7}" sibTransId="{4B54BBFF-0506-4A53-B0A9-C9CDBDA5DEA5}"/>
    <dgm:cxn modelId="{7C17A11E-8829-4F4A-A8DB-13378EA79E31}" type="presOf" srcId="{20802D83-2025-46F3-97AD-D6B01FF23596}" destId="{A718171C-2FF9-4373-8B8F-30EF27A36821}" srcOrd="1" destOrd="0" presId="urn:microsoft.com/office/officeart/2005/8/layout/hierarchy2"/>
    <dgm:cxn modelId="{C46D1125-FC8B-4F53-869B-E3AD94B9D32D}" type="presOf" srcId="{BD2F4B92-2076-4810-BCF2-C66E12BF0406}" destId="{B65FFA92-167F-46E6-846E-2FAD58C3256F}" srcOrd="0" destOrd="0" presId="urn:microsoft.com/office/officeart/2005/8/layout/hierarchy2"/>
    <dgm:cxn modelId="{55436A30-25DB-4C7E-AAA8-B329483A7316}" type="presOf" srcId="{01CB0361-3954-48C0-AC63-A2F823DEC051}" destId="{A0E09D33-A0FA-4AC6-949F-5289D4F2C66B}" srcOrd="0" destOrd="0" presId="urn:microsoft.com/office/officeart/2005/8/layout/hierarchy2"/>
    <dgm:cxn modelId="{28E86A3E-AC41-4194-8642-B93401B82C66}" srcId="{198AA298-FFD5-43E2-8891-C484D9DC31E2}" destId="{7A6A2D60-DDB2-42E2-8783-B46013EBEC53}" srcOrd="0" destOrd="0" parTransId="{F038FA55-4399-4809-A33A-C4B1088892E5}" sibTransId="{513D0DE6-BD86-43A0-97AD-BF782C2C83AB}"/>
    <dgm:cxn modelId="{E5158B3E-EE5A-4E87-9991-14622D199B1D}" type="presOf" srcId="{5D16E5EF-CB3E-4DD0-AF93-576CFFAFA033}" destId="{EDD86435-C335-42B4-8943-7C39DC64ADE8}" srcOrd="1" destOrd="0" presId="urn:microsoft.com/office/officeart/2005/8/layout/hierarchy2"/>
    <dgm:cxn modelId="{71FE7F5D-2226-482E-827E-2EB61477FD02}" type="presOf" srcId="{030CDC11-F79E-469B-90B3-F6F95CBF21B7}" destId="{088856BD-AC87-40BA-9AB7-2A1E475D35CD}" srcOrd="0" destOrd="0" presId="urn:microsoft.com/office/officeart/2005/8/layout/hierarchy2"/>
    <dgm:cxn modelId="{BE310842-4814-4FAD-9F30-6338EF40E14A}" type="presOf" srcId="{E500785A-7074-464E-BAC7-463A8CCA54DC}" destId="{6CCC7D6F-3B08-41D4-8C31-E421AA112E14}" srcOrd="0" destOrd="0" presId="urn:microsoft.com/office/officeart/2005/8/layout/hierarchy2"/>
    <dgm:cxn modelId="{F1C69243-01DF-444A-A83C-B8FD8C39C862}" type="presOf" srcId="{585BDBFE-71C0-49EB-8C06-CBEB9BB81C5A}" destId="{F77CC39B-A97E-4CD0-B4BC-667BCBDFF30D}" srcOrd="0" destOrd="0" presId="urn:microsoft.com/office/officeart/2005/8/layout/hierarchy2"/>
    <dgm:cxn modelId="{10B3F943-9A15-4D3E-AACC-1DEC6D54B50A}" type="presOf" srcId="{20802D83-2025-46F3-97AD-D6B01FF23596}" destId="{72F8AE10-9D7F-4271-815A-ED2FA88848B8}" srcOrd="0" destOrd="0" presId="urn:microsoft.com/office/officeart/2005/8/layout/hierarchy2"/>
    <dgm:cxn modelId="{D80B8F64-7A86-4AD0-9744-964A3A238E0E}" type="presOf" srcId="{FA9EC73A-9B68-46A6-87E9-F40A15136AA7}" destId="{2D718E35-8A6D-4A4A-B49C-691FD78060DF}" srcOrd="0" destOrd="0" presId="urn:microsoft.com/office/officeart/2005/8/layout/hierarchy2"/>
    <dgm:cxn modelId="{581ADB64-951E-4C98-9159-CBA414916F89}" type="presOf" srcId="{D0E030BD-82AC-4263-B13B-FA1086290DEF}" destId="{68DDD347-BCD7-4F75-B40F-BCF8F73B99AA}" srcOrd="0" destOrd="0" presId="urn:microsoft.com/office/officeart/2005/8/layout/hierarchy2"/>
    <dgm:cxn modelId="{8441CC71-7B94-42CA-8D6D-FBDD4AFD51BD}" srcId="{0F143AF3-0246-4C04-A6BC-476B5979C249}" destId="{ED8842AB-E044-49AD-AFE7-741716BE28D7}" srcOrd="2" destOrd="0" parTransId="{2D1388A2-AC37-4A29-882D-E49200519DFD}" sibTransId="{3A61B6B8-0B4F-4B9A-B9E1-4BECF7957F52}"/>
    <dgm:cxn modelId="{0A7E8B52-785B-429E-A532-C1F533A74EDC}" type="presOf" srcId="{5D16E5EF-CB3E-4DD0-AF93-576CFFAFA033}" destId="{6396D28B-8E1E-4961-B714-A828D26C8DDA}" srcOrd="0" destOrd="0" presId="urn:microsoft.com/office/officeart/2005/8/layout/hierarchy2"/>
    <dgm:cxn modelId="{7F1FA972-ED53-4214-BB3A-AEB3AB275783}" type="presOf" srcId="{BD408E15-2138-4D98-893A-C7A82D91136E}" destId="{E5C0858E-4FB7-4B68-9578-4869F34D9F95}" srcOrd="0" destOrd="0" presId="urn:microsoft.com/office/officeart/2005/8/layout/hierarchy2"/>
    <dgm:cxn modelId="{A3C76A80-0DA2-46DA-A901-629DC7B8E159}" type="presOf" srcId="{2D1388A2-AC37-4A29-882D-E49200519DFD}" destId="{3694ED2B-2DE3-4C8E-AB5F-3292056C87F7}" srcOrd="0" destOrd="0" presId="urn:microsoft.com/office/officeart/2005/8/layout/hierarchy2"/>
    <dgm:cxn modelId="{96B49E81-41DF-4920-A711-43CFCC475269}" srcId="{0F143AF3-0246-4C04-A6BC-476B5979C249}" destId="{FA9EC73A-9B68-46A6-87E9-F40A15136AA7}" srcOrd="1" destOrd="0" parTransId="{5D16E5EF-CB3E-4DD0-AF93-576CFFAFA033}" sibTransId="{C08F4AFE-CBDD-405D-A9B1-1949FBBCAE70}"/>
    <dgm:cxn modelId="{F8E452A1-6431-4533-A56B-7AA14B9086C7}" type="presOf" srcId="{0EF7A463-D8D1-408B-94A2-5699C7F7D432}" destId="{AD4ABEBF-8508-4EC1-80D4-6D013E2FDBB8}" srcOrd="1" destOrd="0" presId="urn:microsoft.com/office/officeart/2005/8/layout/hierarchy2"/>
    <dgm:cxn modelId="{E906ABA2-17F8-4F15-AA42-461017DAA88F}" srcId="{01CB0361-3954-48C0-AC63-A2F823DEC051}" destId="{585BDBFE-71C0-49EB-8C06-CBEB9BB81C5A}" srcOrd="1" destOrd="0" parTransId="{BD408E15-2138-4D98-893A-C7A82D91136E}" sibTransId="{AB5E29EF-6EEF-4CC2-8BB2-7E7A485DDCFB}"/>
    <dgm:cxn modelId="{E31DE0B4-0D80-412A-BD0C-5B635A103FBF}" srcId="{0F143AF3-0246-4C04-A6BC-476B5979C249}" destId="{A258BB92-CD3E-4990-896E-D22564ABEBD4}" srcOrd="0" destOrd="0" parTransId="{D0E030BD-82AC-4263-B13B-FA1086290DEF}" sibTransId="{6C093105-0F34-4899-A672-30D8BD724879}"/>
    <dgm:cxn modelId="{99E751BB-E966-4B9A-867E-BED8D881C61D}" srcId="{7A6A2D60-DDB2-42E2-8783-B46013EBEC53}" destId="{A381CA6F-340B-4C36-B152-D860CC5AFD21}" srcOrd="0" destOrd="0" parTransId="{BD2F4B92-2076-4810-BCF2-C66E12BF0406}" sibTransId="{4F4969DB-7575-4400-AC8D-99F3D398E6EC}"/>
    <dgm:cxn modelId="{2E9E61C1-3394-48E9-81EA-68F1012E6D4E}" type="presOf" srcId="{030CDC11-F79E-469B-90B3-F6F95CBF21B7}" destId="{E513C858-80D9-4774-B458-62623C96157A}" srcOrd="1" destOrd="0" presId="urn:microsoft.com/office/officeart/2005/8/layout/hierarchy2"/>
    <dgm:cxn modelId="{1B3116CB-6A65-4B4F-8AC9-36C8801A7279}" type="presOf" srcId="{A258BB92-CD3E-4990-896E-D22564ABEBD4}" destId="{9C4018F8-726A-4873-BF88-F70BEC9B82E6}" srcOrd="0" destOrd="0" presId="urn:microsoft.com/office/officeart/2005/8/layout/hierarchy2"/>
    <dgm:cxn modelId="{EDF575CB-3CF0-43B6-88C4-40715842153B}" srcId="{01CB0361-3954-48C0-AC63-A2F823DEC051}" destId="{0F143AF3-0246-4C04-A6BC-476B5979C249}" srcOrd="0" destOrd="0" parTransId="{0EF7A463-D8D1-408B-94A2-5699C7F7D432}" sibTransId="{82A7B6BB-9297-4FDF-BED6-00B84A364364}"/>
    <dgm:cxn modelId="{42E380D4-9563-4105-B028-A25890B526B4}" type="presOf" srcId="{7A6A2D60-DDB2-42E2-8783-B46013EBEC53}" destId="{A7B3406D-E58C-433D-9527-38E07578C628}" srcOrd="0" destOrd="0" presId="urn:microsoft.com/office/officeart/2005/8/layout/hierarchy2"/>
    <dgm:cxn modelId="{B3F167D6-00A1-4C21-A3E3-30A09B718C9E}" type="presOf" srcId="{A381CA6F-340B-4C36-B152-D860CC5AFD21}" destId="{783FEA1C-3F40-452E-A474-64B30C925446}" srcOrd="0" destOrd="0" presId="urn:microsoft.com/office/officeart/2005/8/layout/hierarchy2"/>
    <dgm:cxn modelId="{DFAFBBDA-77F5-4378-A8D6-36705EAB0F91}" type="presOf" srcId="{0F143AF3-0246-4C04-A6BC-476B5979C249}" destId="{EA0C3158-946F-4540-9AEA-381BAADC34A4}" srcOrd="0" destOrd="0" presId="urn:microsoft.com/office/officeart/2005/8/layout/hierarchy2"/>
    <dgm:cxn modelId="{621B9EDB-D0C9-4F42-9B48-9C33B2587A82}" type="presOf" srcId="{198AA298-FFD5-43E2-8891-C484D9DC31E2}" destId="{26B72550-275C-4FB5-8824-A7C55CCF220D}" srcOrd="0" destOrd="0" presId="urn:microsoft.com/office/officeart/2005/8/layout/hierarchy2"/>
    <dgm:cxn modelId="{48D94DE6-19D9-459F-9345-D892ADCA3ACC}" type="presOf" srcId="{D57D9EE6-6749-46EA-82B0-9ECB0D43B39F}" destId="{22E62BFA-6188-48A4-9247-284DB89F122D}" srcOrd="1" destOrd="0" presId="urn:microsoft.com/office/officeart/2005/8/layout/hierarchy2"/>
    <dgm:cxn modelId="{4C22F3F2-69EA-4D04-B958-30E3890A9EB2}" type="presOf" srcId="{BD408E15-2138-4D98-893A-C7A82D91136E}" destId="{47260220-D6AA-4E82-9338-438AAF496E55}" srcOrd="1" destOrd="0" presId="urn:microsoft.com/office/officeart/2005/8/layout/hierarchy2"/>
    <dgm:cxn modelId="{2842C7FE-39ED-4E49-AF53-AE05F6591355}" srcId="{585BDBFE-71C0-49EB-8C06-CBEB9BB81C5A}" destId="{2B53966E-3FB5-46A3-AFD6-FF299C06775C}" srcOrd="0" destOrd="0" parTransId="{20802D83-2025-46F3-97AD-D6B01FF23596}" sibTransId="{17A29C4A-F5F9-4DD9-A27B-141EBC8706F3}"/>
    <dgm:cxn modelId="{A5F9A4C4-DB9C-470C-8524-1C0F73753B17}" type="presParOf" srcId="{26B72550-275C-4FB5-8824-A7C55CCF220D}" destId="{6F5A2B89-4D21-4ED2-AB71-9237191AD508}" srcOrd="0" destOrd="0" presId="urn:microsoft.com/office/officeart/2005/8/layout/hierarchy2"/>
    <dgm:cxn modelId="{9A4FA402-7D8B-435E-91B3-6C29EAFE462F}" type="presParOf" srcId="{6F5A2B89-4D21-4ED2-AB71-9237191AD508}" destId="{A7B3406D-E58C-433D-9527-38E07578C628}" srcOrd="0" destOrd="0" presId="urn:microsoft.com/office/officeart/2005/8/layout/hierarchy2"/>
    <dgm:cxn modelId="{E4F01C51-D746-4C6D-95A9-4D95272E2291}" type="presParOf" srcId="{6F5A2B89-4D21-4ED2-AB71-9237191AD508}" destId="{7B6B6718-C560-4A5D-A197-63CDCFE0CB30}" srcOrd="1" destOrd="0" presId="urn:microsoft.com/office/officeart/2005/8/layout/hierarchy2"/>
    <dgm:cxn modelId="{6FEE6739-EE6D-4B74-B09F-203885DAD0B9}" type="presParOf" srcId="{7B6B6718-C560-4A5D-A197-63CDCFE0CB30}" destId="{B65FFA92-167F-46E6-846E-2FAD58C3256F}" srcOrd="0" destOrd="0" presId="urn:microsoft.com/office/officeart/2005/8/layout/hierarchy2"/>
    <dgm:cxn modelId="{3101CE03-E22F-4D45-93E0-F2EDA3B4670F}" type="presParOf" srcId="{B65FFA92-167F-46E6-846E-2FAD58C3256F}" destId="{6B51D1B3-FC43-4EC7-B970-A8935DE65DDE}" srcOrd="0" destOrd="0" presId="urn:microsoft.com/office/officeart/2005/8/layout/hierarchy2"/>
    <dgm:cxn modelId="{FE54137B-051A-4C60-B0A4-89560C45FBB9}" type="presParOf" srcId="{7B6B6718-C560-4A5D-A197-63CDCFE0CB30}" destId="{4E7E6AE0-DC4A-4FF3-A8D9-A64FE8F8D869}" srcOrd="1" destOrd="0" presId="urn:microsoft.com/office/officeart/2005/8/layout/hierarchy2"/>
    <dgm:cxn modelId="{CB4BBE99-4C59-4025-9E68-E5CD1828B26C}" type="presParOf" srcId="{4E7E6AE0-DC4A-4FF3-A8D9-A64FE8F8D869}" destId="{783FEA1C-3F40-452E-A474-64B30C925446}" srcOrd="0" destOrd="0" presId="urn:microsoft.com/office/officeart/2005/8/layout/hierarchy2"/>
    <dgm:cxn modelId="{6227302A-705B-4F64-99F2-D86251438069}" type="presParOf" srcId="{4E7E6AE0-DC4A-4FF3-A8D9-A64FE8F8D869}" destId="{3FDA2186-9D36-4699-BC24-170FD34E00AD}" srcOrd="1" destOrd="0" presId="urn:microsoft.com/office/officeart/2005/8/layout/hierarchy2"/>
    <dgm:cxn modelId="{9B256EDD-E08B-4CFC-878C-7CE39FEE0D3D}" type="presParOf" srcId="{7B6B6718-C560-4A5D-A197-63CDCFE0CB30}" destId="{851EC68E-27D2-4DD0-A21F-48D84648970B}" srcOrd="2" destOrd="0" presId="urn:microsoft.com/office/officeart/2005/8/layout/hierarchy2"/>
    <dgm:cxn modelId="{7C9049F0-EEC8-459A-A669-FF680CFCC736}" type="presParOf" srcId="{851EC68E-27D2-4DD0-A21F-48D84648970B}" destId="{22E62BFA-6188-48A4-9247-284DB89F122D}" srcOrd="0" destOrd="0" presId="urn:microsoft.com/office/officeart/2005/8/layout/hierarchy2"/>
    <dgm:cxn modelId="{4480A6CF-7BB4-4781-B3A1-695D9734BDBF}" type="presParOf" srcId="{7B6B6718-C560-4A5D-A197-63CDCFE0CB30}" destId="{F524F76D-0285-4FA6-A261-83CBB377F413}" srcOrd="3" destOrd="0" presId="urn:microsoft.com/office/officeart/2005/8/layout/hierarchy2"/>
    <dgm:cxn modelId="{BDB3C456-2D50-4888-B52F-C79A49ACB3EF}" type="presParOf" srcId="{F524F76D-0285-4FA6-A261-83CBB377F413}" destId="{A0E09D33-A0FA-4AC6-949F-5289D4F2C66B}" srcOrd="0" destOrd="0" presId="urn:microsoft.com/office/officeart/2005/8/layout/hierarchy2"/>
    <dgm:cxn modelId="{E5F95D32-7A0F-4A1B-9D58-E2CF5D01A046}" type="presParOf" srcId="{F524F76D-0285-4FA6-A261-83CBB377F413}" destId="{28E974F3-0A96-4B74-A465-AEA5B3510337}" srcOrd="1" destOrd="0" presId="urn:microsoft.com/office/officeart/2005/8/layout/hierarchy2"/>
    <dgm:cxn modelId="{2464BD28-F92E-48A5-B5A5-0D56F41BE602}" type="presParOf" srcId="{28E974F3-0A96-4B74-A465-AEA5B3510337}" destId="{CC2A41BA-FF88-4E79-B72B-D1FCE326D890}" srcOrd="0" destOrd="0" presId="urn:microsoft.com/office/officeart/2005/8/layout/hierarchy2"/>
    <dgm:cxn modelId="{420400DE-DD9D-47D6-8442-0087937A859C}" type="presParOf" srcId="{CC2A41BA-FF88-4E79-B72B-D1FCE326D890}" destId="{AD4ABEBF-8508-4EC1-80D4-6D013E2FDBB8}" srcOrd="0" destOrd="0" presId="urn:microsoft.com/office/officeart/2005/8/layout/hierarchy2"/>
    <dgm:cxn modelId="{CD6BF753-C3F1-4DBC-99B0-20F34439AE43}" type="presParOf" srcId="{28E974F3-0A96-4B74-A465-AEA5B3510337}" destId="{2DC728F0-3B18-458D-97AF-7DAD8F4557AB}" srcOrd="1" destOrd="0" presId="urn:microsoft.com/office/officeart/2005/8/layout/hierarchy2"/>
    <dgm:cxn modelId="{11D05F52-9988-47DC-93E9-06CFF488EC37}" type="presParOf" srcId="{2DC728F0-3B18-458D-97AF-7DAD8F4557AB}" destId="{EA0C3158-946F-4540-9AEA-381BAADC34A4}" srcOrd="0" destOrd="0" presId="urn:microsoft.com/office/officeart/2005/8/layout/hierarchy2"/>
    <dgm:cxn modelId="{AB0BF019-2A37-4BC1-A139-B52DC047E8BA}" type="presParOf" srcId="{2DC728F0-3B18-458D-97AF-7DAD8F4557AB}" destId="{6EBE89E3-DE61-482D-8D24-A7182800AA1A}" srcOrd="1" destOrd="0" presId="urn:microsoft.com/office/officeart/2005/8/layout/hierarchy2"/>
    <dgm:cxn modelId="{CC674BF8-A283-4AA7-BE87-FB6AE0128421}" type="presParOf" srcId="{6EBE89E3-DE61-482D-8D24-A7182800AA1A}" destId="{68DDD347-BCD7-4F75-B40F-BCF8F73B99AA}" srcOrd="0" destOrd="0" presId="urn:microsoft.com/office/officeart/2005/8/layout/hierarchy2"/>
    <dgm:cxn modelId="{D8B86BBB-6C96-478A-9E23-B0A4E1DF50B9}" type="presParOf" srcId="{68DDD347-BCD7-4F75-B40F-BCF8F73B99AA}" destId="{2BFACB60-DE07-4A8A-8EFA-EAEBB9F22D36}" srcOrd="0" destOrd="0" presId="urn:microsoft.com/office/officeart/2005/8/layout/hierarchy2"/>
    <dgm:cxn modelId="{32C9CB06-75A3-451F-88D5-E1F3542F4CD4}" type="presParOf" srcId="{6EBE89E3-DE61-482D-8D24-A7182800AA1A}" destId="{A9BAF483-D1BA-4B05-A7FF-B03951F72C4B}" srcOrd="1" destOrd="0" presId="urn:microsoft.com/office/officeart/2005/8/layout/hierarchy2"/>
    <dgm:cxn modelId="{3A76B60F-C65A-4D8B-9F6D-D7D14DBC30C2}" type="presParOf" srcId="{A9BAF483-D1BA-4B05-A7FF-B03951F72C4B}" destId="{9C4018F8-726A-4873-BF88-F70BEC9B82E6}" srcOrd="0" destOrd="0" presId="urn:microsoft.com/office/officeart/2005/8/layout/hierarchy2"/>
    <dgm:cxn modelId="{517AF8AB-B9D1-40CB-A99F-7FB2EFCD4DC4}" type="presParOf" srcId="{A9BAF483-D1BA-4B05-A7FF-B03951F72C4B}" destId="{2B3E93C8-4B91-4650-8D8F-80863925261F}" srcOrd="1" destOrd="0" presId="urn:microsoft.com/office/officeart/2005/8/layout/hierarchy2"/>
    <dgm:cxn modelId="{4E842AB7-59BB-4CC2-8BDD-BC5A1F148D7F}" type="presParOf" srcId="{6EBE89E3-DE61-482D-8D24-A7182800AA1A}" destId="{6396D28B-8E1E-4961-B714-A828D26C8DDA}" srcOrd="2" destOrd="0" presId="urn:microsoft.com/office/officeart/2005/8/layout/hierarchy2"/>
    <dgm:cxn modelId="{7C11C2F8-48C5-4E44-846B-C46AD9CBA6B0}" type="presParOf" srcId="{6396D28B-8E1E-4961-B714-A828D26C8DDA}" destId="{EDD86435-C335-42B4-8943-7C39DC64ADE8}" srcOrd="0" destOrd="0" presId="urn:microsoft.com/office/officeart/2005/8/layout/hierarchy2"/>
    <dgm:cxn modelId="{300FF3D6-2209-49E3-83B0-2E3AD5732B2D}" type="presParOf" srcId="{6EBE89E3-DE61-482D-8D24-A7182800AA1A}" destId="{CBF7836A-3197-44E4-B244-CF95F9E7B2CD}" srcOrd="3" destOrd="0" presId="urn:microsoft.com/office/officeart/2005/8/layout/hierarchy2"/>
    <dgm:cxn modelId="{39D3AE4F-FA37-49F1-9A53-345B2BC795F5}" type="presParOf" srcId="{CBF7836A-3197-44E4-B244-CF95F9E7B2CD}" destId="{2D718E35-8A6D-4A4A-B49C-691FD78060DF}" srcOrd="0" destOrd="0" presId="urn:microsoft.com/office/officeart/2005/8/layout/hierarchy2"/>
    <dgm:cxn modelId="{09478B32-FD81-47C0-A625-6B5CD97DFBD0}" type="presParOf" srcId="{CBF7836A-3197-44E4-B244-CF95F9E7B2CD}" destId="{96F326CB-E7F9-4FBB-A299-A84CFA7A48E1}" srcOrd="1" destOrd="0" presId="urn:microsoft.com/office/officeart/2005/8/layout/hierarchy2"/>
    <dgm:cxn modelId="{200B956D-D33B-416C-92FD-E26150067A19}" type="presParOf" srcId="{6EBE89E3-DE61-482D-8D24-A7182800AA1A}" destId="{3694ED2B-2DE3-4C8E-AB5F-3292056C87F7}" srcOrd="4" destOrd="0" presId="urn:microsoft.com/office/officeart/2005/8/layout/hierarchy2"/>
    <dgm:cxn modelId="{97EF9E0E-55C8-4D93-9E05-E67CF6462B1A}" type="presParOf" srcId="{3694ED2B-2DE3-4C8E-AB5F-3292056C87F7}" destId="{D5533E5F-EFA5-4CFF-A042-6E0AA254A985}" srcOrd="0" destOrd="0" presId="urn:microsoft.com/office/officeart/2005/8/layout/hierarchy2"/>
    <dgm:cxn modelId="{72165494-B8BE-4554-85E9-E5F6946117C7}" type="presParOf" srcId="{6EBE89E3-DE61-482D-8D24-A7182800AA1A}" destId="{D7F9A0A0-407F-4A57-A320-F466F59F96BA}" srcOrd="5" destOrd="0" presId="urn:microsoft.com/office/officeart/2005/8/layout/hierarchy2"/>
    <dgm:cxn modelId="{C5F9562E-95E5-4104-8480-4C90D4B01B8B}" type="presParOf" srcId="{D7F9A0A0-407F-4A57-A320-F466F59F96BA}" destId="{EFAA737F-2D9C-4CCE-9543-896C1E6E14BF}" srcOrd="0" destOrd="0" presId="urn:microsoft.com/office/officeart/2005/8/layout/hierarchy2"/>
    <dgm:cxn modelId="{D1E1FAA4-81D6-45BE-948B-FEA9C8E99E85}" type="presParOf" srcId="{D7F9A0A0-407F-4A57-A320-F466F59F96BA}" destId="{9A71DADD-07AF-4E45-BEEE-F100368A0E07}" srcOrd="1" destOrd="0" presId="urn:microsoft.com/office/officeart/2005/8/layout/hierarchy2"/>
    <dgm:cxn modelId="{554389AA-BB41-4551-A53C-BBC86E38E914}" type="presParOf" srcId="{28E974F3-0A96-4B74-A465-AEA5B3510337}" destId="{E5C0858E-4FB7-4B68-9578-4869F34D9F95}" srcOrd="2" destOrd="0" presId="urn:microsoft.com/office/officeart/2005/8/layout/hierarchy2"/>
    <dgm:cxn modelId="{61E4242E-75A0-43E9-8A15-B655FF0D8837}" type="presParOf" srcId="{E5C0858E-4FB7-4B68-9578-4869F34D9F95}" destId="{47260220-D6AA-4E82-9338-438AAF496E55}" srcOrd="0" destOrd="0" presId="urn:microsoft.com/office/officeart/2005/8/layout/hierarchy2"/>
    <dgm:cxn modelId="{92036FD1-BB17-4BEC-8929-84EC67A8C276}" type="presParOf" srcId="{28E974F3-0A96-4B74-A465-AEA5B3510337}" destId="{DB5A0181-6992-4C0B-B7B8-120C1D47DB10}" srcOrd="3" destOrd="0" presId="urn:microsoft.com/office/officeart/2005/8/layout/hierarchy2"/>
    <dgm:cxn modelId="{AECC5CBB-C012-457D-A20D-B7ED7654EC7F}" type="presParOf" srcId="{DB5A0181-6992-4C0B-B7B8-120C1D47DB10}" destId="{F77CC39B-A97E-4CD0-B4BC-667BCBDFF30D}" srcOrd="0" destOrd="0" presId="urn:microsoft.com/office/officeart/2005/8/layout/hierarchy2"/>
    <dgm:cxn modelId="{294EA2DC-3E2C-4172-94EA-0EE830F6DC10}" type="presParOf" srcId="{DB5A0181-6992-4C0B-B7B8-120C1D47DB10}" destId="{16B4ACD5-2837-46C0-AB99-264DCA0CCDCE}" srcOrd="1" destOrd="0" presId="urn:microsoft.com/office/officeart/2005/8/layout/hierarchy2"/>
    <dgm:cxn modelId="{2F258BEA-BD6A-4771-A91B-C99FC565291F}" type="presParOf" srcId="{16B4ACD5-2837-46C0-AB99-264DCA0CCDCE}" destId="{72F8AE10-9D7F-4271-815A-ED2FA88848B8}" srcOrd="0" destOrd="0" presId="urn:microsoft.com/office/officeart/2005/8/layout/hierarchy2"/>
    <dgm:cxn modelId="{5B0B9F8C-0FCD-4D1A-BC4D-A9ED7CA9B167}" type="presParOf" srcId="{72F8AE10-9D7F-4271-815A-ED2FA88848B8}" destId="{A718171C-2FF9-4373-8B8F-30EF27A36821}" srcOrd="0" destOrd="0" presId="urn:microsoft.com/office/officeart/2005/8/layout/hierarchy2"/>
    <dgm:cxn modelId="{0316CC54-42BC-4EBA-B243-56E94BD322F9}" type="presParOf" srcId="{16B4ACD5-2837-46C0-AB99-264DCA0CCDCE}" destId="{EB4D101D-CB17-4088-BF7B-E89D14ECD045}" srcOrd="1" destOrd="0" presId="urn:microsoft.com/office/officeart/2005/8/layout/hierarchy2"/>
    <dgm:cxn modelId="{50CB129B-6DFB-41E6-9F25-0041FBD6248E}" type="presParOf" srcId="{EB4D101D-CB17-4088-BF7B-E89D14ECD045}" destId="{BA716EEB-0AE8-4B69-807F-0A27297F2579}" srcOrd="0" destOrd="0" presId="urn:microsoft.com/office/officeart/2005/8/layout/hierarchy2"/>
    <dgm:cxn modelId="{6892C2E6-D214-45C5-AA82-462FA95A774E}" type="presParOf" srcId="{EB4D101D-CB17-4088-BF7B-E89D14ECD045}" destId="{B801C397-A3F4-431D-B0DC-3D859D44900A}" srcOrd="1" destOrd="0" presId="urn:microsoft.com/office/officeart/2005/8/layout/hierarchy2"/>
    <dgm:cxn modelId="{510B12C4-CC83-497E-A27B-D9F946F487AA}" type="presParOf" srcId="{16B4ACD5-2837-46C0-AB99-264DCA0CCDCE}" destId="{088856BD-AC87-40BA-9AB7-2A1E475D35CD}" srcOrd="2" destOrd="0" presId="urn:microsoft.com/office/officeart/2005/8/layout/hierarchy2"/>
    <dgm:cxn modelId="{6AADDCC3-A07E-4A11-800A-98459417F5AB}" type="presParOf" srcId="{088856BD-AC87-40BA-9AB7-2A1E475D35CD}" destId="{E513C858-80D9-4774-B458-62623C96157A}" srcOrd="0" destOrd="0" presId="urn:microsoft.com/office/officeart/2005/8/layout/hierarchy2"/>
    <dgm:cxn modelId="{6999B637-05E0-4C4E-83A7-74B0DB049C18}" type="presParOf" srcId="{16B4ACD5-2837-46C0-AB99-264DCA0CCDCE}" destId="{F80B2C2C-9E17-4712-BF36-8BC01450B634}" srcOrd="3" destOrd="0" presId="urn:microsoft.com/office/officeart/2005/8/layout/hierarchy2"/>
    <dgm:cxn modelId="{D5C551DB-0685-4F17-8615-13EF5278FBB1}" type="presParOf" srcId="{F80B2C2C-9E17-4712-BF36-8BC01450B634}" destId="{6CCC7D6F-3B08-41D4-8C31-E421AA112E14}" srcOrd="0" destOrd="0" presId="urn:microsoft.com/office/officeart/2005/8/layout/hierarchy2"/>
    <dgm:cxn modelId="{3A9C0B48-AB39-4FDD-960F-F43123F96A97}" type="presParOf" srcId="{F80B2C2C-9E17-4712-BF36-8BC01450B634}" destId="{C78D9AF9-6135-45E9-80A9-67DD31259A74}" srcOrd="1" destOrd="0" presId="urn:microsoft.com/office/officeart/2005/8/layout/hierarchy2"/>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3406D-E58C-433D-9527-38E07578C628}">
      <dsp:nvSpPr>
        <dsp:cNvPr id="0" name=""/>
        <dsp:cNvSpPr/>
      </dsp:nvSpPr>
      <dsp:spPr>
        <a:xfrm>
          <a:off x="742291" y="643680"/>
          <a:ext cx="639160" cy="3195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spi</a:t>
          </a:r>
        </a:p>
      </dsp:txBody>
      <dsp:txXfrm>
        <a:off x="751651" y="653040"/>
        <a:ext cx="620440" cy="300860"/>
      </dsp:txXfrm>
    </dsp:sp>
    <dsp:sp modelId="{B65FFA92-167F-46E6-846E-2FAD58C3256F}">
      <dsp:nvSpPr>
        <dsp:cNvPr id="0" name=""/>
        <dsp:cNvSpPr/>
      </dsp:nvSpPr>
      <dsp:spPr>
        <a:xfrm rot="19457599">
          <a:off x="1351858" y="695529"/>
          <a:ext cx="314851" cy="32124"/>
        </a:xfrm>
        <a:custGeom>
          <a:avLst/>
          <a:gdLst/>
          <a:ahLst/>
          <a:cxnLst/>
          <a:rect l="0" t="0" r="0" b="0"/>
          <a:pathLst>
            <a:path>
              <a:moveTo>
                <a:pt x="0" y="16062"/>
              </a:moveTo>
              <a:lnTo>
                <a:pt x="314851" y="160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01413" y="703719"/>
        <a:ext cx="15742" cy="15742"/>
      </dsp:txXfrm>
    </dsp:sp>
    <dsp:sp modelId="{783FEA1C-3F40-452E-A474-64B30C925446}">
      <dsp:nvSpPr>
        <dsp:cNvPr id="0" name=""/>
        <dsp:cNvSpPr/>
      </dsp:nvSpPr>
      <dsp:spPr>
        <a:xfrm>
          <a:off x="1637116" y="459921"/>
          <a:ext cx="639160" cy="319580"/>
        </a:xfrm>
        <a:prstGeom prst="roundRect">
          <a:avLst>
            <a:gd name="adj" fmla="val 10000"/>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Makefile </a:t>
          </a:r>
          <a:endParaRPr lang="en-IN" sz="1200" kern="1200" dirty="0"/>
        </a:p>
      </dsp:txBody>
      <dsp:txXfrm>
        <a:off x="1646476" y="469281"/>
        <a:ext cx="620440" cy="300860"/>
      </dsp:txXfrm>
    </dsp:sp>
    <dsp:sp modelId="{851EC68E-27D2-4DD0-A21F-48D84648970B}">
      <dsp:nvSpPr>
        <dsp:cNvPr id="0" name=""/>
        <dsp:cNvSpPr/>
      </dsp:nvSpPr>
      <dsp:spPr>
        <a:xfrm rot="2142401">
          <a:off x="1351858" y="879287"/>
          <a:ext cx="314851" cy="32124"/>
        </a:xfrm>
        <a:custGeom>
          <a:avLst/>
          <a:gdLst/>
          <a:ahLst/>
          <a:cxnLst/>
          <a:rect l="0" t="0" r="0" b="0"/>
          <a:pathLst>
            <a:path>
              <a:moveTo>
                <a:pt x="0" y="16062"/>
              </a:moveTo>
              <a:lnTo>
                <a:pt x="314851" y="160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01413" y="887478"/>
        <a:ext cx="15742" cy="15742"/>
      </dsp:txXfrm>
    </dsp:sp>
    <dsp:sp modelId="{A0E09D33-A0FA-4AC6-949F-5289D4F2C66B}">
      <dsp:nvSpPr>
        <dsp:cNvPr id="0" name=""/>
        <dsp:cNvSpPr/>
      </dsp:nvSpPr>
      <dsp:spPr>
        <a:xfrm>
          <a:off x="1637116" y="827439"/>
          <a:ext cx="639160" cy="31958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err="1"/>
            <a:t>src</a:t>
          </a:r>
          <a:endParaRPr lang="en-IN" sz="1200" kern="1200" dirty="0"/>
        </a:p>
      </dsp:txBody>
      <dsp:txXfrm>
        <a:off x="1646476" y="836799"/>
        <a:ext cx="620440" cy="300860"/>
      </dsp:txXfrm>
    </dsp:sp>
    <dsp:sp modelId="{CC2A41BA-FF88-4E79-B72B-D1FCE326D890}">
      <dsp:nvSpPr>
        <dsp:cNvPr id="0" name=""/>
        <dsp:cNvSpPr/>
      </dsp:nvSpPr>
      <dsp:spPr>
        <a:xfrm rot="17945813">
          <a:off x="2141236" y="741468"/>
          <a:ext cx="525746" cy="32124"/>
        </a:xfrm>
        <a:custGeom>
          <a:avLst/>
          <a:gdLst/>
          <a:ahLst/>
          <a:cxnLst/>
          <a:rect l="0" t="0" r="0" b="0"/>
          <a:pathLst>
            <a:path>
              <a:moveTo>
                <a:pt x="0" y="16062"/>
              </a:moveTo>
              <a:lnTo>
                <a:pt x="525746" y="160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90966" y="744387"/>
        <a:ext cx="26287" cy="26287"/>
      </dsp:txXfrm>
    </dsp:sp>
    <dsp:sp modelId="{EA0C3158-946F-4540-9AEA-381BAADC34A4}">
      <dsp:nvSpPr>
        <dsp:cNvPr id="0" name=""/>
        <dsp:cNvSpPr/>
      </dsp:nvSpPr>
      <dsp:spPr>
        <a:xfrm>
          <a:off x="2531942" y="368042"/>
          <a:ext cx="639160" cy="31958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IISDLPC</a:t>
          </a:r>
        </a:p>
      </dsp:txBody>
      <dsp:txXfrm>
        <a:off x="2541302" y="377402"/>
        <a:ext cx="620440" cy="300860"/>
      </dsp:txXfrm>
    </dsp:sp>
    <dsp:sp modelId="{68DDD347-BCD7-4F75-B40F-BCF8F73B99AA}">
      <dsp:nvSpPr>
        <dsp:cNvPr id="0" name=""/>
        <dsp:cNvSpPr/>
      </dsp:nvSpPr>
      <dsp:spPr>
        <a:xfrm rot="18289469">
          <a:off x="3075086" y="328011"/>
          <a:ext cx="447697" cy="32124"/>
        </a:xfrm>
        <a:custGeom>
          <a:avLst/>
          <a:gdLst/>
          <a:ahLst/>
          <a:cxnLst/>
          <a:rect l="0" t="0" r="0" b="0"/>
          <a:pathLst>
            <a:path>
              <a:moveTo>
                <a:pt x="0" y="16062"/>
              </a:moveTo>
              <a:lnTo>
                <a:pt x="447697"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87742" y="332881"/>
        <a:ext cx="22384" cy="22384"/>
      </dsp:txXfrm>
    </dsp:sp>
    <dsp:sp modelId="{9C4018F8-726A-4873-BF88-F70BEC9B82E6}">
      <dsp:nvSpPr>
        <dsp:cNvPr id="0" name=""/>
        <dsp:cNvSpPr/>
      </dsp:nvSpPr>
      <dsp:spPr>
        <a:xfrm>
          <a:off x="3426767" y="524"/>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accel.c</a:t>
          </a:r>
        </a:p>
      </dsp:txBody>
      <dsp:txXfrm>
        <a:off x="3436127" y="9884"/>
        <a:ext cx="620440" cy="300860"/>
      </dsp:txXfrm>
    </dsp:sp>
    <dsp:sp modelId="{6396D28B-8E1E-4961-B714-A828D26C8DDA}">
      <dsp:nvSpPr>
        <dsp:cNvPr id="0" name=""/>
        <dsp:cNvSpPr/>
      </dsp:nvSpPr>
      <dsp:spPr>
        <a:xfrm>
          <a:off x="3171103" y="511770"/>
          <a:ext cx="255664" cy="32124"/>
        </a:xfrm>
        <a:custGeom>
          <a:avLst/>
          <a:gdLst/>
          <a:ahLst/>
          <a:cxnLst/>
          <a:rect l="0" t="0" r="0" b="0"/>
          <a:pathLst>
            <a:path>
              <a:moveTo>
                <a:pt x="0" y="16062"/>
              </a:moveTo>
              <a:lnTo>
                <a:pt x="255664"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92543" y="521440"/>
        <a:ext cx="12783" cy="12783"/>
      </dsp:txXfrm>
    </dsp:sp>
    <dsp:sp modelId="{2D718E35-8A6D-4A4A-B49C-691FD78060DF}">
      <dsp:nvSpPr>
        <dsp:cNvPr id="0" name=""/>
        <dsp:cNvSpPr/>
      </dsp:nvSpPr>
      <dsp:spPr>
        <a:xfrm>
          <a:off x="3426767" y="368042"/>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IISDLPC.c</a:t>
          </a:r>
          <a:endParaRPr lang="en-IN" sz="1200" kern="1200"/>
        </a:p>
      </dsp:txBody>
      <dsp:txXfrm>
        <a:off x="3436127" y="377402"/>
        <a:ext cx="620440" cy="300860"/>
      </dsp:txXfrm>
    </dsp:sp>
    <dsp:sp modelId="{3694ED2B-2DE3-4C8E-AB5F-3292056C87F7}">
      <dsp:nvSpPr>
        <dsp:cNvPr id="0" name=""/>
        <dsp:cNvSpPr/>
      </dsp:nvSpPr>
      <dsp:spPr>
        <a:xfrm rot="3310531">
          <a:off x="3075086" y="695529"/>
          <a:ext cx="447697" cy="32124"/>
        </a:xfrm>
        <a:custGeom>
          <a:avLst/>
          <a:gdLst/>
          <a:ahLst/>
          <a:cxnLst/>
          <a:rect l="0" t="0" r="0" b="0"/>
          <a:pathLst>
            <a:path>
              <a:moveTo>
                <a:pt x="0" y="16062"/>
              </a:moveTo>
              <a:lnTo>
                <a:pt x="447697"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87742" y="700398"/>
        <a:ext cx="22384" cy="22384"/>
      </dsp:txXfrm>
    </dsp:sp>
    <dsp:sp modelId="{EFAA737F-2D9C-4CCE-9543-896C1E6E14BF}">
      <dsp:nvSpPr>
        <dsp:cNvPr id="0" name=""/>
        <dsp:cNvSpPr/>
      </dsp:nvSpPr>
      <dsp:spPr>
        <a:xfrm>
          <a:off x="3426767" y="735559"/>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IISDLPC.h</a:t>
          </a:r>
        </a:p>
      </dsp:txBody>
      <dsp:txXfrm>
        <a:off x="3436127" y="744919"/>
        <a:ext cx="620440" cy="300860"/>
      </dsp:txXfrm>
    </dsp:sp>
    <dsp:sp modelId="{E5C0858E-4FB7-4B68-9578-4869F34D9F95}">
      <dsp:nvSpPr>
        <dsp:cNvPr id="0" name=""/>
        <dsp:cNvSpPr/>
      </dsp:nvSpPr>
      <dsp:spPr>
        <a:xfrm rot="3654187">
          <a:off x="2141236" y="1200865"/>
          <a:ext cx="525746" cy="32124"/>
        </a:xfrm>
        <a:custGeom>
          <a:avLst/>
          <a:gdLst/>
          <a:ahLst/>
          <a:cxnLst/>
          <a:rect l="0" t="0" r="0" b="0"/>
          <a:pathLst>
            <a:path>
              <a:moveTo>
                <a:pt x="0" y="16062"/>
              </a:moveTo>
              <a:lnTo>
                <a:pt x="525746" y="160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90966" y="1203784"/>
        <a:ext cx="26287" cy="26287"/>
      </dsp:txXfrm>
    </dsp:sp>
    <dsp:sp modelId="{F77CC39B-A97E-4CD0-B4BC-667BCBDFF30D}">
      <dsp:nvSpPr>
        <dsp:cNvPr id="0" name=""/>
        <dsp:cNvSpPr/>
      </dsp:nvSpPr>
      <dsp:spPr>
        <a:xfrm>
          <a:off x="2531942" y="1286836"/>
          <a:ext cx="639160" cy="31958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spi</a:t>
          </a:r>
        </a:p>
      </dsp:txBody>
      <dsp:txXfrm>
        <a:off x="2541302" y="1296196"/>
        <a:ext cx="620440" cy="300860"/>
      </dsp:txXfrm>
    </dsp:sp>
    <dsp:sp modelId="{72F8AE10-9D7F-4271-815A-ED2FA88848B8}">
      <dsp:nvSpPr>
        <dsp:cNvPr id="0" name=""/>
        <dsp:cNvSpPr/>
      </dsp:nvSpPr>
      <dsp:spPr>
        <a:xfrm rot="19457599">
          <a:off x="3141509" y="1338684"/>
          <a:ext cx="314851" cy="32124"/>
        </a:xfrm>
        <a:custGeom>
          <a:avLst/>
          <a:gdLst/>
          <a:ahLst/>
          <a:cxnLst/>
          <a:rect l="0" t="0" r="0" b="0"/>
          <a:pathLst>
            <a:path>
              <a:moveTo>
                <a:pt x="0" y="16062"/>
              </a:moveTo>
              <a:lnTo>
                <a:pt x="314851"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91064" y="1346875"/>
        <a:ext cx="15742" cy="15742"/>
      </dsp:txXfrm>
    </dsp:sp>
    <dsp:sp modelId="{BA716EEB-0AE8-4B69-807F-0A27297F2579}">
      <dsp:nvSpPr>
        <dsp:cNvPr id="0" name=""/>
        <dsp:cNvSpPr/>
      </dsp:nvSpPr>
      <dsp:spPr>
        <a:xfrm>
          <a:off x="3426767" y="1103077"/>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sw_spi.c</a:t>
          </a:r>
        </a:p>
      </dsp:txBody>
      <dsp:txXfrm>
        <a:off x="3436127" y="1112437"/>
        <a:ext cx="620440" cy="300860"/>
      </dsp:txXfrm>
    </dsp:sp>
    <dsp:sp modelId="{088856BD-AC87-40BA-9AB7-2A1E475D35CD}">
      <dsp:nvSpPr>
        <dsp:cNvPr id="0" name=""/>
        <dsp:cNvSpPr/>
      </dsp:nvSpPr>
      <dsp:spPr>
        <a:xfrm rot="2142401">
          <a:off x="3141509" y="1522443"/>
          <a:ext cx="314851" cy="32124"/>
        </a:xfrm>
        <a:custGeom>
          <a:avLst/>
          <a:gdLst/>
          <a:ahLst/>
          <a:cxnLst/>
          <a:rect l="0" t="0" r="0" b="0"/>
          <a:pathLst>
            <a:path>
              <a:moveTo>
                <a:pt x="0" y="16062"/>
              </a:moveTo>
              <a:lnTo>
                <a:pt x="314851"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91064" y="1530634"/>
        <a:ext cx="15742" cy="15742"/>
      </dsp:txXfrm>
    </dsp:sp>
    <dsp:sp modelId="{6CCC7D6F-3B08-41D4-8C31-E421AA112E14}">
      <dsp:nvSpPr>
        <dsp:cNvPr id="0" name=""/>
        <dsp:cNvSpPr/>
      </dsp:nvSpPr>
      <dsp:spPr>
        <a:xfrm>
          <a:off x="3426767" y="1470594"/>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sw_spi.h</a:t>
          </a:r>
        </a:p>
      </dsp:txBody>
      <dsp:txXfrm>
        <a:off x="3436127" y="1479954"/>
        <a:ext cx="620440" cy="3008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0</TotalTime>
  <Pages>25</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2023-03-13T14:26:00Z</cp:lastPrinted>
  <dcterms:created xsi:type="dcterms:W3CDTF">2023-10-10T15:32:00Z</dcterms:created>
  <dcterms:modified xsi:type="dcterms:W3CDTF">2023-10-10T15:32:00Z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22d5ac6a5b17483711b0a880a2eabbefcba6bb8b68e15585df134068ff9771f9</vt:lpwstr>
  </property>
</Properties>
</file>