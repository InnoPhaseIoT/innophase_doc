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E5D0" w14:textId="77777777" w:rsidR="00DF30DE" w:rsidRDefault="00DF30DE" w:rsidP="00DF30DE">
      <w:pPr>
        <w:pStyle w:val="Title"/>
      </w:pPr>
      <w:r>
        <w:t>Threads &amp; Semaphores</w:t>
      </w:r>
    </w:p>
    <w:p w14:paraId="543FEE76" w14:textId="77777777" w:rsidR="006835C3" w:rsidRDefault="00457B90" w:rsidP="005277DF">
      <w:pPr>
        <w:pStyle w:val="Heading1"/>
        <w:ind w:left="900" w:hanging="612"/>
        <w:jc w:val="both"/>
      </w:pPr>
      <w:bookmarkStart w:id="0" w:name="_Toc94005540"/>
      <w:r>
        <w:t>Introduction</w:t>
      </w:r>
      <w:bookmarkEnd w:id="0"/>
    </w:p>
    <w:p w14:paraId="33AC07C6" w14:textId="79E62C72" w:rsidR="00F853D1" w:rsidRDefault="00F853D1" w:rsidP="00DA2881">
      <w:pPr>
        <w:jc w:val="both"/>
        <w:rPr>
          <w:rFonts w:eastAsia="Calibri" w:cs="Calibri"/>
        </w:rPr>
      </w:pPr>
      <w:r>
        <w:rPr>
          <w:rFonts w:eastAsia="Calibri" w:cs="Calibri"/>
        </w:rPr>
        <w:t xml:space="preserve">This application note </w:t>
      </w:r>
      <w:r w:rsidR="00DA2881">
        <w:rPr>
          <w:rFonts w:eastAsia="Calibri" w:cs="Calibri"/>
        </w:rPr>
        <w:t xml:space="preserve">provides a brief about </w:t>
      </w:r>
      <w:r>
        <w:rPr>
          <w:rFonts w:eastAsia="Calibri" w:cs="Calibri"/>
        </w:rPr>
        <w:t>Threads and Semaphore APIs available in the SDK.</w:t>
      </w:r>
      <w:r w:rsidRPr="0B0DF896">
        <w:rPr>
          <w:rFonts w:eastAsia="Calibri" w:cs="Calibri"/>
        </w:rPr>
        <w:t xml:space="preserve"> </w:t>
      </w:r>
      <w:r w:rsidR="00DA2881">
        <w:rPr>
          <w:rFonts w:eastAsia="Calibri" w:cs="Calibri"/>
        </w:rPr>
        <w:t>Accompanying</w:t>
      </w:r>
      <w:r w:rsidRPr="0B0DF896">
        <w:rPr>
          <w:rFonts w:eastAsia="Calibri" w:cs="Calibri"/>
        </w:rPr>
        <w:t xml:space="preserve"> sample application </w:t>
      </w:r>
      <w:r w:rsidR="00DA2881" w:rsidRPr="0B0DF896">
        <w:rPr>
          <w:rFonts w:eastAsia="Calibri" w:cs="Calibri"/>
        </w:rPr>
        <w:t>describes</w:t>
      </w:r>
      <w:r w:rsidR="00DA2881">
        <w:rPr>
          <w:rFonts w:eastAsia="Calibri" w:cs="Calibri"/>
        </w:rPr>
        <w:t xml:space="preserve"> the use of these </w:t>
      </w:r>
      <w:r>
        <w:t>APIs</w:t>
      </w:r>
      <w:r>
        <w:rPr>
          <w:rFonts w:eastAsia="Calibri" w:cs="Calibri"/>
        </w:rPr>
        <w:t>.</w:t>
      </w:r>
    </w:p>
    <w:p w14:paraId="69B307C6" w14:textId="77777777" w:rsidR="00C25247" w:rsidRDefault="00F853D1" w:rsidP="005277DF">
      <w:pPr>
        <w:pStyle w:val="Heading1"/>
        <w:ind w:left="900" w:hanging="612"/>
        <w:jc w:val="both"/>
      </w:pPr>
      <w:bookmarkStart w:id="1" w:name="_Toc94005541"/>
      <w:r>
        <w:t>Threads</w:t>
      </w:r>
      <w:r w:rsidR="00CA6AB3">
        <w:t xml:space="preserve"> and Semaphores</w:t>
      </w:r>
      <w:bookmarkEnd w:id="1"/>
    </w:p>
    <w:p w14:paraId="143E36C3" w14:textId="77777777" w:rsidR="00CA6AB3" w:rsidRDefault="00FC5730" w:rsidP="00CA6AB3">
      <w:pPr>
        <w:pStyle w:val="Heading2"/>
        <w:ind w:left="1440" w:hanging="900"/>
      </w:pPr>
      <w:bookmarkStart w:id="2" w:name="_Toc94005542"/>
      <w:r>
        <w:t>Threads</w:t>
      </w:r>
      <w:bookmarkEnd w:id="2"/>
    </w:p>
    <w:p w14:paraId="31C785AC" w14:textId="45632D76" w:rsidR="00F853D1" w:rsidRDefault="00F853D1" w:rsidP="00340A4A">
      <w:pPr>
        <w:pStyle w:val="Text2"/>
        <w:jc w:val="both"/>
      </w:pPr>
      <w:r>
        <w:t xml:space="preserve">A thread is represented by the </w:t>
      </w:r>
      <w:r w:rsidRPr="00A37C34">
        <w:rPr>
          <w:rFonts w:ascii="Courier New" w:hAnsi="Courier New" w:cs="Courier New"/>
        </w:rPr>
        <w:t xml:space="preserve">struct </w:t>
      </w:r>
      <w:proofErr w:type="spellStart"/>
      <w:r w:rsidRPr="00A37C34">
        <w:rPr>
          <w:rFonts w:ascii="Courier New" w:hAnsi="Courier New" w:cs="Courier New"/>
        </w:rPr>
        <w:t>os_thread</w:t>
      </w:r>
      <w:proofErr w:type="spellEnd"/>
      <w:r>
        <w:t>. This object contains all information needed by the kernel to manage</w:t>
      </w:r>
      <w:r w:rsidR="00CD6DB8">
        <w:t xml:space="preserve"> the</w:t>
      </w:r>
      <w:r>
        <w:t xml:space="preserve"> execution of the thread.</w:t>
      </w:r>
    </w:p>
    <w:p w14:paraId="4E5FDF1E" w14:textId="77777777" w:rsidR="00F853D1" w:rsidRDefault="00F853D1" w:rsidP="00340A4A">
      <w:pPr>
        <w:pStyle w:val="Text2"/>
        <w:jc w:val="both"/>
      </w:pPr>
      <w:r>
        <w:t>Each thread is created with a stack and an entry point. The entry point is a function that the threads begin to execute when started by the kernel. The thread will continue to run until it returns from this function.</w:t>
      </w:r>
    </w:p>
    <w:p w14:paraId="4EFF4E40" w14:textId="15C419C3" w:rsidR="00F70388" w:rsidRDefault="00F853D1" w:rsidP="00340A4A">
      <w:pPr>
        <w:pStyle w:val="Text2"/>
        <w:jc w:val="both"/>
      </w:pPr>
      <w:r>
        <w:t xml:space="preserve">The threads are scheduled on a strict </w:t>
      </w:r>
      <w:r w:rsidR="00CD6DB8">
        <w:t>priority-based</w:t>
      </w:r>
      <w:r>
        <w:t xml:space="preserve"> scheme, with eight different priority levels 0-7</w:t>
      </w:r>
      <w:r w:rsidR="00CD6DB8">
        <w:t xml:space="preserve">, 7 having the </w:t>
      </w:r>
      <w:r>
        <w:t>highest priority. The scheduler will preempt the currently running thread at any point if a thread with a higher priority becomes ready to execute.</w:t>
      </w:r>
    </w:p>
    <w:p w14:paraId="1F1D1686" w14:textId="77777777" w:rsidR="003153CA" w:rsidRDefault="003153CA" w:rsidP="00340A4A">
      <w:pPr>
        <w:pStyle w:val="Text2"/>
        <w:jc w:val="both"/>
      </w:pPr>
    </w:p>
    <w:p w14:paraId="3369CA9D" w14:textId="77777777" w:rsidR="00F70388" w:rsidRDefault="00F853D1" w:rsidP="00FC5730">
      <w:pPr>
        <w:pStyle w:val="Heading2"/>
        <w:ind w:left="1440" w:hanging="900"/>
      </w:pPr>
      <w:bookmarkStart w:id="3" w:name="_Toc94005543"/>
      <w:r>
        <w:t>Semaphores</w:t>
      </w:r>
      <w:bookmarkEnd w:id="3"/>
    </w:p>
    <w:p w14:paraId="7C8EA8F2" w14:textId="3F0D4630" w:rsidR="002B6CE7" w:rsidRDefault="00DE5FFF" w:rsidP="00340A4A">
      <w:pPr>
        <w:pStyle w:val="Text2"/>
        <w:jc w:val="both"/>
      </w:pPr>
      <w:r>
        <w:t>A semaphore provides a synchronized counter for a shared resource for use in</w:t>
      </w:r>
      <w:r w:rsidR="00233E7F">
        <w:t xml:space="preserve"> a</w:t>
      </w:r>
      <w:r>
        <w:t xml:space="preserve"> thread context. Each semaphore has a value (a non-negative number) representing </w:t>
      </w:r>
      <w:r w:rsidRPr="00340A4A">
        <w:rPr>
          <w:i/>
          <w:iCs/>
        </w:rPr>
        <w:t>how much</w:t>
      </w:r>
      <w:r>
        <w:t xml:space="preserve"> of the resource is available. If the value is only ever zero or one, it can be used as a sleeping lock. Since waiting for a semaphore depends on the ability to sleep, it must not be done in </w:t>
      </w:r>
      <w:r w:rsidR="00233E7F">
        <w:t xml:space="preserve">an </w:t>
      </w:r>
      <w:r>
        <w:t>interrupt context.</w:t>
      </w:r>
    </w:p>
    <w:p w14:paraId="6DC98935" w14:textId="3FED4EC1" w:rsidR="004F5951" w:rsidRDefault="004F5951" w:rsidP="00340A4A">
      <w:pPr>
        <w:pStyle w:val="Text2"/>
        <w:jc w:val="both"/>
      </w:pPr>
      <w:r>
        <w:br w:type="page"/>
      </w:r>
    </w:p>
    <w:p w14:paraId="07F449CC" w14:textId="77777777" w:rsidR="00FC5730" w:rsidRDefault="00FC5730" w:rsidP="00FC5730">
      <w:pPr>
        <w:pStyle w:val="Heading1"/>
        <w:ind w:left="900" w:hanging="612"/>
        <w:jc w:val="both"/>
      </w:pPr>
      <w:bookmarkStart w:id="4" w:name="_Toc94005544"/>
      <w:r>
        <w:lastRenderedPageBreak/>
        <w:t>Threads and Semaphores APIs</w:t>
      </w:r>
      <w:bookmarkEnd w:id="4"/>
    </w:p>
    <w:p w14:paraId="41BFD094" w14:textId="77777777" w:rsidR="00817A25" w:rsidRPr="00DB33BD" w:rsidRDefault="00817A25" w:rsidP="00817A25">
      <w:pPr>
        <w:pStyle w:val="Heading2"/>
        <w:ind w:left="1440" w:hanging="900"/>
      </w:pPr>
      <w:bookmarkStart w:id="5" w:name="_Toc94005545"/>
      <w:r>
        <w:t>Thread handling APIs</w:t>
      </w:r>
      <w:bookmarkEnd w:id="5"/>
    </w:p>
    <w:p w14:paraId="76B1A3D1" w14:textId="68882BC4" w:rsidR="00817A25" w:rsidRDefault="00817A25" w:rsidP="0064637D">
      <w:pPr>
        <w:pStyle w:val="Heading3"/>
        <w:ind w:left="1980" w:hanging="1073"/>
        <w:jc w:val="both"/>
      </w:pPr>
      <w:bookmarkStart w:id="6" w:name="_Toc94005546"/>
      <w:proofErr w:type="spellStart"/>
      <w:r w:rsidRPr="00626CAE">
        <w:t>os_create_thread</w:t>
      </w:r>
      <w:proofErr w:type="spellEnd"/>
      <w:r>
        <w:t>()</w:t>
      </w:r>
      <w:bookmarkEnd w:id="6"/>
    </w:p>
    <w:p w14:paraId="17E671E7" w14:textId="2481EB38" w:rsidR="00817A25" w:rsidRDefault="00121AA3" w:rsidP="00817A25">
      <w:pPr>
        <w:pStyle w:val="Text3"/>
      </w:pPr>
      <w:r>
        <w:t>C</w:t>
      </w:r>
      <w:r w:rsidR="00817A25">
        <w:t>reates a new thread with priority specified in flags</w:t>
      </w:r>
      <w:r w:rsidR="00817A25" w:rsidRPr="00927990"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817A25" w14:paraId="38713A8D" w14:textId="77777777" w:rsidTr="00CD6DB8">
        <w:tc>
          <w:tcPr>
            <w:tcW w:w="8900" w:type="dxa"/>
            <w:shd w:val="clear" w:color="auto" w:fill="DEEAF6" w:themeFill="accent5" w:themeFillTint="33"/>
          </w:tcPr>
          <w:p w14:paraId="7EAC70D3" w14:textId="77777777" w:rsidR="00817A25" w:rsidRPr="0026094D" w:rsidRDefault="00817A25" w:rsidP="00CD6DB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265F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09265F">
              <w:rPr>
                <w:rFonts w:ascii="Courier New" w:hAnsi="Courier New" w:cs="Courier New"/>
                <w:sz w:val="20"/>
                <w:szCs w:val="20"/>
              </w:rPr>
              <w:t>os_thread</w:t>
            </w:r>
            <w:proofErr w:type="spellEnd"/>
            <w:r w:rsidRPr="0009265F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09265F">
              <w:rPr>
                <w:rFonts w:ascii="Courier New" w:hAnsi="Courier New" w:cs="Courier New"/>
                <w:sz w:val="20"/>
                <w:szCs w:val="20"/>
              </w:rPr>
              <w:t>os_create_thread</w:t>
            </w:r>
            <w:proofErr w:type="spellEnd"/>
            <w:r w:rsidRPr="0009265F">
              <w:rPr>
                <w:rFonts w:ascii="Courier New" w:hAnsi="Courier New" w:cs="Courier New"/>
                <w:sz w:val="20"/>
                <w:szCs w:val="20"/>
              </w:rPr>
              <w:t xml:space="preserve">(const char *name, </w:t>
            </w:r>
            <w:proofErr w:type="spellStart"/>
            <w:r w:rsidRPr="0009265F">
              <w:rPr>
                <w:rFonts w:ascii="Courier New" w:hAnsi="Courier New" w:cs="Courier New"/>
                <w:sz w:val="20"/>
                <w:szCs w:val="20"/>
              </w:rPr>
              <w:t>os_entrypoint_t</w:t>
            </w:r>
            <w:proofErr w:type="spellEnd"/>
            <w:r w:rsidRPr="0009265F">
              <w:rPr>
                <w:rFonts w:ascii="Courier New" w:hAnsi="Courier New" w:cs="Courier New"/>
                <w:sz w:val="20"/>
                <w:szCs w:val="20"/>
              </w:rPr>
              <w:t xml:space="preserve"> entry, </w:t>
            </w:r>
            <w:proofErr w:type="spellStart"/>
            <w:r w:rsidRPr="0009265F">
              <w:rPr>
                <w:rFonts w:ascii="Courier New" w:hAnsi="Courier New" w:cs="Courier New"/>
                <w:sz w:val="20"/>
                <w:szCs w:val="20"/>
              </w:rPr>
              <w:t>os_threadarg_t</w:t>
            </w:r>
            <w:proofErr w:type="spellEnd"/>
            <w:r w:rsidRPr="000926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265F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Pr="0009265F">
              <w:rPr>
                <w:rFonts w:ascii="Courier New" w:hAnsi="Courier New" w:cs="Courier New"/>
                <w:sz w:val="20"/>
                <w:szCs w:val="20"/>
              </w:rPr>
              <w:t>, uint32_t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9265F">
              <w:rPr>
                <w:rFonts w:ascii="Courier New" w:hAnsi="Courier New" w:cs="Courier New"/>
                <w:sz w:val="20"/>
                <w:szCs w:val="20"/>
              </w:rPr>
              <w:t xml:space="preserve">flags, </w:t>
            </w:r>
            <w:proofErr w:type="spellStart"/>
            <w:r w:rsidRPr="0009265F"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 w:rsidRPr="000926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265F">
              <w:rPr>
                <w:rFonts w:ascii="Courier New" w:hAnsi="Courier New" w:cs="Courier New"/>
                <w:sz w:val="20"/>
                <w:szCs w:val="20"/>
              </w:rPr>
              <w:t>stacksz</w:t>
            </w:r>
            <w:proofErr w:type="spellEnd"/>
            <w:r w:rsidRPr="0009265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ADFFC47" w14:textId="5ABB339B" w:rsidR="00817A25" w:rsidRDefault="00121AA3" w:rsidP="00121AA3">
      <w:pPr>
        <w:pStyle w:val="Text3"/>
        <w:jc w:val="both"/>
      </w:pPr>
      <w:r>
        <w:t>Though the t</w:t>
      </w:r>
      <w:r w:rsidR="00817A25">
        <w:t>hread is placed in the run queue</w:t>
      </w:r>
      <w:r w:rsidR="00874582">
        <w:t>,</w:t>
      </w:r>
      <w:r>
        <w:t xml:space="preserve"> </w:t>
      </w:r>
      <w:r w:rsidR="00817A25">
        <w:t>there is no immediate reschedule.</w:t>
      </w:r>
    </w:p>
    <w:p w14:paraId="3DF8117B" w14:textId="77777777" w:rsidR="00121AA3" w:rsidRDefault="00817A25" w:rsidP="00121AA3">
      <w:pPr>
        <w:pStyle w:val="Text3"/>
        <w:jc w:val="both"/>
      </w:pPr>
      <w:r>
        <w:t>Parameters passed to the API are</w:t>
      </w:r>
      <w:r w:rsidR="00121AA3">
        <w:t>:</w:t>
      </w:r>
    </w:p>
    <w:p w14:paraId="214CF0B9" w14:textId="77777777" w:rsidR="00121AA3" w:rsidRDefault="00817A25" w:rsidP="00121AA3">
      <w:pPr>
        <w:pStyle w:val="Text3"/>
        <w:numPr>
          <w:ilvl w:val="0"/>
          <w:numId w:val="33"/>
        </w:numPr>
        <w:jc w:val="both"/>
      </w:pPr>
      <w:r>
        <w:t>Name of the thread</w:t>
      </w:r>
    </w:p>
    <w:p w14:paraId="12EC2AA3" w14:textId="77777777" w:rsidR="00121AA3" w:rsidRDefault="00121AA3" w:rsidP="00121AA3">
      <w:pPr>
        <w:pStyle w:val="Text3"/>
        <w:numPr>
          <w:ilvl w:val="0"/>
          <w:numId w:val="33"/>
        </w:numPr>
        <w:jc w:val="both"/>
      </w:pPr>
      <w:r>
        <w:t>E</w:t>
      </w:r>
      <w:r w:rsidR="00817A25">
        <w:t>ntry point for the thread</w:t>
      </w:r>
    </w:p>
    <w:p w14:paraId="6A49BD64" w14:textId="7DBC3837" w:rsidR="00121AA3" w:rsidRDefault="00121AA3" w:rsidP="00121AA3">
      <w:pPr>
        <w:pStyle w:val="Text3"/>
        <w:numPr>
          <w:ilvl w:val="0"/>
          <w:numId w:val="33"/>
        </w:numPr>
        <w:jc w:val="both"/>
      </w:pPr>
      <w:r>
        <w:t>A</w:t>
      </w:r>
      <w:r w:rsidR="00817A25">
        <w:t>rgument passed to entry point</w:t>
      </w:r>
      <w:r>
        <w:t xml:space="preserve"> - s</w:t>
      </w:r>
      <w:r w:rsidR="00817A25">
        <w:t xml:space="preserve">pecifies attributes like </w:t>
      </w:r>
      <w:r w:rsidR="00233E7F">
        <w:t xml:space="preserve">a </w:t>
      </w:r>
      <w:r w:rsidR="00817A25">
        <w:t>priority for the new thread</w:t>
      </w:r>
    </w:p>
    <w:p w14:paraId="2DDE0D74" w14:textId="29F395CC" w:rsidR="00817A25" w:rsidRDefault="00121AA3" w:rsidP="00121AA3">
      <w:pPr>
        <w:pStyle w:val="Text3"/>
        <w:numPr>
          <w:ilvl w:val="0"/>
          <w:numId w:val="33"/>
        </w:numPr>
        <w:jc w:val="both"/>
      </w:pPr>
      <w:r>
        <w:t>R</w:t>
      </w:r>
      <w:r w:rsidR="00817A25">
        <w:t>equested stack size in bytes.</w:t>
      </w:r>
    </w:p>
    <w:p w14:paraId="3AB6F714" w14:textId="77777777" w:rsidR="00817A25" w:rsidRDefault="00817A25" w:rsidP="00121AA3">
      <w:pPr>
        <w:pStyle w:val="Text3"/>
        <w:jc w:val="both"/>
      </w:pPr>
      <w:r>
        <w:t>The thread continues to run until the entry point returns, at which point return value (a pointer) can be obtained with</w:t>
      </w:r>
      <w:r w:rsidRPr="00492E62">
        <w:rPr>
          <w:rFonts w:ascii="Courier New" w:hAnsi="Courier New" w:cs="Courier New"/>
        </w:rPr>
        <w:t xml:space="preserve"> </w:t>
      </w:r>
      <w:proofErr w:type="spellStart"/>
      <w:r w:rsidRPr="00492E62">
        <w:rPr>
          <w:rFonts w:ascii="Courier New" w:hAnsi="Courier New" w:cs="Courier New"/>
        </w:rPr>
        <w:t>os_join_thread</w:t>
      </w:r>
      <w:proofErr w:type="spellEnd"/>
      <w:r w:rsidRPr="00492E62">
        <w:rPr>
          <w:rFonts w:ascii="Courier New" w:hAnsi="Courier New" w:cs="Courier New"/>
        </w:rPr>
        <w:t>()</w:t>
      </w:r>
      <w:r>
        <w:t>.</w:t>
      </w:r>
    </w:p>
    <w:p w14:paraId="18318F3D" w14:textId="19B528F9" w:rsidR="00817A25" w:rsidRDefault="00817A25" w:rsidP="00121AA3">
      <w:pPr>
        <w:pStyle w:val="Text3"/>
        <w:jc w:val="both"/>
      </w:pPr>
      <w:r>
        <w:t xml:space="preserve">Returns pointer to </w:t>
      </w:r>
      <w:r w:rsidRPr="00DD7017">
        <w:rPr>
          <w:rFonts w:ascii="Courier New" w:hAnsi="Courier New" w:cs="Courier New"/>
        </w:rPr>
        <w:t xml:space="preserve">struct </w:t>
      </w:r>
      <w:proofErr w:type="spellStart"/>
      <w:r w:rsidRPr="00DD7017">
        <w:rPr>
          <w:rFonts w:ascii="Courier New" w:hAnsi="Courier New" w:cs="Courier New"/>
        </w:rPr>
        <w:t>os_thread</w:t>
      </w:r>
      <w:proofErr w:type="spellEnd"/>
      <w:r>
        <w:t xml:space="preserve"> if successful, NULL otherwise.</w:t>
      </w:r>
    </w:p>
    <w:p w14:paraId="55F191B4" w14:textId="77777777" w:rsidR="004F5951" w:rsidRDefault="004F5951" w:rsidP="00121AA3">
      <w:pPr>
        <w:pStyle w:val="Text3"/>
        <w:jc w:val="both"/>
      </w:pPr>
    </w:p>
    <w:p w14:paraId="4050C9E3" w14:textId="2CE78AB5" w:rsidR="00817A25" w:rsidRDefault="00817A25" w:rsidP="0064637D">
      <w:pPr>
        <w:pStyle w:val="Heading3"/>
        <w:ind w:left="1980" w:hanging="1073"/>
        <w:jc w:val="both"/>
      </w:pPr>
      <w:bookmarkStart w:id="7" w:name="_Toc94005547"/>
      <w:proofErr w:type="spellStart"/>
      <w:r w:rsidRPr="00E05FF1">
        <w:t>os_join_thread</w:t>
      </w:r>
      <w:proofErr w:type="spellEnd"/>
      <w:r w:rsidRPr="00E05FF1">
        <w:t xml:space="preserve"> </w:t>
      </w:r>
      <w:r>
        <w:t>()</w:t>
      </w:r>
      <w:bookmarkEnd w:id="7"/>
    </w:p>
    <w:p w14:paraId="765DE22D" w14:textId="669DD2F6" w:rsidR="00817A25" w:rsidRDefault="00817A25" w:rsidP="00817A25">
      <w:pPr>
        <w:pStyle w:val="Text3"/>
      </w:pPr>
      <w:r>
        <w:t>Wait</w:t>
      </w:r>
      <w:r w:rsidR="007A2BDC">
        <w:t>s</w:t>
      </w:r>
      <w:r>
        <w:t xml:space="preserve"> for a thread to terminate and destroy the thread.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817A25" w14:paraId="3D6E66D5" w14:textId="77777777" w:rsidTr="00CD6DB8">
        <w:tc>
          <w:tcPr>
            <w:tcW w:w="8900" w:type="dxa"/>
            <w:shd w:val="clear" w:color="auto" w:fill="DEEAF6" w:themeFill="accent5" w:themeFillTint="33"/>
          </w:tcPr>
          <w:p w14:paraId="0ABADAF4" w14:textId="77777777" w:rsidR="00817A25" w:rsidRPr="0026094D" w:rsidRDefault="00817A25" w:rsidP="00CD6DB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5EDF">
              <w:rPr>
                <w:rFonts w:ascii="Courier New" w:hAnsi="Courier New" w:cs="Courier New"/>
                <w:sz w:val="20"/>
                <w:szCs w:val="20"/>
              </w:rPr>
              <w:t xml:space="preserve">void * </w:t>
            </w:r>
            <w:proofErr w:type="spellStart"/>
            <w:r w:rsidRPr="000C5EDF">
              <w:rPr>
                <w:rFonts w:ascii="Courier New" w:hAnsi="Courier New" w:cs="Courier New"/>
                <w:sz w:val="20"/>
                <w:szCs w:val="20"/>
              </w:rPr>
              <w:t>os_join_thread</w:t>
            </w:r>
            <w:proofErr w:type="spellEnd"/>
            <w:r w:rsidRPr="000C5EDF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0C5EDF">
              <w:rPr>
                <w:rFonts w:ascii="Courier New" w:hAnsi="Courier New" w:cs="Courier New"/>
                <w:sz w:val="20"/>
                <w:szCs w:val="20"/>
              </w:rPr>
              <w:t>os_thread</w:t>
            </w:r>
            <w:proofErr w:type="spellEnd"/>
            <w:r w:rsidRPr="000C5EDF">
              <w:rPr>
                <w:rFonts w:ascii="Courier New" w:hAnsi="Courier New" w:cs="Courier New"/>
                <w:sz w:val="20"/>
                <w:szCs w:val="20"/>
              </w:rPr>
              <w:t xml:space="preserve"> *thread)</w:t>
            </w:r>
          </w:p>
        </w:tc>
      </w:tr>
    </w:tbl>
    <w:p w14:paraId="75090EBB" w14:textId="791939A0" w:rsidR="00817A25" w:rsidRDefault="00817A25" w:rsidP="007A2BDC">
      <w:pPr>
        <w:pStyle w:val="Text3"/>
        <w:jc w:val="both"/>
      </w:pPr>
      <w:r>
        <w:t xml:space="preserve">Calling this function will suspend </w:t>
      </w:r>
      <w:r w:rsidR="00233E7F">
        <w:t xml:space="preserve">the </w:t>
      </w:r>
      <w:r>
        <w:t xml:space="preserve">execution of the calling thread until the target thread exits. The memory used to hold the threads stack and control block </w:t>
      </w:r>
      <w:r w:rsidR="00233E7F">
        <w:t xml:space="preserve">is </w:t>
      </w:r>
      <w:r>
        <w:t>freed.</w:t>
      </w:r>
    </w:p>
    <w:p w14:paraId="778710D2" w14:textId="77777777" w:rsidR="00817A25" w:rsidRDefault="00817A25" w:rsidP="007A2BDC">
      <w:pPr>
        <w:pStyle w:val="Text3"/>
        <w:jc w:val="both"/>
      </w:pPr>
      <w:r>
        <w:t>The function returns the value returned by the terminating thread.</w:t>
      </w:r>
    </w:p>
    <w:p w14:paraId="139D2FEB" w14:textId="4128CEE2" w:rsidR="00817A25" w:rsidRDefault="00817A25" w:rsidP="007A2BDC">
      <w:pPr>
        <w:pStyle w:val="Text3"/>
        <w:jc w:val="both"/>
      </w:pPr>
      <w:r>
        <w:t xml:space="preserve">If the return value is of no consequence, </w:t>
      </w:r>
      <w:r w:rsidRPr="007A2BDC">
        <w:rPr>
          <w:rFonts w:ascii="Courier New" w:hAnsi="Courier New" w:cs="Courier New"/>
        </w:rPr>
        <w:t>OS_CRTHREAD_DETACHED</w:t>
      </w:r>
      <w:r>
        <w:t xml:space="preserve"> can be passed in flags. This causes the OS to reap the thread.</w:t>
      </w:r>
    </w:p>
    <w:p w14:paraId="55957D3B" w14:textId="340D8C3E" w:rsidR="004F5951" w:rsidRDefault="004F5951" w:rsidP="007A2BDC">
      <w:pPr>
        <w:pStyle w:val="Text3"/>
        <w:jc w:val="both"/>
      </w:pPr>
      <w:r>
        <w:br w:type="page"/>
      </w:r>
    </w:p>
    <w:p w14:paraId="3B35331E" w14:textId="44E10855" w:rsidR="00817A25" w:rsidRDefault="00817A25" w:rsidP="0064637D">
      <w:pPr>
        <w:pStyle w:val="Heading3"/>
        <w:ind w:left="1980" w:hanging="1073"/>
        <w:jc w:val="both"/>
      </w:pPr>
      <w:bookmarkStart w:id="8" w:name="_Toc78892048"/>
      <w:bookmarkStart w:id="9" w:name="_Toc94005548"/>
      <w:proofErr w:type="spellStart"/>
      <w:r>
        <w:lastRenderedPageBreak/>
        <w:t>os_self</w:t>
      </w:r>
      <w:proofErr w:type="spellEnd"/>
      <w:r>
        <w:t>()</w:t>
      </w:r>
      <w:bookmarkEnd w:id="8"/>
      <w:bookmarkEnd w:id="9"/>
    </w:p>
    <w:p w14:paraId="02F6EAE8" w14:textId="77777777" w:rsidR="00817A25" w:rsidRPr="009C49DE" w:rsidRDefault="00817A25" w:rsidP="00817A25">
      <w:pPr>
        <w:pStyle w:val="Text3"/>
      </w:pPr>
      <w:r>
        <w:t>Return reference to the calling thread.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817A25" w14:paraId="3AD762FB" w14:textId="77777777" w:rsidTr="00CD6DB8">
        <w:tc>
          <w:tcPr>
            <w:tcW w:w="8900" w:type="dxa"/>
            <w:shd w:val="clear" w:color="auto" w:fill="DEEAF6" w:themeFill="accent5" w:themeFillTint="33"/>
          </w:tcPr>
          <w:p w14:paraId="559E7410" w14:textId="77777777" w:rsidR="00817A25" w:rsidRPr="0026094D" w:rsidRDefault="00817A25" w:rsidP="00CD6DB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3E33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033E33">
              <w:rPr>
                <w:rFonts w:ascii="Courier New" w:hAnsi="Courier New" w:cs="Courier New"/>
                <w:sz w:val="20"/>
                <w:szCs w:val="20"/>
              </w:rPr>
              <w:t>os_thread</w:t>
            </w:r>
            <w:proofErr w:type="spellEnd"/>
            <w:r w:rsidRPr="00033E33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033E33">
              <w:rPr>
                <w:rFonts w:ascii="Courier New" w:hAnsi="Courier New" w:cs="Courier New"/>
                <w:sz w:val="20"/>
                <w:szCs w:val="20"/>
              </w:rPr>
              <w:t>os_self</w:t>
            </w:r>
            <w:proofErr w:type="spellEnd"/>
            <w:r w:rsidRPr="00033E33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</w:tc>
      </w:tr>
    </w:tbl>
    <w:p w14:paraId="4D15D547" w14:textId="77777777" w:rsidR="00817A25" w:rsidRDefault="00817A25" w:rsidP="00C24755">
      <w:pPr>
        <w:pStyle w:val="Text3"/>
        <w:jc w:val="both"/>
      </w:pPr>
      <w:r>
        <w:t xml:space="preserve">This function returns the reference to the calling thread. This is the same value that was returned from the </w:t>
      </w:r>
      <w:proofErr w:type="spellStart"/>
      <w:r w:rsidRPr="00F11355">
        <w:rPr>
          <w:rFonts w:ascii="Courier New" w:hAnsi="Courier New" w:cs="Courier New"/>
        </w:rPr>
        <w:t>os_create_thread</w:t>
      </w:r>
      <w:proofErr w:type="spellEnd"/>
      <w:r w:rsidRPr="00F11355">
        <w:rPr>
          <w:rFonts w:ascii="Courier New" w:hAnsi="Courier New" w:cs="Courier New"/>
        </w:rPr>
        <w:t>()</w:t>
      </w:r>
      <w:r>
        <w:t xml:space="preserve"> call used to create this thread.</w:t>
      </w:r>
    </w:p>
    <w:p w14:paraId="603CE24D" w14:textId="0775E03F" w:rsidR="004F5951" w:rsidRDefault="004F5951" w:rsidP="00565A38">
      <w:pPr>
        <w:pStyle w:val="Text3"/>
        <w:jc w:val="both"/>
      </w:pPr>
      <w:r>
        <w:br w:type="page"/>
      </w:r>
    </w:p>
    <w:p w14:paraId="6237031F" w14:textId="77777777" w:rsidR="00817A25" w:rsidRDefault="00817A25" w:rsidP="00817A25">
      <w:pPr>
        <w:pStyle w:val="Heading2"/>
        <w:ind w:left="1440" w:hanging="900"/>
      </w:pPr>
      <w:bookmarkStart w:id="10" w:name="_Toc94005549"/>
      <w:r>
        <w:lastRenderedPageBreak/>
        <w:t>Semaphore handling APIs</w:t>
      </w:r>
      <w:bookmarkEnd w:id="10"/>
    </w:p>
    <w:p w14:paraId="737F98B8" w14:textId="0840FB6F" w:rsidR="00ED2340" w:rsidRDefault="00ED2340" w:rsidP="0064637D">
      <w:pPr>
        <w:pStyle w:val="Heading3"/>
        <w:ind w:left="1980" w:hanging="1073"/>
        <w:jc w:val="both"/>
      </w:pPr>
      <w:bookmarkStart w:id="11" w:name="_Toc94005550"/>
      <w:proofErr w:type="spellStart"/>
      <w:r>
        <w:t>os_sem_init</w:t>
      </w:r>
      <w:proofErr w:type="spellEnd"/>
      <w:r>
        <w:t>()</w:t>
      </w:r>
      <w:bookmarkEnd w:id="11"/>
    </w:p>
    <w:p w14:paraId="0112D098" w14:textId="7C38F894" w:rsidR="00ED2340" w:rsidRPr="009C49DE" w:rsidRDefault="00ED2340" w:rsidP="00047339">
      <w:pPr>
        <w:pStyle w:val="Text3"/>
        <w:jc w:val="both"/>
      </w:pPr>
      <w:r>
        <w:t>Initialize</w:t>
      </w:r>
      <w:r w:rsidR="00047339">
        <w:t>s</w:t>
      </w:r>
      <w:r>
        <w:t xml:space="preserve"> a semaphore when passed a pointer to the semaphore </w:t>
      </w:r>
      <w:r w:rsidR="00047339">
        <w:t xml:space="preserve">where </w:t>
      </w:r>
      <w:r w:rsidR="00233E7F">
        <w:t xml:space="preserve">the </w:t>
      </w:r>
      <w:r w:rsidR="00047339">
        <w:t>i</w:t>
      </w:r>
      <w:r>
        <w:t xml:space="preserve">nitial value </w:t>
      </w:r>
      <w:r w:rsidR="00047339">
        <w:t xml:space="preserve">is to be </w:t>
      </w:r>
      <w:r>
        <w:t>assigned to the semaphore.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ED2340" w14:paraId="27CF5114" w14:textId="77777777" w:rsidTr="00CD6DB8">
        <w:tc>
          <w:tcPr>
            <w:tcW w:w="8900" w:type="dxa"/>
            <w:shd w:val="clear" w:color="auto" w:fill="DEEAF6" w:themeFill="accent5" w:themeFillTint="33"/>
          </w:tcPr>
          <w:p w14:paraId="49D91389" w14:textId="77777777" w:rsidR="00ED2340" w:rsidRPr="0026094D" w:rsidRDefault="00ED2340" w:rsidP="00CD6DB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61F52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61F52">
              <w:rPr>
                <w:rFonts w:ascii="Courier New" w:hAnsi="Courier New" w:cs="Courier New"/>
                <w:sz w:val="20"/>
                <w:szCs w:val="20"/>
              </w:rPr>
              <w:t>os_sem_init</w:t>
            </w:r>
            <w:proofErr w:type="spellEnd"/>
            <w:r w:rsidRPr="00661F52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661F52">
              <w:rPr>
                <w:rFonts w:ascii="Courier New" w:hAnsi="Courier New" w:cs="Courier New"/>
                <w:sz w:val="20"/>
                <w:szCs w:val="20"/>
              </w:rPr>
              <w:t>os_semaphore</w:t>
            </w:r>
            <w:proofErr w:type="spellEnd"/>
            <w:r w:rsidRPr="00661F52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661F52">
              <w:rPr>
                <w:rFonts w:ascii="Courier New" w:hAnsi="Courier New" w:cs="Courier New"/>
                <w:sz w:val="20"/>
                <w:szCs w:val="20"/>
              </w:rPr>
              <w:t>sem</w:t>
            </w:r>
            <w:proofErr w:type="spellEnd"/>
            <w:r w:rsidRPr="00661F52">
              <w:rPr>
                <w:rFonts w:ascii="Courier New" w:hAnsi="Courier New" w:cs="Courier New"/>
                <w:sz w:val="20"/>
                <w:szCs w:val="20"/>
              </w:rPr>
              <w:t>, int value)</w:t>
            </w:r>
          </w:p>
        </w:tc>
      </w:tr>
    </w:tbl>
    <w:p w14:paraId="57663731" w14:textId="77777777" w:rsidR="00ED2340" w:rsidRDefault="00ED2340" w:rsidP="00ED2340">
      <w:pPr>
        <w:pStyle w:val="Text3"/>
      </w:pPr>
    </w:p>
    <w:p w14:paraId="07604538" w14:textId="2F33FF5D" w:rsidR="00ED2340" w:rsidRDefault="00ED2340" w:rsidP="0064637D">
      <w:pPr>
        <w:pStyle w:val="Heading3"/>
        <w:ind w:left="1980" w:hanging="1073"/>
        <w:jc w:val="both"/>
      </w:pPr>
      <w:bookmarkStart w:id="12" w:name="_Toc94005551"/>
      <w:proofErr w:type="spellStart"/>
      <w:r>
        <w:t>os_sem_wait</w:t>
      </w:r>
      <w:proofErr w:type="spellEnd"/>
      <w:r>
        <w:t>()</w:t>
      </w:r>
      <w:bookmarkEnd w:id="12"/>
    </w:p>
    <w:p w14:paraId="134C36D6" w14:textId="7D150238" w:rsidR="00ED2340" w:rsidRDefault="00047339" w:rsidP="00047339">
      <w:pPr>
        <w:pStyle w:val="Text3"/>
        <w:jc w:val="both"/>
      </w:pPr>
      <w:r>
        <w:t>L</w:t>
      </w:r>
      <w:r w:rsidR="00ED2340">
        <w:t>ocks a semaphore.  If the value of the semaphore is greater than zero, it decrements the counter. If the value is zero, it puts the current thread to sleep until the value becomes positive.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ED2340" w14:paraId="52E0FD4F" w14:textId="77777777" w:rsidTr="00CD6DB8">
        <w:tc>
          <w:tcPr>
            <w:tcW w:w="8900" w:type="dxa"/>
            <w:shd w:val="clear" w:color="auto" w:fill="DEEAF6" w:themeFill="accent5" w:themeFillTint="33"/>
          </w:tcPr>
          <w:p w14:paraId="6DE059C6" w14:textId="77777777" w:rsidR="00ED2340" w:rsidRPr="0026094D" w:rsidRDefault="00ED2340" w:rsidP="00CD6DB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5511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755117">
              <w:rPr>
                <w:rFonts w:ascii="Courier New" w:hAnsi="Courier New" w:cs="Courier New"/>
                <w:sz w:val="20"/>
                <w:szCs w:val="20"/>
              </w:rPr>
              <w:t>os_sem_wait</w:t>
            </w:r>
            <w:proofErr w:type="spellEnd"/>
            <w:r w:rsidRPr="00755117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755117">
              <w:rPr>
                <w:rFonts w:ascii="Courier New" w:hAnsi="Courier New" w:cs="Courier New"/>
                <w:sz w:val="20"/>
                <w:szCs w:val="20"/>
              </w:rPr>
              <w:t>os_semaphore</w:t>
            </w:r>
            <w:proofErr w:type="spellEnd"/>
            <w:r w:rsidRPr="00755117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755117">
              <w:rPr>
                <w:rFonts w:ascii="Courier New" w:hAnsi="Courier New" w:cs="Courier New"/>
                <w:sz w:val="20"/>
                <w:szCs w:val="20"/>
              </w:rPr>
              <w:t>sem</w:t>
            </w:r>
            <w:proofErr w:type="spellEnd"/>
            <w:r w:rsidRPr="0075511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1C62AD9F" w14:textId="77777777" w:rsidR="00ED2340" w:rsidRDefault="00ED2340" w:rsidP="00ED2340">
      <w:pPr>
        <w:pStyle w:val="Text3"/>
      </w:pPr>
    </w:p>
    <w:p w14:paraId="10AB7226" w14:textId="15C3740D" w:rsidR="00ED2340" w:rsidRDefault="00ED2340" w:rsidP="0064637D">
      <w:pPr>
        <w:pStyle w:val="Heading3"/>
        <w:ind w:left="1980" w:hanging="1073"/>
        <w:jc w:val="both"/>
      </w:pPr>
      <w:bookmarkStart w:id="13" w:name="_Toc94005552"/>
      <w:proofErr w:type="spellStart"/>
      <w:r>
        <w:t>os_sem_wait_timeout</w:t>
      </w:r>
      <w:proofErr w:type="spellEnd"/>
      <w:r>
        <w:t>()</w:t>
      </w:r>
      <w:bookmarkEnd w:id="13"/>
    </w:p>
    <w:p w14:paraId="1C46D6ED" w14:textId="0F608772" w:rsidR="00ED2340" w:rsidRPr="009C49DE" w:rsidRDefault="00ED2340" w:rsidP="00ED2340">
      <w:pPr>
        <w:pStyle w:val="Text3"/>
      </w:pPr>
      <w:r>
        <w:t xml:space="preserve">Locks a semaphore with timeout passed as parameter </w:t>
      </w:r>
      <w:proofErr w:type="spellStart"/>
      <w:r w:rsidRPr="00047339">
        <w:rPr>
          <w:rFonts w:ascii="Courier New" w:hAnsi="Courier New" w:cs="Courier New"/>
        </w:rPr>
        <w:t>tmo</w:t>
      </w:r>
      <w:proofErr w:type="spellEnd"/>
      <w:r>
        <w:t xml:space="preserve"> in microseconds.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ED2340" w14:paraId="4F3BA541" w14:textId="77777777" w:rsidTr="00CD6DB8">
        <w:tc>
          <w:tcPr>
            <w:tcW w:w="8900" w:type="dxa"/>
            <w:shd w:val="clear" w:color="auto" w:fill="DEEAF6" w:themeFill="accent5" w:themeFillTint="33"/>
          </w:tcPr>
          <w:p w14:paraId="64B001A3" w14:textId="77777777" w:rsidR="00ED2340" w:rsidRPr="0026094D" w:rsidRDefault="00ED2340" w:rsidP="00CD6DB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A6D66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1A6D66">
              <w:rPr>
                <w:rFonts w:ascii="Courier New" w:hAnsi="Courier New" w:cs="Courier New"/>
                <w:sz w:val="20"/>
                <w:szCs w:val="20"/>
              </w:rPr>
              <w:t>os_sem_wait_timeout</w:t>
            </w:r>
            <w:proofErr w:type="spellEnd"/>
            <w:r w:rsidRPr="001A6D66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1A6D66">
              <w:rPr>
                <w:rFonts w:ascii="Courier New" w:hAnsi="Courier New" w:cs="Courier New"/>
                <w:sz w:val="20"/>
                <w:szCs w:val="20"/>
              </w:rPr>
              <w:t>os_semaphore</w:t>
            </w:r>
            <w:proofErr w:type="spellEnd"/>
            <w:r w:rsidRPr="001A6D66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1A6D66">
              <w:rPr>
                <w:rFonts w:ascii="Courier New" w:hAnsi="Courier New" w:cs="Courier New"/>
                <w:sz w:val="20"/>
                <w:szCs w:val="20"/>
              </w:rPr>
              <w:t>sem</w:t>
            </w:r>
            <w:proofErr w:type="spellEnd"/>
            <w:r w:rsidRPr="001A6D66">
              <w:rPr>
                <w:rFonts w:ascii="Courier New" w:hAnsi="Courier New" w:cs="Courier New"/>
                <w:sz w:val="20"/>
                <w:szCs w:val="20"/>
              </w:rPr>
              <w:t xml:space="preserve">, uint32_t </w:t>
            </w:r>
            <w:proofErr w:type="spellStart"/>
            <w:r w:rsidRPr="001A6D66">
              <w:rPr>
                <w:rFonts w:ascii="Courier New" w:hAnsi="Courier New" w:cs="Courier New"/>
                <w:sz w:val="20"/>
                <w:szCs w:val="20"/>
              </w:rPr>
              <w:t>tmo</w:t>
            </w:r>
            <w:proofErr w:type="spellEnd"/>
            <w:r w:rsidRPr="001A6D6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49F501E" w14:textId="39F5CD80" w:rsidR="00ED2340" w:rsidRDefault="00ED2340" w:rsidP="00530C2B">
      <w:pPr>
        <w:pStyle w:val="Text3"/>
        <w:jc w:val="both"/>
      </w:pPr>
      <w:r>
        <w:t xml:space="preserve">If the value is zero, it puts the current thread to sleep for at most </w:t>
      </w:r>
      <w:proofErr w:type="spellStart"/>
      <w:r w:rsidRPr="001821CF">
        <w:rPr>
          <w:rFonts w:ascii="Courier New" w:hAnsi="Courier New" w:cs="Courier New"/>
        </w:rPr>
        <w:t>tmo</w:t>
      </w:r>
      <w:proofErr w:type="spellEnd"/>
      <w:r>
        <w:t xml:space="preserve"> microseconds. If the semaphore is unlocked before the timeout expires, </w:t>
      </w:r>
      <w:r w:rsidR="001821CF">
        <w:t xml:space="preserve">it locks the semaphore </w:t>
      </w:r>
      <w:r>
        <w:t>and return</w:t>
      </w:r>
      <w:r w:rsidR="001821CF">
        <w:t>s</w:t>
      </w:r>
      <w:r>
        <w:t xml:space="preserve"> zero. If a tim</w:t>
      </w:r>
      <w:r w:rsidR="001821CF">
        <w:t>e</w:t>
      </w:r>
      <w:r>
        <w:t>out occurs</w:t>
      </w:r>
      <w:r w:rsidR="001821CF">
        <w:t xml:space="preserve">, -1 is returned </w:t>
      </w:r>
      <w:r>
        <w:t>(and the semaphore is unlocked).</w:t>
      </w:r>
    </w:p>
    <w:p w14:paraId="25D97188" w14:textId="77777777" w:rsidR="003153CA" w:rsidRDefault="003153CA" w:rsidP="00530C2B">
      <w:pPr>
        <w:pStyle w:val="Text3"/>
        <w:jc w:val="both"/>
      </w:pPr>
    </w:p>
    <w:p w14:paraId="0ED1631F" w14:textId="41B92436" w:rsidR="00ED2340" w:rsidRDefault="00ED2340" w:rsidP="0064637D">
      <w:pPr>
        <w:pStyle w:val="Heading3"/>
        <w:ind w:left="1980" w:hanging="1073"/>
        <w:jc w:val="both"/>
      </w:pPr>
      <w:bookmarkStart w:id="14" w:name="_Toc94005553"/>
      <w:proofErr w:type="spellStart"/>
      <w:r>
        <w:t>os_sem_post</w:t>
      </w:r>
      <w:proofErr w:type="spellEnd"/>
      <w:r>
        <w:t>()</w:t>
      </w:r>
      <w:bookmarkEnd w:id="14"/>
    </w:p>
    <w:p w14:paraId="11D45609" w14:textId="11611645" w:rsidR="00ED2340" w:rsidRPr="009C49DE" w:rsidRDefault="00ED2340" w:rsidP="00530C2B">
      <w:pPr>
        <w:pStyle w:val="Text3"/>
        <w:jc w:val="both"/>
      </w:pPr>
      <w:r>
        <w:t xml:space="preserve">Unlocks </w:t>
      </w:r>
      <w:r w:rsidR="00530C2B">
        <w:t xml:space="preserve">a </w:t>
      </w:r>
      <w:r>
        <w:t>semaphore. Increments the value of a semaphore and wakes the first thread waiting for this semaphore.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ED2340" w14:paraId="72837015" w14:textId="77777777" w:rsidTr="00CD6DB8">
        <w:tc>
          <w:tcPr>
            <w:tcW w:w="8900" w:type="dxa"/>
            <w:shd w:val="clear" w:color="auto" w:fill="DEEAF6" w:themeFill="accent5" w:themeFillTint="33"/>
          </w:tcPr>
          <w:p w14:paraId="19F54C79" w14:textId="77777777" w:rsidR="00ED2340" w:rsidRPr="0026094D" w:rsidRDefault="00ED2340" w:rsidP="00CD6DB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558D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F558DC">
              <w:rPr>
                <w:rFonts w:ascii="Courier New" w:hAnsi="Courier New" w:cs="Courier New"/>
                <w:sz w:val="20"/>
                <w:szCs w:val="20"/>
              </w:rPr>
              <w:t>os_sem_post</w:t>
            </w:r>
            <w:proofErr w:type="spellEnd"/>
            <w:r w:rsidRPr="00F558DC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F558DC">
              <w:rPr>
                <w:rFonts w:ascii="Courier New" w:hAnsi="Courier New" w:cs="Courier New"/>
                <w:sz w:val="20"/>
                <w:szCs w:val="20"/>
              </w:rPr>
              <w:t>os_semaphore</w:t>
            </w:r>
            <w:proofErr w:type="spellEnd"/>
            <w:r w:rsidRPr="00F558DC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F558DC">
              <w:rPr>
                <w:rFonts w:ascii="Courier New" w:hAnsi="Courier New" w:cs="Courier New"/>
                <w:sz w:val="20"/>
                <w:szCs w:val="20"/>
              </w:rPr>
              <w:t>sem</w:t>
            </w:r>
            <w:proofErr w:type="spellEnd"/>
            <w:r w:rsidRPr="00F558D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376FC353" w14:textId="77777777" w:rsidR="00ED2340" w:rsidRDefault="00ED2340" w:rsidP="00ED2340">
      <w:pPr>
        <w:pStyle w:val="Text3"/>
      </w:pPr>
    </w:p>
    <w:p w14:paraId="55A51DFE" w14:textId="2AB666E3" w:rsidR="00ED2340" w:rsidRDefault="00ED2340" w:rsidP="0064637D">
      <w:pPr>
        <w:pStyle w:val="Heading3"/>
        <w:ind w:left="1980" w:hanging="1073"/>
        <w:jc w:val="both"/>
      </w:pPr>
      <w:bookmarkStart w:id="15" w:name="_Toc94005554"/>
      <w:proofErr w:type="spellStart"/>
      <w:r>
        <w:t>os_sem_waiting</w:t>
      </w:r>
      <w:proofErr w:type="spellEnd"/>
      <w:r>
        <w:t>()</w:t>
      </w:r>
      <w:bookmarkEnd w:id="15"/>
    </w:p>
    <w:p w14:paraId="416A8F24" w14:textId="27BE7F31" w:rsidR="00DA2A7C" w:rsidRPr="009C49DE" w:rsidRDefault="00DA2A7C" w:rsidP="00ED2340">
      <w:pPr>
        <w:pStyle w:val="Text3"/>
      </w:pPr>
      <w:r>
        <w:t xml:space="preserve">Return </w:t>
      </w:r>
      <w:r w:rsidRPr="00530C2B">
        <w:rPr>
          <w:rFonts w:ascii="Courier New" w:hAnsi="Courier New" w:cs="Courier New"/>
        </w:rPr>
        <w:t>true</w:t>
      </w:r>
      <w:r>
        <w:t xml:space="preserve"> if there are </w:t>
      </w:r>
      <w:r w:rsidR="00BF17F0">
        <w:t xml:space="preserve">any </w:t>
      </w:r>
      <w:r>
        <w:t>threads waiting for this semaphore</w:t>
      </w:r>
      <w:r w:rsidR="00777BA1"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ED2340" w14:paraId="199AC874" w14:textId="77777777" w:rsidTr="00CD6DB8">
        <w:tc>
          <w:tcPr>
            <w:tcW w:w="8900" w:type="dxa"/>
            <w:shd w:val="clear" w:color="auto" w:fill="DEEAF6" w:themeFill="accent5" w:themeFillTint="33"/>
          </w:tcPr>
          <w:p w14:paraId="56586EAD" w14:textId="77777777" w:rsidR="00ED2340" w:rsidRPr="0026094D" w:rsidRDefault="00ED2340" w:rsidP="00CD6DB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85276">
              <w:rPr>
                <w:rFonts w:ascii="Courier New" w:hAnsi="Courier New" w:cs="Courier New"/>
                <w:sz w:val="20"/>
                <w:szCs w:val="20"/>
              </w:rPr>
              <w:t xml:space="preserve">bool </w:t>
            </w:r>
            <w:proofErr w:type="spellStart"/>
            <w:r w:rsidRPr="00C85276">
              <w:rPr>
                <w:rFonts w:ascii="Courier New" w:hAnsi="Courier New" w:cs="Courier New"/>
                <w:sz w:val="20"/>
                <w:szCs w:val="20"/>
              </w:rPr>
              <w:t>os_sem_waiting</w:t>
            </w:r>
            <w:proofErr w:type="spellEnd"/>
            <w:r w:rsidRPr="00C85276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C85276">
              <w:rPr>
                <w:rFonts w:ascii="Courier New" w:hAnsi="Courier New" w:cs="Courier New"/>
                <w:sz w:val="20"/>
                <w:szCs w:val="20"/>
              </w:rPr>
              <w:t>os_semaphore</w:t>
            </w:r>
            <w:proofErr w:type="spellEnd"/>
            <w:r w:rsidRPr="00C85276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C85276">
              <w:rPr>
                <w:rFonts w:ascii="Courier New" w:hAnsi="Courier New" w:cs="Courier New"/>
                <w:sz w:val="20"/>
                <w:szCs w:val="20"/>
              </w:rPr>
              <w:t>sem</w:t>
            </w:r>
            <w:proofErr w:type="spellEnd"/>
            <w:r w:rsidRPr="00C8527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3CB6DC96" w14:textId="77777777" w:rsidR="00530C2B" w:rsidRDefault="00530C2B" w:rsidP="00530C2B">
      <w:pPr>
        <w:pStyle w:val="Default"/>
      </w:pPr>
    </w:p>
    <w:p w14:paraId="6208C94E" w14:textId="3295ED21" w:rsidR="001A3723" w:rsidRDefault="001A3723" w:rsidP="005277DF">
      <w:pPr>
        <w:pStyle w:val="Heading1"/>
        <w:ind w:left="900" w:hanging="612"/>
        <w:jc w:val="both"/>
      </w:pPr>
      <w:bookmarkStart w:id="16" w:name="_Toc94005555"/>
      <w:r>
        <w:lastRenderedPageBreak/>
        <w:t>Code Walkthrough</w:t>
      </w:r>
      <w:bookmarkEnd w:id="16"/>
    </w:p>
    <w:p w14:paraId="061F93E6" w14:textId="26B43BA3" w:rsidR="007D3B8B" w:rsidRDefault="004E1590" w:rsidP="001A3723">
      <w:pPr>
        <w:pStyle w:val="Heading2"/>
        <w:ind w:left="1440" w:hanging="900"/>
      </w:pPr>
      <w:bookmarkStart w:id="17" w:name="_Toc94005556"/>
      <w:r>
        <w:t>Sample Application 1 – Thread Creation</w:t>
      </w:r>
      <w:bookmarkEnd w:id="17"/>
    </w:p>
    <w:p w14:paraId="6B60959C" w14:textId="2E28BDFF" w:rsidR="00287D2B" w:rsidRDefault="00287D2B" w:rsidP="00287D2B">
      <w:pPr>
        <w:pStyle w:val="Text2"/>
      </w:pPr>
      <w:r w:rsidRPr="00287D2B">
        <w:rPr>
          <w:b/>
          <w:bCs/>
        </w:rPr>
        <w:t>Note</w:t>
      </w:r>
      <w:r>
        <w:t xml:space="preserve">: All the applicable ELFs are available in the following location of the SDK release package: </w:t>
      </w:r>
      <w:proofErr w:type="spellStart"/>
      <w:r w:rsidRPr="00287D2B">
        <w:rPr>
          <w:rFonts w:ascii="Courier New" w:hAnsi="Courier New" w:cs="Courier New"/>
        </w:rPr>
        <w:t>sdk_x.y</w:t>
      </w:r>
      <w:proofErr w:type="spellEnd"/>
      <w:r w:rsidRPr="00287D2B">
        <w:rPr>
          <w:rFonts w:ascii="Courier New" w:hAnsi="Courier New" w:cs="Courier New"/>
        </w:rPr>
        <w:t>\examples\</w:t>
      </w:r>
      <w:proofErr w:type="spellStart"/>
      <w:r w:rsidRPr="00287D2B">
        <w:rPr>
          <w:rFonts w:ascii="Courier New" w:hAnsi="Courier New" w:cs="Courier New"/>
        </w:rPr>
        <w:t>innoos_threads_semaphores</w:t>
      </w:r>
      <w:proofErr w:type="spellEnd"/>
      <w:r w:rsidRPr="00287D2B">
        <w:rPr>
          <w:rFonts w:ascii="Courier New" w:hAnsi="Courier New" w:cs="Courier New"/>
        </w:rPr>
        <w:t>\bin</w:t>
      </w:r>
      <w:r>
        <w:t>).</w:t>
      </w:r>
    </w:p>
    <w:p w14:paraId="4C631E6E" w14:textId="115D2076" w:rsidR="00287D2B" w:rsidRDefault="00287D2B" w:rsidP="00287D2B">
      <w:pPr>
        <w:pStyle w:val="Text2"/>
      </w:pPr>
      <w:r>
        <w:t xml:space="preserve">x and y in </w:t>
      </w:r>
      <w:proofErr w:type="spellStart"/>
      <w:r>
        <w:t>sdk_x.y</w:t>
      </w:r>
      <w:proofErr w:type="spellEnd"/>
      <w:r>
        <w:t xml:space="preserve"> refer to the SDK release version. For example: </w:t>
      </w:r>
      <w:r w:rsidRPr="00287D2B">
        <w:rPr>
          <w:i/>
          <w:iCs/>
        </w:rPr>
        <w:t>sdk_2.4\examples\</w:t>
      </w:r>
      <w:proofErr w:type="spellStart"/>
      <w:r w:rsidRPr="00287D2B">
        <w:rPr>
          <w:i/>
          <w:iCs/>
        </w:rPr>
        <w:t>innoos_threads_semaphores</w:t>
      </w:r>
      <w:proofErr w:type="spellEnd"/>
      <w:r w:rsidRPr="00287D2B">
        <w:rPr>
          <w:i/>
          <w:iCs/>
        </w:rPr>
        <w:t>\bin</w:t>
      </w:r>
      <w:r>
        <w:t>.</w:t>
      </w:r>
    </w:p>
    <w:p w14:paraId="3CB309C3" w14:textId="77777777" w:rsidR="00287D2B" w:rsidRPr="00287D2B" w:rsidRDefault="00287D2B" w:rsidP="00287D2B">
      <w:pPr>
        <w:pStyle w:val="Text2"/>
      </w:pPr>
    </w:p>
    <w:p w14:paraId="04799AE0" w14:textId="77777777" w:rsidR="007D3B8B" w:rsidRDefault="00302CC2" w:rsidP="00966062">
      <w:pPr>
        <w:pStyle w:val="Heading3"/>
        <w:ind w:left="1980" w:hanging="1073"/>
        <w:jc w:val="both"/>
      </w:pPr>
      <w:bookmarkStart w:id="18" w:name="_Toc94005557"/>
      <w:r>
        <w:t>Overview</w:t>
      </w:r>
      <w:bookmarkEnd w:id="18"/>
    </w:p>
    <w:p w14:paraId="48373F51" w14:textId="502EB7DD" w:rsidR="006B5671" w:rsidRDefault="00677FDA" w:rsidP="00530C2B">
      <w:pPr>
        <w:pStyle w:val="Text3"/>
        <w:jc w:val="both"/>
      </w:pPr>
      <w:r w:rsidRPr="00064FD7">
        <w:rPr>
          <w:rFonts w:ascii="Times New Roman" w:hAnsi="Times New Roman" w:cs="Times New Roman"/>
        </w:rPr>
        <w:t>The sample code in the path</w:t>
      </w:r>
      <w:r>
        <w:t xml:space="preserve"> </w:t>
      </w:r>
      <w:r>
        <w:rPr>
          <w:rFonts w:ascii="Courier New" w:eastAsia="Calibri" w:hAnsi="Courier New" w:cs="Courier New"/>
          <w:bCs/>
        </w:rPr>
        <w:t>/</w:t>
      </w:r>
      <w:r w:rsidR="006B196C">
        <w:rPr>
          <w:rFonts w:ascii="Courier New" w:eastAsia="Calibri" w:hAnsi="Courier New" w:cs="Courier New"/>
          <w:bCs/>
        </w:rPr>
        <w:t>examples</w:t>
      </w:r>
      <w:r>
        <w:rPr>
          <w:rFonts w:ascii="Courier New" w:eastAsia="Calibri" w:hAnsi="Courier New" w:cs="Courier New"/>
          <w:bCs/>
        </w:rPr>
        <w:t>/</w:t>
      </w:r>
      <w:proofErr w:type="spellStart"/>
      <w:r w:rsidR="006B196C" w:rsidRPr="006B196C">
        <w:rPr>
          <w:rFonts w:ascii="Courier New" w:eastAsia="Calibri" w:hAnsi="Courier New" w:cs="Courier New"/>
          <w:bCs/>
        </w:rPr>
        <w:t>innoos_threads_semaphores</w:t>
      </w:r>
      <w:proofErr w:type="spellEnd"/>
      <w:r w:rsidR="006B196C" w:rsidRPr="006B196C">
        <w:rPr>
          <w:rFonts w:ascii="Courier New" w:eastAsia="Calibri" w:hAnsi="Courier New" w:cs="Courier New"/>
          <w:bCs/>
        </w:rPr>
        <w:t xml:space="preserve"> </w:t>
      </w:r>
      <w:r>
        <w:rPr>
          <w:rFonts w:ascii="Courier New" w:eastAsia="Calibri" w:hAnsi="Courier New" w:cs="Courier New"/>
          <w:bCs/>
        </w:rPr>
        <w:t>/</w:t>
      </w:r>
      <w:proofErr w:type="spellStart"/>
      <w:r w:rsidRPr="00CE2AEF">
        <w:rPr>
          <w:rFonts w:ascii="Courier New" w:eastAsia="Calibri" w:hAnsi="Courier New" w:cs="Courier New"/>
          <w:bCs/>
        </w:rPr>
        <w:t>src</w:t>
      </w:r>
      <w:proofErr w:type="spellEnd"/>
      <w:r>
        <w:rPr>
          <w:rFonts w:ascii="Courier New" w:eastAsia="Calibri" w:hAnsi="Courier New" w:cs="Courier New"/>
          <w:bCs/>
        </w:rPr>
        <w:t>/</w:t>
      </w:r>
      <w:r w:rsidRPr="00740AB7">
        <w:rPr>
          <w:rFonts w:ascii="Courier New" w:eastAsia="Calibri" w:hAnsi="Courier New" w:cs="Courier New"/>
          <w:bCs/>
        </w:rPr>
        <w:t>threads_sample1.c</w:t>
      </w:r>
      <w:r>
        <w:rPr>
          <w:rFonts w:eastAsia="Calibri" w:cs="Calibri"/>
          <w:bCs/>
        </w:rPr>
        <w:t xml:space="preserve"> </w:t>
      </w:r>
      <w:r w:rsidR="00530C2B">
        <w:rPr>
          <w:rFonts w:eastAsia="Calibri" w:cs="Calibri"/>
          <w:bCs/>
        </w:rPr>
        <w:t xml:space="preserve">provides more details on </w:t>
      </w:r>
      <w:r>
        <w:t>how to create a thread and execute it.</w:t>
      </w:r>
    </w:p>
    <w:p w14:paraId="0A84EC42" w14:textId="77777777" w:rsidR="007D3B8B" w:rsidRDefault="00966062" w:rsidP="00966062">
      <w:pPr>
        <w:pStyle w:val="Heading3"/>
        <w:ind w:left="1980" w:hanging="1073"/>
        <w:jc w:val="both"/>
      </w:pPr>
      <w:bookmarkStart w:id="19" w:name="_Toc43444133"/>
      <w:bookmarkStart w:id="20" w:name="_Toc94005558"/>
      <w:r>
        <w:t xml:space="preserve">Sample </w:t>
      </w:r>
      <w:r w:rsidR="007D3B8B">
        <w:t>Code Walkthrough</w:t>
      </w:r>
      <w:bookmarkEnd w:id="19"/>
      <w:bookmarkEnd w:id="20"/>
    </w:p>
    <w:p w14:paraId="28684DAF" w14:textId="3F4AD923" w:rsidR="007D3B8B" w:rsidRDefault="00677FDA" w:rsidP="00530C2B">
      <w:pPr>
        <w:pStyle w:val="Text3"/>
        <w:jc w:val="both"/>
      </w:pPr>
      <w:r w:rsidRPr="00293592">
        <w:t xml:space="preserve">We assign the priority and stack size of the thread using the preprocessing directives as </w:t>
      </w:r>
      <w:r w:rsidR="00530C2B">
        <w:t>follows: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7D3B8B" w14:paraId="6AF3E50D" w14:textId="77777777" w:rsidTr="00F96BA4">
        <w:tc>
          <w:tcPr>
            <w:tcW w:w="9117" w:type="dxa"/>
            <w:shd w:val="clear" w:color="auto" w:fill="DEEAF6" w:themeFill="accent5" w:themeFillTint="33"/>
          </w:tcPr>
          <w:p w14:paraId="447904C5" w14:textId="77777777" w:rsidR="005C3921" w:rsidRPr="006C2482" w:rsidRDefault="005C3921" w:rsidP="00530C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>#define MY_APP_THREAD_PRIO 1            /* thread priority*/</w:t>
            </w:r>
          </w:p>
          <w:p w14:paraId="45E7DC1B" w14:textId="09B8B7F7" w:rsidR="005C3921" w:rsidRPr="0005753F" w:rsidRDefault="005C3921" w:rsidP="00530C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>#define MY_APP_THREAD_STACK_SIZE 512        /* thread stack size*/</w:t>
            </w:r>
          </w:p>
        </w:tc>
      </w:tr>
    </w:tbl>
    <w:p w14:paraId="29A71D7C" w14:textId="77777777" w:rsidR="007D3B8B" w:rsidRDefault="007D3B8B" w:rsidP="007D3B8B"/>
    <w:p w14:paraId="76F670E8" w14:textId="78BAB32D" w:rsidR="002751D4" w:rsidRDefault="003153CA" w:rsidP="00530C2B">
      <w:pPr>
        <w:pStyle w:val="Text3"/>
        <w:jc w:val="both"/>
      </w:pPr>
      <w:r>
        <w:t>After</w:t>
      </w:r>
      <w:r w:rsidR="005C3921" w:rsidRPr="00293592">
        <w:t xml:space="preserve"> thread creation, we check if the creation of a thread was successful or not. If the call to </w:t>
      </w:r>
      <w:proofErr w:type="spellStart"/>
      <w:r w:rsidR="005C3921" w:rsidRPr="00C33048">
        <w:rPr>
          <w:rFonts w:ascii="Courier New" w:hAnsi="Courier New" w:cs="Courier New"/>
        </w:rPr>
        <w:t>os_create_thread</w:t>
      </w:r>
      <w:proofErr w:type="spellEnd"/>
      <w:r w:rsidR="00C33048" w:rsidRPr="00C33048">
        <w:rPr>
          <w:rFonts w:ascii="Courier New" w:hAnsi="Courier New" w:cs="Courier New"/>
        </w:rPr>
        <w:t>()</w:t>
      </w:r>
      <w:r w:rsidR="005C3921" w:rsidRPr="00293592">
        <w:t xml:space="preserve"> is successful, the OS schedules </w:t>
      </w:r>
      <w:r w:rsidR="001C21C7">
        <w:t xml:space="preserve">the </w:t>
      </w:r>
      <w:r w:rsidR="005C3921" w:rsidRPr="00293592">
        <w:t>thread to run</w:t>
      </w:r>
      <w:r w:rsidR="00530C2B">
        <w:t xml:space="preserve"> where</w:t>
      </w:r>
      <w:r w:rsidR="005C3921" w:rsidRPr="00293592">
        <w:t xml:space="preserve"> the function </w:t>
      </w:r>
      <w:proofErr w:type="spellStart"/>
      <w:r w:rsidR="005C3921" w:rsidRPr="00C33048">
        <w:rPr>
          <w:rFonts w:ascii="Courier New" w:hAnsi="Courier New" w:cs="Courier New"/>
        </w:rPr>
        <w:t>my_app_thread_func</w:t>
      </w:r>
      <w:proofErr w:type="spellEnd"/>
      <w:r w:rsidR="00C33048" w:rsidRPr="00C33048">
        <w:rPr>
          <w:rFonts w:ascii="Courier New" w:hAnsi="Courier New" w:cs="Courier New"/>
        </w:rPr>
        <w:t>()</w:t>
      </w:r>
      <w:r w:rsidR="005C3921" w:rsidRPr="00293592">
        <w:t xml:space="preserve"> will be called</w:t>
      </w:r>
      <w:r w:rsidR="00530C2B">
        <w:t xml:space="preserve">. It </w:t>
      </w:r>
      <w:r w:rsidR="005C3921" w:rsidRPr="00293592">
        <w:t xml:space="preserve">prints the string output to the console and returns.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2751D4" w14:paraId="769FE376" w14:textId="77777777" w:rsidTr="003153CA">
        <w:tc>
          <w:tcPr>
            <w:tcW w:w="10700" w:type="dxa"/>
            <w:shd w:val="clear" w:color="auto" w:fill="DEEAF6" w:themeFill="accent5" w:themeFillTint="33"/>
          </w:tcPr>
          <w:p w14:paraId="3BA7EB98" w14:textId="77777777" w:rsidR="002751D4" w:rsidRPr="006C2482" w:rsidRDefault="002751D4" w:rsidP="002751D4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>/* creates a thread */</w:t>
            </w:r>
          </w:p>
          <w:p w14:paraId="7DCE83B6" w14:textId="555C4EF5" w:rsidR="002751D4" w:rsidRPr="003153CA" w:rsidRDefault="002751D4" w:rsidP="003153C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2482">
              <w:rPr>
                <w:rFonts w:ascii="Courier New" w:hAnsi="Courier New" w:cs="Courier New"/>
                <w:sz w:val="20"/>
                <w:szCs w:val="20"/>
              </w:rPr>
              <w:t>my_app_thread</w:t>
            </w:r>
            <w:proofErr w:type="spellEnd"/>
            <w:r w:rsidRPr="006C248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C2482">
              <w:rPr>
                <w:rFonts w:ascii="Courier New" w:hAnsi="Courier New" w:cs="Courier New"/>
                <w:sz w:val="20"/>
                <w:szCs w:val="20"/>
              </w:rPr>
              <w:t>os_create_thread</w:t>
            </w:r>
            <w:proofErr w:type="spellEnd"/>
            <w:r w:rsidRPr="006C248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C2482">
              <w:rPr>
                <w:rFonts w:ascii="Courier New" w:hAnsi="Courier New" w:cs="Courier New"/>
                <w:sz w:val="20"/>
                <w:szCs w:val="20"/>
              </w:rPr>
              <w:t>my_app_thread</w:t>
            </w:r>
            <w:proofErr w:type="spellEnd"/>
            <w:r w:rsidRPr="006C2482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6C2482">
              <w:rPr>
                <w:rFonts w:ascii="Courier New" w:hAnsi="Courier New" w:cs="Courier New"/>
                <w:sz w:val="20"/>
                <w:szCs w:val="20"/>
              </w:rPr>
              <w:t>my_app_thread_func,NULL</w:t>
            </w:r>
            <w:proofErr w:type="spellEnd"/>
            <w:r w:rsidRPr="006C2482">
              <w:rPr>
                <w:rFonts w:ascii="Courier New" w:hAnsi="Courier New" w:cs="Courier New"/>
                <w:sz w:val="20"/>
                <w:szCs w:val="20"/>
              </w:rPr>
              <w:t>, MY_APP_THREAD_PRIO, MY_APP_THREAD_STACK_SIZE);</w:t>
            </w:r>
          </w:p>
        </w:tc>
      </w:tr>
    </w:tbl>
    <w:p w14:paraId="6EFC63AC" w14:textId="1F52D722" w:rsidR="004F5951" w:rsidRDefault="004F5951" w:rsidP="002751D4">
      <w:pPr>
        <w:pStyle w:val="Text3"/>
        <w:jc w:val="both"/>
      </w:pPr>
    </w:p>
    <w:p w14:paraId="52C4083B" w14:textId="5CB09246" w:rsidR="005C3921" w:rsidRDefault="005C3921" w:rsidP="00530C2B">
      <w:pPr>
        <w:pStyle w:val="Text3"/>
        <w:jc w:val="both"/>
      </w:pPr>
      <w:r w:rsidRPr="00293592">
        <w:t xml:space="preserve">While the thread function is still running, the </w:t>
      </w:r>
      <w:r w:rsidR="005E2DAA">
        <w:t xml:space="preserve">API </w:t>
      </w:r>
      <w:proofErr w:type="spellStart"/>
      <w:r w:rsidRPr="00C33048">
        <w:rPr>
          <w:rFonts w:ascii="Courier New" w:hAnsi="Courier New" w:cs="Courier New"/>
        </w:rPr>
        <w:t>os_join_thread</w:t>
      </w:r>
      <w:proofErr w:type="spellEnd"/>
      <w:r w:rsidR="00C33048" w:rsidRPr="00C33048">
        <w:rPr>
          <w:rFonts w:ascii="Courier New" w:hAnsi="Courier New" w:cs="Courier New"/>
        </w:rPr>
        <w:t>()</w:t>
      </w:r>
      <w:r w:rsidR="008F2F42">
        <w:t xml:space="preserve">will suspend the </w:t>
      </w:r>
      <w:r w:rsidRPr="00293592">
        <w:t xml:space="preserve">main </w:t>
      </w:r>
      <w:r w:rsidR="00A450C9">
        <w:t xml:space="preserve">thread </w:t>
      </w:r>
      <w:r w:rsidRPr="00293592">
        <w:t xml:space="preserve">(calling thread) until </w:t>
      </w:r>
      <w:r w:rsidR="00E5539D">
        <w:t xml:space="preserve">the </w:t>
      </w:r>
      <w:r w:rsidRPr="00293592">
        <w:t>thread</w:t>
      </w:r>
      <w:r w:rsidR="002D0CC6">
        <w:t xml:space="preserve"> to be joined</w:t>
      </w:r>
      <w:r w:rsidR="00F01207">
        <w:t xml:space="preserve"> (i.e.. the ‘</w:t>
      </w:r>
      <w:proofErr w:type="spellStart"/>
      <w:r w:rsidR="00F01207">
        <w:t>my_app_thread</w:t>
      </w:r>
      <w:proofErr w:type="spellEnd"/>
      <w:r w:rsidR="00F01207">
        <w:t>’ in this example)</w:t>
      </w:r>
      <w:r w:rsidRPr="00293592">
        <w:t xml:space="preserve"> terminates.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7D3B8B" w14:paraId="32FCD27B" w14:textId="77777777" w:rsidTr="00F96BA4">
        <w:tc>
          <w:tcPr>
            <w:tcW w:w="9117" w:type="dxa"/>
            <w:shd w:val="clear" w:color="auto" w:fill="DEEAF6" w:themeFill="accent5" w:themeFillTint="33"/>
          </w:tcPr>
          <w:p w14:paraId="72B7CEDB" w14:textId="77777777" w:rsidR="005C3921" w:rsidRPr="006C2482" w:rsidRDefault="005C3921" w:rsidP="003153CA">
            <w:pPr>
              <w:pStyle w:val="Body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 xml:space="preserve">if( </w:t>
            </w:r>
            <w:proofErr w:type="spellStart"/>
            <w:r w:rsidRPr="006C2482">
              <w:rPr>
                <w:rFonts w:ascii="Courier New" w:hAnsi="Courier New" w:cs="Courier New"/>
                <w:sz w:val="20"/>
                <w:szCs w:val="20"/>
              </w:rPr>
              <w:t>my_app_thread</w:t>
            </w:r>
            <w:proofErr w:type="spellEnd"/>
            <w:r w:rsidRPr="006C2482">
              <w:rPr>
                <w:rFonts w:ascii="Courier New" w:hAnsi="Courier New" w:cs="Courier New"/>
                <w:sz w:val="20"/>
                <w:szCs w:val="20"/>
              </w:rPr>
              <w:t xml:space="preserve"> ==NULL)</w:t>
            </w:r>
          </w:p>
          <w:p w14:paraId="1087AC2F" w14:textId="77777777" w:rsidR="005C3921" w:rsidRPr="006C2482" w:rsidRDefault="005C3921" w:rsidP="003153CA">
            <w:pPr>
              <w:pStyle w:val="Body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FE54E08" w14:textId="77777777" w:rsidR="005C3921" w:rsidRPr="006C2482" w:rsidRDefault="005C3921" w:rsidP="003153CA">
            <w:pPr>
              <w:pStyle w:val="Body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6C248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6C248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248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C2482">
              <w:rPr>
                <w:rFonts w:ascii="Courier New" w:hAnsi="Courier New" w:cs="Courier New"/>
                <w:sz w:val="20"/>
                <w:szCs w:val="20"/>
              </w:rPr>
              <w:t>" thread creation failed\n");</w:t>
            </w:r>
          </w:p>
          <w:p w14:paraId="5AEF6345" w14:textId="77777777" w:rsidR="005C3921" w:rsidRPr="006C2482" w:rsidRDefault="005C3921" w:rsidP="003153CA">
            <w:pPr>
              <w:pStyle w:val="Body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>return-</w:t>
            </w:r>
            <w:proofErr w:type="gramStart"/>
            <w:r w:rsidRPr="006C2482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2CC02A28" w14:textId="77777777" w:rsidR="005C3921" w:rsidRPr="006C2482" w:rsidRDefault="005C3921" w:rsidP="003153CA">
            <w:pPr>
              <w:pStyle w:val="Body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08292C1" w14:textId="77777777" w:rsidR="005C3921" w:rsidRPr="006C2482" w:rsidRDefault="005C3921" w:rsidP="003153CA">
            <w:pPr>
              <w:pStyle w:val="Body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>/* waits for thread function to finish */</w:t>
            </w:r>
          </w:p>
          <w:p w14:paraId="6C3B1E0D" w14:textId="11733528" w:rsidR="007D3B8B" w:rsidRPr="0005753F" w:rsidRDefault="005C3921" w:rsidP="003153CA">
            <w:pPr>
              <w:pStyle w:val="Body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2482">
              <w:rPr>
                <w:rFonts w:ascii="Courier New" w:hAnsi="Courier New" w:cs="Courier New"/>
                <w:sz w:val="20"/>
                <w:szCs w:val="20"/>
              </w:rPr>
              <w:t>os_join_thread</w:t>
            </w:r>
            <w:proofErr w:type="spellEnd"/>
            <w:r w:rsidRPr="006C248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C2482">
              <w:rPr>
                <w:rFonts w:ascii="Courier New" w:hAnsi="Courier New" w:cs="Courier New"/>
                <w:sz w:val="20"/>
                <w:szCs w:val="20"/>
              </w:rPr>
              <w:t>my_app_thread</w:t>
            </w:r>
            <w:proofErr w:type="spellEnd"/>
            <w:r w:rsidRPr="006C248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282398F8" w14:textId="0BCAF1A9" w:rsidR="004F5951" w:rsidRDefault="004F5951" w:rsidP="003153CA">
      <w:pPr>
        <w:pStyle w:val="Text2"/>
        <w:ind w:left="0"/>
      </w:pPr>
    </w:p>
    <w:p w14:paraId="6D235DBB" w14:textId="3A2AF899" w:rsidR="00530C2B" w:rsidRDefault="00530C2B" w:rsidP="00530C2B">
      <w:pPr>
        <w:pStyle w:val="Heading3"/>
        <w:ind w:left="1985" w:hanging="1134"/>
      </w:pPr>
      <w:bookmarkStart w:id="21" w:name="_Toc94005559"/>
      <w:r>
        <w:t>Using of Delays in Threads</w:t>
      </w:r>
      <w:bookmarkEnd w:id="21"/>
    </w:p>
    <w:p w14:paraId="189118AF" w14:textId="68AAE0A9" w:rsidR="005C3921" w:rsidRPr="00293592" w:rsidRDefault="005C3921" w:rsidP="00530C2B">
      <w:pPr>
        <w:pStyle w:val="Text3"/>
        <w:jc w:val="both"/>
      </w:pPr>
      <w:r w:rsidRPr="00293592">
        <w:t xml:space="preserve">Delays are mainly used when we want to stop the execution flow of a program for </w:t>
      </w:r>
      <w:r w:rsidRPr="00530C2B">
        <w:rPr>
          <w:rFonts w:ascii="Courier New" w:hAnsi="Courier New" w:cs="Courier New"/>
        </w:rPr>
        <w:t>t</w:t>
      </w:r>
      <w:r w:rsidRPr="00293592">
        <w:t xml:space="preserve"> units of time.</w:t>
      </w:r>
      <w:r w:rsidR="00E91ACB">
        <w:t xml:space="preserve"> </w:t>
      </w:r>
      <w:r w:rsidRPr="00293592">
        <w:t xml:space="preserve">The </w:t>
      </w:r>
      <w:proofErr w:type="spellStart"/>
      <w:r w:rsidRPr="00530C2B">
        <w:rPr>
          <w:rFonts w:ascii="Courier New" w:hAnsi="Courier New" w:cs="Courier New"/>
        </w:rPr>
        <w:t>libkernel.a</w:t>
      </w:r>
      <w:proofErr w:type="spellEnd"/>
      <w:r w:rsidRPr="00293592">
        <w:t xml:space="preserve"> library provides many function calls with different delay precision. </w:t>
      </w:r>
    </w:p>
    <w:p w14:paraId="116CB9BC" w14:textId="7E79A8F4" w:rsidR="005C3921" w:rsidRPr="00293592" w:rsidRDefault="005C3921" w:rsidP="00530C2B">
      <w:pPr>
        <w:pStyle w:val="Text3"/>
        <w:jc w:val="both"/>
      </w:pPr>
      <w:r w:rsidRPr="00293592">
        <w:t xml:space="preserve">We can use the functions such as </w:t>
      </w:r>
      <w:proofErr w:type="spellStart"/>
      <w:r w:rsidRPr="001F6D32">
        <w:rPr>
          <w:rFonts w:ascii="Courier New" w:hAnsi="Courier New" w:cs="Courier New"/>
        </w:rPr>
        <w:t>os_msleep</w:t>
      </w:r>
      <w:proofErr w:type="spellEnd"/>
      <w:r w:rsidRPr="001F6D32">
        <w:rPr>
          <w:rFonts w:ascii="Courier New" w:hAnsi="Courier New" w:cs="Courier New"/>
        </w:rPr>
        <w:t>()</w:t>
      </w:r>
      <w:r w:rsidRPr="00293592">
        <w:t xml:space="preserve"> for milliseconds, and </w:t>
      </w:r>
      <w:proofErr w:type="spellStart"/>
      <w:r w:rsidRPr="001F6D32">
        <w:rPr>
          <w:rFonts w:ascii="Courier New" w:hAnsi="Courier New" w:cs="Courier New"/>
        </w:rPr>
        <w:t>os_usleep</w:t>
      </w:r>
      <w:proofErr w:type="spellEnd"/>
      <w:r w:rsidRPr="001F6D32">
        <w:rPr>
          <w:rFonts w:ascii="Courier New" w:hAnsi="Courier New" w:cs="Courier New"/>
        </w:rPr>
        <w:t>()</w:t>
      </w:r>
      <w:r w:rsidRPr="00293592">
        <w:t xml:space="preserve"> for microseconds. </w:t>
      </w:r>
    </w:p>
    <w:p w14:paraId="131E11B4" w14:textId="0E648F27" w:rsidR="004A50B1" w:rsidRDefault="005C3921" w:rsidP="00530C2B">
      <w:pPr>
        <w:pStyle w:val="Text3"/>
        <w:jc w:val="both"/>
      </w:pPr>
      <w:r w:rsidRPr="00293592">
        <w:t>i.e.</w:t>
      </w:r>
      <w:r w:rsidR="00530C2B">
        <w:t>,</w:t>
      </w:r>
      <w:r w:rsidRPr="00293592">
        <w:t xml:space="preserve"> </w:t>
      </w:r>
      <w:proofErr w:type="spellStart"/>
      <w:r w:rsidRPr="00530C2B">
        <w:rPr>
          <w:rFonts w:ascii="Courier New" w:hAnsi="Courier New" w:cs="Courier New"/>
        </w:rPr>
        <w:t>os_msleep</w:t>
      </w:r>
      <w:proofErr w:type="spellEnd"/>
      <w:r w:rsidRPr="00530C2B">
        <w:rPr>
          <w:rFonts w:ascii="Courier New" w:hAnsi="Courier New" w:cs="Courier New"/>
        </w:rPr>
        <w:t>(1000)</w:t>
      </w:r>
      <w:r w:rsidRPr="00293592">
        <w:t xml:space="preserve"> </w:t>
      </w:r>
      <w:r w:rsidR="00530C2B">
        <w:t xml:space="preserve">will provide a </w:t>
      </w:r>
      <w:r w:rsidRPr="00293592">
        <w:t>1000 millisecond delay.</w:t>
      </w:r>
      <w:r w:rsidR="001E46D4">
        <w:t xml:space="preserve"> </w:t>
      </w:r>
      <w:r w:rsidRPr="00293592">
        <w:t>Consider the example where a delay function is used: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7D3B8B" w14:paraId="2172173D" w14:textId="77777777" w:rsidTr="00F96BA4">
        <w:tc>
          <w:tcPr>
            <w:tcW w:w="9117" w:type="dxa"/>
            <w:shd w:val="clear" w:color="auto" w:fill="DEEAF6" w:themeFill="accent5" w:themeFillTint="33"/>
          </w:tcPr>
          <w:p w14:paraId="0399E6E8" w14:textId="77777777" w:rsidR="00A74B42" w:rsidRPr="006C2482" w:rsidRDefault="00EF11E3" w:rsidP="00530C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A74B42" w:rsidRPr="006C2482">
              <w:rPr>
                <w:rFonts w:ascii="Courier New" w:hAnsi="Courier New" w:cs="Courier New"/>
                <w:sz w:val="20"/>
                <w:szCs w:val="20"/>
              </w:rPr>
              <w:t>tatic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74B42" w:rsidRPr="006C2482">
              <w:rPr>
                <w:rFonts w:ascii="Courier New" w:hAnsi="Courier New" w:cs="Courier New"/>
                <w:sz w:val="20"/>
                <w:szCs w:val="20"/>
              </w:rPr>
              <w:t xml:space="preserve">void* </w:t>
            </w:r>
            <w:proofErr w:type="spellStart"/>
            <w:r w:rsidR="00A74B42" w:rsidRPr="006C2482">
              <w:rPr>
                <w:rFonts w:ascii="Courier New" w:hAnsi="Courier New" w:cs="Courier New"/>
                <w:sz w:val="20"/>
                <w:szCs w:val="20"/>
              </w:rPr>
              <w:t>my_app_thread_func</w:t>
            </w:r>
            <w:proofErr w:type="spellEnd"/>
            <w:r w:rsidR="00A74B42" w:rsidRPr="006C2482">
              <w:rPr>
                <w:rFonts w:ascii="Courier New" w:hAnsi="Courier New" w:cs="Courier New"/>
                <w:sz w:val="20"/>
                <w:szCs w:val="20"/>
              </w:rPr>
              <w:t xml:space="preserve">(void* </w:t>
            </w:r>
            <w:proofErr w:type="spellStart"/>
            <w:r w:rsidR="00A74B42" w:rsidRPr="006C2482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="00A74B42" w:rsidRPr="006C24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23C14D1" w14:textId="77777777" w:rsidR="00A74B42" w:rsidRPr="006C2482" w:rsidRDefault="00A74B42" w:rsidP="00530C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5F77B28" w14:textId="77777777" w:rsidR="00A74B42" w:rsidRPr="006C2482" w:rsidRDefault="00A74B42" w:rsidP="00530C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6C2482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6C2482">
              <w:rPr>
                <w:rFonts w:ascii="Courier New" w:hAnsi="Courier New" w:cs="Courier New"/>
                <w:sz w:val="20"/>
                <w:szCs w:val="20"/>
              </w:rPr>
              <w:t>("1. hello world from a thread function\n"</w:t>
            </w:r>
            <w:proofErr w:type="gramStart"/>
            <w:r w:rsidRPr="006C248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23C7037" w14:textId="77777777" w:rsidR="00A74B42" w:rsidRPr="006C2482" w:rsidRDefault="00A74B42" w:rsidP="00530C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6C248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6C2482">
              <w:rPr>
                <w:rFonts w:ascii="Courier New" w:hAnsi="Courier New" w:cs="Courier New"/>
                <w:sz w:val="20"/>
                <w:szCs w:val="20"/>
              </w:rPr>
              <w:t>msleep</w:t>
            </w:r>
            <w:proofErr w:type="spellEnd"/>
            <w:r w:rsidRPr="006C248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C2482">
              <w:rPr>
                <w:rFonts w:ascii="Courier New" w:hAnsi="Courier New" w:cs="Courier New"/>
                <w:sz w:val="20"/>
                <w:szCs w:val="20"/>
              </w:rPr>
              <w:t>1000);</w:t>
            </w:r>
          </w:p>
          <w:p w14:paraId="73A9E124" w14:textId="77777777" w:rsidR="00A74B42" w:rsidRPr="006C2482" w:rsidRDefault="00A74B42" w:rsidP="00530C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6C2482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6C2482">
              <w:rPr>
                <w:rFonts w:ascii="Courier New" w:hAnsi="Courier New" w:cs="Courier New"/>
                <w:sz w:val="20"/>
                <w:szCs w:val="20"/>
              </w:rPr>
              <w:t>("2. hello world after 1000ms\n"</w:t>
            </w:r>
            <w:proofErr w:type="gramStart"/>
            <w:r w:rsidRPr="006C248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72F293F" w14:textId="77777777" w:rsidR="00A74B42" w:rsidRPr="006C2482" w:rsidRDefault="00A74B42" w:rsidP="00530C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C2482">
              <w:rPr>
                <w:rFonts w:ascii="Courier New" w:hAnsi="Courier New" w:cs="Courier New"/>
                <w:sz w:val="20"/>
                <w:szCs w:val="20"/>
              </w:rPr>
              <w:t>returnNULL</w:t>
            </w:r>
            <w:proofErr w:type="spellEnd"/>
            <w:r w:rsidRPr="006C2482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474E49CD" w14:textId="77777777" w:rsidR="007D3B8B" w:rsidRPr="0005753F" w:rsidRDefault="00A74B42" w:rsidP="00530C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A0880CB" w14:textId="51322680" w:rsidR="00A74B42" w:rsidRDefault="00A74B42" w:rsidP="00530C2B">
      <w:pPr>
        <w:pStyle w:val="Text3"/>
        <w:jc w:val="both"/>
      </w:pPr>
      <w:r w:rsidRPr="00293592">
        <w:t>When the thread function is called</w:t>
      </w:r>
      <w:r w:rsidR="00530C2B">
        <w:t>,</w:t>
      </w:r>
      <w:r w:rsidRPr="00293592">
        <w:t xml:space="preserve"> it outputs the first string. Then the thread suspends for 1000</w:t>
      </w:r>
      <w:r w:rsidR="00F96BA4">
        <w:t xml:space="preserve"> </w:t>
      </w:r>
      <w:r w:rsidRPr="00293592">
        <w:t>milliseconds and when it resumes execution</w:t>
      </w:r>
      <w:r w:rsidR="00530C2B">
        <w:t xml:space="preserve"> and then </w:t>
      </w:r>
      <w:r w:rsidRPr="00293592">
        <w:t>prints the second string.</w:t>
      </w:r>
    </w:p>
    <w:p w14:paraId="0BFBD00C" w14:textId="2DC4A1BB" w:rsidR="004F5951" w:rsidRDefault="004F5951" w:rsidP="00530C2B">
      <w:pPr>
        <w:pStyle w:val="Text3"/>
        <w:jc w:val="both"/>
      </w:pPr>
      <w:r>
        <w:br w:type="page"/>
      </w:r>
    </w:p>
    <w:p w14:paraId="1D802B8A" w14:textId="296704E3" w:rsidR="006B196C" w:rsidRDefault="006B196C" w:rsidP="0047166E">
      <w:pPr>
        <w:pStyle w:val="Heading3"/>
        <w:ind w:left="1980" w:hanging="1073"/>
        <w:jc w:val="both"/>
      </w:pPr>
      <w:bookmarkStart w:id="22" w:name="_Toc94005560"/>
      <w:bookmarkStart w:id="23" w:name="_Toc43444134"/>
      <w:r>
        <w:lastRenderedPageBreak/>
        <w:t>Running the Application</w:t>
      </w:r>
      <w:bookmarkEnd w:id="22"/>
      <w:r>
        <w:t xml:space="preserve"> </w:t>
      </w:r>
    </w:p>
    <w:p w14:paraId="2A35CDAC" w14:textId="02B55A16" w:rsidR="00252168" w:rsidRDefault="00252168" w:rsidP="00252168">
      <w:pPr>
        <w:pStyle w:val="Text3"/>
        <w:jc w:val="both"/>
      </w:pPr>
      <w:r>
        <w:t xml:space="preserve">Program </w:t>
      </w:r>
      <w:r>
        <w:rPr>
          <w:rFonts w:ascii="Courier New" w:hAnsi="Courier New" w:cs="Courier New"/>
        </w:rPr>
        <w:t>threads_sample1.elf</w:t>
      </w:r>
      <w:r>
        <w:t xml:space="preserve"> using the Download tool:</w:t>
      </w:r>
    </w:p>
    <w:p w14:paraId="6D200790" w14:textId="77777777" w:rsidR="00252168" w:rsidRDefault="00252168" w:rsidP="00252168">
      <w:pPr>
        <w:pStyle w:val="Text3"/>
        <w:numPr>
          <w:ilvl w:val="0"/>
          <w:numId w:val="39"/>
        </w:numPr>
        <w:spacing w:line="256" w:lineRule="auto"/>
        <w:jc w:val="both"/>
      </w:pPr>
      <w:r>
        <w:t xml:space="preserve">Launch the Download tool provided with InnoPhase Talaria TWO SDK. </w:t>
      </w:r>
    </w:p>
    <w:p w14:paraId="00CF157B" w14:textId="77777777" w:rsidR="00252168" w:rsidRDefault="00252168" w:rsidP="00252168">
      <w:pPr>
        <w:pStyle w:val="Text3"/>
        <w:numPr>
          <w:ilvl w:val="0"/>
          <w:numId w:val="39"/>
        </w:numPr>
        <w:spacing w:line="256" w:lineRule="auto"/>
        <w:jc w:val="both"/>
      </w:pPr>
      <w:r>
        <w:t>In the GUI window:</w:t>
      </w:r>
    </w:p>
    <w:p w14:paraId="2377AE08" w14:textId="77777777" w:rsidR="00252168" w:rsidRDefault="00252168" w:rsidP="00252168">
      <w:pPr>
        <w:pStyle w:val="Text3"/>
        <w:numPr>
          <w:ilvl w:val="1"/>
          <w:numId w:val="39"/>
        </w:numPr>
        <w:spacing w:line="256" w:lineRule="auto"/>
        <w:jc w:val="both"/>
      </w:pPr>
      <w:r>
        <w:t>Boot Target: Select the appropriate EVK from the drop-down.</w:t>
      </w:r>
    </w:p>
    <w:p w14:paraId="415C320A" w14:textId="32BBC616" w:rsidR="00252168" w:rsidRDefault="00252168" w:rsidP="00252168">
      <w:pPr>
        <w:pStyle w:val="Text3"/>
        <w:numPr>
          <w:ilvl w:val="1"/>
          <w:numId w:val="39"/>
        </w:numPr>
        <w:spacing w:line="256" w:lineRule="auto"/>
        <w:jc w:val="both"/>
      </w:pPr>
      <w:r>
        <w:t xml:space="preserve">ELF Input: Load the </w:t>
      </w:r>
      <w:r>
        <w:rPr>
          <w:rFonts w:ascii="Courier New" w:hAnsi="Courier New" w:cs="Courier New"/>
        </w:rPr>
        <w:t>threads_sample1.elf</w:t>
      </w:r>
      <w: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08F87367" w14:textId="77777777" w:rsidR="00252168" w:rsidRDefault="00252168" w:rsidP="00252168">
      <w:pPr>
        <w:pStyle w:val="Text3"/>
        <w:numPr>
          <w:ilvl w:val="1"/>
          <w:numId w:val="39"/>
        </w:numPr>
        <w:spacing w:line="256" w:lineRule="auto"/>
        <w:jc w:val="both"/>
      </w:pPr>
      <w:r>
        <w:t xml:space="preserve">Programming: Prog RAM or Prog Flash as per requirement. </w:t>
      </w:r>
    </w:p>
    <w:p w14:paraId="3E6FF668" w14:textId="6F881E94" w:rsidR="00252168" w:rsidRDefault="00252168" w:rsidP="00252168">
      <w:pPr>
        <w:pStyle w:val="Text3"/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E7191F" w:rsidRPr="00E7191F">
        <w:rPr>
          <w:rFonts w:cstheme="minorHAnsi"/>
          <w:i/>
          <w:iCs/>
        </w:rPr>
        <w:t>sdk_x.y</w:t>
      </w:r>
      <w:proofErr w:type="spellEnd"/>
      <w:r w:rsidR="00E7191F" w:rsidRPr="00E7191F">
        <w:rPr>
          <w:rFonts w:cstheme="minorHAnsi"/>
          <w:i/>
          <w:iCs/>
        </w:rPr>
        <w:t>/</w:t>
      </w:r>
      <w:proofErr w:type="spellStart"/>
      <w:r w:rsidR="00E7191F" w:rsidRPr="00E7191F">
        <w:rPr>
          <w:rFonts w:cstheme="minorHAnsi"/>
          <w:i/>
          <w:iCs/>
        </w:rPr>
        <w:t>pc_tools</w:t>
      </w:r>
      <w:proofErr w:type="spellEnd"/>
      <w:r w:rsidR="00E7191F" w:rsidRPr="00E7191F">
        <w:rPr>
          <w:rFonts w:cstheme="minorHAnsi"/>
          <w:i/>
          <w:iCs/>
        </w:rPr>
        <w:t>/</w:t>
      </w:r>
      <w:proofErr w:type="spellStart"/>
      <w:r w:rsidR="00E7191F" w:rsidRPr="00E7191F">
        <w:rPr>
          <w:rFonts w:cstheme="minorHAnsi"/>
          <w:i/>
          <w:iCs/>
        </w:rPr>
        <w:t>Download_Tool</w:t>
      </w:r>
      <w:proofErr w:type="spellEnd"/>
      <w:r w:rsidR="00E7191F" w:rsidRPr="00E7191F">
        <w:rPr>
          <w:rFonts w:cstheme="minorHAnsi"/>
          <w:i/>
          <w:iCs/>
        </w:rPr>
        <w:t>/doc</w:t>
      </w:r>
      <w:r>
        <w:rPr>
          <w:rFonts w:cstheme="minorHAnsi"/>
        </w:rPr>
        <w:t>).</w:t>
      </w:r>
    </w:p>
    <w:p w14:paraId="684CD244" w14:textId="77777777" w:rsidR="00252168" w:rsidRDefault="00252168" w:rsidP="00252168">
      <w:pPr>
        <w:pStyle w:val="Text3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>: x and y refer to the SDK release version. For example: sdk_2.4/doc.</w:t>
      </w:r>
    </w:p>
    <w:p w14:paraId="70333CB9" w14:textId="77777777" w:rsidR="00252168" w:rsidRPr="00252168" w:rsidRDefault="00252168" w:rsidP="00252168">
      <w:pPr>
        <w:pStyle w:val="Text3"/>
      </w:pPr>
    </w:p>
    <w:p w14:paraId="2D3D9187" w14:textId="467BE86E" w:rsidR="006B196C" w:rsidRDefault="006B196C" w:rsidP="006B196C">
      <w:pPr>
        <w:pStyle w:val="Text3"/>
        <w:keepNext/>
        <w:jc w:val="center"/>
      </w:pPr>
    </w:p>
    <w:p w14:paraId="3716FB54" w14:textId="1A90AE70" w:rsidR="00210955" w:rsidRDefault="00210955" w:rsidP="006B196C">
      <w:pPr>
        <w:pStyle w:val="Caption"/>
        <w:jc w:val="center"/>
      </w:pPr>
    </w:p>
    <w:p w14:paraId="35BFC9D6" w14:textId="77777777" w:rsidR="00210955" w:rsidRDefault="00210955" w:rsidP="006B196C">
      <w:pPr>
        <w:pStyle w:val="Caption"/>
        <w:jc w:val="center"/>
      </w:pPr>
    </w:p>
    <w:p w14:paraId="55F9D0B8" w14:textId="77F74177" w:rsidR="00210955" w:rsidRDefault="00210955" w:rsidP="00210955">
      <w:pPr>
        <w:pStyle w:val="Text3"/>
        <w:keepNext/>
        <w:jc w:val="center"/>
      </w:pPr>
    </w:p>
    <w:p w14:paraId="48395364" w14:textId="4AFC8EA9" w:rsidR="006B196C" w:rsidRDefault="006B196C" w:rsidP="00210955">
      <w:pPr>
        <w:pStyle w:val="Text3"/>
        <w:jc w:val="center"/>
      </w:pPr>
      <w:r>
        <w:br w:type="page"/>
      </w:r>
    </w:p>
    <w:p w14:paraId="1341DFF7" w14:textId="00BE3EE9" w:rsidR="007D3B8B" w:rsidRDefault="007D3B8B" w:rsidP="0047166E">
      <w:pPr>
        <w:pStyle w:val="Heading3"/>
        <w:ind w:left="1980" w:hanging="1073"/>
        <w:jc w:val="both"/>
      </w:pPr>
      <w:bookmarkStart w:id="24" w:name="_Toc94005561"/>
      <w:r>
        <w:lastRenderedPageBreak/>
        <w:t>Expected Output</w:t>
      </w:r>
      <w:bookmarkEnd w:id="23"/>
      <w:bookmarkEnd w:id="24"/>
    </w:p>
    <w:p w14:paraId="6139AFA4" w14:textId="1AFA7244" w:rsidR="007D3B8B" w:rsidRDefault="00E41275" w:rsidP="0047166E">
      <w:pPr>
        <w:pStyle w:val="Text3"/>
      </w:pPr>
      <w:r w:rsidRPr="00293592">
        <w:rPr>
          <w:rFonts w:ascii="Courier New" w:eastAsia="Calibri" w:hAnsi="Courier New" w:cs="Courier New"/>
        </w:rPr>
        <w:t>threads_sample1.elf</w:t>
      </w:r>
      <w:r>
        <w:t xml:space="preserve"> is created when compiling this code</w:t>
      </w:r>
      <w:r w:rsidR="00530C2B">
        <w:t xml:space="preserve"> which gives the following</w:t>
      </w:r>
      <w:r>
        <w:t xml:space="preserve"> console output when programmed to </w:t>
      </w:r>
      <w:r w:rsidR="00530C2B">
        <w:t xml:space="preserve">Talaria TWO. 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7D3B8B" w14:paraId="6CEA07F0" w14:textId="77777777" w:rsidTr="0047166E">
        <w:tc>
          <w:tcPr>
            <w:tcW w:w="9117" w:type="dxa"/>
            <w:shd w:val="clear" w:color="auto" w:fill="DEEAF6" w:themeFill="accent5" w:themeFillTint="33"/>
          </w:tcPr>
          <w:p w14:paraId="637E4401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UART:NWWWWWAE4 DWT comparators, range 0x8000</w:t>
            </w:r>
          </w:p>
          <w:p w14:paraId="7E03D04C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Build $Id: git-7e2fd6a94 $</w:t>
            </w:r>
          </w:p>
          <w:p w14:paraId="735AF010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app=</w:t>
            </w:r>
            <w:proofErr w:type="spellStart"/>
            <w:r w:rsidRPr="00E46B3D">
              <w:rPr>
                <w:rFonts w:ascii="Courier New" w:hAnsi="Courier New" w:cs="Courier New"/>
                <w:sz w:val="20"/>
                <w:szCs w:val="20"/>
              </w:rPr>
              <w:t>gordon</w:t>
            </w:r>
            <w:proofErr w:type="spellEnd"/>
          </w:p>
          <w:p w14:paraId="02B88AC8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7CB0BC98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UART:NWWWWWAE4 DWT comparators, range 0x8000</w:t>
            </w:r>
          </w:p>
          <w:p w14:paraId="23401E4A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Build $Id: git-7e2fd6a94 $</w:t>
            </w:r>
          </w:p>
          <w:p w14:paraId="6DD6CC3B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app=</w:t>
            </w:r>
            <w:proofErr w:type="spellStart"/>
            <w:r w:rsidRPr="00E46B3D">
              <w:rPr>
                <w:rFonts w:ascii="Courier New" w:hAnsi="Courier New" w:cs="Courier New"/>
                <w:sz w:val="20"/>
                <w:szCs w:val="20"/>
              </w:rPr>
              <w:t>gordon</w:t>
            </w:r>
            <w:proofErr w:type="spellEnd"/>
          </w:p>
          <w:p w14:paraId="6465DAFC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328ED096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BE4D892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055516DC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2C5AA3C8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46B3D">
              <w:rPr>
                <w:rFonts w:ascii="Courier New" w:hAnsi="Courier New" w:cs="Courier New"/>
                <w:sz w:val="20"/>
                <w:szCs w:val="20"/>
              </w:rPr>
              <w:t>FLASH:PNWWWAEBuild</w:t>
            </w:r>
            <w:proofErr w:type="spellEnd"/>
            <w:r w:rsidRPr="00E46B3D">
              <w:rPr>
                <w:rFonts w:ascii="Courier New" w:hAnsi="Courier New" w:cs="Courier New"/>
                <w:sz w:val="20"/>
                <w:szCs w:val="20"/>
              </w:rPr>
              <w:t xml:space="preserve"> $Id: git-65f6c1f46 $</w:t>
            </w:r>
          </w:p>
          <w:p w14:paraId="2C49E96D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$App:git-46e2bea7</w:t>
            </w:r>
          </w:p>
          <w:p w14:paraId="2A8CD629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SDK Ver: sdk_2.4</w:t>
            </w:r>
          </w:p>
          <w:p w14:paraId="7800BB62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Threads Demo App 1</w:t>
            </w:r>
          </w:p>
          <w:p w14:paraId="4F218C4C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1. hello world from a thread function</w:t>
            </w:r>
          </w:p>
          <w:p w14:paraId="7A6E1A0B" w14:textId="0CEB5F52" w:rsidR="007D3B8B" w:rsidRPr="0005753F" w:rsidRDefault="00E46B3D" w:rsidP="00356539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2. hello world after 1000ms</w:t>
            </w:r>
          </w:p>
        </w:tc>
      </w:tr>
    </w:tbl>
    <w:p w14:paraId="693F6A69" w14:textId="04653887" w:rsidR="004F5951" w:rsidRDefault="004F5951" w:rsidP="006B287A">
      <w:r>
        <w:br w:type="page"/>
      </w:r>
    </w:p>
    <w:p w14:paraId="40E23176" w14:textId="77777777" w:rsidR="007D3B8B" w:rsidRPr="005B782A" w:rsidRDefault="00323069" w:rsidP="0047166E">
      <w:pPr>
        <w:pStyle w:val="Heading2"/>
        <w:ind w:left="1440" w:hanging="900"/>
      </w:pPr>
      <w:bookmarkStart w:id="25" w:name="_Toc94005562"/>
      <w:r w:rsidRPr="005B782A">
        <w:lastRenderedPageBreak/>
        <w:t xml:space="preserve">Sample Application 2 – Thread </w:t>
      </w:r>
      <w:r w:rsidRPr="005B782A">
        <w:rPr>
          <w:rFonts w:eastAsia="Calibri" w:cs="Calibri"/>
          <w:bCs/>
        </w:rPr>
        <w:t>Priorities</w:t>
      </w:r>
      <w:bookmarkEnd w:id="25"/>
    </w:p>
    <w:p w14:paraId="40904440" w14:textId="77777777" w:rsidR="007D3B8B" w:rsidRDefault="00447094" w:rsidP="0047166E">
      <w:pPr>
        <w:pStyle w:val="Heading3"/>
        <w:ind w:left="1980" w:hanging="1073"/>
        <w:jc w:val="both"/>
      </w:pPr>
      <w:bookmarkStart w:id="26" w:name="_Toc94005563"/>
      <w:r>
        <w:t>Overview</w:t>
      </w:r>
      <w:bookmarkEnd w:id="26"/>
    </w:p>
    <w:p w14:paraId="7997108E" w14:textId="6532572C" w:rsidR="005B782A" w:rsidRDefault="00747A01" w:rsidP="006B196C">
      <w:pPr>
        <w:pStyle w:val="Text3"/>
        <w:rPr>
          <w:rFonts w:cs="Calibri"/>
        </w:rPr>
      </w:pPr>
      <w:r w:rsidRPr="00064FD7">
        <w:rPr>
          <w:rFonts w:ascii="Times New Roman" w:hAnsi="Times New Roman"/>
        </w:rPr>
        <w:t>The sample code in the path</w:t>
      </w:r>
      <w:r w:rsidR="00D47230">
        <w:t xml:space="preserve">: </w:t>
      </w:r>
      <w:r>
        <w:rPr>
          <w:rFonts w:ascii="Courier New" w:hAnsi="Courier New"/>
          <w:bCs/>
        </w:rPr>
        <w:t>/</w:t>
      </w:r>
      <w:r w:rsidR="006B196C">
        <w:rPr>
          <w:rFonts w:ascii="Courier New" w:hAnsi="Courier New"/>
          <w:bCs/>
        </w:rPr>
        <w:t>examples</w:t>
      </w:r>
      <w:r>
        <w:rPr>
          <w:rFonts w:ascii="Courier New" w:hAnsi="Courier New"/>
          <w:bCs/>
        </w:rPr>
        <w:t>/</w:t>
      </w:r>
      <w:proofErr w:type="spellStart"/>
      <w:r w:rsidR="006B196C" w:rsidRPr="006B196C">
        <w:rPr>
          <w:rFonts w:ascii="Courier New" w:hAnsi="Courier New"/>
          <w:bCs/>
        </w:rPr>
        <w:t>innoos_threads_semaphores</w:t>
      </w:r>
      <w:proofErr w:type="spellEnd"/>
      <w:r>
        <w:rPr>
          <w:rFonts w:ascii="Courier New" w:hAnsi="Courier New"/>
          <w:bCs/>
        </w:rPr>
        <w:t>/</w:t>
      </w:r>
      <w:proofErr w:type="spellStart"/>
      <w:r w:rsidRPr="00CE2AEF">
        <w:rPr>
          <w:rFonts w:ascii="Courier New" w:hAnsi="Courier New"/>
          <w:bCs/>
        </w:rPr>
        <w:t>src</w:t>
      </w:r>
      <w:proofErr w:type="spellEnd"/>
      <w:r>
        <w:rPr>
          <w:rFonts w:ascii="Courier New" w:hAnsi="Courier New"/>
          <w:bCs/>
        </w:rPr>
        <w:t>/threads_sample2</w:t>
      </w:r>
      <w:r w:rsidRPr="00740AB7">
        <w:rPr>
          <w:rFonts w:ascii="Courier New" w:hAnsi="Courier New"/>
          <w:bCs/>
        </w:rPr>
        <w:t>.c</w:t>
      </w:r>
      <w:r>
        <w:rPr>
          <w:rFonts w:cs="Calibri"/>
          <w:bCs/>
        </w:rPr>
        <w:t xml:space="preserve"> </w:t>
      </w:r>
      <w:r w:rsidR="00027ABC">
        <w:rPr>
          <w:rFonts w:cs="Calibri"/>
          <w:bCs/>
        </w:rPr>
        <w:t xml:space="preserve">describes the </w:t>
      </w:r>
      <w:r w:rsidRPr="009C6E6D">
        <w:rPr>
          <w:rFonts w:cs="Calibri"/>
        </w:rPr>
        <w:t>creation of two threads with different priority levels</w:t>
      </w:r>
      <w:r>
        <w:rPr>
          <w:rFonts w:cs="Calibri"/>
        </w:rPr>
        <w:t>.</w:t>
      </w:r>
    </w:p>
    <w:p w14:paraId="08E10611" w14:textId="77777777" w:rsidR="004F5951" w:rsidRPr="00FD082D" w:rsidRDefault="004F5951" w:rsidP="00027ABC">
      <w:pPr>
        <w:pStyle w:val="Text3"/>
        <w:jc w:val="both"/>
      </w:pPr>
    </w:p>
    <w:p w14:paraId="33631877" w14:textId="77777777" w:rsidR="007D3B8B" w:rsidRDefault="0047166E" w:rsidP="0047166E">
      <w:pPr>
        <w:pStyle w:val="Heading3"/>
        <w:ind w:left="1980" w:hanging="1073"/>
        <w:jc w:val="both"/>
      </w:pPr>
      <w:bookmarkStart w:id="27" w:name="_Toc43444137"/>
      <w:bookmarkStart w:id="28" w:name="_Toc94005564"/>
      <w:r>
        <w:t xml:space="preserve">Sample </w:t>
      </w:r>
      <w:r w:rsidR="007D3B8B">
        <w:t>Code Walkthrough</w:t>
      </w:r>
      <w:bookmarkEnd w:id="27"/>
      <w:bookmarkEnd w:id="28"/>
    </w:p>
    <w:p w14:paraId="7BAE50E3" w14:textId="3CB47CD2" w:rsidR="007D3B8B" w:rsidRPr="00747A01" w:rsidRDefault="00082B6A" w:rsidP="0047166E">
      <w:pPr>
        <w:pStyle w:val="Text3"/>
      </w:pPr>
      <w:r>
        <w:t>P</w:t>
      </w:r>
      <w:r w:rsidR="00747A01" w:rsidRPr="1E0E5D28">
        <w:t xml:space="preserve">riorities </w:t>
      </w:r>
      <w:r>
        <w:t xml:space="preserve">are assigned </w:t>
      </w:r>
      <w:r w:rsidR="00747A01" w:rsidRPr="1E0E5D28">
        <w:t>for each thread as</w:t>
      </w:r>
      <w:r w:rsidR="00027ABC">
        <w:t xml:space="preserve"> follows: 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7D3B8B" w14:paraId="71C6EDAC" w14:textId="77777777" w:rsidTr="007F5C8F">
        <w:tc>
          <w:tcPr>
            <w:tcW w:w="9117" w:type="dxa"/>
            <w:shd w:val="clear" w:color="auto" w:fill="DEEAF6" w:themeFill="accent5" w:themeFillTint="33"/>
          </w:tcPr>
          <w:p w14:paraId="6962157D" w14:textId="77777777" w:rsidR="00747A01" w:rsidRPr="006C2482" w:rsidRDefault="00747A01" w:rsidP="00027AB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 xml:space="preserve">#define MY_APP_THREAD_PRIO 2     /* thread priority </w:t>
            </w:r>
            <w:proofErr w:type="spellStart"/>
            <w:r w:rsidRPr="0073074E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spellEnd"/>
            <w:r w:rsidRPr="0073074E">
              <w:rPr>
                <w:rFonts w:ascii="Courier New" w:hAnsi="Courier New" w:cs="Courier New"/>
                <w:sz w:val="20"/>
                <w:szCs w:val="20"/>
              </w:rPr>
              <w:t>, the first executing thread*/</w:t>
            </w:r>
          </w:p>
          <w:p w14:paraId="72DF5484" w14:textId="77777777" w:rsidR="00747A01" w:rsidRPr="006C2482" w:rsidRDefault="00747A01" w:rsidP="00027AB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>#define MY_APP_THREAD_STACK_SIZE 512    /* thread stack size*/</w:t>
            </w:r>
          </w:p>
          <w:p w14:paraId="7CBA52AC" w14:textId="77777777" w:rsidR="00747A01" w:rsidRPr="006C2482" w:rsidRDefault="00747A01" w:rsidP="00027AB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302811B" w14:textId="77777777" w:rsidR="00747A01" w:rsidRPr="006C2482" w:rsidRDefault="00747A01" w:rsidP="00027AB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 xml:space="preserve">#define MY_APP_THREAD_2_PRIO 1   /* thread priority </w:t>
            </w:r>
            <w:proofErr w:type="spellStart"/>
            <w:r w:rsidRPr="0073074E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spellEnd"/>
            <w:r w:rsidRPr="0073074E">
              <w:rPr>
                <w:rFonts w:ascii="Courier New" w:hAnsi="Courier New" w:cs="Courier New"/>
                <w:sz w:val="20"/>
                <w:szCs w:val="20"/>
              </w:rPr>
              <w:t>, the second executing thread*/</w:t>
            </w:r>
          </w:p>
          <w:p w14:paraId="621F9C95" w14:textId="77777777" w:rsidR="007D3B8B" w:rsidRPr="0078526E" w:rsidRDefault="00747A01" w:rsidP="00027AB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>#define MY_APP_THREAD_2_STACK_SIZE 512    /* thread stack size*/</w:t>
            </w:r>
          </w:p>
        </w:tc>
      </w:tr>
    </w:tbl>
    <w:p w14:paraId="7C99F8AB" w14:textId="77777777" w:rsidR="00027ABC" w:rsidRDefault="00027ABC" w:rsidP="007D3B8B">
      <w:pPr>
        <w:pStyle w:val="Text3"/>
      </w:pPr>
    </w:p>
    <w:p w14:paraId="3C4091EA" w14:textId="73254852" w:rsidR="007D3B8B" w:rsidRPr="00747A01" w:rsidRDefault="00747A01" w:rsidP="007F5C8F">
      <w:pPr>
        <w:pStyle w:val="Text3"/>
        <w:rPr>
          <w:b/>
          <w:bCs/>
        </w:rPr>
      </w:pPr>
      <w:r>
        <w:t>Here</w:t>
      </w:r>
      <w:r w:rsidR="00027ABC">
        <w:t>,</w:t>
      </w:r>
      <w:r>
        <w:t xml:space="preserve"> two thread variables</w:t>
      </w:r>
      <w:r w:rsidR="00B9656F">
        <w:t xml:space="preserve"> are declared</w:t>
      </w:r>
      <w:r w:rsidR="007D3B8B" w:rsidRPr="00260504">
        <w:rPr>
          <w:rFonts w:ascii="Courier New" w:hAnsi="Courier New" w:cs="Courier New"/>
        </w:rPr>
        <w:t>: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7D3B8B" w14:paraId="2CA557CD" w14:textId="77777777" w:rsidTr="007F5C8F">
        <w:tc>
          <w:tcPr>
            <w:tcW w:w="9117" w:type="dxa"/>
            <w:shd w:val="clear" w:color="auto" w:fill="DEEAF6" w:themeFill="accent5" w:themeFillTint="33"/>
          </w:tcPr>
          <w:p w14:paraId="142A82B8" w14:textId="77777777" w:rsidR="00747A01" w:rsidRPr="0073074E" w:rsidRDefault="007D3B8B" w:rsidP="00027AB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6C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47A01" w:rsidRPr="0073074E">
              <w:rPr>
                <w:rFonts w:ascii="Courier New" w:hAnsi="Courier New" w:cs="Courier New"/>
                <w:sz w:val="20"/>
                <w:szCs w:val="20"/>
              </w:rPr>
              <w:t xml:space="preserve">/* declare </w:t>
            </w:r>
            <w:proofErr w:type="spellStart"/>
            <w:r w:rsidR="00747A01" w:rsidRPr="0073074E">
              <w:rPr>
                <w:rFonts w:ascii="Courier New" w:hAnsi="Courier New" w:cs="Courier New"/>
                <w:sz w:val="20"/>
                <w:szCs w:val="20"/>
              </w:rPr>
              <w:t>os_thread</w:t>
            </w:r>
            <w:proofErr w:type="spellEnd"/>
            <w:r w:rsidR="00747A01" w:rsidRPr="0073074E">
              <w:rPr>
                <w:rFonts w:ascii="Courier New" w:hAnsi="Courier New" w:cs="Courier New"/>
                <w:sz w:val="20"/>
                <w:szCs w:val="20"/>
              </w:rPr>
              <w:t xml:space="preserve"> variables */</w:t>
            </w:r>
          </w:p>
          <w:p w14:paraId="3DE595F9" w14:textId="77777777" w:rsidR="00747A01" w:rsidRPr="0073074E" w:rsidRDefault="00EF11E3" w:rsidP="00027AB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747A01" w:rsidRPr="0073074E">
              <w:rPr>
                <w:rFonts w:ascii="Courier New" w:hAnsi="Courier New" w:cs="Courier New"/>
                <w:sz w:val="20"/>
                <w:szCs w:val="20"/>
              </w:rPr>
              <w:t>tatic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="00747A01" w:rsidRPr="0073074E"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gramEnd"/>
            <w:r w:rsidR="00747A01" w:rsidRPr="007307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47A01" w:rsidRPr="0073074E">
              <w:rPr>
                <w:rFonts w:ascii="Courier New" w:hAnsi="Courier New" w:cs="Courier New"/>
                <w:sz w:val="20"/>
                <w:szCs w:val="20"/>
              </w:rPr>
              <w:t>os_thread</w:t>
            </w:r>
            <w:proofErr w:type="spellEnd"/>
            <w:r w:rsidR="00747A01" w:rsidRPr="0073074E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="00747A01" w:rsidRPr="0073074E">
              <w:rPr>
                <w:rFonts w:ascii="Courier New" w:hAnsi="Courier New" w:cs="Courier New"/>
                <w:sz w:val="20"/>
                <w:szCs w:val="20"/>
              </w:rPr>
              <w:t>my_app_thread</w:t>
            </w:r>
            <w:proofErr w:type="spellEnd"/>
            <w:r w:rsidR="00747A01" w:rsidRPr="0073074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B75616" w14:textId="77777777" w:rsidR="00747A01" w:rsidRPr="0073074E" w:rsidRDefault="00747A01" w:rsidP="00027AB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36E61A9" w14:textId="77777777" w:rsidR="007D3B8B" w:rsidRPr="0078526E" w:rsidRDefault="00747A01" w:rsidP="00027AB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>static</w:t>
            </w:r>
            <w:r w:rsidR="00EF11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73074E"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gramEnd"/>
            <w:r w:rsidRPr="007307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074E">
              <w:rPr>
                <w:rFonts w:ascii="Courier New" w:hAnsi="Courier New" w:cs="Courier New"/>
                <w:sz w:val="20"/>
                <w:szCs w:val="20"/>
              </w:rPr>
              <w:t>os_thread</w:t>
            </w:r>
            <w:proofErr w:type="spellEnd"/>
            <w:r w:rsidRPr="0073074E">
              <w:rPr>
                <w:rFonts w:ascii="Courier New" w:hAnsi="Courier New" w:cs="Courier New"/>
                <w:sz w:val="20"/>
                <w:szCs w:val="20"/>
              </w:rPr>
              <w:t xml:space="preserve"> *my_app_thread_2;</w:t>
            </w:r>
          </w:p>
        </w:tc>
      </w:tr>
    </w:tbl>
    <w:p w14:paraId="5E263148" w14:textId="16E11717" w:rsidR="004F5951" w:rsidRDefault="004F5951" w:rsidP="007D3B8B">
      <w:pPr>
        <w:pStyle w:val="Text3"/>
      </w:pPr>
      <w:r>
        <w:br w:type="page"/>
      </w:r>
    </w:p>
    <w:p w14:paraId="7A3D80E0" w14:textId="57B7EAF3" w:rsidR="007D3B8B" w:rsidRDefault="00027ABC" w:rsidP="00A0355C">
      <w:pPr>
        <w:pStyle w:val="Text3"/>
        <w:jc w:val="both"/>
      </w:pPr>
      <w:r>
        <w:lastRenderedPageBreak/>
        <w:t xml:space="preserve">Post which, </w:t>
      </w:r>
      <w:proofErr w:type="spellStart"/>
      <w:r w:rsidR="00747A01" w:rsidRPr="00A0355C">
        <w:rPr>
          <w:rFonts w:ascii="Courier New" w:hAnsi="Courier New" w:cs="Courier New"/>
        </w:rPr>
        <w:t>os_create_thread</w:t>
      </w:r>
      <w:proofErr w:type="spellEnd"/>
      <w:r w:rsidR="001F6D32" w:rsidRPr="00A0355C">
        <w:rPr>
          <w:rFonts w:ascii="Courier New" w:hAnsi="Courier New" w:cs="Courier New"/>
        </w:rPr>
        <w:t>()</w:t>
      </w:r>
      <w:r w:rsidR="00A0355C">
        <w:t xml:space="preserve"> </w:t>
      </w:r>
      <w:r w:rsidR="001D5BDC" w:rsidRPr="003153CA">
        <w:t>API is called</w:t>
      </w:r>
      <w:r w:rsidR="00747A01" w:rsidRPr="003153CA">
        <w:t xml:space="preserve"> </w:t>
      </w:r>
      <w:r w:rsidR="00A0355C">
        <w:t xml:space="preserve">with the following boot arguments: </w:t>
      </w:r>
      <w:r w:rsidR="00151B78">
        <w:t xml:space="preserve">name of the thread, entry point </w:t>
      </w:r>
      <w:r w:rsidR="00A06E1B">
        <w:t>for</w:t>
      </w:r>
      <w:r w:rsidR="00151B78">
        <w:t xml:space="preserve"> the thread,</w:t>
      </w:r>
      <w:r w:rsidR="00A0355C">
        <w:t xml:space="preserve"> </w:t>
      </w:r>
      <w:r w:rsidR="00A06E1B">
        <w:t>argument for the entry point, thread priority flag</w:t>
      </w:r>
      <w:r w:rsidR="001F41C2">
        <w:t xml:space="preserve"> and the stack size in bytes</w:t>
      </w:r>
      <w:r w:rsidR="00A0355C">
        <w:t xml:space="preserve">. 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7D3B8B" w14:paraId="31D38F67" w14:textId="77777777" w:rsidTr="007F5C8F">
        <w:tc>
          <w:tcPr>
            <w:tcW w:w="9117" w:type="dxa"/>
            <w:shd w:val="clear" w:color="auto" w:fill="DEEAF6" w:themeFill="accent5" w:themeFillTint="33"/>
          </w:tcPr>
          <w:p w14:paraId="24861CE5" w14:textId="77777777" w:rsidR="00747A01" w:rsidRPr="0073074E" w:rsidRDefault="00747A01" w:rsidP="00D4723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>/* create threads */</w:t>
            </w:r>
          </w:p>
          <w:p w14:paraId="0B0CD350" w14:textId="77777777" w:rsidR="00747A01" w:rsidRPr="0073074E" w:rsidRDefault="00747A01" w:rsidP="00D4723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074E">
              <w:rPr>
                <w:rFonts w:ascii="Courier New" w:hAnsi="Courier New" w:cs="Courier New"/>
                <w:sz w:val="20"/>
                <w:szCs w:val="20"/>
              </w:rPr>
              <w:t>my_app_thread</w:t>
            </w:r>
            <w:proofErr w:type="spellEnd"/>
            <w:r w:rsidRPr="0073074E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proofErr w:type="spellStart"/>
            <w:r w:rsidRPr="0073074E">
              <w:rPr>
                <w:rFonts w:ascii="Courier New" w:hAnsi="Courier New" w:cs="Courier New"/>
                <w:sz w:val="20"/>
                <w:szCs w:val="20"/>
              </w:rPr>
              <w:t>os_create_</w:t>
            </w:r>
            <w:proofErr w:type="gramStart"/>
            <w:r w:rsidRPr="0073074E">
              <w:rPr>
                <w:rFonts w:ascii="Courier New" w:hAnsi="Courier New" w:cs="Courier New"/>
                <w:sz w:val="20"/>
                <w:szCs w:val="20"/>
              </w:rPr>
              <w:t>thread</w:t>
            </w:r>
            <w:proofErr w:type="spellEnd"/>
            <w:r w:rsidRPr="0073074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3074E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3074E">
              <w:rPr>
                <w:rFonts w:ascii="Courier New" w:hAnsi="Courier New" w:cs="Courier New"/>
                <w:sz w:val="20"/>
                <w:szCs w:val="20"/>
              </w:rPr>
              <w:t>my_app_thread</w:t>
            </w:r>
            <w:proofErr w:type="spellEnd"/>
            <w:r w:rsidRPr="0073074E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73074E">
              <w:rPr>
                <w:rFonts w:ascii="Courier New" w:hAnsi="Courier New" w:cs="Courier New"/>
                <w:sz w:val="20"/>
                <w:szCs w:val="20"/>
              </w:rPr>
              <w:t>my_app_thread_func,NULL</w:t>
            </w:r>
            <w:proofErr w:type="spellEnd"/>
            <w:r w:rsidRPr="0073074E">
              <w:rPr>
                <w:rFonts w:ascii="Courier New" w:hAnsi="Courier New" w:cs="Courier New"/>
                <w:sz w:val="20"/>
                <w:szCs w:val="20"/>
              </w:rPr>
              <w:t>, MY_APP_THREAD_PRIO, MY_APP_THREAD_STACK_SIZE);</w:t>
            </w:r>
          </w:p>
          <w:p w14:paraId="061355E5" w14:textId="77777777" w:rsidR="00747A01" w:rsidRPr="0073074E" w:rsidRDefault="00747A01" w:rsidP="00D4723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 xml:space="preserve">if(NULL==  </w:t>
            </w:r>
            <w:proofErr w:type="spellStart"/>
            <w:r w:rsidRPr="0073074E">
              <w:rPr>
                <w:rFonts w:ascii="Courier New" w:hAnsi="Courier New" w:cs="Courier New"/>
                <w:sz w:val="20"/>
                <w:szCs w:val="20"/>
              </w:rPr>
              <w:t>my_app_thread</w:t>
            </w:r>
            <w:proofErr w:type="spellEnd"/>
            <w:r w:rsidRPr="0073074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ED2DDA7" w14:textId="77777777" w:rsidR="00747A01" w:rsidRPr="0073074E" w:rsidRDefault="00747A01" w:rsidP="00D4723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A8E10A1" w14:textId="77777777" w:rsidR="00747A01" w:rsidRPr="0073074E" w:rsidRDefault="00747A01" w:rsidP="00D4723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3074E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73074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3074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3074E">
              <w:rPr>
                <w:rFonts w:ascii="Courier New" w:hAnsi="Courier New" w:cs="Courier New"/>
                <w:sz w:val="20"/>
                <w:szCs w:val="20"/>
              </w:rPr>
              <w:t>" thread creation failed\n");</w:t>
            </w:r>
          </w:p>
          <w:p w14:paraId="6720DCD5" w14:textId="77777777" w:rsidR="00747A01" w:rsidRPr="0073074E" w:rsidRDefault="00747A01" w:rsidP="00D4723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>return-</w:t>
            </w:r>
            <w:proofErr w:type="gramStart"/>
            <w:r w:rsidRPr="0073074E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72C4CA3E" w14:textId="77777777" w:rsidR="00747A01" w:rsidRPr="0073074E" w:rsidRDefault="00747A01" w:rsidP="00D4723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28F97D3" w14:textId="77777777" w:rsidR="00747A01" w:rsidRPr="0073074E" w:rsidRDefault="00747A01" w:rsidP="00D4723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9C03153" w14:textId="77777777" w:rsidR="00747A01" w:rsidRPr="0073074E" w:rsidRDefault="00747A01" w:rsidP="00D4723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 xml:space="preserve">    my_app_thread_</w:t>
            </w:r>
            <w:proofErr w:type="gramStart"/>
            <w:r w:rsidRPr="0073074E">
              <w:rPr>
                <w:rFonts w:ascii="Courier New" w:hAnsi="Courier New" w:cs="Courier New"/>
                <w:sz w:val="20"/>
                <w:szCs w:val="20"/>
              </w:rPr>
              <w:t>2  =</w:t>
            </w:r>
            <w:proofErr w:type="spellStart"/>
            <w:proofErr w:type="gramEnd"/>
            <w:r w:rsidRPr="0073074E">
              <w:rPr>
                <w:rFonts w:ascii="Courier New" w:hAnsi="Courier New" w:cs="Courier New"/>
                <w:sz w:val="20"/>
                <w:szCs w:val="20"/>
              </w:rPr>
              <w:t>os_create_thread</w:t>
            </w:r>
            <w:proofErr w:type="spellEnd"/>
            <w:r w:rsidRPr="0073074E">
              <w:rPr>
                <w:rFonts w:ascii="Courier New" w:hAnsi="Courier New" w:cs="Courier New"/>
                <w:sz w:val="20"/>
                <w:szCs w:val="20"/>
              </w:rPr>
              <w:t>("my_app_thread_2", my_app_thread_func_2,NULL, MY_APP_THREAD_2_PRIO, MY_APP_THREAD_2_STACK_SIZE);</w:t>
            </w:r>
          </w:p>
          <w:p w14:paraId="3D31156C" w14:textId="77777777" w:rsidR="00747A01" w:rsidRPr="0073074E" w:rsidRDefault="00747A01" w:rsidP="00D4723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>if(NULL==  my_app_thread_2 )</w:t>
            </w:r>
          </w:p>
          <w:p w14:paraId="1F0F99AB" w14:textId="77777777" w:rsidR="00747A01" w:rsidRPr="0073074E" w:rsidRDefault="00747A01" w:rsidP="00D4723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486E8E6" w14:textId="77777777" w:rsidR="00747A01" w:rsidRPr="0073074E" w:rsidRDefault="00747A01" w:rsidP="00D4723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3074E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73074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3074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3074E">
              <w:rPr>
                <w:rFonts w:ascii="Courier New" w:hAnsi="Courier New" w:cs="Courier New"/>
                <w:sz w:val="20"/>
                <w:szCs w:val="20"/>
              </w:rPr>
              <w:t>" thread creation failed\n");</w:t>
            </w:r>
          </w:p>
          <w:p w14:paraId="36A186BD" w14:textId="77777777" w:rsidR="00747A01" w:rsidRPr="0073074E" w:rsidRDefault="00747A01" w:rsidP="00D4723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>return-</w:t>
            </w:r>
            <w:proofErr w:type="gramStart"/>
            <w:r w:rsidRPr="0073074E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6DBAC990" w14:textId="77777777" w:rsidR="007D3B8B" w:rsidRPr="0078526E" w:rsidRDefault="00747A01" w:rsidP="00D4723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AF26AA8" w14:textId="4049496A" w:rsidR="00A0355C" w:rsidRDefault="00A0355C" w:rsidP="003153CA">
      <w:pPr>
        <w:pStyle w:val="Text3"/>
      </w:pPr>
      <w:r>
        <w:br w:type="page"/>
      </w:r>
    </w:p>
    <w:p w14:paraId="23A8B247" w14:textId="413044FF" w:rsidR="00A37B17" w:rsidRDefault="00A0355C" w:rsidP="00A0355C">
      <w:pPr>
        <w:pStyle w:val="Text3"/>
        <w:jc w:val="both"/>
      </w:pPr>
      <w:r>
        <w:lastRenderedPageBreak/>
        <w:t xml:space="preserve">Any type of variable can be passed as an </w:t>
      </w:r>
      <w:r w:rsidR="00747A01">
        <w:t xml:space="preserve">argument to </w:t>
      </w:r>
      <w:r w:rsidR="001F6D32">
        <w:t>the threads.</w:t>
      </w:r>
      <w:r w:rsidR="00747A01">
        <w:t xml:space="preserve"> </w:t>
      </w:r>
      <w:r w:rsidR="00747A01" w:rsidRPr="1E0E5D28">
        <w:t>Here</w:t>
      </w:r>
      <w:r>
        <w:t>,</w:t>
      </w:r>
      <w:r w:rsidR="00747A01" w:rsidRPr="1E0E5D28">
        <w:t xml:space="preserve"> the thread takes a string argument which </w:t>
      </w:r>
      <w:r>
        <w:t>is received</w:t>
      </w:r>
      <w:r w:rsidR="00660115">
        <w:t xml:space="preserve"> as a</w:t>
      </w:r>
      <w:r>
        <w:t>n</w:t>
      </w:r>
      <w:r w:rsidR="00660115">
        <w:t xml:space="preserve"> </w:t>
      </w:r>
      <w:r w:rsidR="00747A01" w:rsidRPr="1E0E5D28">
        <w:t>output inside th</w:t>
      </w:r>
      <w:r>
        <w:t>e</w:t>
      </w:r>
      <w:r w:rsidR="00747A01" w:rsidRPr="1E0E5D28">
        <w:t xml:space="preserve"> thread function</w:t>
      </w:r>
      <w:r w:rsidR="00660115">
        <w:t xml:space="preserve"> itself</w:t>
      </w:r>
      <w:r w:rsidR="007D3B8B">
        <w:t>.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7D3B8B" w14:paraId="27D1C4FA" w14:textId="77777777" w:rsidTr="007F5C8F">
        <w:tc>
          <w:tcPr>
            <w:tcW w:w="9117" w:type="dxa"/>
            <w:shd w:val="clear" w:color="auto" w:fill="DEEAF6" w:themeFill="accent5" w:themeFillTint="33"/>
          </w:tcPr>
          <w:p w14:paraId="19CC0FCF" w14:textId="77777777" w:rsidR="00275080" w:rsidRPr="0073074E" w:rsidRDefault="00EF11E3" w:rsidP="00A0355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275080" w:rsidRPr="0073074E">
              <w:rPr>
                <w:rFonts w:ascii="Courier New" w:hAnsi="Courier New" w:cs="Courier New"/>
                <w:sz w:val="20"/>
                <w:szCs w:val="20"/>
              </w:rPr>
              <w:t>tatic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75080" w:rsidRPr="0073074E">
              <w:rPr>
                <w:rFonts w:ascii="Courier New" w:hAnsi="Courier New" w:cs="Courier New"/>
                <w:sz w:val="20"/>
                <w:szCs w:val="20"/>
              </w:rPr>
              <w:t xml:space="preserve">void* my_app_thread_func_2(void* </w:t>
            </w:r>
            <w:proofErr w:type="spellStart"/>
            <w:r w:rsidR="00275080" w:rsidRPr="0073074E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="00275080" w:rsidRPr="0073074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4872CA6" w14:textId="77777777" w:rsidR="00275080" w:rsidRPr="0073074E" w:rsidRDefault="00275080" w:rsidP="00A0355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0C8BBD7" w14:textId="77777777" w:rsidR="00275080" w:rsidRPr="0073074E" w:rsidRDefault="00275080" w:rsidP="00A0355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>do</w:t>
            </w:r>
          </w:p>
          <w:p w14:paraId="7FDAF148" w14:textId="77777777" w:rsidR="00275080" w:rsidRPr="0073074E" w:rsidRDefault="00275080" w:rsidP="00A0355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D67509E" w14:textId="77777777" w:rsidR="00275080" w:rsidRPr="0073074E" w:rsidRDefault="00275080" w:rsidP="00A0355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 xml:space="preserve">        flag+</w:t>
            </w:r>
            <w:proofErr w:type="gramStart"/>
            <w:r w:rsidRPr="0073074E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4F8C81CF" w14:textId="77777777" w:rsidR="00275080" w:rsidRPr="0073074E" w:rsidRDefault="00275080" w:rsidP="00A0355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3074E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73074E">
              <w:rPr>
                <w:rFonts w:ascii="Courier New" w:hAnsi="Courier New" w:cs="Courier New"/>
                <w:sz w:val="20"/>
                <w:szCs w:val="20"/>
              </w:rPr>
              <w:t>("Message from Second Thread. Thread id[%</w:t>
            </w:r>
            <w:proofErr w:type="gramStart"/>
            <w:r w:rsidRPr="0073074E">
              <w:rPr>
                <w:rFonts w:ascii="Courier New" w:hAnsi="Courier New" w:cs="Courier New"/>
                <w:sz w:val="20"/>
                <w:szCs w:val="20"/>
              </w:rPr>
              <w:t>x]\</w:t>
            </w:r>
            <w:proofErr w:type="gramEnd"/>
            <w:r w:rsidRPr="0073074E">
              <w:rPr>
                <w:rFonts w:ascii="Courier New" w:hAnsi="Courier New" w:cs="Courier New"/>
                <w:sz w:val="20"/>
                <w:szCs w:val="20"/>
              </w:rPr>
              <w:t>n",(</w:t>
            </w:r>
            <w:proofErr w:type="spellStart"/>
            <w:r w:rsidRPr="0073074E">
              <w:rPr>
                <w:rFonts w:ascii="Courier New" w:hAnsi="Courier New" w:cs="Courier New"/>
                <w:sz w:val="20"/>
                <w:szCs w:val="20"/>
              </w:rPr>
              <w:t>unsignedint</w:t>
            </w:r>
            <w:proofErr w:type="spellEnd"/>
            <w:r w:rsidRPr="0073074E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spellStart"/>
            <w:r w:rsidRPr="0073074E">
              <w:rPr>
                <w:rFonts w:ascii="Courier New" w:hAnsi="Courier New" w:cs="Courier New"/>
                <w:sz w:val="20"/>
                <w:szCs w:val="20"/>
              </w:rPr>
              <w:t>os_self</w:t>
            </w:r>
            <w:proofErr w:type="spellEnd"/>
            <w:r w:rsidRPr="0073074E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C5CB5D1" w14:textId="77777777" w:rsidR="00275080" w:rsidRPr="0073074E" w:rsidRDefault="00275080" w:rsidP="00A0355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3074E">
              <w:rPr>
                <w:rFonts w:ascii="Courier New" w:hAnsi="Courier New" w:cs="Courier New"/>
                <w:sz w:val="20"/>
                <w:szCs w:val="20"/>
              </w:rPr>
              <w:t>}while</w:t>
            </w:r>
            <w:proofErr w:type="gramEnd"/>
            <w:r w:rsidRPr="0073074E">
              <w:rPr>
                <w:rFonts w:ascii="Courier New" w:hAnsi="Courier New" w:cs="Courier New"/>
                <w:sz w:val="20"/>
                <w:szCs w:val="20"/>
              </w:rPr>
              <w:t>(flag&lt;3);</w:t>
            </w:r>
          </w:p>
          <w:p w14:paraId="6BB80809" w14:textId="77777777" w:rsidR="00275080" w:rsidRPr="0073074E" w:rsidRDefault="00275080" w:rsidP="00A0355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E193DCE" w14:textId="77777777" w:rsidR="00275080" w:rsidRPr="0073074E" w:rsidRDefault="00275080" w:rsidP="00A0355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074E">
              <w:rPr>
                <w:rFonts w:ascii="Courier New" w:hAnsi="Courier New" w:cs="Courier New"/>
                <w:sz w:val="20"/>
                <w:szCs w:val="20"/>
              </w:rPr>
              <w:t>returnNULL</w:t>
            </w:r>
            <w:proofErr w:type="spellEnd"/>
            <w:r w:rsidRPr="0073074E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964B71D" w14:textId="77777777" w:rsidR="007D3B8B" w:rsidRPr="0078526E" w:rsidRDefault="00275080" w:rsidP="00A0355C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074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B57802E" w14:textId="77777777" w:rsidR="00A0355C" w:rsidRDefault="00A0355C" w:rsidP="007F5C8F">
      <w:pPr>
        <w:pStyle w:val="Text3"/>
      </w:pPr>
    </w:p>
    <w:p w14:paraId="51BF988C" w14:textId="26173097" w:rsidR="007D3B8B" w:rsidRDefault="00D46647" w:rsidP="007F5C8F">
      <w:pPr>
        <w:pStyle w:val="Text3"/>
      </w:pPr>
      <w:r>
        <w:t xml:space="preserve">To join threads, </w:t>
      </w:r>
      <w:proofErr w:type="spellStart"/>
      <w:r w:rsidRPr="00CE3E42">
        <w:rPr>
          <w:rFonts w:ascii="Courier New" w:hAnsi="Courier New" w:cs="Courier New"/>
          <w:bCs/>
        </w:rPr>
        <w:t>os_join_thread</w:t>
      </w:r>
      <w:proofErr w:type="spellEnd"/>
      <w:r w:rsidR="001F6D32">
        <w:rPr>
          <w:rFonts w:ascii="Courier New" w:hAnsi="Courier New" w:cs="Courier New"/>
          <w:bCs/>
        </w:rPr>
        <w:t>()</w:t>
      </w:r>
      <w:r w:rsidR="008A4A11" w:rsidRPr="00A0355C">
        <w:rPr>
          <w:rFonts w:cstheme="minorHAnsi"/>
          <w:bCs/>
        </w:rPr>
        <w:t>API is use</w:t>
      </w:r>
      <w:r w:rsidR="005F713F" w:rsidRPr="00A0355C">
        <w:rPr>
          <w:rFonts w:cstheme="minorHAnsi"/>
          <w:bCs/>
        </w:rPr>
        <w:t xml:space="preserve">d as shown </w:t>
      </w:r>
      <w:r w:rsidR="00A0355C">
        <w:rPr>
          <w:rFonts w:cstheme="minorHAnsi"/>
          <w:bCs/>
        </w:rPr>
        <w:t xml:space="preserve">in the following code block: 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7D3B8B" w14:paraId="025FED17" w14:textId="77777777" w:rsidTr="007F5C8F">
        <w:tc>
          <w:tcPr>
            <w:tcW w:w="9117" w:type="dxa"/>
            <w:shd w:val="clear" w:color="auto" w:fill="DEEAF6" w:themeFill="accent5" w:themeFillTint="33"/>
          </w:tcPr>
          <w:p w14:paraId="3E4C2221" w14:textId="77777777" w:rsidR="00216FFA" w:rsidRPr="006C2482" w:rsidRDefault="00216FFA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>/* waits for thread function to finish */</w:t>
            </w:r>
          </w:p>
          <w:p w14:paraId="09C61BB7" w14:textId="77777777" w:rsidR="00216FFA" w:rsidRPr="006C2482" w:rsidRDefault="00216FFA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2482">
              <w:rPr>
                <w:rFonts w:ascii="Courier New" w:hAnsi="Courier New" w:cs="Courier New"/>
                <w:sz w:val="20"/>
                <w:szCs w:val="20"/>
              </w:rPr>
              <w:t>os_join_thread</w:t>
            </w:r>
            <w:proofErr w:type="spellEnd"/>
            <w:r w:rsidRPr="006C248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C2482">
              <w:rPr>
                <w:rFonts w:ascii="Courier New" w:hAnsi="Courier New" w:cs="Courier New"/>
                <w:sz w:val="20"/>
                <w:szCs w:val="20"/>
              </w:rPr>
              <w:t>my_app_thread</w:t>
            </w:r>
            <w:proofErr w:type="spellEnd"/>
            <w:proofErr w:type="gramStart"/>
            <w:r w:rsidRPr="006C248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021F926" w14:textId="77777777" w:rsidR="007D3B8B" w:rsidRPr="0078526E" w:rsidRDefault="00216FFA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2482">
              <w:rPr>
                <w:rFonts w:ascii="Courier New" w:hAnsi="Courier New" w:cs="Courier New"/>
                <w:sz w:val="20"/>
                <w:szCs w:val="20"/>
              </w:rPr>
              <w:t>os_join_thread</w:t>
            </w:r>
            <w:proofErr w:type="spellEnd"/>
            <w:r w:rsidRPr="006C2482">
              <w:rPr>
                <w:rFonts w:ascii="Courier New" w:hAnsi="Courier New" w:cs="Courier New"/>
                <w:sz w:val="20"/>
                <w:szCs w:val="20"/>
              </w:rPr>
              <w:t>(my_app_thread_2);</w:t>
            </w:r>
          </w:p>
        </w:tc>
      </w:tr>
    </w:tbl>
    <w:p w14:paraId="35174D5E" w14:textId="79FF086E" w:rsidR="004F5951" w:rsidRDefault="004F5951" w:rsidP="007D3B8B">
      <w:pPr>
        <w:pStyle w:val="Text3"/>
      </w:pPr>
      <w:r>
        <w:br w:type="page"/>
      </w:r>
    </w:p>
    <w:p w14:paraId="6BDD980F" w14:textId="68AB1879" w:rsidR="006B196C" w:rsidRDefault="006B196C" w:rsidP="007F5C8F">
      <w:pPr>
        <w:pStyle w:val="Heading3"/>
        <w:ind w:left="1980" w:hanging="1073"/>
        <w:jc w:val="both"/>
      </w:pPr>
      <w:bookmarkStart w:id="29" w:name="_Toc94005565"/>
      <w:bookmarkStart w:id="30" w:name="_Toc43444138"/>
      <w:r>
        <w:lastRenderedPageBreak/>
        <w:t>Running the Application</w:t>
      </w:r>
      <w:bookmarkEnd w:id="29"/>
      <w:r>
        <w:t xml:space="preserve"> </w:t>
      </w:r>
    </w:p>
    <w:p w14:paraId="516CF21E" w14:textId="4455A24B" w:rsidR="00252168" w:rsidRDefault="00252168" w:rsidP="00252168">
      <w:pPr>
        <w:pStyle w:val="Text3"/>
        <w:jc w:val="both"/>
      </w:pPr>
      <w:r>
        <w:t xml:space="preserve">Program </w:t>
      </w:r>
      <w:r>
        <w:rPr>
          <w:rFonts w:ascii="Courier New" w:hAnsi="Courier New" w:cs="Courier New"/>
        </w:rPr>
        <w:t>threads_sample2.elf</w:t>
      </w:r>
      <w:r>
        <w:t xml:space="preserve"> using the Download tool:</w:t>
      </w:r>
    </w:p>
    <w:p w14:paraId="5B913AF2" w14:textId="77777777" w:rsidR="00252168" w:rsidRDefault="00252168" w:rsidP="00252168">
      <w:pPr>
        <w:pStyle w:val="Text3"/>
        <w:numPr>
          <w:ilvl w:val="0"/>
          <w:numId w:val="40"/>
        </w:numPr>
        <w:spacing w:line="256" w:lineRule="auto"/>
        <w:jc w:val="both"/>
      </w:pPr>
      <w:r>
        <w:t xml:space="preserve">Launch the Download tool provided with InnoPhase Talaria TWO SDK. </w:t>
      </w:r>
    </w:p>
    <w:p w14:paraId="6D8F2BC8" w14:textId="77777777" w:rsidR="00252168" w:rsidRDefault="00252168" w:rsidP="00252168">
      <w:pPr>
        <w:pStyle w:val="Text3"/>
        <w:numPr>
          <w:ilvl w:val="0"/>
          <w:numId w:val="40"/>
        </w:numPr>
        <w:spacing w:line="256" w:lineRule="auto"/>
        <w:jc w:val="both"/>
      </w:pPr>
      <w:r>
        <w:t>In the GUI window:</w:t>
      </w:r>
    </w:p>
    <w:p w14:paraId="288F77A4" w14:textId="77777777" w:rsidR="00252168" w:rsidRDefault="00252168" w:rsidP="00252168">
      <w:pPr>
        <w:pStyle w:val="Text3"/>
        <w:numPr>
          <w:ilvl w:val="1"/>
          <w:numId w:val="40"/>
        </w:numPr>
        <w:spacing w:line="256" w:lineRule="auto"/>
        <w:jc w:val="both"/>
      </w:pPr>
      <w:r>
        <w:t>Boot Target: Select the appropriate EVK from the drop-down.</w:t>
      </w:r>
    </w:p>
    <w:p w14:paraId="22ED9C48" w14:textId="7903D1FD" w:rsidR="00252168" w:rsidRDefault="00252168" w:rsidP="00252168">
      <w:pPr>
        <w:pStyle w:val="Text3"/>
        <w:numPr>
          <w:ilvl w:val="1"/>
          <w:numId w:val="40"/>
        </w:numPr>
        <w:spacing w:line="256" w:lineRule="auto"/>
        <w:jc w:val="both"/>
      </w:pPr>
      <w:r>
        <w:t xml:space="preserve">ELF Input: Load the </w:t>
      </w:r>
      <w:r>
        <w:rPr>
          <w:rFonts w:ascii="Courier New" w:hAnsi="Courier New" w:cs="Courier New"/>
        </w:rPr>
        <w:t>threads_sample2.elf</w:t>
      </w:r>
      <w: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1091377F" w14:textId="77777777" w:rsidR="00252168" w:rsidRDefault="00252168" w:rsidP="00252168">
      <w:pPr>
        <w:pStyle w:val="Text3"/>
        <w:numPr>
          <w:ilvl w:val="1"/>
          <w:numId w:val="40"/>
        </w:numPr>
        <w:spacing w:line="256" w:lineRule="auto"/>
        <w:jc w:val="both"/>
      </w:pPr>
      <w:r>
        <w:t xml:space="preserve">Programming: Prog RAM or Prog Flash as per requirement. </w:t>
      </w:r>
    </w:p>
    <w:p w14:paraId="2E0AC599" w14:textId="291F9B6C" w:rsidR="00252168" w:rsidRDefault="00252168" w:rsidP="00252168">
      <w:pPr>
        <w:pStyle w:val="Text3"/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87692F">
        <w:rPr>
          <w:rFonts w:cstheme="minorHAnsi"/>
          <w:i/>
          <w:iCs/>
        </w:rPr>
        <w:t>sdk_x.y</w:t>
      </w:r>
      <w:proofErr w:type="spellEnd"/>
      <w:r w:rsidR="0087692F">
        <w:rPr>
          <w:rFonts w:cstheme="minorHAnsi"/>
          <w:i/>
          <w:iCs/>
        </w:rPr>
        <w:t>/</w:t>
      </w:r>
      <w:proofErr w:type="spellStart"/>
      <w:r w:rsidR="0087692F">
        <w:rPr>
          <w:rFonts w:cstheme="minorHAnsi"/>
          <w:i/>
          <w:iCs/>
        </w:rPr>
        <w:t>pc_tools</w:t>
      </w:r>
      <w:proofErr w:type="spellEnd"/>
      <w:r w:rsidR="0087692F">
        <w:rPr>
          <w:rFonts w:cstheme="minorHAnsi"/>
          <w:i/>
          <w:iCs/>
        </w:rPr>
        <w:t>/</w:t>
      </w:r>
      <w:proofErr w:type="spellStart"/>
      <w:r w:rsidR="0087692F">
        <w:rPr>
          <w:rFonts w:cstheme="minorHAnsi"/>
          <w:i/>
          <w:iCs/>
        </w:rPr>
        <w:t>Download_Tool</w:t>
      </w:r>
      <w:proofErr w:type="spellEnd"/>
      <w:r w:rsidR="0087692F">
        <w:rPr>
          <w:rFonts w:cstheme="minorHAnsi"/>
          <w:i/>
          <w:iCs/>
        </w:rPr>
        <w:t>/doc</w:t>
      </w:r>
      <w:r>
        <w:rPr>
          <w:rFonts w:cstheme="minorHAnsi"/>
        </w:rPr>
        <w:t>).</w:t>
      </w:r>
    </w:p>
    <w:p w14:paraId="6E4B5CD7" w14:textId="77777777" w:rsidR="00252168" w:rsidRDefault="00252168" w:rsidP="00252168">
      <w:pPr>
        <w:pStyle w:val="Text3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>: x and y refer to the SDK release version. For example: sdk_2.4/doc.</w:t>
      </w:r>
    </w:p>
    <w:p w14:paraId="06D6DC09" w14:textId="77777777" w:rsidR="00252168" w:rsidRPr="00252168" w:rsidRDefault="00252168" w:rsidP="00252168">
      <w:pPr>
        <w:pStyle w:val="Text3"/>
      </w:pPr>
    </w:p>
    <w:p w14:paraId="18E54C32" w14:textId="2715E41E" w:rsidR="006B196C" w:rsidRDefault="006B196C" w:rsidP="006B196C">
      <w:pPr>
        <w:pStyle w:val="Text3"/>
        <w:keepNext/>
        <w:jc w:val="center"/>
      </w:pPr>
    </w:p>
    <w:p w14:paraId="42FAA42A" w14:textId="77777777" w:rsidR="00210955" w:rsidRDefault="00210955" w:rsidP="006B196C">
      <w:pPr>
        <w:pStyle w:val="Caption"/>
        <w:jc w:val="center"/>
      </w:pPr>
    </w:p>
    <w:p w14:paraId="396CC306" w14:textId="0DDD0B8C" w:rsidR="00D4325D" w:rsidRDefault="00D4325D" w:rsidP="00D4325D">
      <w:pPr>
        <w:pStyle w:val="Text3"/>
        <w:keepNext/>
        <w:jc w:val="center"/>
      </w:pPr>
    </w:p>
    <w:p w14:paraId="6F1F7BA3" w14:textId="4F7AE9EB" w:rsidR="006B196C" w:rsidRDefault="006B196C" w:rsidP="00210955">
      <w:pPr>
        <w:pStyle w:val="Text3"/>
        <w:jc w:val="center"/>
      </w:pPr>
      <w:r>
        <w:br w:type="page"/>
      </w:r>
    </w:p>
    <w:p w14:paraId="59FFE9F6" w14:textId="19CD164F" w:rsidR="007D3B8B" w:rsidRDefault="007D3B8B" w:rsidP="007F5C8F">
      <w:pPr>
        <w:pStyle w:val="Heading3"/>
        <w:ind w:left="1980" w:hanging="1073"/>
        <w:jc w:val="both"/>
      </w:pPr>
      <w:bookmarkStart w:id="31" w:name="_Toc94005566"/>
      <w:r>
        <w:lastRenderedPageBreak/>
        <w:t>Expected Output</w:t>
      </w:r>
      <w:bookmarkEnd w:id="30"/>
      <w:bookmarkEnd w:id="31"/>
    </w:p>
    <w:p w14:paraId="49BF78E7" w14:textId="3E41B7A9" w:rsidR="007D3B8B" w:rsidRDefault="00867C94" w:rsidP="007F5C8F">
      <w:pPr>
        <w:pStyle w:val="Text3"/>
      </w:pPr>
      <w:r>
        <w:rPr>
          <w:rFonts w:ascii="Courier New" w:eastAsia="Calibri" w:hAnsi="Courier New" w:cs="Courier New"/>
        </w:rPr>
        <w:t>threads_sample2</w:t>
      </w:r>
      <w:r w:rsidRPr="009B2033">
        <w:rPr>
          <w:rFonts w:ascii="Courier New" w:eastAsia="Calibri" w:hAnsi="Courier New" w:cs="Courier New"/>
        </w:rPr>
        <w:t>.elf</w:t>
      </w:r>
      <w:r w:rsidRPr="009B2033">
        <w:t xml:space="preserve"> is created when compiling this code </w:t>
      </w:r>
      <w:r w:rsidR="009972F0">
        <w:t xml:space="preserve">which gives the following </w:t>
      </w:r>
      <w:r w:rsidRPr="009B2033">
        <w:t xml:space="preserve">console output when programmed to </w:t>
      </w:r>
      <w:r w:rsidR="009972F0">
        <w:t xml:space="preserve">Talaria TWO. 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7D3B8B" w14:paraId="580ACE4D" w14:textId="77777777" w:rsidTr="007F5C8F">
        <w:tc>
          <w:tcPr>
            <w:tcW w:w="9117" w:type="dxa"/>
            <w:shd w:val="clear" w:color="auto" w:fill="DEEAF6" w:themeFill="accent5" w:themeFillTint="33"/>
          </w:tcPr>
          <w:p w14:paraId="301D73BC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UART:NWWWWWAE4 DWT comparators, range 0x8000</w:t>
            </w:r>
          </w:p>
          <w:p w14:paraId="74EDBD40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Build $Id: git-7e2fd6a94 $</w:t>
            </w:r>
          </w:p>
          <w:p w14:paraId="5F8224CD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app=</w:t>
            </w:r>
            <w:proofErr w:type="spellStart"/>
            <w:r w:rsidRPr="00E46B3D">
              <w:rPr>
                <w:rFonts w:ascii="Courier New" w:hAnsi="Courier New" w:cs="Courier New"/>
                <w:sz w:val="20"/>
                <w:szCs w:val="20"/>
              </w:rPr>
              <w:t>gordon</w:t>
            </w:r>
            <w:proofErr w:type="spellEnd"/>
          </w:p>
          <w:p w14:paraId="1ECAC3B0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63C1EA09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13C56D4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22DBCAA6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64FA0EA8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46B3D">
              <w:rPr>
                <w:rFonts w:ascii="Courier New" w:hAnsi="Courier New" w:cs="Courier New"/>
                <w:sz w:val="20"/>
                <w:szCs w:val="20"/>
              </w:rPr>
              <w:t>FLASH:PNWWWAEBuild</w:t>
            </w:r>
            <w:proofErr w:type="spellEnd"/>
            <w:r w:rsidRPr="00E46B3D">
              <w:rPr>
                <w:rFonts w:ascii="Courier New" w:hAnsi="Courier New" w:cs="Courier New"/>
                <w:sz w:val="20"/>
                <w:szCs w:val="20"/>
              </w:rPr>
              <w:t xml:space="preserve"> $Id: git-65f6c1f46 $</w:t>
            </w:r>
          </w:p>
          <w:p w14:paraId="68112064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$App:git-46e2bea7</w:t>
            </w:r>
          </w:p>
          <w:p w14:paraId="7414829A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SDK Ver: sdk_2.4</w:t>
            </w:r>
          </w:p>
          <w:p w14:paraId="51E34BD3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Threads Demo App 2</w:t>
            </w:r>
          </w:p>
          <w:p w14:paraId="17E0BD7D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Message from First Thread. Thread id[bf780]</w:t>
            </w:r>
          </w:p>
          <w:p w14:paraId="23D2241A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Message from First Thread. Thread id[bf780]</w:t>
            </w:r>
          </w:p>
          <w:p w14:paraId="4FBFBC0E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Message from First Thread. Thread id[bf780]</w:t>
            </w:r>
          </w:p>
          <w:p w14:paraId="099E5149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Message from Second Thread. Thread id[bfa00]</w:t>
            </w:r>
          </w:p>
          <w:p w14:paraId="19A11C16" w14:textId="77777777" w:rsidR="00E46B3D" w:rsidRPr="00E46B3D" w:rsidRDefault="00E46B3D" w:rsidP="00E46B3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Message from Second Thread. Thread id[bfa00]</w:t>
            </w:r>
          </w:p>
          <w:p w14:paraId="22029495" w14:textId="41559F9A" w:rsidR="007D3B8B" w:rsidRPr="0078526E" w:rsidRDefault="00E46B3D" w:rsidP="004612DD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Message from Second Thread. Thread id[bfa00]</w:t>
            </w:r>
            <w:r w:rsidRPr="00E46B3D" w:rsidDel="00E46B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2F3C0728" w14:textId="594253DE" w:rsidR="004F5951" w:rsidRDefault="004F5951" w:rsidP="004F5951">
      <w:pPr>
        <w:pStyle w:val="Default"/>
      </w:pPr>
      <w:r>
        <w:br w:type="page"/>
      </w:r>
    </w:p>
    <w:p w14:paraId="31994653" w14:textId="052D2047" w:rsidR="005B782A" w:rsidRPr="005B782A" w:rsidRDefault="005B782A" w:rsidP="00A34E30">
      <w:pPr>
        <w:pStyle w:val="Heading2"/>
        <w:ind w:left="1440" w:hanging="900"/>
      </w:pPr>
      <w:bookmarkStart w:id="32" w:name="_Toc94005567"/>
      <w:r w:rsidRPr="005B782A">
        <w:lastRenderedPageBreak/>
        <w:t xml:space="preserve">Sample Application </w:t>
      </w:r>
      <w:r w:rsidR="00524C49">
        <w:t>3</w:t>
      </w:r>
      <w:r w:rsidRPr="005B782A">
        <w:t xml:space="preserve"> – Thread </w:t>
      </w:r>
      <w:r w:rsidR="00524C49" w:rsidRPr="00524C49">
        <w:rPr>
          <w:rFonts w:eastAsia="Calibri" w:cs="Calibri"/>
          <w:bCs/>
        </w:rPr>
        <w:t>&amp; Stack Size</w:t>
      </w:r>
      <w:bookmarkEnd w:id="32"/>
    </w:p>
    <w:p w14:paraId="602BBCA3" w14:textId="77777777" w:rsidR="007D3B8B" w:rsidRDefault="005B782A" w:rsidP="00A34E30">
      <w:pPr>
        <w:pStyle w:val="Heading3"/>
        <w:ind w:left="1980" w:hanging="1073"/>
        <w:jc w:val="both"/>
      </w:pPr>
      <w:bookmarkStart w:id="33" w:name="_Toc94005568"/>
      <w:r>
        <w:t>Overview</w:t>
      </w:r>
      <w:bookmarkEnd w:id="33"/>
    </w:p>
    <w:p w14:paraId="08F094EE" w14:textId="40ADF8B4" w:rsidR="007D3B8B" w:rsidRDefault="00867C94" w:rsidP="006B196C">
      <w:pPr>
        <w:pStyle w:val="Text3"/>
      </w:pPr>
      <w:r w:rsidRPr="00122C0F">
        <w:t xml:space="preserve">In </w:t>
      </w:r>
      <w:r>
        <w:t>the</w:t>
      </w:r>
      <w:r w:rsidRPr="00122C0F">
        <w:t xml:space="preserve"> sample </w:t>
      </w:r>
      <w:r>
        <w:t xml:space="preserve">code </w:t>
      </w:r>
      <w:r w:rsidRPr="00064FD7">
        <w:rPr>
          <w:rFonts w:ascii="Times New Roman" w:hAnsi="Times New Roman" w:cs="Times New Roman"/>
        </w:rPr>
        <w:t>in the path</w:t>
      </w:r>
      <w:r w:rsidR="00A0355C">
        <w:rPr>
          <w:rFonts w:ascii="Times New Roman" w:hAnsi="Times New Roman" w:cs="Times New Roman"/>
        </w:rPr>
        <w:t>:</w:t>
      </w:r>
      <w:r>
        <w:t xml:space="preserve"> </w:t>
      </w:r>
      <w:r>
        <w:rPr>
          <w:rFonts w:ascii="Courier New" w:hAnsi="Courier New" w:cs="Courier New"/>
          <w:bCs/>
        </w:rPr>
        <w:t>/</w:t>
      </w:r>
      <w:r w:rsidR="006B196C">
        <w:rPr>
          <w:rFonts w:ascii="Courier New" w:hAnsi="Courier New" w:cs="Courier New"/>
          <w:bCs/>
        </w:rPr>
        <w:t>examples</w:t>
      </w:r>
      <w:r>
        <w:rPr>
          <w:rFonts w:ascii="Courier New" w:hAnsi="Courier New" w:cs="Courier New"/>
          <w:bCs/>
        </w:rPr>
        <w:t>/</w:t>
      </w:r>
      <w:proofErr w:type="spellStart"/>
      <w:r w:rsidR="006B196C" w:rsidRPr="006B196C">
        <w:rPr>
          <w:rFonts w:ascii="Courier New" w:hAnsi="Courier New" w:cs="Courier New"/>
          <w:bCs/>
        </w:rPr>
        <w:t>innoos_threads_semaphores</w:t>
      </w:r>
      <w:proofErr w:type="spellEnd"/>
      <w:r>
        <w:rPr>
          <w:rFonts w:ascii="Courier New" w:hAnsi="Courier New" w:cs="Courier New"/>
          <w:bCs/>
        </w:rPr>
        <w:t>/</w:t>
      </w:r>
      <w:proofErr w:type="spellStart"/>
      <w:r w:rsidRPr="00CE2AEF">
        <w:rPr>
          <w:rFonts w:ascii="Courier New" w:hAnsi="Courier New" w:cs="Courier New"/>
          <w:bCs/>
        </w:rPr>
        <w:t>src</w:t>
      </w:r>
      <w:proofErr w:type="spellEnd"/>
      <w:r>
        <w:rPr>
          <w:rFonts w:ascii="Courier New" w:hAnsi="Courier New" w:cs="Courier New"/>
          <w:bCs/>
        </w:rPr>
        <w:t>/threads_sample3</w:t>
      </w:r>
      <w:r w:rsidRPr="00740AB7">
        <w:rPr>
          <w:rFonts w:ascii="Courier New" w:hAnsi="Courier New" w:cs="Courier New"/>
          <w:bCs/>
        </w:rPr>
        <w:t>.c</w:t>
      </w:r>
      <w:r w:rsidRPr="00122C0F">
        <w:t>, threads are created with a given stack size in a loop. After creating a few threads, further thread creation fails due to the stack size. If the stack size for each thread is lowered, then m</w:t>
      </w:r>
      <w:r w:rsidR="009972F0">
        <w:t>ultipl</w:t>
      </w:r>
      <w:r w:rsidRPr="00122C0F">
        <w:t>e threads can co-exist.</w:t>
      </w:r>
    </w:p>
    <w:p w14:paraId="6D2AF99D" w14:textId="77777777" w:rsidR="00A0355C" w:rsidRDefault="00A0355C" w:rsidP="006B196C">
      <w:pPr>
        <w:pStyle w:val="Text3"/>
      </w:pPr>
    </w:p>
    <w:p w14:paraId="108E2E87" w14:textId="77777777" w:rsidR="007D3B8B" w:rsidRDefault="00A34E30" w:rsidP="00A34E30">
      <w:pPr>
        <w:pStyle w:val="Heading3"/>
        <w:ind w:left="1980" w:hanging="1073"/>
        <w:jc w:val="both"/>
      </w:pPr>
      <w:bookmarkStart w:id="34" w:name="_Toc43444141"/>
      <w:bookmarkStart w:id="35" w:name="_Toc94005569"/>
      <w:r>
        <w:t xml:space="preserve">Sample </w:t>
      </w:r>
      <w:r w:rsidR="007D3B8B">
        <w:t>Code Walkthrough</w:t>
      </w:r>
      <w:bookmarkEnd w:id="34"/>
      <w:bookmarkEnd w:id="35"/>
    </w:p>
    <w:p w14:paraId="399BB022" w14:textId="77777777" w:rsidR="007D3B8B" w:rsidRDefault="00867C94" w:rsidP="00A34E30">
      <w:pPr>
        <w:pStyle w:val="Text3"/>
      </w:pPr>
      <w:r w:rsidRPr="3CE56E94">
        <w:t>Thread stack sized defined as a macr</w:t>
      </w:r>
      <w:r w:rsidR="00F12209">
        <w:t>o</w:t>
      </w:r>
      <w:r w:rsidR="007D3B8B">
        <w:t>: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7D3B8B" w14:paraId="165C075B" w14:textId="77777777" w:rsidTr="00B46466">
        <w:tc>
          <w:tcPr>
            <w:tcW w:w="9117" w:type="dxa"/>
            <w:shd w:val="clear" w:color="auto" w:fill="DEEAF6" w:themeFill="accent5" w:themeFillTint="33"/>
          </w:tcPr>
          <w:p w14:paraId="24C0DFF2" w14:textId="77777777" w:rsidR="007D3B8B" w:rsidRPr="006C2482" w:rsidRDefault="005C4350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>#define THREAD_BASICS_STACK_SIZE 1024    /* thread stack size*/</w:t>
            </w:r>
          </w:p>
        </w:tc>
      </w:tr>
    </w:tbl>
    <w:p w14:paraId="6392E9A0" w14:textId="77777777" w:rsidR="007D3B8B" w:rsidRDefault="007D3B8B" w:rsidP="007D3B8B">
      <w:pPr>
        <w:pStyle w:val="Text3"/>
      </w:pPr>
    </w:p>
    <w:p w14:paraId="1619887A" w14:textId="0CD89DB8" w:rsidR="007D3B8B" w:rsidRDefault="00AB3AF9" w:rsidP="009972F0">
      <w:pPr>
        <w:pStyle w:val="Text3"/>
        <w:jc w:val="both"/>
      </w:pPr>
      <w:r>
        <w:t>Here</w:t>
      </w:r>
      <w:r w:rsidR="009972F0">
        <w:t xml:space="preserve">, </w:t>
      </w:r>
      <w:r>
        <w:t xml:space="preserve">threads </w:t>
      </w:r>
      <w:r w:rsidR="00AF362F">
        <w:t xml:space="preserve">are created </w:t>
      </w:r>
      <w:r>
        <w:t>in a loop until failure</w:t>
      </w:r>
      <w:r w:rsidR="00EC6915">
        <w:t xml:space="preserve"> occurs</w:t>
      </w:r>
      <w:r>
        <w:t xml:space="preserve">. </w:t>
      </w:r>
      <w:r w:rsidRPr="2F7EA87C">
        <w:t xml:space="preserve">If thread creation fails, </w:t>
      </w:r>
      <w:proofErr w:type="spellStart"/>
      <w:r w:rsidRPr="00FC2D8A">
        <w:rPr>
          <w:rFonts w:ascii="Courier New" w:hAnsi="Courier New" w:cs="Courier New"/>
          <w:bCs/>
        </w:rPr>
        <w:t>os_create_thread</w:t>
      </w:r>
      <w:proofErr w:type="spellEnd"/>
      <w:r w:rsidR="00FC2D8A" w:rsidRPr="00FC2D8A">
        <w:rPr>
          <w:rFonts w:ascii="Courier New" w:hAnsi="Courier New" w:cs="Courier New"/>
          <w:bCs/>
        </w:rPr>
        <w:t>()</w:t>
      </w:r>
      <w:r w:rsidRPr="00FC2D8A">
        <w:t xml:space="preserve"> </w:t>
      </w:r>
      <w:r w:rsidRPr="2F7EA87C">
        <w:t>returns a NULL pointer</w:t>
      </w:r>
      <w:r w:rsidR="007D3B8B">
        <w:t>: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7D3B8B" w14:paraId="23851BF9" w14:textId="77777777" w:rsidTr="00B46466">
        <w:tc>
          <w:tcPr>
            <w:tcW w:w="9117" w:type="dxa"/>
            <w:shd w:val="clear" w:color="auto" w:fill="DEEAF6" w:themeFill="accent5" w:themeFillTint="33"/>
          </w:tcPr>
          <w:p w14:paraId="6C9572A1" w14:textId="77777777" w:rsidR="00AB3AF9" w:rsidRPr="00A0355C" w:rsidRDefault="00AB3AF9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 xml:space="preserve">/* creates a </w:t>
            </w:r>
            <w:proofErr w:type="gramStart"/>
            <w:r w:rsidRPr="00A0355C">
              <w:rPr>
                <w:rFonts w:ascii="Courier New" w:hAnsi="Courier New" w:cs="Courier New"/>
                <w:sz w:val="20"/>
                <w:szCs w:val="20"/>
              </w:rPr>
              <w:t>threads</w:t>
            </w:r>
            <w:proofErr w:type="gramEnd"/>
            <w:r w:rsidRPr="00A0355C">
              <w:rPr>
                <w:rFonts w:ascii="Courier New" w:hAnsi="Courier New" w:cs="Courier New"/>
                <w:sz w:val="20"/>
                <w:szCs w:val="20"/>
              </w:rPr>
              <w:t>, until creation of thread fails */</w:t>
            </w:r>
          </w:p>
          <w:p w14:paraId="3C5B812D" w14:textId="77777777" w:rsidR="00AB3AF9" w:rsidRPr="00A0355C" w:rsidRDefault="00AB3AF9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>while(1)</w:t>
            </w:r>
          </w:p>
          <w:p w14:paraId="093996BC" w14:textId="24B6EF47" w:rsidR="00AB3AF9" w:rsidRPr="00A0355C" w:rsidRDefault="00AB3AF9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="007454A3" w:rsidRPr="00A0355C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A0355C">
              <w:rPr>
                <w:rFonts w:ascii="Courier New" w:hAnsi="Courier New" w:cs="Courier New"/>
                <w:sz w:val="20"/>
                <w:szCs w:val="20"/>
              </w:rPr>
              <w:t>thread_id</w:t>
            </w:r>
            <w:proofErr w:type="spellEnd"/>
            <w:r w:rsidRPr="00A0355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0355C">
              <w:rPr>
                <w:rFonts w:ascii="Courier New" w:hAnsi="Courier New" w:cs="Courier New"/>
                <w:sz w:val="20"/>
                <w:szCs w:val="20"/>
              </w:rPr>
              <w:t>os_create_thread</w:t>
            </w:r>
            <w:proofErr w:type="spellEnd"/>
            <w:r w:rsidRPr="00A0355C">
              <w:rPr>
                <w:rFonts w:ascii="Courier New" w:hAnsi="Courier New" w:cs="Courier New"/>
                <w:sz w:val="20"/>
                <w:szCs w:val="20"/>
              </w:rPr>
              <w:t>("THREAD_BASICS",</w:t>
            </w:r>
            <w:proofErr w:type="spellStart"/>
            <w:r w:rsidRPr="00A0355C">
              <w:rPr>
                <w:rFonts w:ascii="Courier New" w:hAnsi="Courier New" w:cs="Courier New"/>
                <w:sz w:val="20"/>
                <w:szCs w:val="20"/>
              </w:rPr>
              <w:t>thread_sample_thread_func</w:t>
            </w:r>
            <w:proofErr w:type="spellEnd"/>
            <w:r w:rsidRPr="00A0355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01586F4F" w14:textId="77777777" w:rsidR="00AB3AF9" w:rsidRPr="00A0355C" w:rsidRDefault="00AB3AF9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>NULL, OS_CRTHREAD_DETACHED|THREAD_BASICS_PRIO, THREAD_BASICS_STACK_SIZE</w:t>
            </w:r>
            <w:proofErr w:type="gramStart"/>
            <w:r w:rsidRPr="00A0355C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8B2E857" w14:textId="77777777" w:rsidR="00AB3AF9" w:rsidRPr="00A0355C" w:rsidRDefault="00AB3AF9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28825C0" w14:textId="77777777" w:rsidR="00AB3AF9" w:rsidRPr="00A0355C" w:rsidRDefault="00A04149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 xml:space="preserve">if(NULL==  </w:t>
            </w:r>
            <w:proofErr w:type="spellStart"/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thread_id</w:t>
            </w:r>
            <w:proofErr w:type="spellEnd"/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C1D1B60" w14:textId="77777777" w:rsidR="00AB3AF9" w:rsidRPr="00A0355C" w:rsidRDefault="00A04149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3B02FE9" w14:textId="77777777" w:rsidR="00AB3AF9" w:rsidRPr="00A0355C" w:rsidRDefault="00E84454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8C407D" w:rsidRPr="00A0355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("resource not available. thread creation failed.\n"</w:t>
            </w:r>
            <w:proofErr w:type="gramStart"/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92A9ED7" w14:textId="77777777" w:rsidR="00AB3AF9" w:rsidRPr="00A0355C" w:rsidRDefault="00E84454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8C407D" w:rsidRPr="00A0355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OS_ERR_INTERNAL_ERROR);</w:t>
            </w:r>
          </w:p>
          <w:p w14:paraId="131C637E" w14:textId="77777777" w:rsidR="00AB3AF9" w:rsidRPr="00A0355C" w:rsidRDefault="00A04149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F591D00" w14:textId="046682AA" w:rsidR="007761D1" w:rsidRPr="00A0355C" w:rsidRDefault="007761D1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355C">
              <w:rPr>
                <w:rFonts w:ascii="Courier New" w:eastAsia="mplus1mn-regular" w:hAnsi="Courier New" w:cs="Courier New"/>
                <w:color w:val="333333"/>
                <w:sz w:val="20"/>
                <w:szCs w:val="20"/>
                <w:lang w:val="en-IN"/>
              </w:rPr>
              <w:t>os_sleep_</w:t>
            </w:r>
            <w:proofErr w:type="gramStart"/>
            <w:r w:rsidRPr="00A0355C">
              <w:rPr>
                <w:rFonts w:ascii="Courier New" w:eastAsia="mplus1mn-regular" w:hAnsi="Courier New" w:cs="Courier New"/>
                <w:color w:val="333333"/>
                <w:sz w:val="20"/>
                <w:szCs w:val="20"/>
                <w:lang w:val="en-IN"/>
              </w:rPr>
              <w:t>us</w:t>
            </w:r>
            <w:proofErr w:type="spellEnd"/>
            <w:r w:rsidRPr="00A0355C">
              <w:rPr>
                <w:rFonts w:ascii="Courier New" w:eastAsia="mplus1mn-regular" w:hAnsi="Courier New" w:cs="Courier New"/>
                <w:color w:val="333333"/>
                <w:sz w:val="20"/>
                <w:szCs w:val="20"/>
                <w:lang w:val="en-IN"/>
              </w:rPr>
              <w:t>(</w:t>
            </w:r>
            <w:proofErr w:type="gramEnd"/>
            <w:r w:rsidR="007426AE" w:rsidRPr="00A0355C">
              <w:rPr>
                <w:rFonts w:ascii="Courier New" w:eastAsia="mplus1mn-regular" w:hAnsi="Courier New" w:cs="Courier New"/>
                <w:color w:val="333333"/>
                <w:sz w:val="20"/>
                <w:szCs w:val="20"/>
                <w:lang w:val="en-IN"/>
              </w:rPr>
              <w:t>10*</w:t>
            </w:r>
            <w:r w:rsidR="007426AE" w:rsidRPr="00A0355C">
              <w:rPr>
                <w:rFonts w:ascii="Courier New" w:eastAsia="mplus1mn-bold" w:hAnsi="Courier New" w:cs="Courier New"/>
                <w:color w:val="898989"/>
                <w:sz w:val="20"/>
                <w:szCs w:val="20"/>
                <w:lang w:val="en-IN"/>
              </w:rPr>
              <w:t>1000</w:t>
            </w:r>
            <w:r w:rsidRPr="00A0355C">
              <w:rPr>
                <w:rFonts w:ascii="Courier New" w:eastAsia="mplus1mn-regular" w:hAnsi="Courier New" w:cs="Courier New"/>
                <w:color w:val="333333"/>
                <w:sz w:val="20"/>
                <w:szCs w:val="20"/>
                <w:lang w:val="en-IN"/>
              </w:rPr>
              <w:t xml:space="preserve">, </w:t>
            </w:r>
            <w:r w:rsidR="007426AE" w:rsidRPr="00A0355C">
              <w:rPr>
                <w:rFonts w:ascii="Courier New" w:eastAsia="mplus1mn-regular" w:hAnsi="Courier New" w:cs="Courier New"/>
                <w:color w:val="333333"/>
                <w:sz w:val="20"/>
                <w:szCs w:val="20"/>
                <w:lang w:val="en-IN"/>
              </w:rPr>
              <w:t>OS_TIMEOUT_NO_WAKEUP</w:t>
            </w:r>
            <w:r w:rsidRPr="00A0355C">
              <w:rPr>
                <w:rFonts w:ascii="Courier New" w:eastAsia="mplus1mn-regular" w:hAnsi="Courier New" w:cs="Courier New"/>
                <w:color w:val="333333"/>
                <w:sz w:val="20"/>
                <w:szCs w:val="20"/>
                <w:lang w:val="en-IN"/>
              </w:rPr>
              <w:t>);</w:t>
            </w:r>
          </w:p>
          <w:p w14:paraId="7A3377BA" w14:textId="77777777" w:rsidR="007D3B8B" w:rsidRPr="00A0355C" w:rsidRDefault="00AB3AF9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A3E3E75" w14:textId="2E9AFB26" w:rsidR="007D3B8B" w:rsidRDefault="00AB3AF9" w:rsidP="009972F0">
      <w:pPr>
        <w:pStyle w:val="Text3"/>
        <w:jc w:val="both"/>
      </w:pPr>
      <w:r w:rsidRPr="3CE56E94">
        <w:lastRenderedPageBreak/>
        <w:t>Each thread prints a text</w:t>
      </w:r>
      <w:r w:rsidR="00A0355C">
        <w:t xml:space="preserve">, and </w:t>
      </w:r>
      <w:r w:rsidRPr="3CE56E94">
        <w:t xml:space="preserve">sleeps inside a while loop. If the thread is not sleeping, then thread creation might not fail. This is because, resources allocated for the earlier threads were on exit and </w:t>
      </w:r>
      <w:r w:rsidR="009972F0">
        <w:t xml:space="preserve">are </w:t>
      </w:r>
      <w:r w:rsidRPr="3CE56E94">
        <w:t>available for new threads.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7D3B8B" w14:paraId="69195C12" w14:textId="77777777" w:rsidTr="00B46466">
        <w:tc>
          <w:tcPr>
            <w:tcW w:w="9117" w:type="dxa"/>
            <w:shd w:val="clear" w:color="auto" w:fill="DEEAF6" w:themeFill="accent5" w:themeFillTint="33"/>
          </w:tcPr>
          <w:p w14:paraId="00EEDE9B" w14:textId="77777777" w:rsidR="00AB3AF9" w:rsidRPr="00A0355C" w:rsidRDefault="00AB3AF9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>/* the thread function */</w:t>
            </w:r>
          </w:p>
          <w:p w14:paraId="66DE9A73" w14:textId="77777777" w:rsidR="00AB3AF9" w:rsidRPr="00A0355C" w:rsidRDefault="00EF11E3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tatic</w:t>
            </w:r>
            <w:r w:rsidRPr="00A035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 xml:space="preserve">void* </w:t>
            </w:r>
            <w:proofErr w:type="spellStart"/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thread_sample_thread_func</w:t>
            </w:r>
            <w:proofErr w:type="spellEnd"/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 xml:space="preserve">(void* </w:t>
            </w:r>
            <w:proofErr w:type="spellStart"/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4D82C30" w14:textId="77777777" w:rsidR="007D3B8B" w:rsidRPr="00A0355C" w:rsidRDefault="00AB3AF9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423D66C" w14:textId="77777777" w:rsidR="00AB3AF9" w:rsidRPr="00A0355C" w:rsidRDefault="00AB3AF9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355C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A0355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0355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0355C">
              <w:rPr>
                <w:rFonts w:ascii="Courier New" w:hAnsi="Courier New" w:cs="Courier New"/>
                <w:sz w:val="20"/>
                <w:szCs w:val="20"/>
              </w:rPr>
              <w:t>"%03d:thread created\n",++</w:t>
            </w:r>
            <w:proofErr w:type="spellStart"/>
            <w:r w:rsidRPr="00A0355C">
              <w:rPr>
                <w:rFonts w:ascii="Courier New" w:hAnsi="Courier New" w:cs="Courier New"/>
                <w:sz w:val="20"/>
                <w:szCs w:val="20"/>
              </w:rPr>
              <w:t>thread_count</w:t>
            </w:r>
            <w:proofErr w:type="spellEnd"/>
            <w:r w:rsidRPr="00A0355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DE5D4CA" w14:textId="77777777" w:rsidR="00AB3AF9" w:rsidRPr="00A0355C" w:rsidRDefault="00AB3AF9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20FE0F" w14:textId="77777777" w:rsidR="00AB3AF9" w:rsidRPr="00A0355C" w:rsidRDefault="003D3F0D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while(1)</w:t>
            </w:r>
          </w:p>
          <w:p w14:paraId="2DBF5387" w14:textId="77777777" w:rsidR="00AB3AF9" w:rsidRPr="00A0355C" w:rsidRDefault="003D3F0D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FF41FDC" w14:textId="31F630F1" w:rsidR="00AB3AF9" w:rsidRPr="00A0355C" w:rsidRDefault="00AB3AF9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5FE7B503" w14:textId="390867BE" w:rsidR="002C328B" w:rsidRPr="00A0355C" w:rsidRDefault="002C328B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A0355C">
              <w:rPr>
                <w:rFonts w:ascii="Courier New" w:eastAsia="mplus1mn-regular" w:hAnsi="Courier New" w:cs="Courier New"/>
                <w:color w:val="333333"/>
                <w:sz w:val="20"/>
                <w:szCs w:val="20"/>
                <w:lang w:val="en-IN"/>
              </w:rPr>
              <w:t>os_sleep_</w:t>
            </w:r>
            <w:proofErr w:type="gramStart"/>
            <w:r w:rsidRPr="00A0355C">
              <w:rPr>
                <w:rFonts w:ascii="Courier New" w:eastAsia="mplus1mn-regular" w:hAnsi="Courier New" w:cs="Courier New"/>
                <w:color w:val="333333"/>
                <w:sz w:val="20"/>
                <w:szCs w:val="20"/>
                <w:lang w:val="en-IN"/>
              </w:rPr>
              <w:t>us</w:t>
            </w:r>
            <w:proofErr w:type="spellEnd"/>
            <w:r w:rsidRPr="00A0355C">
              <w:rPr>
                <w:rFonts w:ascii="Courier New" w:eastAsia="mplus1mn-regular" w:hAnsi="Courier New" w:cs="Courier New"/>
                <w:color w:val="333333"/>
                <w:sz w:val="20"/>
                <w:szCs w:val="20"/>
                <w:lang w:val="en-IN"/>
              </w:rPr>
              <w:t>(</w:t>
            </w:r>
            <w:proofErr w:type="gramEnd"/>
            <w:r w:rsidRPr="00A0355C">
              <w:rPr>
                <w:rFonts w:ascii="Courier New" w:eastAsia="mplus1mn-regular" w:hAnsi="Courier New" w:cs="Courier New"/>
                <w:color w:val="333333"/>
                <w:sz w:val="20"/>
                <w:szCs w:val="20"/>
                <w:lang w:val="en-IN"/>
              </w:rPr>
              <w:t>1000*</w:t>
            </w:r>
            <w:r w:rsidRPr="00A0355C">
              <w:rPr>
                <w:rFonts w:ascii="Courier New" w:eastAsia="mplus1mn-bold" w:hAnsi="Courier New" w:cs="Courier New"/>
                <w:color w:val="898989"/>
                <w:sz w:val="20"/>
                <w:szCs w:val="20"/>
                <w:lang w:val="en-IN"/>
              </w:rPr>
              <w:t>1000</w:t>
            </w:r>
            <w:r w:rsidRPr="00A0355C">
              <w:rPr>
                <w:rFonts w:ascii="Courier New" w:eastAsia="mplus1mn-regular" w:hAnsi="Courier New" w:cs="Courier New"/>
                <w:color w:val="333333"/>
                <w:sz w:val="20"/>
                <w:szCs w:val="20"/>
                <w:lang w:val="en-IN"/>
              </w:rPr>
              <w:t>, OS_TIMEOUT_NO_WAKEUP);</w:t>
            </w:r>
          </w:p>
          <w:p w14:paraId="73770F23" w14:textId="77777777" w:rsidR="00AB3AF9" w:rsidRPr="00A0355C" w:rsidRDefault="003D3F0D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98CB836" w14:textId="4CC06E5C" w:rsidR="00AB3AF9" w:rsidRPr="00A0355C" w:rsidRDefault="008B4CD8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A0355C">
              <w:rPr>
                <w:rFonts w:ascii="Courier New" w:hAnsi="Courier New" w:cs="Courier New"/>
                <w:sz w:val="20"/>
                <w:szCs w:val="20"/>
              </w:rPr>
              <w:t>NULL</w:t>
            </w:r>
            <w:r w:rsidR="00AB3AF9" w:rsidRPr="00A0355C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6683CB41" w14:textId="77777777" w:rsidR="00AB3AF9" w:rsidRPr="00A0355C" w:rsidRDefault="00AB3AF9" w:rsidP="006C248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355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CEE081E" w14:textId="77777777" w:rsidR="007D3B8B" w:rsidRDefault="007D3B8B" w:rsidP="009972F0">
      <w:pPr>
        <w:pStyle w:val="Text2"/>
        <w:jc w:val="both"/>
      </w:pPr>
    </w:p>
    <w:p w14:paraId="22BA17C1" w14:textId="1EA9424B" w:rsidR="007D3B8B" w:rsidRDefault="009972F0" w:rsidP="009972F0">
      <w:pPr>
        <w:pStyle w:val="Text3"/>
        <w:jc w:val="both"/>
      </w:pPr>
      <w:r>
        <w:t>C</w:t>
      </w:r>
      <w:r w:rsidR="00842912">
        <w:t>hanging the stack size and the number of threads created before failure increases</w:t>
      </w:r>
      <w:r w:rsidR="00A0355C">
        <w:t xml:space="preserve"> is as defined in the following code</w:t>
      </w:r>
      <w:r w:rsidR="007D3B8B">
        <w:t>: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7D3B8B" w14:paraId="796BA813" w14:textId="77777777" w:rsidTr="00B46466">
        <w:tc>
          <w:tcPr>
            <w:tcW w:w="9117" w:type="dxa"/>
            <w:shd w:val="clear" w:color="auto" w:fill="DEEAF6" w:themeFill="accent5" w:themeFillTint="33"/>
          </w:tcPr>
          <w:p w14:paraId="582E0B12" w14:textId="77777777" w:rsidR="007D3B8B" w:rsidRPr="0078526E" w:rsidRDefault="00842912" w:rsidP="00CD6DB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482">
              <w:rPr>
                <w:rFonts w:ascii="Courier New" w:hAnsi="Courier New" w:cs="Courier New"/>
                <w:sz w:val="20"/>
                <w:szCs w:val="20"/>
              </w:rPr>
              <w:t>#define THREAD_BASICS_STACK_SIZE 512    /* thread stack size*/</w:t>
            </w:r>
          </w:p>
        </w:tc>
      </w:tr>
    </w:tbl>
    <w:p w14:paraId="321BC861" w14:textId="3FEA62E7" w:rsidR="004F5951" w:rsidRDefault="004F5951" w:rsidP="007D3B8B">
      <w:pPr>
        <w:pStyle w:val="Text3"/>
      </w:pPr>
      <w:r>
        <w:br w:type="page"/>
      </w:r>
    </w:p>
    <w:p w14:paraId="0672C32B" w14:textId="229BD5D7" w:rsidR="006B196C" w:rsidRDefault="006B196C" w:rsidP="00B46466">
      <w:pPr>
        <w:pStyle w:val="Heading3"/>
        <w:ind w:left="1980" w:hanging="1073"/>
        <w:jc w:val="both"/>
      </w:pPr>
      <w:bookmarkStart w:id="36" w:name="_Toc94005570"/>
      <w:bookmarkStart w:id="37" w:name="_Toc43444142"/>
      <w:r>
        <w:lastRenderedPageBreak/>
        <w:t>Running the Application</w:t>
      </w:r>
      <w:bookmarkEnd w:id="36"/>
      <w:r>
        <w:t xml:space="preserve"> </w:t>
      </w:r>
    </w:p>
    <w:p w14:paraId="1B6B4613" w14:textId="40807F52" w:rsidR="00252168" w:rsidRDefault="00252168" w:rsidP="00252168">
      <w:pPr>
        <w:pStyle w:val="Text3"/>
        <w:jc w:val="both"/>
      </w:pPr>
      <w:r>
        <w:t xml:space="preserve">Program </w:t>
      </w:r>
      <w:r>
        <w:rPr>
          <w:rFonts w:ascii="Courier New" w:hAnsi="Courier New" w:cs="Courier New"/>
        </w:rPr>
        <w:t>threads_sample3.elf</w:t>
      </w:r>
      <w:r>
        <w:t xml:space="preserve"> using the Download tool:</w:t>
      </w:r>
    </w:p>
    <w:p w14:paraId="7D6BF594" w14:textId="77777777" w:rsidR="00252168" w:rsidRDefault="00252168" w:rsidP="00252168">
      <w:pPr>
        <w:pStyle w:val="Text3"/>
        <w:numPr>
          <w:ilvl w:val="0"/>
          <w:numId w:val="41"/>
        </w:numPr>
        <w:spacing w:line="256" w:lineRule="auto"/>
        <w:jc w:val="both"/>
      </w:pPr>
      <w:r>
        <w:t xml:space="preserve">Launch the Download tool provided with InnoPhase Talaria TWO SDK. </w:t>
      </w:r>
    </w:p>
    <w:p w14:paraId="31B93530" w14:textId="77777777" w:rsidR="00252168" w:rsidRDefault="00252168" w:rsidP="00252168">
      <w:pPr>
        <w:pStyle w:val="Text3"/>
        <w:numPr>
          <w:ilvl w:val="0"/>
          <w:numId w:val="41"/>
        </w:numPr>
        <w:spacing w:line="256" w:lineRule="auto"/>
        <w:jc w:val="both"/>
      </w:pPr>
      <w:r>
        <w:t>In the GUI window:</w:t>
      </w:r>
    </w:p>
    <w:p w14:paraId="293A472F" w14:textId="77777777" w:rsidR="00252168" w:rsidRDefault="00252168" w:rsidP="00252168">
      <w:pPr>
        <w:pStyle w:val="Text3"/>
        <w:numPr>
          <w:ilvl w:val="1"/>
          <w:numId w:val="41"/>
        </w:numPr>
        <w:spacing w:line="256" w:lineRule="auto"/>
        <w:jc w:val="both"/>
      </w:pPr>
      <w:r>
        <w:t>Boot Target: Select the appropriate EVK from the drop-down.</w:t>
      </w:r>
    </w:p>
    <w:p w14:paraId="3BC99A42" w14:textId="6C9B9FFD" w:rsidR="00252168" w:rsidRDefault="00252168" w:rsidP="00252168">
      <w:pPr>
        <w:pStyle w:val="Text3"/>
        <w:numPr>
          <w:ilvl w:val="1"/>
          <w:numId w:val="41"/>
        </w:numPr>
        <w:spacing w:line="256" w:lineRule="auto"/>
        <w:jc w:val="both"/>
      </w:pPr>
      <w:r>
        <w:t xml:space="preserve">ELF Input: Load the </w:t>
      </w:r>
      <w:r>
        <w:rPr>
          <w:rFonts w:ascii="Courier New" w:hAnsi="Courier New" w:cs="Courier New"/>
        </w:rPr>
        <w:t>threads_sample3.elf</w:t>
      </w:r>
      <w: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402FBB0E" w14:textId="77777777" w:rsidR="00252168" w:rsidRDefault="00252168" w:rsidP="00252168">
      <w:pPr>
        <w:pStyle w:val="Text3"/>
        <w:numPr>
          <w:ilvl w:val="1"/>
          <w:numId w:val="41"/>
        </w:numPr>
        <w:spacing w:line="256" w:lineRule="auto"/>
        <w:jc w:val="both"/>
      </w:pPr>
      <w:r>
        <w:t xml:space="preserve">Programming: Prog RAM or Prog Flash as per requirement. </w:t>
      </w:r>
    </w:p>
    <w:p w14:paraId="0227E334" w14:textId="48EA1923" w:rsidR="00252168" w:rsidRDefault="00252168" w:rsidP="00252168">
      <w:pPr>
        <w:pStyle w:val="Text3"/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87692F">
        <w:rPr>
          <w:rFonts w:cstheme="minorHAnsi"/>
          <w:i/>
          <w:iCs/>
        </w:rPr>
        <w:t>sdk_x.y</w:t>
      </w:r>
      <w:proofErr w:type="spellEnd"/>
      <w:r w:rsidR="0087692F">
        <w:rPr>
          <w:rFonts w:cstheme="minorHAnsi"/>
          <w:i/>
          <w:iCs/>
        </w:rPr>
        <w:t>/</w:t>
      </w:r>
      <w:proofErr w:type="spellStart"/>
      <w:r w:rsidR="0087692F">
        <w:rPr>
          <w:rFonts w:cstheme="minorHAnsi"/>
          <w:i/>
          <w:iCs/>
        </w:rPr>
        <w:t>pc_tools</w:t>
      </w:r>
      <w:proofErr w:type="spellEnd"/>
      <w:r w:rsidR="0087692F">
        <w:rPr>
          <w:rFonts w:cstheme="minorHAnsi"/>
          <w:i/>
          <w:iCs/>
        </w:rPr>
        <w:t>/</w:t>
      </w:r>
      <w:proofErr w:type="spellStart"/>
      <w:r w:rsidR="0087692F">
        <w:rPr>
          <w:rFonts w:cstheme="minorHAnsi"/>
          <w:i/>
          <w:iCs/>
        </w:rPr>
        <w:t>Download_Tool</w:t>
      </w:r>
      <w:proofErr w:type="spellEnd"/>
      <w:r w:rsidR="0087692F">
        <w:rPr>
          <w:rFonts w:cstheme="minorHAnsi"/>
          <w:i/>
          <w:iCs/>
        </w:rPr>
        <w:t>/doc</w:t>
      </w:r>
      <w:r>
        <w:rPr>
          <w:rFonts w:cstheme="minorHAnsi"/>
        </w:rPr>
        <w:t>).</w:t>
      </w:r>
    </w:p>
    <w:p w14:paraId="4F43F092" w14:textId="77777777" w:rsidR="00252168" w:rsidRDefault="00252168" w:rsidP="00252168">
      <w:pPr>
        <w:pStyle w:val="Text3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>: x and y refer to the SDK release version. For example: sdk_2.4/doc.</w:t>
      </w:r>
    </w:p>
    <w:p w14:paraId="4F67678E" w14:textId="77777777" w:rsidR="00252168" w:rsidRPr="00252168" w:rsidRDefault="00252168" w:rsidP="00252168">
      <w:pPr>
        <w:pStyle w:val="Text3"/>
      </w:pPr>
    </w:p>
    <w:p w14:paraId="4A190A59" w14:textId="77777777" w:rsidR="00A0355C" w:rsidRPr="00A0355C" w:rsidRDefault="00A0355C" w:rsidP="00A0355C">
      <w:pPr>
        <w:pStyle w:val="Text3"/>
      </w:pPr>
    </w:p>
    <w:p w14:paraId="6E39D779" w14:textId="0E395B40" w:rsidR="00A0355C" w:rsidRDefault="00A0355C" w:rsidP="006B6FE4">
      <w:pPr>
        <w:pStyle w:val="Text3"/>
        <w:jc w:val="center"/>
        <w:rPr>
          <w:noProof/>
        </w:rPr>
      </w:pPr>
      <w:r>
        <w:rPr>
          <w:noProof/>
        </w:rPr>
        <w:br w:type="page"/>
      </w:r>
    </w:p>
    <w:p w14:paraId="6EE3053B" w14:textId="63B08888" w:rsidR="007D3B8B" w:rsidRDefault="007D3B8B" w:rsidP="00B46466">
      <w:pPr>
        <w:pStyle w:val="Heading3"/>
        <w:ind w:left="1980" w:hanging="1073"/>
        <w:jc w:val="both"/>
      </w:pPr>
      <w:bookmarkStart w:id="38" w:name="_Toc94005571"/>
      <w:r>
        <w:lastRenderedPageBreak/>
        <w:t>Expected Output</w:t>
      </w:r>
      <w:bookmarkEnd w:id="37"/>
      <w:bookmarkEnd w:id="38"/>
    </w:p>
    <w:p w14:paraId="164C9A07" w14:textId="48CE6460" w:rsidR="007D3B8B" w:rsidRDefault="006106CD" w:rsidP="00B46466">
      <w:pPr>
        <w:pStyle w:val="Text3"/>
      </w:pPr>
      <w:r>
        <w:rPr>
          <w:rFonts w:ascii="Courier New" w:eastAsia="Calibri" w:hAnsi="Courier New" w:cs="Courier New"/>
        </w:rPr>
        <w:t>threads_sample3</w:t>
      </w:r>
      <w:r w:rsidRPr="009B2033">
        <w:rPr>
          <w:rFonts w:ascii="Courier New" w:eastAsia="Calibri" w:hAnsi="Courier New" w:cs="Courier New"/>
        </w:rPr>
        <w:t>.elf</w:t>
      </w:r>
      <w:r w:rsidRPr="009B2033">
        <w:t xml:space="preserve"> is created when compiling this code</w:t>
      </w:r>
      <w:r w:rsidR="009972F0">
        <w:t xml:space="preserve"> which gives the following </w:t>
      </w:r>
      <w:r w:rsidRPr="009B2033">
        <w:t xml:space="preserve">console output when programmed to </w:t>
      </w:r>
      <w:r w:rsidR="009972F0">
        <w:t xml:space="preserve">Talaria TWO. 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7D3B8B" w14:paraId="6296C759" w14:textId="77777777" w:rsidTr="00B46466">
        <w:tc>
          <w:tcPr>
            <w:tcW w:w="9117" w:type="dxa"/>
            <w:shd w:val="clear" w:color="auto" w:fill="DEEAF6" w:themeFill="accent5" w:themeFillTint="33"/>
          </w:tcPr>
          <w:p w14:paraId="0E819179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UART:NWWWWWAE4 DWT comparators, range 0x8000</w:t>
            </w:r>
          </w:p>
          <w:p w14:paraId="1BB694DE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Build $Id: git-7e2fd6a94 $</w:t>
            </w:r>
          </w:p>
          <w:p w14:paraId="4679CE2F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app=</w:t>
            </w:r>
            <w:proofErr w:type="spellStart"/>
            <w:r w:rsidRPr="00E46B3D">
              <w:rPr>
                <w:rFonts w:ascii="Courier New" w:hAnsi="Courier New" w:cs="Courier New"/>
                <w:sz w:val="20"/>
                <w:szCs w:val="20"/>
              </w:rPr>
              <w:t>gordon</w:t>
            </w:r>
            <w:proofErr w:type="spellEnd"/>
          </w:p>
          <w:p w14:paraId="49E7AA21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577691A6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ABE6917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75D284BF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283B9B15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46B3D">
              <w:rPr>
                <w:rFonts w:ascii="Courier New" w:hAnsi="Courier New" w:cs="Courier New"/>
                <w:sz w:val="20"/>
                <w:szCs w:val="20"/>
              </w:rPr>
              <w:t>FLASH:PNWWWAEBuild</w:t>
            </w:r>
            <w:proofErr w:type="spellEnd"/>
            <w:r w:rsidRPr="00E46B3D">
              <w:rPr>
                <w:rFonts w:ascii="Courier New" w:hAnsi="Courier New" w:cs="Courier New"/>
                <w:sz w:val="20"/>
                <w:szCs w:val="20"/>
              </w:rPr>
              <w:t xml:space="preserve"> $Id: git-65f6c1f46 $</w:t>
            </w:r>
          </w:p>
          <w:p w14:paraId="11B94CAC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$App:git-46e2bea7</w:t>
            </w:r>
          </w:p>
          <w:p w14:paraId="0CBF265F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SDK Ver: sdk_2.4</w:t>
            </w:r>
          </w:p>
          <w:p w14:paraId="1C2FD3B8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Threads Demo App 3</w:t>
            </w:r>
          </w:p>
          <w:p w14:paraId="71D9FF13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001:thread created</w:t>
            </w:r>
          </w:p>
          <w:p w14:paraId="531B75CF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002:thread created</w:t>
            </w:r>
          </w:p>
          <w:p w14:paraId="5F83746B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003:thread created</w:t>
            </w:r>
          </w:p>
          <w:p w14:paraId="51160E21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004:thread created</w:t>
            </w:r>
          </w:p>
          <w:p w14:paraId="5628D8FC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005:thread created</w:t>
            </w:r>
          </w:p>
          <w:p w14:paraId="781922F2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006:thread created</w:t>
            </w:r>
          </w:p>
          <w:p w14:paraId="775E913A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007:thread created</w:t>
            </w:r>
          </w:p>
          <w:p w14:paraId="01F64CE5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008:thread created</w:t>
            </w:r>
          </w:p>
          <w:p w14:paraId="60F0932E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009:thread created</w:t>
            </w:r>
          </w:p>
          <w:p w14:paraId="084B2914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010:thread created</w:t>
            </w:r>
          </w:p>
          <w:p w14:paraId="467394D2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011:thread created</w:t>
            </w:r>
          </w:p>
          <w:p w14:paraId="5B210ABD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012:thread created</w:t>
            </w:r>
          </w:p>
          <w:p w14:paraId="1DA5D552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013:thread created</w:t>
            </w:r>
          </w:p>
          <w:p w14:paraId="7DF56A66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014:thread created</w:t>
            </w:r>
          </w:p>
          <w:p w14:paraId="4AFFD36D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lastRenderedPageBreak/>
              <w:t>015:thread created</w:t>
            </w:r>
          </w:p>
          <w:p w14:paraId="535EC68D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016:thread created</w:t>
            </w:r>
          </w:p>
          <w:p w14:paraId="75F3F3C6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017:thread created</w:t>
            </w:r>
          </w:p>
          <w:p w14:paraId="2ADBE9FE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018:thread created</w:t>
            </w:r>
          </w:p>
          <w:p w14:paraId="51AC80E0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019:thread created</w:t>
            </w:r>
          </w:p>
          <w:p w14:paraId="61D8F5C7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020:thread created</w:t>
            </w:r>
          </w:p>
          <w:p w14:paraId="5B59BC6B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021:thread created</w:t>
            </w:r>
          </w:p>
          <w:p w14:paraId="1C9E28A5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022:thread created</w:t>
            </w:r>
          </w:p>
          <w:p w14:paraId="7A89F843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023:thread created</w:t>
            </w:r>
          </w:p>
          <w:p w14:paraId="1A0616A2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024:thread created</w:t>
            </w:r>
          </w:p>
          <w:p w14:paraId="769EF4BA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025:thread created</w:t>
            </w:r>
          </w:p>
          <w:p w14:paraId="4B1F8665" w14:textId="77777777" w:rsidR="00E46B3D" w:rsidRPr="00E46B3D" w:rsidRDefault="00E46B3D" w:rsidP="00E46B3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026:thread created</w:t>
            </w:r>
          </w:p>
          <w:p w14:paraId="3D388587" w14:textId="1E6ADD3D" w:rsidR="00356539" w:rsidRPr="00356539" w:rsidRDefault="00E46B3D" w:rsidP="0035653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46B3D">
              <w:rPr>
                <w:rFonts w:ascii="Courier New" w:hAnsi="Courier New" w:cs="Courier New"/>
                <w:sz w:val="20"/>
                <w:szCs w:val="20"/>
              </w:rPr>
              <w:t>027:thread created</w:t>
            </w:r>
            <w:r w:rsidR="00356539" w:rsidRPr="00356539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3C674E94" w14:textId="77777777" w:rsidR="00356539" w:rsidRPr="00356539" w:rsidRDefault="00356539" w:rsidP="0035653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56539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623E68FE" w14:textId="77777777" w:rsidR="00356539" w:rsidRPr="00356539" w:rsidRDefault="00356539" w:rsidP="0035653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56539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0F4EC154" w14:textId="77777777" w:rsidR="00356539" w:rsidRPr="00356539" w:rsidRDefault="00356539" w:rsidP="0035653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56539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5B5B59F4" w14:textId="77777777" w:rsidR="00356539" w:rsidRPr="00356539" w:rsidRDefault="00356539" w:rsidP="0035653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56539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5A96C672" w14:textId="77777777" w:rsidR="00356539" w:rsidRPr="00356539" w:rsidRDefault="00356539" w:rsidP="0035653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56539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6547F754" w14:textId="77777777" w:rsidR="00356539" w:rsidRPr="00356539" w:rsidRDefault="00356539" w:rsidP="0035653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56539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14E82B48" w14:textId="77777777" w:rsidR="00356539" w:rsidRPr="00356539" w:rsidRDefault="00356539" w:rsidP="0035653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56539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60DB82EF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697:thread created</w:t>
            </w:r>
          </w:p>
          <w:p w14:paraId="603AE7F5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698:thread created</w:t>
            </w:r>
          </w:p>
          <w:p w14:paraId="4EE199BD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resource not available. thread creation failed.</w:t>
            </w:r>
          </w:p>
          <w:p w14:paraId="3FD3CB8A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OS_ERROR 0xfc</w:t>
            </w:r>
          </w:p>
          <w:p w14:paraId="3B344BD8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OS_UNEXPECTED_EXCEPTION 0x6</w:t>
            </w:r>
          </w:p>
          <w:p w14:paraId="604E67B9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 xml:space="preserve"> R0=00000030  R1=0004b6d4  R2=00fc0d00  R3=00000000</w:t>
            </w:r>
          </w:p>
          <w:p w14:paraId="3AEDFE45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 xml:space="preserve"> R4=00000200  R5=001049cd  R6=00104a47  R7=07777777</w:t>
            </w:r>
          </w:p>
          <w:p w14:paraId="574083A4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 xml:space="preserve"> R8=08888888  R9=09999999 R10=0aaaaaaa R11=0bbbbbbb</w:t>
            </w:r>
          </w:p>
          <w:p w14:paraId="61071DF7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lastRenderedPageBreak/>
              <w:t>R12=000b2be3  SP=000b2c84  LR=00104a1b  PC=00104a1a</w:t>
            </w:r>
          </w:p>
          <w:p w14:paraId="69158271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522FF">
              <w:rPr>
                <w:rFonts w:ascii="Courier New" w:hAnsi="Courier New" w:cs="Courier New"/>
                <w:sz w:val="20"/>
                <w:szCs w:val="20"/>
              </w:rPr>
              <w:t>xPSR</w:t>
            </w:r>
            <w:proofErr w:type="spellEnd"/>
            <w:r w:rsidRPr="002522FF">
              <w:rPr>
                <w:rFonts w:ascii="Courier New" w:hAnsi="Courier New" w:cs="Courier New"/>
                <w:sz w:val="20"/>
                <w:szCs w:val="20"/>
              </w:rPr>
              <w:t>=21000000 CONTROL=00000000 CFSR=00010000 BFAR=e000ed38</w:t>
            </w:r>
          </w:p>
          <w:p w14:paraId="793A1099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STACK:</w:t>
            </w:r>
          </w:p>
          <w:p w14:paraId="439BBED5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0x000b2cc8: 00000200 01111111 04444444 05555555</w:t>
            </w:r>
          </w:p>
          <w:p w14:paraId="48F4D7F5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0x000b2cd8: 06666666 00044e81 6e69616d 2988fa00</w:t>
            </w:r>
          </w:p>
          <w:p w14:paraId="740D9F07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0x000b2ce8: 001049f1 07f83201 00000002 000b2c84</w:t>
            </w:r>
          </w:p>
          <w:p w14:paraId="499AC541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 xml:space="preserve">0x000b2cf8: 000b24e8 a5631209 000b2d00 </w:t>
            </w:r>
            <w:proofErr w:type="spellStart"/>
            <w:r w:rsidRPr="002522FF">
              <w:rPr>
                <w:rFonts w:ascii="Courier New" w:hAnsi="Courier New" w:cs="Courier New"/>
                <w:sz w:val="20"/>
                <w:szCs w:val="20"/>
              </w:rPr>
              <w:t>000b2d00</w:t>
            </w:r>
            <w:proofErr w:type="spellEnd"/>
          </w:p>
          <w:p w14:paraId="518E363D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 xml:space="preserve">0x000b2d08: 000b2d08 </w:t>
            </w:r>
            <w:proofErr w:type="spellStart"/>
            <w:r w:rsidRPr="002522FF">
              <w:rPr>
                <w:rFonts w:ascii="Courier New" w:hAnsi="Courier New" w:cs="Courier New"/>
                <w:sz w:val="20"/>
                <w:szCs w:val="20"/>
              </w:rPr>
              <w:t>000b2d08</w:t>
            </w:r>
            <w:proofErr w:type="spellEnd"/>
            <w:r w:rsidRPr="002522FF">
              <w:rPr>
                <w:rFonts w:ascii="Courier New" w:hAnsi="Courier New" w:cs="Courier New"/>
                <w:sz w:val="20"/>
                <w:szCs w:val="20"/>
              </w:rPr>
              <w:t xml:space="preserve"> 0004000c </w:t>
            </w:r>
            <w:proofErr w:type="spellStart"/>
            <w:r w:rsidRPr="002522FF">
              <w:rPr>
                <w:rFonts w:ascii="Courier New" w:hAnsi="Courier New" w:cs="Courier New"/>
                <w:sz w:val="20"/>
                <w:szCs w:val="20"/>
              </w:rPr>
              <w:t>0004000c</w:t>
            </w:r>
            <w:proofErr w:type="spellEnd"/>
          </w:p>
          <w:p w14:paraId="57C3A404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 xml:space="preserve">0x000b2d18: 000bf5e0 000bed20 000b2d20 </w:t>
            </w:r>
            <w:proofErr w:type="spellStart"/>
            <w:r w:rsidRPr="002522FF">
              <w:rPr>
                <w:rFonts w:ascii="Courier New" w:hAnsi="Courier New" w:cs="Courier New"/>
                <w:sz w:val="20"/>
                <w:szCs w:val="20"/>
              </w:rPr>
              <w:t>000b2d20</w:t>
            </w:r>
            <w:proofErr w:type="spellEnd"/>
          </w:p>
          <w:p w14:paraId="07780FD6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0x000b2d28: 00000000 00000000 2df339e6 7349fc7f</w:t>
            </w:r>
          </w:p>
          <w:p w14:paraId="24044B2D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0x000b2d38: 9ae964cd 00b1164b 345d406c 39c04a4e</w:t>
            </w:r>
          </w:p>
          <w:p w14:paraId="53C4CD4C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0x000b2d48: ffc8daa2 abfbaff5 8fb90474 1b15e267</w:t>
            </w:r>
          </w:p>
          <w:p w14:paraId="4004AF2E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0x000b2d58: 7e319424 5ba8eb37 77759125 fdb7ba53</w:t>
            </w:r>
          </w:p>
          <w:p w14:paraId="0EC157FF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0x000b2d68: ebadcc99 201b8df4 0b444886 67873273</w:t>
            </w:r>
          </w:p>
          <w:p w14:paraId="2A5994C6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0x000b2d78: 297324ac 11501758 e51c63cf 036a56b6</w:t>
            </w:r>
          </w:p>
          <w:p w14:paraId="49AD402D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0x000b2d88: 70db1ab6 040913ed aa791662 5dd9b7f3</w:t>
            </w:r>
          </w:p>
          <w:p w14:paraId="1683ECCB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0x000b2d98: e309dfe6 83476ca2 cd864e0a 33f21c84</w:t>
            </w:r>
          </w:p>
          <w:p w14:paraId="5E1FF78B" w14:textId="77777777" w:rsidR="002522FF" w:rsidRPr="002522FF" w:rsidRDefault="002522FF" w:rsidP="002522F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0x000b2da8: 6c98c51e dcf15390 84ece867 1518ef2a</w:t>
            </w:r>
          </w:p>
          <w:p w14:paraId="23893A85" w14:textId="1E428399" w:rsidR="007D3B8B" w:rsidRPr="0078526E" w:rsidRDefault="002522FF" w:rsidP="0035653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0x000b2db8: e50d55a8 b8202166 b3b87b4e 9974b048</w:t>
            </w:r>
          </w:p>
        </w:tc>
      </w:tr>
    </w:tbl>
    <w:p w14:paraId="4D6A82AA" w14:textId="2C0BF40D" w:rsidR="004F5951" w:rsidRDefault="004F5951" w:rsidP="007D3B8B">
      <w:r>
        <w:lastRenderedPageBreak/>
        <w:br w:type="page"/>
      </w:r>
    </w:p>
    <w:p w14:paraId="0A238BBA" w14:textId="13D07B77" w:rsidR="0095462B" w:rsidRDefault="0095462B" w:rsidP="00E703CA">
      <w:pPr>
        <w:pStyle w:val="Heading2"/>
        <w:ind w:left="1440" w:hanging="900"/>
      </w:pPr>
      <w:bookmarkStart w:id="39" w:name="_Toc94005572"/>
      <w:r>
        <w:lastRenderedPageBreak/>
        <w:t xml:space="preserve">Sample Application </w:t>
      </w:r>
      <w:r w:rsidR="00B37632">
        <w:t>4</w:t>
      </w:r>
      <w:r>
        <w:t xml:space="preserve"> – Thread </w:t>
      </w:r>
      <w:r w:rsidR="00B37632" w:rsidRPr="00B37632">
        <w:rPr>
          <w:rFonts w:eastAsia="Calibri" w:cs="Calibri"/>
          <w:bCs/>
        </w:rPr>
        <w:t>&amp; Semaphores</w:t>
      </w:r>
      <w:bookmarkEnd w:id="39"/>
    </w:p>
    <w:p w14:paraId="10B41B7D" w14:textId="77777777" w:rsidR="00AB4971" w:rsidRDefault="00B37632" w:rsidP="00E703CA">
      <w:pPr>
        <w:pStyle w:val="Heading3"/>
        <w:ind w:left="1980" w:hanging="1073"/>
        <w:jc w:val="both"/>
      </w:pPr>
      <w:bookmarkStart w:id="40" w:name="_Toc94005573"/>
      <w:r>
        <w:t>Overview</w:t>
      </w:r>
      <w:bookmarkEnd w:id="40"/>
    </w:p>
    <w:p w14:paraId="688F57BC" w14:textId="72C44981" w:rsidR="007576E6" w:rsidRPr="00800F27" w:rsidRDefault="007576E6" w:rsidP="006B196C">
      <w:pPr>
        <w:pStyle w:val="Text3"/>
      </w:pPr>
      <w:r w:rsidRPr="00800F27">
        <w:t>In th</w:t>
      </w:r>
      <w:r>
        <w:t>e</w:t>
      </w:r>
      <w:r w:rsidRPr="00800F27">
        <w:t xml:space="preserve"> sample </w:t>
      </w:r>
      <w:r>
        <w:t>code in the path</w:t>
      </w:r>
      <w:r w:rsidR="00A0355C">
        <w:t xml:space="preserve">: </w:t>
      </w:r>
      <w:r>
        <w:rPr>
          <w:rFonts w:ascii="Courier New" w:hAnsi="Courier New" w:cs="Courier New"/>
          <w:bCs/>
        </w:rPr>
        <w:t>/</w:t>
      </w:r>
      <w:r w:rsidR="006B196C">
        <w:rPr>
          <w:rFonts w:ascii="Courier New" w:hAnsi="Courier New" w:cs="Courier New"/>
          <w:bCs/>
        </w:rPr>
        <w:t>examples</w:t>
      </w:r>
      <w:r>
        <w:rPr>
          <w:rFonts w:ascii="Courier New" w:hAnsi="Courier New" w:cs="Courier New"/>
          <w:bCs/>
        </w:rPr>
        <w:t>/</w:t>
      </w:r>
      <w:proofErr w:type="spellStart"/>
      <w:r w:rsidR="006B196C" w:rsidRPr="006B196C">
        <w:rPr>
          <w:rFonts w:ascii="Courier New" w:hAnsi="Courier New" w:cs="Courier New"/>
          <w:bCs/>
        </w:rPr>
        <w:t>innoos_threads_semaphores</w:t>
      </w:r>
      <w:proofErr w:type="spellEnd"/>
      <w:r>
        <w:rPr>
          <w:rFonts w:ascii="Courier New" w:hAnsi="Courier New" w:cs="Courier New"/>
          <w:bCs/>
        </w:rPr>
        <w:t>/</w:t>
      </w:r>
      <w:proofErr w:type="spellStart"/>
      <w:r w:rsidRPr="00CE2AEF">
        <w:rPr>
          <w:rFonts w:ascii="Courier New" w:hAnsi="Courier New" w:cs="Courier New"/>
          <w:bCs/>
        </w:rPr>
        <w:t>src</w:t>
      </w:r>
      <w:proofErr w:type="spellEnd"/>
      <w:r>
        <w:rPr>
          <w:rFonts w:ascii="Courier New" w:hAnsi="Courier New" w:cs="Courier New"/>
          <w:bCs/>
        </w:rPr>
        <w:t>/</w:t>
      </w:r>
      <w:proofErr w:type="spellStart"/>
      <w:r>
        <w:rPr>
          <w:rFonts w:ascii="Courier New" w:hAnsi="Courier New" w:cs="Courier New"/>
          <w:bCs/>
        </w:rPr>
        <w:t>threads_semaphores</w:t>
      </w:r>
      <w:r w:rsidRPr="00740AB7">
        <w:rPr>
          <w:rFonts w:ascii="Courier New" w:hAnsi="Courier New" w:cs="Courier New"/>
          <w:bCs/>
        </w:rPr>
        <w:t>.c</w:t>
      </w:r>
      <w:proofErr w:type="spellEnd"/>
      <w:r w:rsidRPr="00800F27">
        <w:t xml:space="preserve">, three threads are created, each with separate thread functions. By using a semaphore, the threads will execute according to the value used for the initialization of the semaphore variable. </w:t>
      </w:r>
    </w:p>
    <w:p w14:paraId="5E25B285" w14:textId="6F44BEB7" w:rsidR="00AB4971" w:rsidRDefault="007576E6" w:rsidP="009972F0">
      <w:pPr>
        <w:pStyle w:val="Text3"/>
        <w:jc w:val="both"/>
      </w:pPr>
      <w:r w:rsidRPr="00800F27">
        <w:t xml:space="preserve">In this application, Thread1 initially takes the semaphore while Thread2 and Thread3 wait until Thread1 completes its task and releases the semaphore. Thread2 and </w:t>
      </w:r>
      <w:r w:rsidR="009972F0">
        <w:t>T</w:t>
      </w:r>
      <w:r w:rsidRPr="00800F27">
        <w:t>hread3 are both waiting for the semaphore but in two different ways.</w:t>
      </w:r>
    </w:p>
    <w:p w14:paraId="3B555F34" w14:textId="77777777" w:rsidR="00A0355C" w:rsidRDefault="00A0355C" w:rsidP="009972F0">
      <w:pPr>
        <w:pStyle w:val="Text3"/>
        <w:jc w:val="both"/>
      </w:pPr>
    </w:p>
    <w:p w14:paraId="673E6F62" w14:textId="77777777" w:rsidR="00AB4971" w:rsidRDefault="00E703CA" w:rsidP="00E703CA">
      <w:pPr>
        <w:pStyle w:val="Heading3"/>
        <w:ind w:left="1980" w:hanging="1073"/>
        <w:jc w:val="both"/>
      </w:pPr>
      <w:bookmarkStart w:id="41" w:name="_Toc94005574"/>
      <w:r>
        <w:t xml:space="preserve">Sample </w:t>
      </w:r>
      <w:r w:rsidR="00AB4971">
        <w:t>Code Walkthrough</w:t>
      </w:r>
      <w:bookmarkEnd w:id="41"/>
    </w:p>
    <w:p w14:paraId="6143DEFD" w14:textId="77777777" w:rsidR="00AB4971" w:rsidRPr="00747A01" w:rsidRDefault="007576E6" w:rsidP="00E703CA">
      <w:pPr>
        <w:pStyle w:val="Text3"/>
      </w:pPr>
      <w:r>
        <w:t>Here we are using three threads as shown below</w:t>
      </w:r>
      <w:r w:rsidR="00AB4971">
        <w:t>: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AB4971" w14:paraId="6A57449D" w14:textId="77777777" w:rsidTr="00E703CA">
        <w:tc>
          <w:tcPr>
            <w:tcW w:w="9117" w:type="dxa"/>
            <w:shd w:val="clear" w:color="auto" w:fill="DEEAF6" w:themeFill="accent5" w:themeFillTint="33"/>
          </w:tcPr>
          <w:p w14:paraId="03CE6854" w14:textId="77777777" w:rsidR="001B4A8D" w:rsidRDefault="007576E6" w:rsidP="009972F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576E6">
              <w:rPr>
                <w:rFonts w:ascii="Courier New" w:hAnsi="Courier New" w:cs="Courier New"/>
                <w:sz w:val="20"/>
                <w:szCs w:val="20"/>
              </w:rPr>
              <w:t>my_app_thread_1 =</w:t>
            </w:r>
            <w:proofErr w:type="spellStart"/>
            <w:r w:rsidRPr="007576E6">
              <w:rPr>
                <w:rFonts w:ascii="Courier New" w:hAnsi="Courier New" w:cs="Courier New"/>
                <w:sz w:val="20"/>
                <w:szCs w:val="20"/>
              </w:rPr>
              <w:t>os_c</w:t>
            </w:r>
            <w:r w:rsidR="001B4A8D">
              <w:rPr>
                <w:rFonts w:ascii="Courier New" w:hAnsi="Courier New" w:cs="Courier New"/>
                <w:sz w:val="20"/>
                <w:szCs w:val="20"/>
              </w:rPr>
              <w:t>reate_</w:t>
            </w:r>
            <w:proofErr w:type="gramStart"/>
            <w:r w:rsidR="001B4A8D">
              <w:rPr>
                <w:rFonts w:ascii="Courier New" w:hAnsi="Courier New" w:cs="Courier New"/>
                <w:sz w:val="20"/>
                <w:szCs w:val="20"/>
              </w:rPr>
              <w:t>thread</w:t>
            </w:r>
            <w:proofErr w:type="spellEnd"/>
            <w:r w:rsidR="001B4A8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1B4A8D">
              <w:rPr>
                <w:rFonts w:ascii="Courier New" w:hAnsi="Courier New" w:cs="Courier New"/>
                <w:sz w:val="20"/>
                <w:szCs w:val="20"/>
              </w:rPr>
              <w:t xml:space="preserve">"my_app_thread_1", </w:t>
            </w:r>
            <w:r w:rsidRPr="007576E6">
              <w:rPr>
                <w:rFonts w:ascii="Courier New" w:hAnsi="Courier New" w:cs="Courier New"/>
                <w:sz w:val="20"/>
                <w:szCs w:val="20"/>
              </w:rPr>
              <w:t>my_app_thread_func_1,</w:t>
            </w:r>
            <w:r w:rsidR="001B4A8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76E6">
              <w:rPr>
                <w:rFonts w:ascii="Courier New" w:hAnsi="Courier New" w:cs="Courier New"/>
                <w:sz w:val="20"/>
                <w:szCs w:val="20"/>
              </w:rPr>
              <w:t>NULL,</w:t>
            </w:r>
            <w:r w:rsidR="001B4A8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76E6">
              <w:rPr>
                <w:rFonts w:ascii="Courier New" w:hAnsi="Courier New" w:cs="Courier New"/>
                <w:sz w:val="20"/>
                <w:szCs w:val="20"/>
              </w:rPr>
              <w:t>SEMAPHORE_SAMPLE_THREAD_PRIORITY, SEMAPHORE_SAMPLE_THREAD_STACK_SIZE);</w:t>
            </w:r>
          </w:p>
          <w:p w14:paraId="20851EE2" w14:textId="77777777" w:rsidR="007576E6" w:rsidRPr="007576E6" w:rsidRDefault="007576E6" w:rsidP="009972F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576E6">
              <w:rPr>
                <w:rFonts w:ascii="Courier New" w:hAnsi="Courier New" w:cs="Courier New"/>
                <w:sz w:val="20"/>
                <w:szCs w:val="20"/>
              </w:rPr>
              <w:t>/* creating thread 1 */</w:t>
            </w:r>
          </w:p>
          <w:p w14:paraId="2DFE78B4" w14:textId="77777777" w:rsidR="001B4A8D" w:rsidRDefault="007576E6" w:rsidP="009972F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576E6">
              <w:rPr>
                <w:rFonts w:ascii="Courier New" w:hAnsi="Courier New" w:cs="Courier New"/>
                <w:sz w:val="20"/>
                <w:szCs w:val="20"/>
              </w:rPr>
              <w:t xml:space="preserve">    my_app_thread_</w:t>
            </w:r>
            <w:proofErr w:type="gramStart"/>
            <w:r w:rsidRPr="007576E6">
              <w:rPr>
                <w:rFonts w:ascii="Courier New" w:hAnsi="Courier New" w:cs="Courier New"/>
                <w:sz w:val="20"/>
                <w:szCs w:val="20"/>
              </w:rPr>
              <w:t>2  =</w:t>
            </w:r>
            <w:proofErr w:type="spellStart"/>
            <w:proofErr w:type="gramEnd"/>
            <w:r w:rsidRPr="007576E6">
              <w:rPr>
                <w:rFonts w:ascii="Courier New" w:hAnsi="Courier New" w:cs="Courier New"/>
                <w:sz w:val="20"/>
                <w:szCs w:val="20"/>
              </w:rPr>
              <w:t>os_create_thread</w:t>
            </w:r>
            <w:proofErr w:type="spellEnd"/>
            <w:r w:rsidRPr="007576E6">
              <w:rPr>
                <w:rFonts w:ascii="Courier New" w:hAnsi="Courier New" w:cs="Courier New"/>
                <w:sz w:val="20"/>
                <w:szCs w:val="20"/>
              </w:rPr>
              <w:t>("my_app_thread_2",my_app_thread_func_2,</w:t>
            </w:r>
            <w:r w:rsidR="001B4A8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76E6">
              <w:rPr>
                <w:rFonts w:ascii="Courier New" w:hAnsi="Courier New" w:cs="Courier New"/>
                <w:sz w:val="20"/>
                <w:szCs w:val="20"/>
              </w:rPr>
              <w:t>NULL,</w:t>
            </w:r>
            <w:r w:rsidR="001B4A8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76E6">
              <w:rPr>
                <w:rFonts w:ascii="Courier New" w:hAnsi="Courier New" w:cs="Courier New"/>
                <w:sz w:val="20"/>
                <w:szCs w:val="20"/>
              </w:rPr>
              <w:t>SEMAPHORE_SAMPLE_THREAD_PRIORITY, SEMAPHORE_SAMPLE_THREAD_STACK_SIZE);</w:t>
            </w:r>
          </w:p>
          <w:p w14:paraId="16695880" w14:textId="77777777" w:rsidR="007576E6" w:rsidRPr="007576E6" w:rsidRDefault="007576E6" w:rsidP="009972F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576E6">
              <w:rPr>
                <w:rFonts w:ascii="Courier New" w:hAnsi="Courier New" w:cs="Courier New"/>
                <w:sz w:val="20"/>
                <w:szCs w:val="20"/>
              </w:rPr>
              <w:t>/* creating thread 2 */</w:t>
            </w:r>
          </w:p>
          <w:p w14:paraId="6274E86F" w14:textId="77777777" w:rsidR="00AD7769" w:rsidRDefault="007576E6" w:rsidP="009972F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576E6">
              <w:rPr>
                <w:rFonts w:ascii="Courier New" w:hAnsi="Courier New" w:cs="Courier New"/>
                <w:sz w:val="20"/>
                <w:szCs w:val="20"/>
              </w:rPr>
              <w:t xml:space="preserve">    my_app_thread_</w:t>
            </w:r>
            <w:proofErr w:type="gramStart"/>
            <w:r w:rsidRPr="007576E6">
              <w:rPr>
                <w:rFonts w:ascii="Courier New" w:hAnsi="Courier New" w:cs="Courier New"/>
                <w:sz w:val="20"/>
                <w:szCs w:val="20"/>
              </w:rPr>
              <w:t>3  =</w:t>
            </w:r>
            <w:proofErr w:type="spellStart"/>
            <w:proofErr w:type="gramEnd"/>
            <w:r w:rsidRPr="007576E6">
              <w:rPr>
                <w:rFonts w:ascii="Courier New" w:hAnsi="Courier New" w:cs="Courier New"/>
                <w:sz w:val="20"/>
                <w:szCs w:val="20"/>
              </w:rPr>
              <w:t>os_create_thread</w:t>
            </w:r>
            <w:proofErr w:type="spellEnd"/>
            <w:r w:rsidRPr="007576E6">
              <w:rPr>
                <w:rFonts w:ascii="Courier New" w:hAnsi="Courier New" w:cs="Courier New"/>
                <w:sz w:val="20"/>
                <w:szCs w:val="20"/>
              </w:rPr>
              <w:t>("my_app_thread_3", my_app_thread_func_3,NULL,</w:t>
            </w:r>
            <w:r w:rsidR="00AD776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76E6">
              <w:rPr>
                <w:rFonts w:ascii="Courier New" w:hAnsi="Courier New" w:cs="Courier New"/>
                <w:sz w:val="20"/>
                <w:szCs w:val="20"/>
              </w:rPr>
              <w:t>SEMAPHORE_SAMPLE_THREAD_PRIORITY, SEMAPHORE_SAMPLE_THREAD_STACK_SIZE);</w:t>
            </w:r>
          </w:p>
          <w:p w14:paraId="0F1D1910" w14:textId="1C3B256F" w:rsidR="00772FA8" w:rsidRPr="0078526E" w:rsidRDefault="007576E6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576E6">
              <w:rPr>
                <w:rFonts w:ascii="Courier New" w:hAnsi="Courier New" w:cs="Courier New"/>
                <w:sz w:val="20"/>
                <w:szCs w:val="20"/>
              </w:rPr>
              <w:t>/* creating thread 2 */</w:t>
            </w:r>
          </w:p>
        </w:tc>
      </w:tr>
    </w:tbl>
    <w:p w14:paraId="30F03804" w14:textId="7DE9E74E" w:rsidR="004F5951" w:rsidRDefault="004F5951" w:rsidP="00AB4971">
      <w:pPr>
        <w:pStyle w:val="Text3"/>
      </w:pPr>
      <w:r>
        <w:br w:type="page"/>
      </w:r>
    </w:p>
    <w:p w14:paraId="0AA1CA66" w14:textId="7F9C83A4" w:rsidR="00AB4971" w:rsidRPr="00747A01" w:rsidRDefault="007576E6" w:rsidP="008F702B">
      <w:pPr>
        <w:pStyle w:val="Text3"/>
        <w:jc w:val="both"/>
        <w:rPr>
          <w:b/>
          <w:bCs/>
        </w:rPr>
      </w:pPr>
      <w:r w:rsidRPr="2F7EA87C">
        <w:lastRenderedPageBreak/>
        <w:t xml:space="preserve">Before thread creation, </w:t>
      </w:r>
      <w:r w:rsidR="00A0355C">
        <w:t>there is a need to d</w:t>
      </w:r>
      <w:r w:rsidRPr="2F7EA87C">
        <w:t xml:space="preserve">eclare and initialize </w:t>
      </w:r>
      <w:r w:rsidR="00A0355C">
        <w:t>the s</w:t>
      </w:r>
      <w:r w:rsidRPr="2F7EA87C">
        <w:t xml:space="preserve">emaphore variable by using the </w:t>
      </w:r>
      <w:r w:rsidR="008F702B">
        <w:t xml:space="preserve">following </w:t>
      </w:r>
      <w:r w:rsidRPr="2F7EA87C">
        <w:t>statements: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AB4971" w14:paraId="13275E73" w14:textId="77777777" w:rsidTr="00E703CA">
        <w:tc>
          <w:tcPr>
            <w:tcW w:w="9117" w:type="dxa"/>
            <w:shd w:val="clear" w:color="auto" w:fill="DEEAF6" w:themeFill="accent5" w:themeFillTint="33"/>
          </w:tcPr>
          <w:p w14:paraId="7BDE4F77" w14:textId="77777777" w:rsidR="00AB4971" w:rsidRDefault="00EF11E3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B926FF" w:rsidRPr="00B926FF">
              <w:rPr>
                <w:rFonts w:ascii="Courier New" w:hAnsi="Courier New" w:cs="Courier New"/>
                <w:sz w:val="20"/>
                <w:szCs w:val="20"/>
              </w:rPr>
              <w:t>tatic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="00B926FF" w:rsidRPr="00B926FF"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gramEnd"/>
            <w:r w:rsidR="00B926FF" w:rsidRPr="00B926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B926FF" w:rsidRPr="00B926FF">
              <w:rPr>
                <w:rFonts w:ascii="Courier New" w:hAnsi="Courier New" w:cs="Courier New"/>
                <w:sz w:val="20"/>
                <w:szCs w:val="20"/>
              </w:rPr>
              <w:t>os_semaphore</w:t>
            </w:r>
            <w:proofErr w:type="spellEnd"/>
            <w:r w:rsidR="00B926FF" w:rsidRPr="00B926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B926FF" w:rsidRPr="00B926FF">
              <w:rPr>
                <w:rFonts w:ascii="Courier New" w:hAnsi="Courier New" w:cs="Courier New"/>
                <w:sz w:val="20"/>
                <w:szCs w:val="20"/>
              </w:rPr>
              <w:t>my_sem</w:t>
            </w:r>
            <w:proofErr w:type="spellEnd"/>
            <w:r w:rsidR="00B926FF" w:rsidRPr="00B926F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A9B9313" w14:textId="77777777" w:rsidR="00B926FF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  <w:p w14:paraId="5D6609B5" w14:textId="77777777" w:rsidR="00B926FF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  <w:p w14:paraId="2E8F3B5F" w14:textId="77777777" w:rsidR="00B926FF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  <w:p w14:paraId="47E58474" w14:textId="77777777" w:rsidR="00B926FF" w:rsidRPr="00B926FF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6FF">
              <w:rPr>
                <w:rFonts w:ascii="Courier New" w:hAnsi="Courier New" w:cs="Courier New"/>
                <w:sz w:val="20"/>
                <w:szCs w:val="20"/>
              </w:rPr>
              <w:t xml:space="preserve">/*  initializes a semaphore. this </w:t>
            </w:r>
            <w:proofErr w:type="gramStart"/>
            <w:r w:rsidRPr="00B926FF">
              <w:rPr>
                <w:rFonts w:ascii="Courier New" w:hAnsi="Courier New" w:cs="Courier New"/>
                <w:sz w:val="20"/>
                <w:szCs w:val="20"/>
              </w:rPr>
              <w:t>has to</w:t>
            </w:r>
            <w:proofErr w:type="gramEnd"/>
            <w:r w:rsidRPr="00B926FF">
              <w:rPr>
                <w:rFonts w:ascii="Courier New" w:hAnsi="Courier New" w:cs="Courier New"/>
                <w:sz w:val="20"/>
                <w:szCs w:val="20"/>
              </w:rPr>
              <w:t xml:space="preserve"> be called before using </w:t>
            </w:r>
            <w:proofErr w:type="spellStart"/>
            <w:r w:rsidRPr="00B926FF">
              <w:rPr>
                <w:rFonts w:ascii="Courier New" w:hAnsi="Courier New" w:cs="Courier New"/>
                <w:sz w:val="20"/>
                <w:szCs w:val="20"/>
              </w:rPr>
              <w:t>my_sem</w:t>
            </w:r>
            <w:proofErr w:type="spellEnd"/>
            <w:r w:rsidRPr="00B926F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4B1720EB" w14:textId="77777777" w:rsidR="00B926FF" w:rsidRPr="00B926FF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6F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26FF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B926FF">
              <w:rPr>
                <w:rFonts w:ascii="Courier New" w:hAnsi="Courier New" w:cs="Courier New"/>
                <w:sz w:val="20"/>
                <w:szCs w:val="20"/>
              </w:rPr>
              <w:t xml:space="preserve"> with 0</w:t>
            </w:r>
          </w:p>
          <w:p w14:paraId="5156BBD9" w14:textId="77777777" w:rsidR="00B926FF" w:rsidRPr="00B926FF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6FF">
              <w:rPr>
                <w:rFonts w:ascii="Courier New" w:hAnsi="Courier New" w:cs="Courier New"/>
                <w:sz w:val="20"/>
                <w:szCs w:val="20"/>
              </w:rPr>
              <w:t xml:space="preserve">        */</w:t>
            </w:r>
          </w:p>
          <w:p w14:paraId="077163EE" w14:textId="77777777" w:rsidR="00B926FF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6F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926FF">
              <w:rPr>
                <w:rFonts w:ascii="Courier New" w:hAnsi="Courier New" w:cs="Courier New"/>
                <w:sz w:val="20"/>
                <w:szCs w:val="20"/>
              </w:rPr>
              <w:t>os_sem_init</w:t>
            </w:r>
            <w:proofErr w:type="spellEnd"/>
            <w:r w:rsidRPr="00B926FF">
              <w:rPr>
                <w:rFonts w:ascii="Courier New" w:hAnsi="Courier New" w:cs="Courier New"/>
                <w:sz w:val="20"/>
                <w:szCs w:val="20"/>
              </w:rPr>
              <w:t>(&amp;my_sem,0</w:t>
            </w:r>
            <w:proofErr w:type="gramStart"/>
            <w:r w:rsidRPr="00B926F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4134AC0" w14:textId="77777777" w:rsidR="0042090B" w:rsidRPr="0078526E" w:rsidRDefault="0042090B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85F2C2E" w14:textId="77777777" w:rsidR="00AB4971" w:rsidRDefault="00AB4971" w:rsidP="00AB4971">
      <w:pPr>
        <w:pStyle w:val="Text3"/>
      </w:pPr>
    </w:p>
    <w:p w14:paraId="262EC8B7" w14:textId="0ADD13CC" w:rsidR="00B926FF" w:rsidRDefault="00B926FF" w:rsidP="008F702B">
      <w:pPr>
        <w:pStyle w:val="Text3"/>
        <w:jc w:val="both"/>
      </w:pPr>
      <w:r>
        <w:t xml:space="preserve">It is required to initialize the semaphore variable using </w:t>
      </w:r>
      <w:proofErr w:type="spellStart"/>
      <w:r w:rsidRPr="00FC2D8A">
        <w:rPr>
          <w:rFonts w:ascii="Courier New" w:hAnsi="Courier New" w:cs="Courier New"/>
          <w:bCs/>
        </w:rPr>
        <w:t>os_sem_init</w:t>
      </w:r>
      <w:proofErr w:type="spellEnd"/>
      <w:r w:rsidR="00FC2D8A" w:rsidRPr="00FC2D8A">
        <w:rPr>
          <w:rFonts w:ascii="Courier New" w:hAnsi="Courier New" w:cs="Courier New"/>
        </w:rPr>
        <w:t>()</w:t>
      </w:r>
      <w:r>
        <w:t xml:space="preserve">before using the semaphore variable. </w:t>
      </w:r>
      <w:r w:rsidR="008F702B">
        <w:t xml:space="preserve">In the code, </w:t>
      </w:r>
      <w:r>
        <w:t xml:space="preserve">the semaphore is initialized </w:t>
      </w:r>
      <w:r w:rsidR="00105037">
        <w:t xml:space="preserve">to </w:t>
      </w:r>
      <w:r>
        <w:t xml:space="preserve">0. </w:t>
      </w:r>
    </w:p>
    <w:p w14:paraId="392EBEF4" w14:textId="7B69149F" w:rsidR="004F5951" w:rsidRDefault="004F5951" w:rsidP="008F702B">
      <w:pPr>
        <w:pStyle w:val="Text3"/>
        <w:jc w:val="both"/>
      </w:pPr>
      <w:r>
        <w:br w:type="page"/>
      </w:r>
    </w:p>
    <w:p w14:paraId="6BD6CC73" w14:textId="77777777" w:rsidR="00B926FF" w:rsidRDefault="00B926FF" w:rsidP="008F702B">
      <w:pPr>
        <w:pStyle w:val="Text3"/>
        <w:jc w:val="both"/>
        <w:rPr>
          <w:rFonts w:eastAsia="Calibri" w:cs="Calibri"/>
        </w:rPr>
      </w:pPr>
      <w:r>
        <w:rPr>
          <w:rFonts w:eastAsia="Calibri" w:cs="Calibri"/>
        </w:rPr>
        <w:lastRenderedPageBreak/>
        <w:t>Consider the thread functions defined for our created threads:</w:t>
      </w:r>
    </w:p>
    <w:p w14:paraId="2A6E4BEB" w14:textId="77777777" w:rsidR="00AB4971" w:rsidRDefault="00B926FF" w:rsidP="008F702B">
      <w:pPr>
        <w:pStyle w:val="Text3"/>
        <w:jc w:val="both"/>
      </w:pPr>
      <w:r w:rsidRPr="00377961">
        <w:rPr>
          <w:rFonts w:ascii="Courier New" w:eastAsia="Calibri" w:hAnsi="Courier New" w:cs="Courier New"/>
          <w:bCs/>
        </w:rPr>
        <w:t>my_app_thread_func_1()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</w:rPr>
        <w:t>for Thread1</w:t>
      </w:r>
      <w:r w:rsidR="00AB4971">
        <w:rPr>
          <w:rFonts w:ascii="Calibri" w:eastAsia="Calibri" w:hAnsi="Calibri" w:cs="Calibri"/>
        </w:rPr>
        <w:t>: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AB4971" w14:paraId="40A1D28D" w14:textId="77777777" w:rsidTr="00E703CA">
        <w:tc>
          <w:tcPr>
            <w:tcW w:w="9117" w:type="dxa"/>
            <w:shd w:val="clear" w:color="auto" w:fill="DEEAF6" w:themeFill="accent5" w:themeFillTint="33"/>
          </w:tcPr>
          <w:p w14:paraId="64633ED3" w14:textId="77777777" w:rsidR="00B926FF" w:rsidRPr="00377961" w:rsidRDefault="00EF11E3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B926FF" w:rsidRPr="00377961">
              <w:rPr>
                <w:rFonts w:ascii="Courier New" w:hAnsi="Courier New" w:cs="Courier New"/>
                <w:sz w:val="20"/>
                <w:szCs w:val="20"/>
              </w:rPr>
              <w:t>tatic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926FF" w:rsidRPr="00377961">
              <w:rPr>
                <w:rFonts w:ascii="Courier New" w:hAnsi="Courier New" w:cs="Courier New"/>
                <w:sz w:val="20"/>
                <w:szCs w:val="20"/>
              </w:rPr>
              <w:t xml:space="preserve">void* my_app_thread_func_1(void* </w:t>
            </w:r>
            <w:proofErr w:type="spellStart"/>
            <w:r w:rsidR="00B926FF" w:rsidRPr="00377961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="00B926FF" w:rsidRPr="0037796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E6E174B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0806EA3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n%x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>:%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u:from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thread 1. doing initial tasks",</w:t>
            </w:r>
          </w:p>
          <w:p w14:paraId="0A214D9E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SEMAPHORE_SAMPLE_CURRENT_THREAD_</w:t>
            </w:r>
            <w:proofErr w:type="gramStart"/>
            <w:r w:rsidRPr="00377961">
              <w:rPr>
                <w:rFonts w:ascii="Courier New" w:hAnsi="Courier New" w:cs="Courier New"/>
                <w:sz w:val="20"/>
                <w:szCs w:val="20"/>
              </w:rPr>
              <w:t>ID,os</w:t>
            </w:r>
            <w:proofErr w:type="gramEnd"/>
            <w:r w:rsidRPr="00377961">
              <w:rPr>
                <w:rFonts w:ascii="Courier New" w:hAnsi="Courier New" w:cs="Courier New"/>
                <w:sz w:val="20"/>
                <w:szCs w:val="20"/>
              </w:rPr>
              <w:t>_systime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AAB572D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A3C3CB4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>/*sleeping for some time, still other threads waiting*/</w:t>
            </w:r>
          </w:p>
          <w:p w14:paraId="53F199AF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377961">
              <w:rPr>
                <w:rFonts w:ascii="Courier New" w:hAnsi="Courier New" w:cs="Courier New"/>
                <w:sz w:val="20"/>
                <w:szCs w:val="20"/>
              </w:rPr>
              <w:t>msleep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77961">
              <w:rPr>
                <w:rFonts w:ascii="Courier New" w:hAnsi="Courier New" w:cs="Courier New"/>
                <w:sz w:val="20"/>
                <w:szCs w:val="20"/>
              </w:rPr>
              <w:t>1000);</w:t>
            </w:r>
          </w:p>
          <w:p w14:paraId="76A1B5AC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4C3854A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/*checking is there </w:t>
            </w:r>
            <w:proofErr w:type="gramStart"/>
            <w:r w:rsidRPr="00377961">
              <w:rPr>
                <w:rFonts w:ascii="Courier New" w:hAnsi="Courier New" w:cs="Courier New"/>
                <w:sz w:val="20"/>
                <w:szCs w:val="20"/>
              </w:rPr>
              <w:t>any one</w:t>
            </w:r>
            <w:proofErr w:type="gramEnd"/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waiting on the thread*/</w:t>
            </w:r>
          </w:p>
          <w:p w14:paraId="4BDD40D3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n%x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>:%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u:from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thread 1. Is 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any one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waiting for </w:t>
            </w:r>
            <w:proofErr w:type="spellStart"/>
            <w:proofErr w:type="gramStart"/>
            <w:r w:rsidRPr="00377961">
              <w:rPr>
                <w:rFonts w:ascii="Courier New" w:hAnsi="Courier New" w:cs="Courier New"/>
                <w:sz w:val="20"/>
                <w:szCs w:val="20"/>
              </w:rPr>
              <w:t>sem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>:%</w:t>
            </w:r>
            <w:proofErr w:type="gramEnd"/>
            <w:r w:rsidRPr="00377961">
              <w:rPr>
                <w:rFonts w:ascii="Courier New" w:hAnsi="Courier New" w:cs="Courier New"/>
                <w:sz w:val="20"/>
                <w:szCs w:val="20"/>
              </w:rPr>
              <w:t>s",</w:t>
            </w:r>
          </w:p>
          <w:p w14:paraId="020CA96F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SEMAPHORE_SAMPLE_CURRENT_THREAD_ID,os_systime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3ACCC571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os_sem_waiting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my_</w:t>
            </w:r>
            <w:proofErr w:type="gramStart"/>
            <w:r w:rsidRPr="00377961">
              <w:rPr>
                <w:rFonts w:ascii="Courier New" w:hAnsi="Courier New" w:cs="Courier New"/>
                <w:sz w:val="20"/>
                <w:szCs w:val="20"/>
              </w:rPr>
              <w:t>sem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>)=</w:t>
            </w:r>
            <w:proofErr w:type="gramEnd"/>
            <w:r w:rsidRPr="00377961">
              <w:rPr>
                <w:rFonts w:ascii="Courier New" w:hAnsi="Courier New" w:cs="Courier New"/>
                <w:sz w:val="20"/>
                <w:szCs w:val="20"/>
              </w:rPr>
              <w:t>=1?"Yes":"No");</w:t>
            </w:r>
          </w:p>
          <w:p w14:paraId="5CBF49C8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17E644F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n%x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>:%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u:from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thread 1. initial jobs done. now thread 2/3 can start."</w:t>
            </w:r>
          </w:p>
          <w:p w14:paraId="58DAFEB1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gramStart"/>
            <w:r w:rsidRPr="00377961">
              <w:rPr>
                <w:rFonts w:ascii="Courier New" w:hAnsi="Courier New" w:cs="Courier New"/>
                <w:sz w:val="20"/>
                <w:szCs w:val="20"/>
              </w:rPr>
              <w:t>going</w:t>
            </w:r>
            <w:proofErr w:type="gramEnd"/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to release the semaphore",</w:t>
            </w:r>
          </w:p>
          <w:p w14:paraId="6469BDE4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SEMAPHORE_SAMPLE_CURRENT_THREAD_</w:t>
            </w:r>
            <w:proofErr w:type="gramStart"/>
            <w:r w:rsidRPr="00377961">
              <w:rPr>
                <w:rFonts w:ascii="Courier New" w:hAnsi="Courier New" w:cs="Courier New"/>
                <w:sz w:val="20"/>
                <w:szCs w:val="20"/>
              </w:rPr>
              <w:t>ID,os</w:t>
            </w:r>
            <w:proofErr w:type="gramEnd"/>
            <w:r w:rsidRPr="00377961">
              <w:rPr>
                <w:rFonts w:ascii="Courier New" w:hAnsi="Courier New" w:cs="Courier New"/>
                <w:sz w:val="20"/>
                <w:szCs w:val="20"/>
              </w:rPr>
              <w:t>_systime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7A6BBC1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27DB27A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>/*releasing the semaphore*/</w:t>
            </w:r>
          </w:p>
          <w:p w14:paraId="0B34EA95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os_sem_</w:t>
            </w:r>
            <w:proofErr w:type="gramStart"/>
            <w:r w:rsidRPr="00377961">
              <w:rPr>
                <w:rFonts w:ascii="Courier New" w:hAnsi="Courier New" w:cs="Courier New"/>
                <w:sz w:val="20"/>
                <w:szCs w:val="20"/>
              </w:rPr>
              <w:t>post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77961"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spellStart"/>
            <w:r w:rsidRPr="00377961">
              <w:rPr>
                <w:rFonts w:ascii="Courier New" w:hAnsi="Courier New" w:cs="Courier New"/>
                <w:sz w:val="20"/>
                <w:szCs w:val="20"/>
              </w:rPr>
              <w:t>my_sem</w:t>
            </w:r>
            <w:proofErr w:type="spellEnd"/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);</w:t>
            </w:r>
          </w:p>
          <w:p w14:paraId="08181E10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0460DAD" w14:textId="5EB61C81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A8772BA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/*checking is there </w:t>
            </w:r>
            <w:proofErr w:type="gramStart"/>
            <w:r w:rsidRPr="00377961">
              <w:rPr>
                <w:rFonts w:ascii="Courier New" w:hAnsi="Courier New" w:cs="Courier New"/>
                <w:sz w:val="20"/>
                <w:szCs w:val="20"/>
              </w:rPr>
              <w:t>any one</w:t>
            </w:r>
            <w:proofErr w:type="gramEnd"/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 waiting on the thread*/</w:t>
            </w:r>
          </w:p>
          <w:p w14:paraId="79490AFB" w14:textId="77777777" w:rsidR="00B926FF" w:rsidRPr="00377961" w:rsidRDefault="00B926FF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2372EFB" w14:textId="0B705802" w:rsidR="00B926FF" w:rsidRPr="00377961" w:rsidRDefault="00C07537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377961">
              <w:rPr>
                <w:rFonts w:ascii="Courier New" w:hAnsi="Courier New" w:cs="Courier New"/>
                <w:sz w:val="20"/>
                <w:szCs w:val="20"/>
              </w:rPr>
              <w:t>NULL</w:t>
            </w:r>
            <w:r w:rsidR="00B926FF" w:rsidRPr="00377961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1A1206F6" w14:textId="77777777" w:rsidR="00AB4971" w:rsidRPr="0078526E" w:rsidRDefault="00B926FF" w:rsidP="008F702B">
            <w:pPr>
              <w:pStyle w:val="Body"/>
              <w:spacing w:line="480" w:lineRule="auto"/>
            </w:pPr>
            <w:r w:rsidRPr="0037796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7AA1E02" w14:textId="77777777" w:rsidR="008E27BC" w:rsidRDefault="008E27BC" w:rsidP="008F702B">
      <w:pPr>
        <w:pStyle w:val="Text3"/>
        <w:jc w:val="both"/>
      </w:pPr>
      <w:r w:rsidRPr="00105037">
        <w:rPr>
          <w:rFonts w:ascii="Courier New" w:hAnsi="Courier New" w:cs="Courier New"/>
        </w:rPr>
        <w:lastRenderedPageBreak/>
        <w:t>my_app_thread_func_2()</w:t>
      </w:r>
      <w:r>
        <w:t xml:space="preserve"> for Thread2. </w:t>
      </w:r>
    </w:p>
    <w:p w14:paraId="044E1796" w14:textId="1FAD8F34" w:rsidR="00AB4971" w:rsidRDefault="008E27BC" w:rsidP="008F702B">
      <w:pPr>
        <w:pStyle w:val="Text3"/>
        <w:jc w:val="both"/>
      </w:pPr>
      <w:r>
        <w:t>Thread 2 is waiting to acquire the semaphore. Once it does, it waits for 3000 milliseconds</w:t>
      </w:r>
      <w:r w:rsidR="008F702B">
        <w:t xml:space="preserve"> post which </w:t>
      </w:r>
      <w:r>
        <w:t>it releases the semaphore.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AB4971" w14:paraId="551482D6" w14:textId="77777777" w:rsidTr="00E703CA">
        <w:tc>
          <w:tcPr>
            <w:tcW w:w="9117" w:type="dxa"/>
            <w:shd w:val="clear" w:color="auto" w:fill="DEEAF6" w:themeFill="accent5" w:themeFillTint="33"/>
          </w:tcPr>
          <w:p w14:paraId="42EB7556" w14:textId="77777777" w:rsidR="008E27BC" w:rsidRPr="00416F70" w:rsidRDefault="00EF11E3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8E27BC" w:rsidRPr="00416F70">
              <w:rPr>
                <w:rFonts w:ascii="Courier New" w:hAnsi="Courier New" w:cs="Courier New"/>
                <w:sz w:val="20"/>
                <w:szCs w:val="20"/>
              </w:rPr>
              <w:t>tatic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E27BC" w:rsidRPr="00416F70">
              <w:rPr>
                <w:rFonts w:ascii="Courier New" w:hAnsi="Courier New" w:cs="Courier New"/>
                <w:sz w:val="20"/>
                <w:szCs w:val="20"/>
              </w:rPr>
              <w:t xml:space="preserve">void* my_app_thread_func_2(void* </w:t>
            </w:r>
            <w:proofErr w:type="spellStart"/>
            <w:r w:rsidR="008E27BC" w:rsidRPr="00416F70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="008E27BC" w:rsidRPr="00416F7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E0145A6" w14:textId="77777777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16F7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1D9D03C" w14:textId="77777777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16F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n%x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>:%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u:from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 xml:space="preserve"> thread 2. waiting for semaphore",</w:t>
            </w:r>
          </w:p>
          <w:p w14:paraId="4C169352" w14:textId="77777777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16F7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SEMAPHORE_SAMPLE_CURRENT_THREAD_</w:t>
            </w:r>
            <w:proofErr w:type="gramStart"/>
            <w:r w:rsidRPr="00416F70">
              <w:rPr>
                <w:rFonts w:ascii="Courier New" w:hAnsi="Courier New" w:cs="Courier New"/>
                <w:sz w:val="20"/>
                <w:szCs w:val="20"/>
              </w:rPr>
              <w:t>ID,os</w:t>
            </w:r>
            <w:proofErr w:type="gramEnd"/>
            <w:r w:rsidRPr="00416F70">
              <w:rPr>
                <w:rFonts w:ascii="Courier New" w:hAnsi="Courier New" w:cs="Courier New"/>
                <w:sz w:val="20"/>
                <w:szCs w:val="20"/>
              </w:rPr>
              <w:t>_systime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191E7EA4" w14:textId="77777777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1ED28DA" w14:textId="77777777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16F70">
              <w:rPr>
                <w:rFonts w:ascii="Courier New" w:hAnsi="Courier New" w:cs="Courier New"/>
                <w:sz w:val="20"/>
                <w:szCs w:val="20"/>
              </w:rPr>
              <w:t>/*waiting on the semaphore*/</w:t>
            </w:r>
          </w:p>
          <w:p w14:paraId="424513C7" w14:textId="77777777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16F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os_sem_</w:t>
            </w:r>
            <w:proofErr w:type="gramStart"/>
            <w:r w:rsidRPr="00416F70">
              <w:rPr>
                <w:rFonts w:ascii="Courier New" w:hAnsi="Courier New" w:cs="Courier New"/>
                <w:sz w:val="20"/>
                <w:szCs w:val="20"/>
              </w:rPr>
              <w:t>wait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6F70"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my_sem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 xml:space="preserve"> );</w:t>
            </w:r>
          </w:p>
          <w:p w14:paraId="6F14984D" w14:textId="77777777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16F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n%x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>:%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u:from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 xml:space="preserve"> thread 2. got semaphore",</w:t>
            </w:r>
          </w:p>
          <w:p w14:paraId="0423A81B" w14:textId="77777777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16F7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SEMAPHORE_SAMPLE_CURRENT_THREAD_</w:t>
            </w:r>
            <w:proofErr w:type="gramStart"/>
            <w:r w:rsidRPr="00416F70">
              <w:rPr>
                <w:rFonts w:ascii="Courier New" w:hAnsi="Courier New" w:cs="Courier New"/>
                <w:sz w:val="20"/>
                <w:szCs w:val="20"/>
              </w:rPr>
              <w:t>ID,os</w:t>
            </w:r>
            <w:proofErr w:type="gramEnd"/>
            <w:r w:rsidRPr="00416F70">
              <w:rPr>
                <w:rFonts w:ascii="Courier New" w:hAnsi="Courier New" w:cs="Courier New"/>
                <w:sz w:val="20"/>
                <w:szCs w:val="20"/>
              </w:rPr>
              <w:t>_systime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6F4B719" w14:textId="77777777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5212920" w14:textId="77777777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16F70">
              <w:rPr>
                <w:rFonts w:ascii="Courier New" w:hAnsi="Courier New" w:cs="Courier New"/>
                <w:sz w:val="20"/>
                <w:szCs w:val="20"/>
              </w:rPr>
              <w:t>/*thread 2 business logic here*/</w:t>
            </w:r>
          </w:p>
          <w:p w14:paraId="796D7C3A" w14:textId="11DC59E5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843A897" w14:textId="77777777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16F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n%x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>:%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u:from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 xml:space="preserve"> thread 2. releasing semaphore\n",</w:t>
            </w:r>
          </w:p>
          <w:p w14:paraId="56A79BDF" w14:textId="77777777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16F7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SEMAPHORE_SAMPLE_CURRENT_THREAD_</w:t>
            </w:r>
            <w:proofErr w:type="gramStart"/>
            <w:r w:rsidRPr="00416F70">
              <w:rPr>
                <w:rFonts w:ascii="Courier New" w:hAnsi="Courier New" w:cs="Courier New"/>
                <w:sz w:val="20"/>
                <w:szCs w:val="20"/>
              </w:rPr>
              <w:t>ID,os</w:t>
            </w:r>
            <w:proofErr w:type="gramEnd"/>
            <w:r w:rsidRPr="00416F70">
              <w:rPr>
                <w:rFonts w:ascii="Courier New" w:hAnsi="Courier New" w:cs="Courier New"/>
                <w:sz w:val="20"/>
                <w:szCs w:val="20"/>
              </w:rPr>
              <w:t>_systime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77138CF4" w14:textId="77777777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4136FC4" w14:textId="77777777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16F70">
              <w:rPr>
                <w:rFonts w:ascii="Courier New" w:hAnsi="Courier New" w:cs="Courier New"/>
                <w:sz w:val="20"/>
                <w:szCs w:val="20"/>
              </w:rPr>
              <w:t>/*releasing the semaphore*/</w:t>
            </w:r>
          </w:p>
          <w:p w14:paraId="38B3873F" w14:textId="77777777" w:rsidR="008E27BC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16F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os_sem_</w:t>
            </w:r>
            <w:proofErr w:type="gramStart"/>
            <w:r w:rsidRPr="00416F70">
              <w:rPr>
                <w:rFonts w:ascii="Courier New" w:hAnsi="Courier New" w:cs="Courier New"/>
                <w:sz w:val="20"/>
                <w:szCs w:val="20"/>
              </w:rPr>
              <w:t>post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6F70"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spellStart"/>
            <w:r w:rsidRPr="00416F70">
              <w:rPr>
                <w:rFonts w:ascii="Courier New" w:hAnsi="Courier New" w:cs="Courier New"/>
                <w:sz w:val="20"/>
                <w:szCs w:val="20"/>
              </w:rPr>
              <w:t>my_sem</w:t>
            </w:r>
            <w:proofErr w:type="spellEnd"/>
            <w:r w:rsidRPr="00416F70">
              <w:rPr>
                <w:rFonts w:ascii="Courier New" w:hAnsi="Courier New" w:cs="Courier New"/>
                <w:sz w:val="20"/>
                <w:szCs w:val="20"/>
              </w:rPr>
              <w:t xml:space="preserve"> );</w:t>
            </w:r>
          </w:p>
          <w:p w14:paraId="5A585BF2" w14:textId="4D715E50" w:rsidR="008E27BC" w:rsidRPr="00416F70" w:rsidRDefault="00B93107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16F70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416F70">
              <w:rPr>
                <w:rFonts w:ascii="Courier New" w:hAnsi="Courier New" w:cs="Courier New"/>
                <w:sz w:val="20"/>
                <w:szCs w:val="20"/>
              </w:rPr>
              <w:t>NULL</w:t>
            </w:r>
            <w:r w:rsidR="008E27BC" w:rsidRPr="00416F70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0ACC2783" w14:textId="77777777" w:rsidR="00AB4971" w:rsidRPr="00416F70" w:rsidRDefault="008E27BC" w:rsidP="008F702B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16F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EEC3911" w14:textId="5775DCF0" w:rsidR="004F5951" w:rsidRDefault="004F5951" w:rsidP="00AB4971">
      <w:pPr>
        <w:pStyle w:val="Text3"/>
      </w:pPr>
      <w:r>
        <w:br w:type="page"/>
      </w:r>
    </w:p>
    <w:p w14:paraId="1755F52E" w14:textId="77777777" w:rsidR="00E703CA" w:rsidRDefault="008E27BC" w:rsidP="00703F7A">
      <w:pPr>
        <w:pStyle w:val="Text3"/>
        <w:jc w:val="both"/>
      </w:pPr>
      <w:r w:rsidRPr="00105037">
        <w:rPr>
          <w:rFonts w:ascii="Courier New" w:hAnsi="Courier New" w:cs="Courier New"/>
        </w:rPr>
        <w:lastRenderedPageBreak/>
        <w:t>my_app_thread_func_3()</w:t>
      </w:r>
      <w:r>
        <w:t xml:space="preserve"> for Thread3.</w:t>
      </w:r>
    </w:p>
    <w:p w14:paraId="57AB9B6F" w14:textId="77777777" w:rsidR="00FC2D8A" w:rsidRDefault="008E27BC" w:rsidP="00703F7A">
      <w:pPr>
        <w:pStyle w:val="Text3"/>
        <w:jc w:val="both"/>
      </w:pPr>
      <w:r>
        <w:t xml:space="preserve">Thread 3 is waiting to acquire the semaphore until it times out. If it times out, it will loop back and once again try to acquire the semaphore. </w:t>
      </w:r>
    </w:p>
    <w:p w14:paraId="6D76D43A" w14:textId="11B46A95" w:rsidR="00AB4971" w:rsidRDefault="008E27BC" w:rsidP="00703F7A">
      <w:pPr>
        <w:pStyle w:val="Text3"/>
        <w:jc w:val="both"/>
      </w:pPr>
      <w:r>
        <w:t xml:space="preserve">Once it does, it will complete its task </w:t>
      </w:r>
      <w:r w:rsidR="00703F7A">
        <w:t xml:space="preserve">and </w:t>
      </w:r>
      <w:r>
        <w:t>release</w:t>
      </w:r>
      <w:r w:rsidR="00EA0EB9">
        <w:t>s</w:t>
      </w:r>
      <w:r>
        <w:t xml:space="preserve"> the semaphore</w:t>
      </w:r>
      <w:r w:rsidR="00AB4971">
        <w:t>: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AB4971" w14:paraId="77A741AF" w14:textId="77777777" w:rsidTr="00E703CA">
        <w:tc>
          <w:tcPr>
            <w:tcW w:w="9117" w:type="dxa"/>
            <w:shd w:val="clear" w:color="auto" w:fill="DEEAF6" w:themeFill="accent5" w:themeFillTint="33"/>
          </w:tcPr>
          <w:p w14:paraId="02B8AC49" w14:textId="77777777" w:rsidR="008E27BC" w:rsidRPr="008E27BC" w:rsidRDefault="00EF11E3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8E27BC" w:rsidRPr="008E27BC">
              <w:rPr>
                <w:rFonts w:ascii="Courier New" w:hAnsi="Courier New" w:cs="Courier New"/>
                <w:sz w:val="20"/>
                <w:szCs w:val="20"/>
              </w:rPr>
              <w:t>tatic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E27BC" w:rsidRPr="008E27BC">
              <w:rPr>
                <w:rFonts w:ascii="Courier New" w:hAnsi="Courier New" w:cs="Courier New"/>
                <w:sz w:val="20"/>
                <w:szCs w:val="20"/>
              </w:rPr>
              <w:t xml:space="preserve">void* my_app_thread_func_3(void* </w:t>
            </w:r>
            <w:proofErr w:type="spellStart"/>
            <w:r w:rsidR="008E27BC" w:rsidRPr="008E27BC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="008E27BC" w:rsidRPr="008E27B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1B61FB3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2EACBD4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8E27BC">
              <w:rPr>
                <w:rFonts w:ascii="Courier New" w:hAnsi="Courier New" w:cs="Courier New"/>
                <w:sz w:val="20"/>
                <w:szCs w:val="20"/>
              </w:rPr>
              <w:t>ret;</w:t>
            </w:r>
            <w:proofErr w:type="gramEnd"/>
          </w:p>
          <w:p w14:paraId="449A5E86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1291D0F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n%x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:%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u:from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thread 3. waiting for semaphore",</w:t>
            </w:r>
          </w:p>
          <w:p w14:paraId="514CB53F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SEMAPHORE_SAMPLE_CURRENT_THREAD_</w:t>
            </w:r>
            <w:proofErr w:type="gramStart"/>
            <w:r w:rsidRPr="008E27BC">
              <w:rPr>
                <w:rFonts w:ascii="Courier New" w:hAnsi="Courier New" w:cs="Courier New"/>
                <w:sz w:val="20"/>
                <w:szCs w:val="20"/>
              </w:rPr>
              <w:t>ID,os</w:t>
            </w:r>
            <w:proofErr w:type="gramEnd"/>
            <w:r w:rsidRPr="008E27BC">
              <w:rPr>
                <w:rFonts w:ascii="Courier New" w:hAnsi="Courier New" w:cs="Courier New"/>
                <w:sz w:val="20"/>
                <w:szCs w:val="20"/>
              </w:rPr>
              <w:t>_systime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6D201D7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19D4150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>while(1)</w:t>
            </w:r>
          </w:p>
          <w:p w14:paraId="48DF7A58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0656B78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/*If the value of the semaphore is greater than zero, </w:t>
            </w:r>
          </w:p>
          <w:p w14:paraId="0DD8AAD8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         decrement the counter and return zero; here the value of the semaphore is 1*/</w:t>
            </w:r>
          </w:p>
          <w:p w14:paraId="4C1EE88D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       ret </w:t>
            </w:r>
            <w:proofErr w:type="gramStart"/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=  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os</w:t>
            </w:r>
            <w:proofErr w:type="gramEnd"/>
            <w:r w:rsidRPr="008E27BC">
              <w:rPr>
                <w:rFonts w:ascii="Courier New" w:hAnsi="Courier New" w:cs="Courier New"/>
                <w:sz w:val="20"/>
                <w:szCs w:val="20"/>
              </w:rPr>
              <w:t>_sem_wait_timeout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(&amp;my_sem,1000000);</w:t>
            </w:r>
          </w:p>
          <w:p w14:paraId="58CC3905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>if(ret)</w:t>
            </w:r>
          </w:p>
          <w:p w14:paraId="2DB45FD1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BCC9716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n%x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:%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u:from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thread 3. 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timedout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. still waiting for semaphore. ret:%d",</w:t>
            </w:r>
          </w:p>
          <w:p w14:paraId="72CD0FBD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SEMAPHORE_SAMPLE_CURRENT_THREAD_</w:t>
            </w:r>
            <w:proofErr w:type="gramStart"/>
            <w:r w:rsidRPr="008E27BC">
              <w:rPr>
                <w:rFonts w:ascii="Courier New" w:hAnsi="Courier New" w:cs="Courier New"/>
                <w:sz w:val="20"/>
                <w:szCs w:val="20"/>
              </w:rPr>
              <w:t>ID,os</w:t>
            </w:r>
            <w:proofErr w:type="gramEnd"/>
            <w:r w:rsidRPr="008E27BC">
              <w:rPr>
                <w:rFonts w:ascii="Courier New" w:hAnsi="Courier New" w:cs="Courier New"/>
                <w:sz w:val="20"/>
                <w:szCs w:val="20"/>
              </w:rPr>
              <w:t>_systime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(), ret);</w:t>
            </w:r>
          </w:p>
          <w:p w14:paraId="3FE1C377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314852B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/*based on the application requirement, application can decide </w:t>
            </w:r>
          </w:p>
          <w:p w14:paraId="5545B3C3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             whether to wait more or continue with 'could not lock' logic*/</w:t>
            </w:r>
          </w:p>
          <w:p w14:paraId="6E0E2451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F942785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lastRenderedPageBreak/>
              <w:t>else</w:t>
            </w:r>
          </w:p>
          <w:p w14:paraId="61BCE8F7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74228CB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n%x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:%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u:from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thread 3. got semaphore. ret:%d",</w:t>
            </w:r>
          </w:p>
          <w:p w14:paraId="3023BE27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SEMAPHORE_SAMPLE_CURRENT_THREAD_</w:t>
            </w:r>
            <w:proofErr w:type="gramStart"/>
            <w:r w:rsidRPr="008E27BC">
              <w:rPr>
                <w:rFonts w:ascii="Courier New" w:hAnsi="Courier New" w:cs="Courier New"/>
                <w:sz w:val="20"/>
                <w:szCs w:val="20"/>
              </w:rPr>
              <w:t>ID,os</w:t>
            </w:r>
            <w:proofErr w:type="gramEnd"/>
            <w:r w:rsidRPr="008E27BC">
              <w:rPr>
                <w:rFonts w:ascii="Courier New" w:hAnsi="Courier New" w:cs="Courier New"/>
                <w:sz w:val="20"/>
                <w:szCs w:val="20"/>
              </w:rPr>
              <w:t>_systime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(), ret);</w:t>
            </w:r>
          </w:p>
          <w:p w14:paraId="66429FCE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E27BC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24F9802C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2B6E5C3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D993226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9259A25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n%x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:%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u:from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thread 3. releasing semaphore\n",</w:t>
            </w:r>
          </w:p>
          <w:p w14:paraId="42975C13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SEMAPHORE_SAMPLE_CURRENT_THREAD_</w:t>
            </w:r>
            <w:proofErr w:type="gramStart"/>
            <w:r w:rsidRPr="008E27BC">
              <w:rPr>
                <w:rFonts w:ascii="Courier New" w:hAnsi="Courier New" w:cs="Courier New"/>
                <w:sz w:val="20"/>
                <w:szCs w:val="20"/>
              </w:rPr>
              <w:t>ID,os</w:t>
            </w:r>
            <w:proofErr w:type="gramEnd"/>
            <w:r w:rsidRPr="008E27BC">
              <w:rPr>
                <w:rFonts w:ascii="Courier New" w:hAnsi="Courier New" w:cs="Courier New"/>
                <w:sz w:val="20"/>
                <w:szCs w:val="20"/>
              </w:rPr>
              <w:t>_systime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3B42E8D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26AB568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>/*releasing the semaphore*/</w:t>
            </w:r>
          </w:p>
          <w:p w14:paraId="02BE3CFD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os_sem_</w:t>
            </w:r>
            <w:proofErr w:type="gramStart"/>
            <w:r w:rsidRPr="008E27BC">
              <w:rPr>
                <w:rFonts w:ascii="Courier New" w:hAnsi="Courier New" w:cs="Courier New"/>
                <w:sz w:val="20"/>
                <w:szCs w:val="20"/>
              </w:rPr>
              <w:t>post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E27BC"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my_sem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 xml:space="preserve"> );</w:t>
            </w:r>
          </w:p>
          <w:p w14:paraId="57366018" w14:textId="77777777" w:rsidR="008E27BC" w:rsidRPr="008E27BC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11D2F2B" w14:textId="1DEA479F" w:rsidR="00AB4971" w:rsidRPr="0078526E" w:rsidRDefault="008E27BC" w:rsidP="00703F7A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E27BC">
              <w:rPr>
                <w:rFonts w:ascii="Courier New" w:hAnsi="Courier New" w:cs="Courier New"/>
                <w:sz w:val="20"/>
                <w:szCs w:val="20"/>
              </w:rPr>
              <w:t>returnNULL</w:t>
            </w:r>
            <w:proofErr w:type="spellEnd"/>
            <w:r w:rsidRPr="008E27BC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703F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E27B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68FD833" w14:textId="3A4ECBF6" w:rsidR="004F5951" w:rsidRDefault="004F5951" w:rsidP="00AB4971">
      <w:pPr>
        <w:pStyle w:val="Text3"/>
      </w:pPr>
      <w:r>
        <w:br w:type="page"/>
      </w:r>
    </w:p>
    <w:p w14:paraId="0E779EFC" w14:textId="29558F4B" w:rsidR="006B196C" w:rsidRDefault="006B196C" w:rsidP="00E703CA">
      <w:pPr>
        <w:pStyle w:val="Heading3"/>
        <w:ind w:left="1980" w:hanging="1073"/>
        <w:jc w:val="both"/>
      </w:pPr>
      <w:bookmarkStart w:id="42" w:name="_Toc94005575"/>
      <w:r>
        <w:lastRenderedPageBreak/>
        <w:t>Running the Application</w:t>
      </w:r>
      <w:bookmarkEnd w:id="42"/>
      <w:r>
        <w:t xml:space="preserve"> </w:t>
      </w:r>
    </w:p>
    <w:p w14:paraId="643BC041" w14:textId="42881BD8" w:rsidR="00252168" w:rsidRDefault="00252168" w:rsidP="00252168">
      <w:pPr>
        <w:pStyle w:val="Text3"/>
        <w:jc w:val="both"/>
      </w:pPr>
      <w:r>
        <w:t xml:space="preserve">Program </w:t>
      </w:r>
      <w:proofErr w:type="spellStart"/>
      <w:r>
        <w:rPr>
          <w:rFonts w:ascii="Courier New" w:hAnsi="Courier New" w:cs="Courier New"/>
        </w:rPr>
        <w:t>threads_semaphores.elf</w:t>
      </w:r>
      <w:proofErr w:type="spellEnd"/>
      <w:r>
        <w:t xml:space="preserve"> using the Download tool:</w:t>
      </w:r>
    </w:p>
    <w:p w14:paraId="634B696F" w14:textId="77777777" w:rsidR="00252168" w:rsidRDefault="00252168" w:rsidP="00252168">
      <w:pPr>
        <w:pStyle w:val="Text3"/>
        <w:numPr>
          <w:ilvl w:val="0"/>
          <w:numId w:val="42"/>
        </w:numPr>
        <w:spacing w:line="256" w:lineRule="auto"/>
        <w:jc w:val="both"/>
      </w:pPr>
      <w:r>
        <w:t xml:space="preserve">Launch the Download tool provided with InnoPhase Talaria TWO SDK. </w:t>
      </w:r>
    </w:p>
    <w:p w14:paraId="5F18AFC6" w14:textId="77777777" w:rsidR="00252168" w:rsidRDefault="00252168" w:rsidP="00252168">
      <w:pPr>
        <w:pStyle w:val="Text3"/>
        <w:numPr>
          <w:ilvl w:val="0"/>
          <w:numId w:val="42"/>
        </w:numPr>
        <w:spacing w:line="256" w:lineRule="auto"/>
        <w:jc w:val="both"/>
      </w:pPr>
      <w:r>
        <w:t>In the GUI window:</w:t>
      </w:r>
    </w:p>
    <w:p w14:paraId="511C20B6" w14:textId="77777777" w:rsidR="00252168" w:rsidRDefault="00252168" w:rsidP="00252168">
      <w:pPr>
        <w:pStyle w:val="Text3"/>
        <w:numPr>
          <w:ilvl w:val="1"/>
          <w:numId w:val="42"/>
        </w:numPr>
        <w:spacing w:line="256" w:lineRule="auto"/>
        <w:jc w:val="both"/>
      </w:pPr>
      <w:r>
        <w:t>Boot Target: Select the appropriate EVK from the drop-down.</w:t>
      </w:r>
    </w:p>
    <w:p w14:paraId="3F1FC188" w14:textId="303115B8" w:rsidR="00252168" w:rsidRDefault="00252168" w:rsidP="00252168">
      <w:pPr>
        <w:pStyle w:val="Text3"/>
        <w:numPr>
          <w:ilvl w:val="1"/>
          <w:numId w:val="42"/>
        </w:numPr>
        <w:spacing w:line="256" w:lineRule="auto"/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threads_semaphores.elf</w:t>
      </w:r>
      <w:proofErr w:type="spellEnd"/>
      <w: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405048F6" w14:textId="77777777" w:rsidR="00252168" w:rsidRDefault="00252168" w:rsidP="00252168">
      <w:pPr>
        <w:pStyle w:val="Text3"/>
        <w:numPr>
          <w:ilvl w:val="1"/>
          <w:numId w:val="42"/>
        </w:numPr>
        <w:spacing w:line="256" w:lineRule="auto"/>
        <w:jc w:val="both"/>
      </w:pPr>
      <w:r>
        <w:t xml:space="preserve">Programming: Prog RAM or Prog Flash as per requirement. </w:t>
      </w:r>
    </w:p>
    <w:p w14:paraId="630BD4F0" w14:textId="64A3D946" w:rsidR="00252168" w:rsidRDefault="00252168" w:rsidP="00252168">
      <w:pPr>
        <w:pStyle w:val="Text3"/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87692F">
        <w:rPr>
          <w:rFonts w:cstheme="minorHAnsi"/>
          <w:i/>
          <w:iCs/>
        </w:rPr>
        <w:t>sdk_x.y</w:t>
      </w:r>
      <w:proofErr w:type="spellEnd"/>
      <w:r w:rsidR="0087692F">
        <w:rPr>
          <w:rFonts w:cstheme="minorHAnsi"/>
          <w:i/>
          <w:iCs/>
        </w:rPr>
        <w:t>/</w:t>
      </w:r>
      <w:proofErr w:type="spellStart"/>
      <w:r w:rsidR="0087692F">
        <w:rPr>
          <w:rFonts w:cstheme="minorHAnsi"/>
          <w:i/>
          <w:iCs/>
        </w:rPr>
        <w:t>pc_tools</w:t>
      </w:r>
      <w:proofErr w:type="spellEnd"/>
      <w:r w:rsidR="0087692F">
        <w:rPr>
          <w:rFonts w:cstheme="minorHAnsi"/>
          <w:i/>
          <w:iCs/>
        </w:rPr>
        <w:t>/</w:t>
      </w:r>
      <w:proofErr w:type="spellStart"/>
      <w:r w:rsidR="0087692F">
        <w:rPr>
          <w:rFonts w:cstheme="minorHAnsi"/>
          <w:i/>
          <w:iCs/>
        </w:rPr>
        <w:t>Download_Tool</w:t>
      </w:r>
      <w:proofErr w:type="spellEnd"/>
      <w:r w:rsidR="0087692F">
        <w:rPr>
          <w:rFonts w:cstheme="minorHAnsi"/>
          <w:i/>
          <w:iCs/>
        </w:rPr>
        <w:t>/doc</w:t>
      </w:r>
      <w:r>
        <w:rPr>
          <w:rFonts w:cstheme="minorHAnsi"/>
        </w:rPr>
        <w:t>).</w:t>
      </w:r>
    </w:p>
    <w:p w14:paraId="57F4F7A4" w14:textId="77777777" w:rsidR="00252168" w:rsidRDefault="00252168" w:rsidP="00252168">
      <w:pPr>
        <w:pStyle w:val="Text3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>: x and y refer to the SDK release version. For example: sdk_2.4/doc.</w:t>
      </w:r>
    </w:p>
    <w:p w14:paraId="5266F6C1" w14:textId="77777777" w:rsidR="00252168" w:rsidRPr="00252168" w:rsidRDefault="00252168" w:rsidP="00252168">
      <w:pPr>
        <w:pStyle w:val="Text3"/>
      </w:pPr>
    </w:p>
    <w:p w14:paraId="540A2D43" w14:textId="77777777" w:rsidR="00105037" w:rsidRPr="00105037" w:rsidRDefault="00105037" w:rsidP="00105037">
      <w:pPr>
        <w:pStyle w:val="Text3"/>
      </w:pPr>
    </w:p>
    <w:p w14:paraId="73A698B2" w14:textId="5D588ECF" w:rsidR="006B196C" w:rsidRDefault="006B196C" w:rsidP="006B6FE4">
      <w:pPr>
        <w:pStyle w:val="Text3"/>
        <w:jc w:val="center"/>
      </w:pPr>
      <w:r>
        <w:br w:type="page"/>
      </w:r>
    </w:p>
    <w:p w14:paraId="3765FFA9" w14:textId="7033CE20" w:rsidR="00AB4971" w:rsidRDefault="00AB4971" w:rsidP="00E703CA">
      <w:pPr>
        <w:pStyle w:val="Heading3"/>
        <w:ind w:left="1980" w:hanging="1073"/>
        <w:jc w:val="both"/>
      </w:pPr>
      <w:bookmarkStart w:id="43" w:name="_Toc94005576"/>
      <w:r>
        <w:lastRenderedPageBreak/>
        <w:t>Expected Output</w:t>
      </w:r>
      <w:bookmarkEnd w:id="43"/>
    </w:p>
    <w:p w14:paraId="5F0DB5C8" w14:textId="1C7A5D24" w:rsidR="00AB4971" w:rsidRDefault="008E27BC" w:rsidP="0011108D">
      <w:pPr>
        <w:pStyle w:val="Text3"/>
        <w:jc w:val="both"/>
      </w:pPr>
      <w:proofErr w:type="spellStart"/>
      <w:r>
        <w:rPr>
          <w:rFonts w:ascii="Courier New" w:eastAsia="Calibri" w:hAnsi="Courier New" w:cs="Courier New"/>
        </w:rPr>
        <w:t>threads_semaphores</w:t>
      </w:r>
      <w:r w:rsidRPr="009B2033">
        <w:rPr>
          <w:rFonts w:ascii="Courier New" w:eastAsia="Calibri" w:hAnsi="Courier New" w:cs="Courier New"/>
        </w:rPr>
        <w:t>.elf</w:t>
      </w:r>
      <w:proofErr w:type="spellEnd"/>
      <w:r w:rsidRPr="009B2033">
        <w:t xml:space="preserve"> is created when compiling this code</w:t>
      </w:r>
      <w:r w:rsidR="009D6F80">
        <w:t xml:space="preserve"> which gives the following c</w:t>
      </w:r>
      <w:r w:rsidRPr="009B2033">
        <w:t xml:space="preserve">onsole output when programmed to </w:t>
      </w:r>
      <w:r w:rsidR="009D6F80">
        <w:t xml:space="preserve">Talaria TWO. 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8891"/>
      </w:tblGrid>
      <w:tr w:rsidR="00AB4971" w14:paraId="4243CD3D" w14:textId="77777777" w:rsidTr="00E703CA">
        <w:tc>
          <w:tcPr>
            <w:tcW w:w="9117" w:type="dxa"/>
            <w:shd w:val="clear" w:color="auto" w:fill="DEEAF6" w:themeFill="accent5" w:themeFillTint="33"/>
          </w:tcPr>
          <w:p w14:paraId="365EE055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UART:NWWWWWAE4 DWT comparators, range 0x8000</w:t>
            </w:r>
          </w:p>
          <w:p w14:paraId="70D0E435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Build $Id: git-7e2fd6a94 $</w:t>
            </w:r>
          </w:p>
          <w:p w14:paraId="18CFC276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app=</w:t>
            </w:r>
            <w:proofErr w:type="spellStart"/>
            <w:r w:rsidRPr="002522FF">
              <w:rPr>
                <w:rFonts w:ascii="Courier New" w:hAnsi="Courier New" w:cs="Courier New"/>
                <w:sz w:val="20"/>
                <w:szCs w:val="20"/>
              </w:rPr>
              <w:t>gordon</w:t>
            </w:r>
            <w:proofErr w:type="spellEnd"/>
          </w:p>
          <w:p w14:paraId="7563F06C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160B4AFC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A4860D1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55B6FF67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6870E536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522FF">
              <w:rPr>
                <w:rFonts w:ascii="Courier New" w:hAnsi="Courier New" w:cs="Courier New"/>
                <w:sz w:val="20"/>
                <w:szCs w:val="20"/>
              </w:rPr>
              <w:t>FLASH:PNWWWAEBuild</w:t>
            </w:r>
            <w:proofErr w:type="spellEnd"/>
            <w:r w:rsidRPr="002522FF">
              <w:rPr>
                <w:rFonts w:ascii="Courier New" w:hAnsi="Courier New" w:cs="Courier New"/>
                <w:sz w:val="20"/>
                <w:szCs w:val="20"/>
              </w:rPr>
              <w:t xml:space="preserve"> $Id: git-65f6c1f46 $</w:t>
            </w:r>
          </w:p>
          <w:p w14:paraId="4E163DCE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$App:git-46e2bea7</w:t>
            </w:r>
          </w:p>
          <w:p w14:paraId="464DE4F9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SDK Ver: sdk_2.4</w:t>
            </w:r>
          </w:p>
          <w:p w14:paraId="3555F5D5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Threads Semaphores Demo App</w:t>
            </w:r>
          </w:p>
          <w:p w14:paraId="3DC4A9E5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CB694E7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bfb80:95336:from thread 1. doing initial tasks</w:t>
            </w:r>
          </w:p>
          <w:p w14:paraId="437B2C2C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b35e8:95382:from thread 2. waiting for semaphore</w:t>
            </w:r>
          </w:p>
          <w:p w14:paraId="675A6E0C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b3868:95543:from thread 3. waiting for semaphore</w:t>
            </w:r>
          </w:p>
          <w:p w14:paraId="133CA8F0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 xml:space="preserve">bfb80:1095384:from thread 1. Is </w:t>
            </w:r>
            <w:proofErr w:type="spellStart"/>
            <w:r w:rsidRPr="002522FF">
              <w:rPr>
                <w:rFonts w:ascii="Courier New" w:hAnsi="Courier New" w:cs="Courier New"/>
                <w:sz w:val="20"/>
                <w:szCs w:val="20"/>
              </w:rPr>
              <w:t>any one</w:t>
            </w:r>
            <w:proofErr w:type="spellEnd"/>
            <w:r w:rsidRPr="002522FF">
              <w:rPr>
                <w:rFonts w:ascii="Courier New" w:hAnsi="Courier New" w:cs="Courier New"/>
                <w:sz w:val="20"/>
                <w:szCs w:val="20"/>
              </w:rPr>
              <w:t xml:space="preserve"> waiting for </w:t>
            </w:r>
            <w:proofErr w:type="spellStart"/>
            <w:proofErr w:type="gramStart"/>
            <w:r w:rsidRPr="002522FF">
              <w:rPr>
                <w:rFonts w:ascii="Courier New" w:hAnsi="Courier New" w:cs="Courier New"/>
                <w:sz w:val="20"/>
                <w:szCs w:val="20"/>
              </w:rPr>
              <w:t>sem:Yes</w:t>
            </w:r>
            <w:proofErr w:type="spellEnd"/>
            <w:proofErr w:type="gramEnd"/>
          </w:p>
          <w:p w14:paraId="1929CC37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bfb80:1095434:from thread 1. initial jobs done. now thread 2/3 can start. going to release the semaphore</w:t>
            </w:r>
          </w:p>
          <w:p w14:paraId="738C2954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b35e8:1095504:from thread 2. got semaphore</w:t>
            </w:r>
          </w:p>
          <w:p w14:paraId="631A6311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 xml:space="preserve">b3868:1095593:from thread 3. </w:t>
            </w:r>
            <w:proofErr w:type="spellStart"/>
            <w:r w:rsidRPr="002522FF">
              <w:rPr>
                <w:rFonts w:ascii="Courier New" w:hAnsi="Courier New" w:cs="Courier New"/>
                <w:sz w:val="20"/>
                <w:szCs w:val="20"/>
              </w:rPr>
              <w:t>timedout</w:t>
            </w:r>
            <w:proofErr w:type="spellEnd"/>
            <w:r w:rsidRPr="002522FF">
              <w:rPr>
                <w:rFonts w:ascii="Courier New" w:hAnsi="Courier New" w:cs="Courier New"/>
                <w:sz w:val="20"/>
                <w:szCs w:val="20"/>
              </w:rPr>
              <w:t>. still waiting for semaphore. ret:-1</w:t>
            </w:r>
          </w:p>
          <w:p w14:paraId="06575E38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 xml:space="preserve">b3868:2095658:from thread 3. </w:t>
            </w:r>
            <w:proofErr w:type="spellStart"/>
            <w:r w:rsidRPr="002522FF">
              <w:rPr>
                <w:rFonts w:ascii="Courier New" w:hAnsi="Courier New" w:cs="Courier New"/>
                <w:sz w:val="20"/>
                <w:szCs w:val="20"/>
              </w:rPr>
              <w:t>timedout</w:t>
            </w:r>
            <w:proofErr w:type="spellEnd"/>
            <w:r w:rsidRPr="002522FF">
              <w:rPr>
                <w:rFonts w:ascii="Courier New" w:hAnsi="Courier New" w:cs="Courier New"/>
                <w:sz w:val="20"/>
                <w:szCs w:val="20"/>
              </w:rPr>
              <w:t>. still waiting for semaphore. ret:-1</w:t>
            </w:r>
          </w:p>
          <w:p w14:paraId="60C6320E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 xml:space="preserve">b3868:3095723:from thread 3. </w:t>
            </w:r>
            <w:proofErr w:type="spellStart"/>
            <w:r w:rsidRPr="002522FF">
              <w:rPr>
                <w:rFonts w:ascii="Courier New" w:hAnsi="Courier New" w:cs="Courier New"/>
                <w:sz w:val="20"/>
                <w:szCs w:val="20"/>
              </w:rPr>
              <w:t>timedout</w:t>
            </w:r>
            <w:proofErr w:type="spellEnd"/>
            <w:r w:rsidRPr="002522FF">
              <w:rPr>
                <w:rFonts w:ascii="Courier New" w:hAnsi="Courier New" w:cs="Courier New"/>
                <w:sz w:val="20"/>
                <w:szCs w:val="20"/>
              </w:rPr>
              <w:t>. still waiting for semaphore. ret:-1</w:t>
            </w:r>
          </w:p>
          <w:p w14:paraId="2E7B2744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lastRenderedPageBreak/>
              <w:t>b35e8:4095550:from thread 2. releasing semaphore</w:t>
            </w:r>
          </w:p>
          <w:p w14:paraId="459E2FEC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0A150DE" w14:textId="77777777" w:rsidR="002522FF" w:rsidRPr="002522FF" w:rsidRDefault="002522FF" w:rsidP="002522FF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b3868:4095601:from thread 3. got semaphore. ret:0</w:t>
            </w:r>
          </w:p>
          <w:p w14:paraId="1689DF2F" w14:textId="73CCF07A" w:rsidR="00AB4971" w:rsidRPr="0078526E" w:rsidRDefault="002522FF" w:rsidP="00DC2771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522FF">
              <w:rPr>
                <w:rFonts w:ascii="Courier New" w:hAnsi="Courier New" w:cs="Courier New"/>
                <w:sz w:val="20"/>
                <w:szCs w:val="20"/>
              </w:rPr>
              <w:t>b3868:4095647:from thread 3. releasing semaphore</w:t>
            </w:r>
            <w:r w:rsidRPr="002522FF" w:rsidDel="002522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5B74F97" w14:textId="698F0A9C" w:rsidR="00755191" w:rsidRPr="00755191" w:rsidRDefault="00755191" w:rsidP="00DF30DE">
      <w:pPr>
        <w:pStyle w:val="Text3"/>
        <w:ind w:left="0"/>
      </w:pPr>
    </w:p>
    <w:sectPr w:rsidR="00755191" w:rsidRPr="00755191" w:rsidSect="00CA4743"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7FB0B" w14:textId="77777777" w:rsidR="00BB5649" w:rsidRDefault="00BB5649" w:rsidP="002F3C54">
      <w:r>
        <w:separator/>
      </w:r>
    </w:p>
    <w:p w14:paraId="3126A638" w14:textId="77777777" w:rsidR="00BB5649" w:rsidRDefault="00BB5649" w:rsidP="002F3C54"/>
  </w:endnote>
  <w:endnote w:type="continuationSeparator" w:id="0">
    <w:p w14:paraId="12503F79" w14:textId="77777777" w:rsidR="00BB5649" w:rsidRDefault="00BB5649" w:rsidP="002F3C54">
      <w:r>
        <w:continuationSeparator/>
      </w:r>
    </w:p>
    <w:p w14:paraId="2B9FCE77" w14:textId="77777777" w:rsidR="00BB5649" w:rsidRDefault="00BB5649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plus1mn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1mn-bold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16AB" w14:textId="77777777" w:rsidR="00BB5649" w:rsidRDefault="00BB5649" w:rsidP="002F3C54">
      <w:r>
        <w:separator/>
      </w:r>
    </w:p>
    <w:p w14:paraId="762C417C" w14:textId="77777777" w:rsidR="00BB5649" w:rsidRDefault="00BB5649" w:rsidP="002F3C54"/>
  </w:footnote>
  <w:footnote w:type="continuationSeparator" w:id="0">
    <w:p w14:paraId="17E2A496" w14:textId="77777777" w:rsidR="00BB5649" w:rsidRDefault="00BB5649" w:rsidP="002F3C54">
      <w:r>
        <w:continuationSeparator/>
      </w:r>
    </w:p>
    <w:p w14:paraId="6CD0DFDD" w14:textId="77777777" w:rsidR="00BB5649" w:rsidRDefault="00BB5649" w:rsidP="002F3C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D45"/>
    <w:multiLevelType w:val="hybridMultilevel"/>
    <w:tmpl w:val="8918085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510D8B"/>
    <w:multiLevelType w:val="hybridMultilevel"/>
    <w:tmpl w:val="4D3A0F9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3735"/>
    <w:multiLevelType w:val="multilevel"/>
    <w:tmpl w:val="28F6F3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72C4" w:themeColor="accen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7A5868"/>
    <w:multiLevelType w:val="hybridMultilevel"/>
    <w:tmpl w:val="2F50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C785F"/>
    <w:multiLevelType w:val="hybridMultilevel"/>
    <w:tmpl w:val="4D3A0F9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F263ADF"/>
    <w:multiLevelType w:val="hybridMultilevel"/>
    <w:tmpl w:val="5A1A2E10"/>
    <w:lvl w:ilvl="0" w:tplc="0DE466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0E03393"/>
    <w:multiLevelType w:val="hybridMultilevel"/>
    <w:tmpl w:val="4D3A0F9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BA7271"/>
    <w:multiLevelType w:val="hybridMultilevel"/>
    <w:tmpl w:val="8918085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0A6F82"/>
    <w:multiLevelType w:val="hybridMultilevel"/>
    <w:tmpl w:val="4D3A0F9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31A0BA9"/>
    <w:multiLevelType w:val="hybridMultilevel"/>
    <w:tmpl w:val="89180852"/>
    <w:lvl w:ilvl="0" w:tplc="8E18D1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9BA276C"/>
    <w:multiLevelType w:val="hybridMultilevel"/>
    <w:tmpl w:val="8918085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93137934">
    <w:abstractNumId w:val="2"/>
  </w:num>
  <w:num w:numId="2" w16cid:durableId="170268289">
    <w:abstractNumId w:val="8"/>
  </w:num>
  <w:num w:numId="3" w16cid:durableId="684552889">
    <w:abstractNumId w:val="2"/>
  </w:num>
  <w:num w:numId="4" w16cid:durableId="612637014">
    <w:abstractNumId w:val="2"/>
  </w:num>
  <w:num w:numId="5" w16cid:durableId="1396666244">
    <w:abstractNumId w:val="2"/>
  </w:num>
  <w:num w:numId="6" w16cid:durableId="1175454707">
    <w:abstractNumId w:val="2"/>
  </w:num>
  <w:num w:numId="7" w16cid:durableId="1466970384">
    <w:abstractNumId w:val="2"/>
  </w:num>
  <w:num w:numId="8" w16cid:durableId="1980573263">
    <w:abstractNumId w:val="2"/>
  </w:num>
  <w:num w:numId="9" w16cid:durableId="114259489">
    <w:abstractNumId w:val="2"/>
  </w:num>
  <w:num w:numId="10" w16cid:durableId="434833302">
    <w:abstractNumId w:val="2"/>
  </w:num>
  <w:num w:numId="11" w16cid:durableId="1404985687">
    <w:abstractNumId w:val="2"/>
  </w:num>
  <w:num w:numId="12" w16cid:durableId="1987395593">
    <w:abstractNumId w:val="2"/>
  </w:num>
  <w:num w:numId="13" w16cid:durableId="1381323786">
    <w:abstractNumId w:val="2"/>
  </w:num>
  <w:num w:numId="14" w16cid:durableId="1452938362">
    <w:abstractNumId w:val="2"/>
  </w:num>
  <w:num w:numId="15" w16cid:durableId="661542460">
    <w:abstractNumId w:val="2"/>
  </w:num>
  <w:num w:numId="16" w16cid:durableId="269314836">
    <w:abstractNumId w:val="2"/>
  </w:num>
  <w:num w:numId="17" w16cid:durableId="363288521">
    <w:abstractNumId w:val="2"/>
  </w:num>
  <w:num w:numId="18" w16cid:durableId="845100402">
    <w:abstractNumId w:val="2"/>
  </w:num>
  <w:num w:numId="19" w16cid:durableId="1945259401">
    <w:abstractNumId w:val="2"/>
  </w:num>
  <w:num w:numId="20" w16cid:durableId="377975238">
    <w:abstractNumId w:val="2"/>
  </w:num>
  <w:num w:numId="21" w16cid:durableId="664817765">
    <w:abstractNumId w:val="2"/>
  </w:num>
  <w:num w:numId="22" w16cid:durableId="152139937">
    <w:abstractNumId w:val="2"/>
  </w:num>
  <w:num w:numId="23" w16cid:durableId="169831513">
    <w:abstractNumId w:val="2"/>
  </w:num>
  <w:num w:numId="24" w16cid:durableId="1272323225">
    <w:abstractNumId w:val="2"/>
  </w:num>
  <w:num w:numId="25" w16cid:durableId="829907180">
    <w:abstractNumId w:val="2"/>
  </w:num>
  <w:num w:numId="26" w16cid:durableId="291640575">
    <w:abstractNumId w:val="2"/>
  </w:num>
  <w:num w:numId="27" w16cid:durableId="1307323320">
    <w:abstractNumId w:val="2"/>
  </w:num>
  <w:num w:numId="28" w16cid:durableId="1049837862">
    <w:abstractNumId w:val="2"/>
  </w:num>
  <w:num w:numId="29" w16cid:durableId="1387953348">
    <w:abstractNumId w:val="2"/>
  </w:num>
  <w:num w:numId="30" w16cid:durableId="1935480911">
    <w:abstractNumId w:val="2"/>
  </w:num>
  <w:num w:numId="31" w16cid:durableId="1687781347">
    <w:abstractNumId w:val="2"/>
  </w:num>
  <w:num w:numId="32" w16cid:durableId="314721240">
    <w:abstractNumId w:val="2"/>
  </w:num>
  <w:num w:numId="33" w16cid:durableId="961769455">
    <w:abstractNumId w:val="5"/>
  </w:num>
  <w:num w:numId="34" w16cid:durableId="1353341291">
    <w:abstractNumId w:val="3"/>
  </w:num>
  <w:num w:numId="35" w16cid:durableId="707489703">
    <w:abstractNumId w:val="10"/>
  </w:num>
  <w:num w:numId="36" w16cid:durableId="1452280731">
    <w:abstractNumId w:val="11"/>
  </w:num>
  <w:num w:numId="37" w16cid:durableId="2014380734">
    <w:abstractNumId w:val="0"/>
  </w:num>
  <w:num w:numId="38" w16cid:durableId="488138614">
    <w:abstractNumId w:val="7"/>
  </w:num>
  <w:num w:numId="39" w16cid:durableId="7752498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11661461">
    <w:abstractNumId w:val="1"/>
  </w:num>
  <w:num w:numId="41" w16cid:durableId="1912304057">
    <w:abstractNumId w:val="9"/>
  </w:num>
  <w:num w:numId="42" w16cid:durableId="80748088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87"/>
    <w:rsid w:val="000009C7"/>
    <w:rsid w:val="000122FE"/>
    <w:rsid w:val="00015DCC"/>
    <w:rsid w:val="000215BE"/>
    <w:rsid w:val="00022585"/>
    <w:rsid w:val="0002589F"/>
    <w:rsid w:val="0002592B"/>
    <w:rsid w:val="00025C32"/>
    <w:rsid w:val="00026078"/>
    <w:rsid w:val="0002698A"/>
    <w:rsid w:val="00027ABC"/>
    <w:rsid w:val="00031B3E"/>
    <w:rsid w:val="00033E33"/>
    <w:rsid w:val="0004023E"/>
    <w:rsid w:val="00044C4C"/>
    <w:rsid w:val="00047339"/>
    <w:rsid w:val="00047758"/>
    <w:rsid w:val="00056396"/>
    <w:rsid w:val="0005753F"/>
    <w:rsid w:val="0007692A"/>
    <w:rsid w:val="00076B13"/>
    <w:rsid w:val="00082B6A"/>
    <w:rsid w:val="00086D15"/>
    <w:rsid w:val="0009265F"/>
    <w:rsid w:val="0009791B"/>
    <w:rsid w:val="000A251D"/>
    <w:rsid w:val="000A331F"/>
    <w:rsid w:val="000C5EDF"/>
    <w:rsid w:val="000D1463"/>
    <w:rsid w:val="000D63D4"/>
    <w:rsid w:val="000E1DE9"/>
    <w:rsid w:val="000F055E"/>
    <w:rsid w:val="000F1F2C"/>
    <w:rsid w:val="000F2CAC"/>
    <w:rsid w:val="000F4EB6"/>
    <w:rsid w:val="000F5EFD"/>
    <w:rsid w:val="00105037"/>
    <w:rsid w:val="00110B0A"/>
    <w:rsid w:val="0011108D"/>
    <w:rsid w:val="00116F6D"/>
    <w:rsid w:val="00117746"/>
    <w:rsid w:val="00121912"/>
    <w:rsid w:val="00121AA3"/>
    <w:rsid w:val="00125E8C"/>
    <w:rsid w:val="00131586"/>
    <w:rsid w:val="00135F4E"/>
    <w:rsid w:val="00136CB3"/>
    <w:rsid w:val="00142BB3"/>
    <w:rsid w:val="001504B6"/>
    <w:rsid w:val="00151B78"/>
    <w:rsid w:val="00153F11"/>
    <w:rsid w:val="00156FE7"/>
    <w:rsid w:val="00160611"/>
    <w:rsid w:val="001616EB"/>
    <w:rsid w:val="001646B2"/>
    <w:rsid w:val="00181B38"/>
    <w:rsid w:val="001821CF"/>
    <w:rsid w:val="00184865"/>
    <w:rsid w:val="00193D96"/>
    <w:rsid w:val="001A3723"/>
    <w:rsid w:val="001A6D66"/>
    <w:rsid w:val="001B4A8D"/>
    <w:rsid w:val="001B70CB"/>
    <w:rsid w:val="001C176D"/>
    <w:rsid w:val="001C21C7"/>
    <w:rsid w:val="001C2797"/>
    <w:rsid w:val="001C3533"/>
    <w:rsid w:val="001C75BF"/>
    <w:rsid w:val="001D0521"/>
    <w:rsid w:val="001D5BDC"/>
    <w:rsid w:val="001E46D4"/>
    <w:rsid w:val="001E7B21"/>
    <w:rsid w:val="001F060F"/>
    <w:rsid w:val="001F41C2"/>
    <w:rsid w:val="001F6D32"/>
    <w:rsid w:val="002004B6"/>
    <w:rsid w:val="00203447"/>
    <w:rsid w:val="00210955"/>
    <w:rsid w:val="00213532"/>
    <w:rsid w:val="00214CFA"/>
    <w:rsid w:val="00216FFA"/>
    <w:rsid w:val="00217182"/>
    <w:rsid w:val="002230FE"/>
    <w:rsid w:val="00225BC1"/>
    <w:rsid w:val="00233E7F"/>
    <w:rsid w:val="00234B0E"/>
    <w:rsid w:val="002432AE"/>
    <w:rsid w:val="00243361"/>
    <w:rsid w:val="00245A88"/>
    <w:rsid w:val="00252168"/>
    <w:rsid w:val="002522FF"/>
    <w:rsid w:val="00263C34"/>
    <w:rsid w:val="002714AD"/>
    <w:rsid w:val="00274444"/>
    <w:rsid w:val="00275080"/>
    <w:rsid w:val="002751D4"/>
    <w:rsid w:val="00275D41"/>
    <w:rsid w:val="00287D2B"/>
    <w:rsid w:val="002942C5"/>
    <w:rsid w:val="00296615"/>
    <w:rsid w:val="00296AEC"/>
    <w:rsid w:val="002A3E4B"/>
    <w:rsid w:val="002A7AA4"/>
    <w:rsid w:val="002B1344"/>
    <w:rsid w:val="002B18EF"/>
    <w:rsid w:val="002B418E"/>
    <w:rsid w:val="002B6CE7"/>
    <w:rsid w:val="002C2153"/>
    <w:rsid w:val="002C328B"/>
    <w:rsid w:val="002C5A9B"/>
    <w:rsid w:val="002D0CC6"/>
    <w:rsid w:val="002D2445"/>
    <w:rsid w:val="002E4F6E"/>
    <w:rsid w:val="002F0A73"/>
    <w:rsid w:val="002F3C54"/>
    <w:rsid w:val="002F4B57"/>
    <w:rsid w:val="002F5AD2"/>
    <w:rsid w:val="00302CC2"/>
    <w:rsid w:val="003153CA"/>
    <w:rsid w:val="0032143D"/>
    <w:rsid w:val="00322CC0"/>
    <w:rsid w:val="00323069"/>
    <w:rsid w:val="00323C5F"/>
    <w:rsid w:val="00334EE6"/>
    <w:rsid w:val="00340A4A"/>
    <w:rsid w:val="00340E1E"/>
    <w:rsid w:val="00352C1D"/>
    <w:rsid w:val="00353D6D"/>
    <w:rsid w:val="00355634"/>
    <w:rsid w:val="00356539"/>
    <w:rsid w:val="00365294"/>
    <w:rsid w:val="00372526"/>
    <w:rsid w:val="00376949"/>
    <w:rsid w:val="00377961"/>
    <w:rsid w:val="00380213"/>
    <w:rsid w:val="00390642"/>
    <w:rsid w:val="003947CE"/>
    <w:rsid w:val="00395BAC"/>
    <w:rsid w:val="003A0543"/>
    <w:rsid w:val="003A23E7"/>
    <w:rsid w:val="003B3A69"/>
    <w:rsid w:val="003B4238"/>
    <w:rsid w:val="003C0D55"/>
    <w:rsid w:val="003C74CA"/>
    <w:rsid w:val="003D3F0D"/>
    <w:rsid w:val="003F0DB0"/>
    <w:rsid w:val="003F2693"/>
    <w:rsid w:val="003F692A"/>
    <w:rsid w:val="004046E3"/>
    <w:rsid w:val="004057E4"/>
    <w:rsid w:val="004118C7"/>
    <w:rsid w:val="00412A12"/>
    <w:rsid w:val="00416F70"/>
    <w:rsid w:val="0042090B"/>
    <w:rsid w:val="00421980"/>
    <w:rsid w:val="004235C4"/>
    <w:rsid w:val="00430F92"/>
    <w:rsid w:val="00431F8B"/>
    <w:rsid w:val="004336BD"/>
    <w:rsid w:val="00441DAA"/>
    <w:rsid w:val="00444DDC"/>
    <w:rsid w:val="00447094"/>
    <w:rsid w:val="00447CA9"/>
    <w:rsid w:val="00452D97"/>
    <w:rsid w:val="00454569"/>
    <w:rsid w:val="00454D53"/>
    <w:rsid w:val="00457B90"/>
    <w:rsid w:val="004612DD"/>
    <w:rsid w:val="00462C06"/>
    <w:rsid w:val="00465D8C"/>
    <w:rsid w:val="0047166E"/>
    <w:rsid w:val="004717B9"/>
    <w:rsid w:val="00472235"/>
    <w:rsid w:val="00476A4F"/>
    <w:rsid w:val="00481DAD"/>
    <w:rsid w:val="0048399E"/>
    <w:rsid w:val="00484785"/>
    <w:rsid w:val="004848A5"/>
    <w:rsid w:val="00492E62"/>
    <w:rsid w:val="0049775F"/>
    <w:rsid w:val="004A1D7E"/>
    <w:rsid w:val="004A1E37"/>
    <w:rsid w:val="004A50B1"/>
    <w:rsid w:val="004A6AF0"/>
    <w:rsid w:val="004B3672"/>
    <w:rsid w:val="004B3815"/>
    <w:rsid w:val="004C3C78"/>
    <w:rsid w:val="004D1365"/>
    <w:rsid w:val="004D1376"/>
    <w:rsid w:val="004D7830"/>
    <w:rsid w:val="004E1017"/>
    <w:rsid w:val="004E1590"/>
    <w:rsid w:val="004E3CE4"/>
    <w:rsid w:val="004E582C"/>
    <w:rsid w:val="004F46F2"/>
    <w:rsid w:val="004F5951"/>
    <w:rsid w:val="00505047"/>
    <w:rsid w:val="005058EC"/>
    <w:rsid w:val="00506207"/>
    <w:rsid w:val="00511C6A"/>
    <w:rsid w:val="00517795"/>
    <w:rsid w:val="005232C0"/>
    <w:rsid w:val="00524C49"/>
    <w:rsid w:val="005259E9"/>
    <w:rsid w:val="005277DF"/>
    <w:rsid w:val="00527E1D"/>
    <w:rsid w:val="00530C2B"/>
    <w:rsid w:val="00537C02"/>
    <w:rsid w:val="00543122"/>
    <w:rsid w:val="00543D66"/>
    <w:rsid w:val="00547152"/>
    <w:rsid w:val="00550208"/>
    <w:rsid w:val="00550E4D"/>
    <w:rsid w:val="005533E4"/>
    <w:rsid w:val="0055368E"/>
    <w:rsid w:val="00565A38"/>
    <w:rsid w:val="005677E4"/>
    <w:rsid w:val="005741AE"/>
    <w:rsid w:val="00577C87"/>
    <w:rsid w:val="005825E1"/>
    <w:rsid w:val="005848FC"/>
    <w:rsid w:val="00584EFB"/>
    <w:rsid w:val="00587D9B"/>
    <w:rsid w:val="005A52BD"/>
    <w:rsid w:val="005B3FAE"/>
    <w:rsid w:val="005B782A"/>
    <w:rsid w:val="005C2F80"/>
    <w:rsid w:val="005C3921"/>
    <w:rsid w:val="005C4350"/>
    <w:rsid w:val="005C7234"/>
    <w:rsid w:val="005D6CB0"/>
    <w:rsid w:val="005E22B2"/>
    <w:rsid w:val="005E2DAA"/>
    <w:rsid w:val="005F01F7"/>
    <w:rsid w:val="005F0D34"/>
    <w:rsid w:val="005F24BC"/>
    <w:rsid w:val="005F3DEE"/>
    <w:rsid w:val="005F713F"/>
    <w:rsid w:val="006106CD"/>
    <w:rsid w:val="00612342"/>
    <w:rsid w:val="00612CB0"/>
    <w:rsid w:val="00612EAC"/>
    <w:rsid w:val="00624290"/>
    <w:rsid w:val="00626CAE"/>
    <w:rsid w:val="0063038C"/>
    <w:rsid w:val="00631AE8"/>
    <w:rsid w:val="00634307"/>
    <w:rsid w:val="00634973"/>
    <w:rsid w:val="00635924"/>
    <w:rsid w:val="00644A81"/>
    <w:rsid w:val="0064637D"/>
    <w:rsid w:val="00655DDE"/>
    <w:rsid w:val="00660115"/>
    <w:rsid w:val="00661F52"/>
    <w:rsid w:val="00666811"/>
    <w:rsid w:val="00666927"/>
    <w:rsid w:val="00673132"/>
    <w:rsid w:val="00677FDA"/>
    <w:rsid w:val="006835C3"/>
    <w:rsid w:val="00686039"/>
    <w:rsid w:val="00686C78"/>
    <w:rsid w:val="00694C1E"/>
    <w:rsid w:val="00695831"/>
    <w:rsid w:val="00697793"/>
    <w:rsid w:val="006A361F"/>
    <w:rsid w:val="006A5E49"/>
    <w:rsid w:val="006B196C"/>
    <w:rsid w:val="006B287A"/>
    <w:rsid w:val="006B35EC"/>
    <w:rsid w:val="006B422E"/>
    <w:rsid w:val="006B5671"/>
    <w:rsid w:val="006B5987"/>
    <w:rsid w:val="006B6FE4"/>
    <w:rsid w:val="006C2482"/>
    <w:rsid w:val="006D4EB2"/>
    <w:rsid w:val="006D4F93"/>
    <w:rsid w:val="006E10F1"/>
    <w:rsid w:val="006F10E6"/>
    <w:rsid w:val="006F1F29"/>
    <w:rsid w:val="006F4526"/>
    <w:rsid w:val="00700654"/>
    <w:rsid w:val="00700CF2"/>
    <w:rsid w:val="00703F7A"/>
    <w:rsid w:val="007204D8"/>
    <w:rsid w:val="00720742"/>
    <w:rsid w:val="00721369"/>
    <w:rsid w:val="00723409"/>
    <w:rsid w:val="00723B01"/>
    <w:rsid w:val="00725CE6"/>
    <w:rsid w:val="0073074E"/>
    <w:rsid w:val="00735E9E"/>
    <w:rsid w:val="00736113"/>
    <w:rsid w:val="007426AE"/>
    <w:rsid w:val="00742C0D"/>
    <w:rsid w:val="007454A3"/>
    <w:rsid w:val="00747A01"/>
    <w:rsid w:val="00750C9C"/>
    <w:rsid w:val="00755117"/>
    <w:rsid w:val="00755191"/>
    <w:rsid w:val="007572FF"/>
    <w:rsid w:val="007576E6"/>
    <w:rsid w:val="0076226E"/>
    <w:rsid w:val="00762A91"/>
    <w:rsid w:val="00762B6A"/>
    <w:rsid w:val="007720AE"/>
    <w:rsid w:val="00772788"/>
    <w:rsid w:val="00772FA8"/>
    <w:rsid w:val="007736E2"/>
    <w:rsid w:val="007761D1"/>
    <w:rsid w:val="00777BA1"/>
    <w:rsid w:val="00780973"/>
    <w:rsid w:val="007879F2"/>
    <w:rsid w:val="00792C8C"/>
    <w:rsid w:val="00795553"/>
    <w:rsid w:val="007A2BDC"/>
    <w:rsid w:val="007A38D1"/>
    <w:rsid w:val="007A7187"/>
    <w:rsid w:val="007B0B00"/>
    <w:rsid w:val="007B405E"/>
    <w:rsid w:val="007C2390"/>
    <w:rsid w:val="007C5275"/>
    <w:rsid w:val="007D3B8B"/>
    <w:rsid w:val="007D5711"/>
    <w:rsid w:val="007E57F4"/>
    <w:rsid w:val="007E7277"/>
    <w:rsid w:val="007E7F69"/>
    <w:rsid w:val="007F5C8F"/>
    <w:rsid w:val="007F6639"/>
    <w:rsid w:val="008011F4"/>
    <w:rsid w:val="00801A65"/>
    <w:rsid w:val="00804579"/>
    <w:rsid w:val="00810367"/>
    <w:rsid w:val="00811673"/>
    <w:rsid w:val="008123A7"/>
    <w:rsid w:val="008150D6"/>
    <w:rsid w:val="00817A25"/>
    <w:rsid w:val="00827603"/>
    <w:rsid w:val="008276AF"/>
    <w:rsid w:val="008369EA"/>
    <w:rsid w:val="00842912"/>
    <w:rsid w:val="00844845"/>
    <w:rsid w:val="00855B30"/>
    <w:rsid w:val="008603F0"/>
    <w:rsid w:val="00867C94"/>
    <w:rsid w:val="008724AE"/>
    <w:rsid w:val="00874582"/>
    <w:rsid w:val="008757B3"/>
    <w:rsid w:val="00876591"/>
    <w:rsid w:val="0087692F"/>
    <w:rsid w:val="00883D8D"/>
    <w:rsid w:val="00887E1F"/>
    <w:rsid w:val="008924D9"/>
    <w:rsid w:val="00895CDF"/>
    <w:rsid w:val="008A4A11"/>
    <w:rsid w:val="008B0990"/>
    <w:rsid w:val="008B4CD8"/>
    <w:rsid w:val="008C407D"/>
    <w:rsid w:val="008E27BC"/>
    <w:rsid w:val="008F11B9"/>
    <w:rsid w:val="008F2F42"/>
    <w:rsid w:val="008F57C4"/>
    <w:rsid w:val="008F6C75"/>
    <w:rsid w:val="008F702B"/>
    <w:rsid w:val="00904D51"/>
    <w:rsid w:val="0092023F"/>
    <w:rsid w:val="00934677"/>
    <w:rsid w:val="0094022B"/>
    <w:rsid w:val="00941C54"/>
    <w:rsid w:val="00944C82"/>
    <w:rsid w:val="00946CBF"/>
    <w:rsid w:val="00946DF1"/>
    <w:rsid w:val="0095462B"/>
    <w:rsid w:val="00957663"/>
    <w:rsid w:val="00957EAF"/>
    <w:rsid w:val="009617DF"/>
    <w:rsid w:val="00962762"/>
    <w:rsid w:val="00966062"/>
    <w:rsid w:val="00974076"/>
    <w:rsid w:val="009826C8"/>
    <w:rsid w:val="009928EE"/>
    <w:rsid w:val="00995512"/>
    <w:rsid w:val="009972F0"/>
    <w:rsid w:val="009A3969"/>
    <w:rsid w:val="009A4584"/>
    <w:rsid w:val="009B2533"/>
    <w:rsid w:val="009B70BE"/>
    <w:rsid w:val="009C49DE"/>
    <w:rsid w:val="009D0C79"/>
    <w:rsid w:val="009D26D9"/>
    <w:rsid w:val="009D3C88"/>
    <w:rsid w:val="009D6F80"/>
    <w:rsid w:val="009E6164"/>
    <w:rsid w:val="009F04D9"/>
    <w:rsid w:val="009F416B"/>
    <w:rsid w:val="009F5DE5"/>
    <w:rsid w:val="00A000A0"/>
    <w:rsid w:val="00A0155D"/>
    <w:rsid w:val="00A01976"/>
    <w:rsid w:val="00A0355C"/>
    <w:rsid w:val="00A03F44"/>
    <w:rsid w:val="00A04149"/>
    <w:rsid w:val="00A06E1B"/>
    <w:rsid w:val="00A1222B"/>
    <w:rsid w:val="00A16121"/>
    <w:rsid w:val="00A20D78"/>
    <w:rsid w:val="00A23F2C"/>
    <w:rsid w:val="00A24113"/>
    <w:rsid w:val="00A27FD7"/>
    <w:rsid w:val="00A30C77"/>
    <w:rsid w:val="00A34E30"/>
    <w:rsid w:val="00A37B17"/>
    <w:rsid w:val="00A41738"/>
    <w:rsid w:val="00A44E08"/>
    <w:rsid w:val="00A450C9"/>
    <w:rsid w:val="00A4535F"/>
    <w:rsid w:val="00A47B8E"/>
    <w:rsid w:val="00A541DA"/>
    <w:rsid w:val="00A54D36"/>
    <w:rsid w:val="00A54DEE"/>
    <w:rsid w:val="00A72DE3"/>
    <w:rsid w:val="00A74B42"/>
    <w:rsid w:val="00A756F4"/>
    <w:rsid w:val="00A76ECC"/>
    <w:rsid w:val="00A7755D"/>
    <w:rsid w:val="00A84FC8"/>
    <w:rsid w:val="00AA6E2D"/>
    <w:rsid w:val="00AB08C7"/>
    <w:rsid w:val="00AB3A4A"/>
    <w:rsid w:val="00AB3AF9"/>
    <w:rsid w:val="00AB488E"/>
    <w:rsid w:val="00AB4971"/>
    <w:rsid w:val="00AC4628"/>
    <w:rsid w:val="00AD4746"/>
    <w:rsid w:val="00AD7769"/>
    <w:rsid w:val="00AF362F"/>
    <w:rsid w:val="00AF670B"/>
    <w:rsid w:val="00B101EC"/>
    <w:rsid w:val="00B131CE"/>
    <w:rsid w:val="00B1339B"/>
    <w:rsid w:val="00B14B2B"/>
    <w:rsid w:val="00B177C4"/>
    <w:rsid w:val="00B25143"/>
    <w:rsid w:val="00B33321"/>
    <w:rsid w:val="00B36B08"/>
    <w:rsid w:val="00B37632"/>
    <w:rsid w:val="00B4094C"/>
    <w:rsid w:val="00B4216A"/>
    <w:rsid w:val="00B46466"/>
    <w:rsid w:val="00B50C21"/>
    <w:rsid w:val="00B540C5"/>
    <w:rsid w:val="00B64B8E"/>
    <w:rsid w:val="00B724AF"/>
    <w:rsid w:val="00B74ED2"/>
    <w:rsid w:val="00B91B85"/>
    <w:rsid w:val="00B926FF"/>
    <w:rsid w:val="00B929FA"/>
    <w:rsid w:val="00B93107"/>
    <w:rsid w:val="00B93E0C"/>
    <w:rsid w:val="00B9656F"/>
    <w:rsid w:val="00BB022F"/>
    <w:rsid w:val="00BB2219"/>
    <w:rsid w:val="00BB5649"/>
    <w:rsid w:val="00BB628F"/>
    <w:rsid w:val="00BC2B3F"/>
    <w:rsid w:val="00BC2BF7"/>
    <w:rsid w:val="00BC67D3"/>
    <w:rsid w:val="00BD295B"/>
    <w:rsid w:val="00BE13EB"/>
    <w:rsid w:val="00BE4CA4"/>
    <w:rsid w:val="00BF17F0"/>
    <w:rsid w:val="00BF63B3"/>
    <w:rsid w:val="00C07537"/>
    <w:rsid w:val="00C211EC"/>
    <w:rsid w:val="00C24755"/>
    <w:rsid w:val="00C25247"/>
    <w:rsid w:val="00C30B73"/>
    <w:rsid w:val="00C32399"/>
    <w:rsid w:val="00C33048"/>
    <w:rsid w:val="00C402CC"/>
    <w:rsid w:val="00C410EB"/>
    <w:rsid w:val="00C4169B"/>
    <w:rsid w:val="00C41FE5"/>
    <w:rsid w:val="00C426EC"/>
    <w:rsid w:val="00C442BC"/>
    <w:rsid w:val="00C469D7"/>
    <w:rsid w:val="00C4708B"/>
    <w:rsid w:val="00C52E2C"/>
    <w:rsid w:val="00C6268D"/>
    <w:rsid w:val="00C63146"/>
    <w:rsid w:val="00C731E6"/>
    <w:rsid w:val="00C818E6"/>
    <w:rsid w:val="00C85276"/>
    <w:rsid w:val="00C97279"/>
    <w:rsid w:val="00CA4743"/>
    <w:rsid w:val="00CA4B0F"/>
    <w:rsid w:val="00CA6AB3"/>
    <w:rsid w:val="00CB39E7"/>
    <w:rsid w:val="00CB79A4"/>
    <w:rsid w:val="00CC1E95"/>
    <w:rsid w:val="00CC66F3"/>
    <w:rsid w:val="00CD5494"/>
    <w:rsid w:val="00CD6852"/>
    <w:rsid w:val="00CD6DB8"/>
    <w:rsid w:val="00CE2D7E"/>
    <w:rsid w:val="00CE3C35"/>
    <w:rsid w:val="00CE3E42"/>
    <w:rsid w:val="00CE46B5"/>
    <w:rsid w:val="00CF0E54"/>
    <w:rsid w:val="00CF7AE3"/>
    <w:rsid w:val="00D0086D"/>
    <w:rsid w:val="00D00889"/>
    <w:rsid w:val="00D1667A"/>
    <w:rsid w:val="00D223C1"/>
    <w:rsid w:val="00D22CA1"/>
    <w:rsid w:val="00D3532C"/>
    <w:rsid w:val="00D36C1F"/>
    <w:rsid w:val="00D40FD4"/>
    <w:rsid w:val="00D41FE5"/>
    <w:rsid w:val="00D4325D"/>
    <w:rsid w:val="00D439E5"/>
    <w:rsid w:val="00D46647"/>
    <w:rsid w:val="00D46743"/>
    <w:rsid w:val="00D47230"/>
    <w:rsid w:val="00D73901"/>
    <w:rsid w:val="00D83AE7"/>
    <w:rsid w:val="00D85FBA"/>
    <w:rsid w:val="00D93606"/>
    <w:rsid w:val="00D9472D"/>
    <w:rsid w:val="00D96AC0"/>
    <w:rsid w:val="00D972A1"/>
    <w:rsid w:val="00DA2881"/>
    <w:rsid w:val="00DA2A7C"/>
    <w:rsid w:val="00DB1E36"/>
    <w:rsid w:val="00DB204D"/>
    <w:rsid w:val="00DB703E"/>
    <w:rsid w:val="00DC2771"/>
    <w:rsid w:val="00DD30DE"/>
    <w:rsid w:val="00DD7017"/>
    <w:rsid w:val="00DE5901"/>
    <w:rsid w:val="00DE5E11"/>
    <w:rsid w:val="00DE5FFF"/>
    <w:rsid w:val="00DF30DE"/>
    <w:rsid w:val="00DF38C5"/>
    <w:rsid w:val="00DF540B"/>
    <w:rsid w:val="00DF68F5"/>
    <w:rsid w:val="00DF7414"/>
    <w:rsid w:val="00DF7794"/>
    <w:rsid w:val="00E003AC"/>
    <w:rsid w:val="00E01BB2"/>
    <w:rsid w:val="00E03366"/>
    <w:rsid w:val="00E053B1"/>
    <w:rsid w:val="00E05FF1"/>
    <w:rsid w:val="00E07315"/>
    <w:rsid w:val="00E13B7E"/>
    <w:rsid w:val="00E23B22"/>
    <w:rsid w:val="00E30346"/>
    <w:rsid w:val="00E41275"/>
    <w:rsid w:val="00E46B3D"/>
    <w:rsid w:val="00E501AF"/>
    <w:rsid w:val="00E5335F"/>
    <w:rsid w:val="00E5539D"/>
    <w:rsid w:val="00E600C9"/>
    <w:rsid w:val="00E66D47"/>
    <w:rsid w:val="00E703CA"/>
    <w:rsid w:val="00E7191F"/>
    <w:rsid w:val="00E73A88"/>
    <w:rsid w:val="00E82DC4"/>
    <w:rsid w:val="00E84454"/>
    <w:rsid w:val="00E91ACB"/>
    <w:rsid w:val="00EA00BA"/>
    <w:rsid w:val="00EA0EB9"/>
    <w:rsid w:val="00EA1E16"/>
    <w:rsid w:val="00EB1E32"/>
    <w:rsid w:val="00EB2231"/>
    <w:rsid w:val="00EB6875"/>
    <w:rsid w:val="00EB6D09"/>
    <w:rsid w:val="00EB7932"/>
    <w:rsid w:val="00EB7D18"/>
    <w:rsid w:val="00EC5B4C"/>
    <w:rsid w:val="00EC5CF3"/>
    <w:rsid w:val="00EC6915"/>
    <w:rsid w:val="00ED0639"/>
    <w:rsid w:val="00ED1A0A"/>
    <w:rsid w:val="00ED2016"/>
    <w:rsid w:val="00ED2340"/>
    <w:rsid w:val="00EE52A4"/>
    <w:rsid w:val="00EF11E3"/>
    <w:rsid w:val="00F005C5"/>
    <w:rsid w:val="00F01207"/>
    <w:rsid w:val="00F03F90"/>
    <w:rsid w:val="00F05657"/>
    <w:rsid w:val="00F06A53"/>
    <w:rsid w:val="00F078CF"/>
    <w:rsid w:val="00F11355"/>
    <w:rsid w:val="00F12209"/>
    <w:rsid w:val="00F14263"/>
    <w:rsid w:val="00F23A7C"/>
    <w:rsid w:val="00F43175"/>
    <w:rsid w:val="00F523C4"/>
    <w:rsid w:val="00F558DC"/>
    <w:rsid w:val="00F63196"/>
    <w:rsid w:val="00F63951"/>
    <w:rsid w:val="00F70388"/>
    <w:rsid w:val="00F736A1"/>
    <w:rsid w:val="00F75FCE"/>
    <w:rsid w:val="00F775A6"/>
    <w:rsid w:val="00F853D1"/>
    <w:rsid w:val="00F87EB9"/>
    <w:rsid w:val="00F93A25"/>
    <w:rsid w:val="00F94B8C"/>
    <w:rsid w:val="00F96BA4"/>
    <w:rsid w:val="00F9779B"/>
    <w:rsid w:val="00FA0651"/>
    <w:rsid w:val="00FA11EA"/>
    <w:rsid w:val="00FA3F8D"/>
    <w:rsid w:val="00FB2DD3"/>
    <w:rsid w:val="00FB5D14"/>
    <w:rsid w:val="00FB7419"/>
    <w:rsid w:val="00FC07C7"/>
    <w:rsid w:val="00FC2D8A"/>
    <w:rsid w:val="00FC5730"/>
    <w:rsid w:val="00FD3B11"/>
    <w:rsid w:val="00FD4E70"/>
    <w:rsid w:val="00FD6133"/>
    <w:rsid w:val="00FF4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F51AE"/>
  <w15:docId w15:val="{D3D05E04-1432-4097-AC71-2BA4E3DD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2F3C54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4D9"/>
    <w:pPr>
      <w:tabs>
        <w:tab w:val="left" w:pos="1540"/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57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rsid w:val="00855B30"/>
    <w:p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5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B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B30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143D"/>
    <w:rPr>
      <w:color w:val="605E5C"/>
      <w:shd w:val="clear" w:color="auto" w:fill="E1DFDD"/>
    </w:rPr>
  </w:style>
  <w:style w:type="paragraph" w:customStyle="1" w:styleId="Default">
    <w:name w:val="Default"/>
    <w:basedOn w:val="Normal"/>
    <w:qFormat/>
    <w:rsid w:val="0032143D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customStyle="1" w:styleId="Style1">
    <w:name w:val="Style1"/>
    <w:basedOn w:val="Normal"/>
    <w:link w:val="Style1Char"/>
    <w:qFormat/>
    <w:rsid w:val="00F775A6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E82DC4"/>
    <w:pPr>
      <w:spacing w:after="0"/>
      <w:ind w:left="0"/>
    </w:pPr>
  </w:style>
  <w:style w:type="character" w:customStyle="1" w:styleId="Style1Char">
    <w:name w:val="Style1 Char"/>
    <w:basedOn w:val="DefaultParagraphFont"/>
    <w:link w:val="Style1"/>
    <w:rsid w:val="00F775A6"/>
    <w:rPr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177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qFormat/>
    <w:rsid w:val="003C74CA"/>
    <w:rPr>
      <w:i/>
      <w:iCs/>
    </w:rPr>
  </w:style>
  <w:style w:type="character" w:customStyle="1" w:styleId="ListLabel6">
    <w:name w:val="ListLabel 6"/>
    <w:qFormat/>
    <w:rsid w:val="003C74CA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Body">
    <w:name w:val="Body"/>
    <w:qFormat/>
    <w:rsid w:val="00677FDA"/>
    <w:pPr>
      <w:spacing w:line="300" w:lineRule="exact"/>
    </w:pPr>
    <w:rPr>
      <w:rFonts w:ascii="Roboto Light" w:eastAsia="Arial Unicode MS" w:hAnsi="Roboto Light" w:cs="Arial Unicode MS"/>
      <w:color w:val="3A3A3B"/>
    </w:rPr>
  </w:style>
  <w:style w:type="character" w:customStyle="1" w:styleId="ListLabel9">
    <w:name w:val="ListLabel 9"/>
    <w:qFormat/>
    <w:rsid w:val="005C3921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sid w:val="00AB3AF9"/>
    <w:rPr>
      <w:rFonts w:ascii="Roboto Light" w:hAnsi="Roboto Light"/>
      <w:color w:val="FFFFFF" w:themeColor="background1"/>
      <w:sz w:val="18"/>
      <w:u w:val="none"/>
    </w:rPr>
  </w:style>
  <w:style w:type="paragraph" w:styleId="Revision">
    <w:name w:val="Revision"/>
    <w:hidden/>
    <w:uiPriority w:val="99"/>
    <w:semiHidden/>
    <w:rsid w:val="007A38D1"/>
    <w:pPr>
      <w:spacing w:after="0" w:line="240" w:lineRule="auto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54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BC14D3A2F0944B6A7E1C873BAE733" ma:contentTypeVersion="13" ma:contentTypeDescription="Create a new document." ma:contentTypeScope="" ma:versionID="1b1781df44e89a9d412cc3d9d7640da0">
  <xsd:schema xmlns:xsd="http://www.w3.org/2001/XMLSchema" xmlns:xs="http://www.w3.org/2001/XMLSchema" xmlns:p="http://schemas.microsoft.com/office/2006/metadata/properties" xmlns:ns3="ccf813d7-e954-400d-8e1e-967ea5544ce7" xmlns:ns4="13f6718e-d925-445f-81be-f0280e7e8421" targetNamespace="http://schemas.microsoft.com/office/2006/metadata/properties" ma:root="true" ma:fieldsID="48b44aad7fe312e84804dda6458ffe97" ns3:_="" ns4:_="">
    <xsd:import namespace="ccf813d7-e954-400d-8e1e-967ea5544ce7"/>
    <xsd:import namespace="13f6718e-d925-445f-81be-f0280e7e84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813d7-e954-400d-8e1e-967ea5544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6718e-d925-445f-81be-f0280e7e8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1B40BB-F4E2-4413-BE21-A7BCCBB7BD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1F74DA-8B68-4C8D-B2BE-A701A74954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65C21C-921D-4254-AD26-9BC7A448E9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DCE644-F85D-49F5-BAD5-8995DDB97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813d7-e954-400d-8e1e-967ea5544ce7"/>
    <ds:schemaRef ds:uri="13f6718e-d925-445f-81be-f0280e7e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1</TotalTime>
  <Pages>28</Pages>
  <Words>3193</Words>
  <Characters>18203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21354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2023-03-13T14:14:00Z</cp:lastPrinted>
  <dcterms:created xsi:type="dcterms:W3CDTF">2023-10-10T14:18:00Z</dcterms:created>
  <dcterms:modified xsi:type="dcterms:W3CDTF">2023-10-10T14:18:00Z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0x010100C24BC14D3A2F0944B6A7E1C873BAE733</vt:lpwstr>
  </property>
</Properties>
</file>