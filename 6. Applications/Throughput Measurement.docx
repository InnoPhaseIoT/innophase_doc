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511C" w14:textId="77777777" w:rsidR="00E73497" w:rsidRDefault="00E73497" w:rsidP="00E73497">
      <w:pPr>
        <w:pStyle w:val="Title"/>
      </w:pPr>
      <w:r>
        <w:t>Throughput Measurement</w:t>
      </w:r>
    </w:p>
    <w:p w14:paraId="23E076B7" w14:textId="77777777" w:rsidR="006835C3" w:rsidRDefault="00457B90" w:rsidP="00D223C1">
      <w:pPr>
        <w:pStyle w:val="Heading1"/>
        <w:jc w:val="both"/>
      </w:pPr>
      <w:bookmarkStart w:id="0" w:name="_Toc94204923"/>
      <w:r>
        <w:t>Introduction</w:t>
      </w:r>
      <w:bookmarkEnd w:id="0"/>
    </w:p>
    <w:p w14:paraId="75372092" w14:textId="1E6C61C5" w:rsidR="009E3D13" w:rsidRDefault="009E3D13" w:rsidP="00856A0F">
      <w:pPr>
        <w:jc w:val="both"/>
      </w:pPr>
      <w:r w:rsidRPr="009E3D13">
        <w:t xml:space="preserve">This document describes how to characterize and analyze </w:t>
      </w:r>
      <w:r w:rsidR="00856A0F">
        <w:t xml:space="preserve">the Wi-Fi </w:t>
      </w:r>
      <w:r w:rsidRPr="009E3D13">
        <w:t xml:space="preserve">throughput on </w:t>
      </w:r>
      <w:r w:rsidR="00856A0F">
        <w:t>Talaria TWO</w:t>
      </w:r>
      <w:r w:rsidRPr="009E3D13">
        <w:t xml:space="preserve"> using i</w:t>
      </w:r>
      <w:r>
        <w:t>P</w:t>
      </w:r>
      <w:r w:rsidRPr="009E3D13">
        <w:t>erf</w:t>
      </w:r>
      <w:r>
        <w:t>3 application accompanied with the SDK</w:t>
      </w:r>
      <w:r w:rsidRPr="009E3D13">
        <w:t>.</w:t>
      </w:r>
    </w:p>
    <w:p w14:paraId="5EE975ED" w14:textId="058A38FD" w:rsidR="00FC0B87" w:rsidRDefault="00080A43" w:rsidP="00856A0F">
      <w:pPr>
        <w:jc w:val="both"/>
      </w:pPr>
      <w:r>
        <w:t xml:space="preserve">The </w:t>
      </w:r>
      <w:proofErr w:type="spellStart"/>
      <w:r>
        <w:t>iPerf</w:t>
      </w:r>
      <w:proofErr w:type="spellEnd"/>
      <w:r>
        <w:t xml:space="preserve"> application is a tool built on a client/server model which is used for measuring TCP and UDP bandwidth performance.</w:t>
      </w:r>
      <w:r w:rsidR="00D15AA8">
        <w:t xml:space="preserve"> </w:t>
      </w:r>
      <w:r w:rsidR="009E3D13" w:rsidRPr="009E3D13">
        <w:t xml:space="preserve">Throughput is measured between a test PC and </w:t>
      </w:r>
      <w:r w:rsidR="00856A0F">
        <w:t>Talaria TWO</w:t>
      </w:r>
      <w:r w:rsidR="009E3D13" w:rsidRPr="009E3D13">
        <w:t>, each running an i</w:t>
      </w:r>
      <w:r w:rsidR="009E3D13">
        <w:t>P</w:t>
      </w:r>
      <w:r w:rsidR="009E3D13" w:rsidRPr="009E3D13">
        <w:t>erf</w:t>
      </w:r>
      <w:r w:rsidR="009E3D13">
        <w:t>3</w:t>
      </w:r>
      <w:r w:rsidR="00FC0B87">
        <w:t xml:space="preserve"> application. </w:t>
      </w:r>
    </w:p>
    <w:p w14:paraId="3D5DECB9" w14:textId="48632C80" w:rsidR="00F76FF1" w:rsidRDefault="009E3D13" w:rsidP="00856A0F">
      <w:pPr>
        <w:jc w:val="both"/>
      </w:pPr>
      <w:r w:rsidRPr="009E3D13">
        <w:t xml:space="preserve">Various test configurations are described, including </w:t>
      </w:r>
      <w:r w:rsidR="00FC0B87">
        <w:t>download and upload throughput tests</w:t>
      </w:r>
      <w:r w:rsidRPr="009E3D13">
        <w:t xml:space="preserve">, TCP and UDP throughput tests, and tests of a specific duration, </w:t>
      </w:r>
      <w:r w:rsidR="009975F8">
        <w:t xml:space="preserve">data </w:t>
      </w:r>
      <w:r w:rsidRPr="009E3D13">
        <w:t>size, or</w:t>
      </w:r>
      <w:r w:rsidR="00FC0B87">
        <w:t xml:space="preserve"> </w:t>
      </w:r>
      <w:r w:rsidRPr="009E3D13">
        <w:t>data</w:t>
      </w:r>
      <w:r w:rsidR="00FC0B87">
        <w:t xml:space="preserve"> </w:t>
      </w:r>
      <w:r w:rsidRPr="009E3D13">
        <w:t>rate.</w:t>
      </w:r>
      <w:r w:rsidR="00FC0B87">
        <w:t xml:space="preserve"> </w:t>
      </w:r>
    </w:p>
    <w:p w14:paraId="1FAEF32F" w14:textId="77777777" w:rsidR="001F7863" w:rsidRDefault="001F7863" w:rsidP="00856A0F">
      <w:pPr>
        <w:jc w:val="both"/>
      </w:pPr>
    </w:p>
    <w:p w14:paraId="574F5710" w14:textId="77777777" w:rsidR="004A30AC" w:rsidRDefault="00552E7D" w:rsidP="009B51E3">
      <w:pPr>
        <w:pStyle w:val="Heading1"/>
        <w:jc w:val="both"/>
      </w:pPr>
      <w:bookmarkStart w:id="1" w:name="_Toc94204924"/>
      <w:r>
        <w:t>iP</w:t>
      </w:r>
      <w:r w:rsidR="00167F09">
        <w:t>erf3</w:t>
      </w:r>
      <w:r w:rsidR="00305AEB">
        <w:t xml:space="preserve"> features</w:t>
      </w:r>
      <w:bookmarkEnd w:id="1"/>
    </w:p>
    <w:p w14:paraId="19CBE332" w14:textId="0BF7F252" w:rsidR="005D74D2" w:rsidRDefault="00856A0F" w:rsidP="00856A0F">
      <w:pPr>
        <w:jc w:val="both"/>
      </w:pPr>
      <w:r>
        <w:t>Following are a f</w:t>
      </w:r>
      <w:r w:rsidR="005D74D2">
        <w:t>ew notable features of i</w:t>
      </w:r>
      <w:r w:rsidR="00552E7D">
        <w:t>P</w:t>
      </w:r>
      <w:r w:rsidR="005D74D2">
        <w:t xml:space="preserve">erf3 </w:t>
      </w:r>
      <w:r w:rsidR="00F83EF4">
        <w:t xml:space="preserve">which makes it </w:t>
      </w:r>
      <w:r>
        <w:t xml:space="preserve">more </w:t>
      </w:r>
      <w:r w:rsidR="00F83EF4">
        <w:t xml:space="preserve">user friendly than </w:t>
      </w:r>
      <w:r>
        <w:t xml:space="preserve">any of the </w:t>
      </w:r>
      <w:r w:rsidR="00F83EF4">
        <w:t>previous version</w:t>
      </w:r>
      <w:r w:rsidR="00041274">
        <w:t>s</w:t>
      </w:r>
      <w:r w:rsidR="00F83EF4">
        <w:t xml:space="preserve"> of </w:t>
      </w:r>
      <w:proofErr w:type="spellStart"/>
      <w:r w:rsidR="00F83EF4">
        <w:t>iPerf</w:t>
      </w:r>
      <w:proofErr w:type="spellEnd"/>
      <w:r w:rsidR="005D74D2">
        <w:t>.</w:t>
      </w:r>
    </w:p>
    <w:p w14:paraId="3DD7BB99" w14:textId="77777777" w:rsidR="005E2CE7" w:rsidRDefault="00552E7D" w:rsidP="00856A0F">
      <w:pPr>
        <w:pStyle w:val="ListParagraph"/>
        <w:numPr>
          <w:ilvl w:val="0"/>
          <w:numId w:val="19"/>
        </w:numPr>
        <w:jc w:val="both"/>
      </w:pPr>
      <w:r>
        <w:t>iP</w:t>
      </w:r>
      <w:r w:rsidR="005D74D2">
        <w:t xml:space="preserve">erf3 supports Dynamic Server, </w:t>
      </w:r>
      <w:r w:rsidR="005E2CE7">
        <w:t xml:space="preserve">which allows </w:t>
      </w:r>
      <w:r w:rsidR="00B10B75">
        <w:t>C</w:t>
      </w:r>
      <w:r w:rsidR="005E2CE7">
        <w:t>lient/</w:t>
      </w:r>
      <w:r w:rsidR="00B10B75">
        <w:t>S</w:t>
      </w:r>
      <w:r w:rsidR="005E2CE7">
        <w:t>erver parameter exchange.</w:t>
      </w:r>
    </w:p>
    <w:p w14:paraId="1844AC89" w14:textId="03F955E5" w:rsidR="006F05CA" w:rsidRDefault="005E2CE7" w:rsidP="00856A0F">
      <w:pPr>
        <w:pStyle w:val="ListParagraph"/>
        <w:ind w:left="1080"/>
        <w:jc w:val="both"/>
      </w:pPr>
      <w:r>
        <w:t xml:space="preserve">This </w:t>
      </w:r>
      <w:r w:rsidR="00856A0F">
        <w:t>implies that the</w:t>
      </w:r>
      <w:r w:rsidR="005D74D2">
        <w:t xml:space="preserve"> </w:t>
      </w:r>
      <w:r>
        <w:t>Server</w:t>
      </w:r>
      <w:r w:rsidR="005D74D2">
        <w:t xml:space="preserve"> can get </w:t>
      </w:r>
      <w:r w:rsidR="00F83EF4">
        <w:t xml:space="preserve">different </w:t>
      </w:r>
      <w:r w:rsidR="005D74D2">
        <w:t>test parameters from Client</w:t>
      </w:r>
      <w:r w:rsidR="008F2AAD">
        <w:t>-</w:t>
      </w:r>
      <w:r w:rsidR="00552E7D">
        <w:t xml:space="preserve">side </w:t>
      </w:r>
      <w:r w:rsidR="00F83EF4">
        <w:t>command line</w:t>
      </w:r>
      <w:r w:rsidR="005D74D2">
        <w:t xml:space="preserve"> without having to restart</w:t>
      </w:r>
      <w:r w:rsidR="00F83EF4">
        <w:t xml:space="preserve"> </w:t>
      </w:r>
      <w:r w:rsidR="00552E7D">
        <w:t xml:space="preserve">the Server </w:t>
      </w:r>
      <w:r w:rsidR="00F83EF4">
        <w:t>after one test completes</w:t>
      </w:r>
      <w:r w:rsidR="005D74D2">
        <w:t>.</w:t>
      </w:r>
      <w:r w:rsidR="00F83EF4">
        <w:t xml:space="preserve"> </w:t>
      </w:r>
      <w:r w:rsidR="00F83EF4" w:rsidRPr="00F83EF4">
        <w:t>This is achieved by having a separate control TCP Socket to manage messages between Client and Server.</w:t>
      </w:r>
    </w:p>
    <w:p w14:paraId="1D9BAFFB" w14:textId="77777777" w:rsidR="006F05CA" w:rsidRDefault="006F05CA" w:rsidP="00856A0F">
      <w:pPr>
        <w:pStyle w:val="ListParagraph"/>
        <w:ind w:left="1080"/>
        <w:jc w:val="both"/>
      </w:pPr>
    </w:p>
    <w:p w14:paraId="78BAEA1A" w14:textId="77777777" w:rsidR="006F05CA" w:rsidRDefault="006F05CA" w:rsidP="00856A0F">
      <w:pPr>
        <w:pStyle w:val="ListParagraph"/>
        <w:numPr>
          <w:ilvl w:val="0"/>
          <w:numId w:val="19"/>
        </w:numPr>
        <w:jc w:val="both"/>
      </w:pPr>
      <w:r>
        <w:t xml:space="preserve">By default, the Server receives the </w:t>
      </w:r>
      <w:proofErr w:type="gramStart"/>
      <w:r>
        <w:t>data</w:t>
      </w:r>
      <w:proofErr w:type="gramEnd"/>
      <w:r>
        <w:t xml:space="preserve"> and the Client sends the data.</w:t>
      </w:r>
    </w:p>
    <w:p w14:paraId="35B3D0F2" w14:textId="77777777" w:rsidR="006F05CA" w:rsidRDefault="006F05CA" w:rsidP="00856A0F">
      <w:pPr>
        <w:pStyle w:val="ListParagraph"/>
        <w:ind w:left="1080"/>
        <w:jc w:val="both"/>
      </w:pPr>
      <w:r>
        <w:t xml:space="preserve">iPerf3 also supports Reverse Mode where the </w:t>
      </w:r>
      <w:r w:rsidRPr="005D74D2">
        <w:t>Server sends</w:t>
      </w:r>
      <w:r>
        <w:t xml:space="preserve"> </w:t>
      </w:r>
      <w:r w:rsidR="008C61F7">
        <w:t xml:space="preserve">the </w:t>
      </w:r>
      <w:proofErr w:type="gramStart"/>
      <w:r w:rsidR="008C61F7">
        <w:t>data</w:t>
      </w:r>
      <w:proofErr w:type="gramEnd"/>
      <w:r w:rsidR="008C61F7">
        <w:t xml:space="preserve"> </w:t>
      </w:r>
      <w:r>
        <w:t xml:space="preserve">and the </w:t>
      </w:r>
      <w:r w:rsidRPr="005D74D2">
        <w:t>client receives</w:t>
      </w:r>
      <w:r>
        <w:t xml:space="preserve"> it.</w:t>
      </w:r>
    </w:p>
    <w:p w14:paraId="4E63A429" w14:textId="77777777" w:rsidR="006F05CA" w:rsidRDefault="006F05CA" w:rsidP="00856A0F">
      <w:pPr>
        <w:pStyle w:val="ListParagraph"/>
        <w:ind w:left="1080"/>
        <w:jc w:val="both"/>
      </w:pPr>
    </w:p>
    <w:p w14:paraId="5F9DA756" w14:textId="7B303F8E" w:rsidR="008C61F7" w:rsidRDefault="009E3D13" w:rsidP="00856A0F">
      <w:pPr>
        <w:pStyle w:val="ListParagraph"/>
        <w:numPr>
          <w:ilvl w:val="0"/>
          <w:numId w:val="19"/>
        </w:numPr>
        <w:jc w:val="both"/>
      </w:pPr>
      <w:r>
        <w:t>iPerf3</w:t>
      </w:r>
      <w:r w:rsidR="008C61F7" w:rsidRPr="008C61F7">
        <w:t xml:space="preserve"> has a feature of </w:t>
      </w:r>
      <w:r w:rsidR="00B10B75">
        <w:t>C</w:t>
      </w:r>
      <w:r w:rsidR="002E44A2">
        <w:t>lient/</w:t>
      </w:r>
      <w:r w:rsidR="00B10B75">
        <w:t>S</w:t>
      </w:r>
      <w:r w:rsidR="002E44A2">
        <w:t xml:space="preserve">erver </w:t>
      </w:r>
      <w:r w:rsidR="008C61F7" w:rsidRPr="008C61F7">
        <w:t>Results Exchange</w:t>
      </w:r>
      <w:r w:rsidR="00856A0F">
        <w:t xml:space="preserve"> where the </w:t>
      </w:r>
      <w:r w:rsidR="008C61F7" w:rsidRPr="008C61F7">
        <w:t>Client and Server can see each other's results.</w:t>
      </w:r>
    </w:p>
    <w:p w14:paraId="3E298468" w14:textId="77777777" w:rsidR="008C61F7" w:rsidRDefault="008C61F7" w:rsidP="008C61F7">
      <w:pPr>
        <w:pStyle w:val="ListParagraph"/>
        <w:ind w:left="1080"/>
      </w:pPr>
    </w:p>
    <w:p w14:paraId="59C94E6A" w14:textId="70D6043A" w:rsidR="00552E7D" w:rsidRDefault="00552E7D" w:rsidP="00856A0F">
      <w:pPr>
        <w:jc w:val="both"/>
      </w:pPr>
      <w:r>
        <w:t xml:space="preserve">These </w:t>
      </w:r>
      <w:r w:rsidR="00041274">
        <w:t>features</w:t>
      </w:r>
      <w:r>
        <w:t xml:space="preserve"> enable </w:t>
      </w:r>
      <w:r w:rsidR="00305AEB">
        <w:t xml:space="preserve">us </w:t>
      </w:r>
      <w:r>
        <w:t>to start a Server on the DUT and all the options of test parameters can be passed from the Client</w:t>
      </w:r>
      <w:r w:rsidR="00856A0F">
        <w:t>-</w:t>
      </w:r>
      <w:r>
        <w:t xml:space="preserve">side command line remotely running on </w:t>
      </w:r>
      <w:r w:rsidR="00856A0F">
        <w:t xml:space="preserve">the </w:t>
      </w:r>
      <w:r>
        <w:t>PC.</w:t>
      </w:r>
    </w:p>
    <w:p w14:paraId="1AD22109" w14:textId="31872E12" w:rsidR="00552E7D" w:rsidRDefault="00552E7D" w:rsidP="00856A0F">
      <w:pPr>
        <w:jc w:val="both"/>
      </w:pPr>
      <w:r>
        <w:t xml:space="preserve">Once the test </w:t>
      </w:r>
      <w:r w:rsidR="00856A0F">
        <w:t>completes</w:t>
      </w:r>
      <w:r>
        <w:t xml:space="preserve">, the next test can also be triggered from </w:t>
      </w:r>
      <w:r w:rsidR="00856A0F">
        <w:t xml:space="preserve">the </w:t>
      </w:r>
      <w:r>
        <w:t>Client</w:t>
      </w:r>
      <w:r w:rsidR="00856A0F">
        <w:t>-</w:t>
      </w:r>
      <w:r>
        <w:t xml:space="preserve">side with different parameters. </w:t>
      </w:r>
    </w:p>
    <w:p w14:paraId="0A4A18A9" w14:textId="3CBCCFAA" w:rsidR="009E3D13" w:rsidRDefault="00552E7D" w:rsidP="00856A0F">
      <w:pPr>
        <w:jc w:val="both"/>
      </w:pPr>
      <w:r>
        <w:t>For example</w:t>
      </w:r>
      <w:r w:rsidR="00856A0F">
        <w:t>,</w:t>
      </w:r>
      <w:r>
        <w:t xml:space="preserve"> both UDP and TCP tests can be initiated from remote PC one by one, without the need </w:t>
      </w:r>
      <w:r w:rsidR="00856A0F">
        <w:t>for</w:t>
      </w:r>
      <w:r>
        <w:t xml:space="preserve"> restarting the DUT in </w:t>
      </w:r>
      <w:r w:rsidR="00856A0F">
        <w:t xml:space="preserve">a </w:t>
      </w:r>
      <w:r>
        <w:t>different mode.</w:t>
      </w:r>
    </w:p>
    <w:p w14:paraId="57A0BC52" w14:textId="6B3549C1" w:rsidR="00552E7D" w:rsidRDefault="00552E7D" w:rsidP="00856A0F">
      <w:pPr>
        <w:jc w:val="both"/>
      </w:pPr>
      <w:r>
        <w:lastRenderedPageBreak/>
        <w:t xml:space="preserve">Both </w:t>
      </w:r>
      <w:r w:rsidR="005929C3">
        <w:t>downlink</w:t>
      </w:r>
      <w:r>
        <w:t xml:space="preserve"> and upl</w:t>
      </w:r>
      <w:r w:rsidR="005929C3">
        <w:t>ink</w:t>
      </w:r>
      <w:r>
        <w:t xml:space="preserve"> tests on the DUT can be triggered from </w:t>
      </w:r>
      <w:r w:rsidR="00856A0F">
        <w:t xml:space="preserve">the </w:t>
      </w:r>
      <w:r>
        <w:t>Client</w:t>
      </w:r>
      <w:r w:rsidR="00856A0F">
        <w:t>-</w:t>
      </w:r>
      <w:r>
        <w:t xml:space="preserve">side command line using default mode and reverse </w:t>
      </w:r>
      <w:r w:rsidR="002F3E54">
        <w:t>mode,</w:t>
      </w:r>
      <w:r>
        <w:t xml:space="preserve"> respectively. </w:t>
      </w:r>
    </w:p>
    <w:p w14:paraId="4C658715" w14:textId="0CF5546C" w:rsidR="00552E7D" w:rsidRDefault="00856A0F" w:rsidP="00856A0F">
      <w:pPr>
        <w:jc w:val="both"/>
      </w:pPr>
      <w:r>
        <w:t>T</w:t>
      </w:r>
      <w:r w:rsidR="00552E7D">
        <w:t xml:space="preserve">he result from </w:t>
      </w:r>
      <w:r w:rsidR="009E3D13">
        <w:t xml:space="preserve">the DUT running </w:t>
      </w:r>
      <w:r w:rsidR="00552E7D">
        <w:t>Server is seen on Client</w:t>
      </w:r>
      <w:r>
        <w:t>-</w:t>
      </w:r>
      <w:r w:rsidR="00552E7D">
        <w:t xml:space="preserve">side </w:t>
      </w:r>
      <w:r w:rsidR="009E3D13">
        <w:t>remote console</w:t>
      </w:r>
      <w:r w:rsidR="00552E7D">
        <w:t xml:space="preserve"> as well.</w:t>
      </w:r>
    </w:p>
    <w:p w14:paraId="7719870F" w14:textId="77777777" w:rsidR="008A760E" w:rsidRDefault="008A760E" w:rsidP="008A760E">
      <w:pPr>
        <w:pStyle w:val="Heading1"/>
        <w:jc w:val="both"/>
      </w:pPr>
      <w:bookmarkStart w:id="2" w:name="_Toc94204925"/>
      <w:r w:rsidRPr="008A760E">
        <w:t>Prerequisites</w:t>
      </w:r>
      <w:bookmarkEnd w:id="2"/>
    </w:p>
    <w:p w14:paraId="295F415D" w14:textId="6928D4EB" w:rsidR="00305AEB" w:rsidRDefault="009312A6" w:rsidP="00B376E3">
      <w:pPr>
        <w:jc w:val="both"/>
      </w:pPr>
      <w:r>
        <w:t xml:space="preserve">To </w:t>
      </w:r>
      <w:r w:rsidR="00305AEB">
        <w:t xml:space="preserve">run the tests described in this document, a test PC is required.  The PC needs to be accessible from the access point </w:t>
      </w:r>
      <w:r>
        <w:t>to which Talaria TWO</w:t>
      </w:r>
      <w:r w:rsidR="00305AEB">
        <w:t xml:space="preserve"> will connect to.</w:t>
      </w:r>
    </w:p>
    <w:p w14:paraId="465B4A73" w14:textId="0741AE43" w:rsidR="00305AEB" w:rsidRDefault="00305AEB" w:rsidP="00B376E3">
      <w:pPr>
        <w:jc w:val="both"/>
      </w:pPr>
      <w:r>
        <w:t xml:space="preserve">Both the </w:t>
      </w:r>
      <w:r w:rsidR="009312A6">
        <w:t>Talaria TWO</w:t>
      </w:r>
      <w:r>
        <w:t xml:space="preserve"> and the test PC run their own versions of i</w:t>
      </w:r>
      <w:r w:rsidR="009312A6">
        <w:t>P</w:t>
      </w:r>
      <w:r>
        <w:t xml:space="preserve">erf3.  </w:t>
      </w:r>
      <w:r w:rsidR="009312A6">
        <w:t>Talaria TWO</w:t>
      </w:r>
      <w:r>
        <w:t xml:space="preserve"> i</w:t>
      </w:r>
      <w:r w:rsidR="009312A6">
        <w:t>P</w:t>
      </w:r>
      <w:r>
        <w:t>erf3 application is available in the SDK as described in the section</w:t>
      </w:r>
      <w:r w:rsidR="00ED7977">
        <w:t xml:space="preserve"> </w:t>
      </w:r>
      <w:r w:rsidR="00ED7977">
        <w:fldChar w:fldCharType="begin"/>
      </w:r>
      <w:r w:rsidR="00ED7977">
        <w:instrText xml:space="preserve"> REF _Ref71033620 \r \h </w:instrText>
      </w:r>
      <w:r w:rsidR="00ED7977">
        <w:fldChar w:fldCharType="separate"/>
      </w:r>
      <w:r w:rsidR="00DF618A">
        <w:t>6</w:t>
      </w:r>
      <w:r w:rsidR="00ED7977">
        <w:fldChar w:fldCharType="end"/>
      </w:r>
      <w:r w:rsidR="00B376E3">
        <w:t>.</w:t>
      </w:r>
    </w:p>
    <w:p w14:paraId="4850B99C" w14:textId="5C5C88EA" w:rsidR="00305AEB" w:rsidRDefault="00305AEB" w:rsidP="00B376E3">
      <w:pPr>
        <w:jc w:val="both"/>
      </w:pPr>
      <w:r>
        <w:t xml:space="preserve">The latest iPerf3 application is not </w:t>
      </w:r>
      <w:r w:rsidR="0099002B">
        <w:t xml:space="preserve">officially </w:t>
      </w:r>
      <w:r>
        <w:t xml:space="preserve">supported for Windows </w:t>
      </w:r>
      <w:r w:rsidR="00B10B75">
        <w:t xml:space="preserve">OS </w:t>
      </w:r>
      <w:r>
        <w:t>PC.</w:t>
      </w:r>
      <w:r w:rsidR="0099002B">
        <w:t xml:space="preserve"> </w:t>
      </w:r>
      <w:r>
        <w:t xml:space="preserve">This document describes the use of the iPerf3 application on an Ubuntu </w:t>
      </w:r>
      <w:r w:rsidR="00574023">
        <w:t>PC</w:t>
      </w:r>
      <w:r w:rsidR="00B376E3">
        <w:t xml:space="preserve">. However, </w:t>
      </w:r>
      <w:r>
        <w:t>the use of iPerf3 on other supporting operating systems will be similar.</w:t>
      </w:r>
    </w:p>
    <w:p w14:paraId="5BED707C" w14:textId="306059AC" w:rsidR="00574023" w:rsidRDefault="00574023" w:rsidP="00B376E3">
      <w:pPr>
        <w:jc w:val="both"/>
      </w:pPr>
      <w:r>
        <w:t>Command</w:t>
      </w:r>
      <w:r w:rsidR="002C6CD9">
        <w:t xml:space="preserve"> to install </w:t>
      </w:r>
      <w:r>
        <w:t xml:space="preserve">latest version of iPerf3 </w:t>
      </w:r>
      <w:r w:rsidR="002C6CD9">
        <w:t xml:space="preserve">on </w:t>
      </w:r>
      <w:r>
        <w:t>U</w:t>
      </w:r>
      <w:r w:rsidR="002C6CD9">
        <w:t>buntu</w:t>
      </w:r>
      <w:r>
        <w:t xml:space="preserve"> is </w:t>
      </w:r>
      <w:r w:rsidR="00B376E3">
        <w:t xml:space="preserve">as follows: </w:t>
      </w:r>
    </w:p>
    <w:tbl>
      <w:tblPr>
        <w:tblStyle w:val="TableGrid"/>
        <w:tblW w:w="0" w:type="auto"/>
        <w:tblInd w:w="720" w:type="dxa"/>
        <w:tblLook w:val="04A0" w:firstRow="1" w:lastRow="0" w:firstColumn="1" w:lastColumn="0" w:noHBand="0" w:noVBand="1"/>
      </w:tblPr>
      <w:tblGrid>
        <w:gridCol w:w="9980"/>
      </w:tblGrid>
      <w:tr w:rsidR="00B376E3" w14:paraId="7DD2775A" w14:textId="77777777" w:rsidTr="00B376E3">
        <w:tc>
          <w:tcPr>
            <w:tcW w:w="10700" w:type="dxa"/>
            <w:shd w:val="clear" w:color="auto" w:fill="DEEAF6" w:themeFill="accent5" w:themeFillTint="33"/>
          </w:tcPr>
          <w:p w14:paraId="1C36CFE6" w14:textId="07312C35" w:rsidR="00B376E3" w:rsidRPr="00B376E3" w:rsidRDefault="00B376E3" w:rsidP="00B376E3">
            <w:pPr>
              <w:spacing w:line="480" w:lineRule="auto"/>
              <w:ind w:left="0"/>
              <w:rPr>
                <w:rFonts w:ascii="Courier New" w:hAnsi="Courier New" w:cs="Courier New"/>
                <w:sz w:val="20"/>
                <w:szCs w:val="20"/>
              </w:rPr>
            </w:pPr>
            <w:proofErr w:type="spellStart"/>
            <w:r w:rsidRPr="00B376E3">
              <w:rPr>
                <w:rFonts w:ascii="Courier New" w:hAnsi="Courier New" w:cs="Courier New"/>
                <w:sz w:val="20"/>
                <w:szCs w:val="20"/>
              </w:rPr>
              <w:t>sudo</w:t>
            </w:r>
            <w:proofErr w:type="spellEnd"/>
            <w:r w:rsidRPr="00B376E3">
              <w:rPr>
                <w:rFonts w:ascii="Courier New" w:hAnsi="Courier New" w:cs="Courier New"/>
                <w:sz w:val="20"/>
                <w:szCs w:val="20"/>
              </w:rPr>
              <w:t xml:space="preserve"> apt-get install iperf3</w:t>
            </w:r>
          </w:p>
        </w:tc>
      </w:tr>
    </w:tbl>
    <w:p w14:paraId="069C8E66" w14:textId="77777777" w:rsidR="00B376E3" w:rsidRDefault="00B376E3" w:rsidP="00305AEB"/>
    <w:p w14:paraId="114BCB12" w14:textId="7DDEA990" w:rsidR="002C6CD9" w:rsidRDefault="00B376E3" w:rsidP="00305AEB">
      <w:r w:rsidRPr="00F551E1">
        <w:rPr>
          <w:b/>
          <w:bCs/>
        </w:rPr>
        <w:t>Note</w:t>
      </w:r>
      <w:r>
        <w:t xml:space="preserve">: </w:t>
      </w:r>
      <w:r w:rsidR="00574023">
        <w:t>iPerf3 v</w:t>
      </w:r>
      <w:r w:rsidR="004040CF">
        <w:t>ersion 3.6</w:t>
      </w:r>
      <w:r w:rsidR="00B759BA">
        <w:t>-2</w:t>
      </w:r>
      <w:r w:rsidR="00B10B75">
        <w:t xml:space="preserve"> is used</w:t>
      </w:r>
      <w:r>
        <w:t xml:space="preserve"> for the purpose of description in this document. </w:t>
      </w:r>
    </w:p>
    <w:p w14:paraId="621BEAAD" w14:textId="780AE308" w:rsidR="007B5A03" w:rsidRDefault="007B5A03" w:rsidP="00305AEB">
      <w:r>
        <w:br w:type="page"/>
      </w:r>
    </w:p>
    <w:p w14:paraId="23BA1E0C" w14:textId="59132D82" w:rsidR="00CD28CF" w:rsidRDefault="00CD28CF" w:rsidP="00CD28CF">
      <w:pPr>
        <w:pStyle w:val="Heading1"/>
        <w:jc w:val="both"/>
      </w:pPr>
      <w:bookmarkStart w:id="3" w:name="_Ref45740491"/>
      <w:bookmarkStart w:id="4" w:name="_Ref71033620"/>
      <w:bookmarkStart w:id="5" w:name="_Toc94204926"/>
      <w:r>
        <w:lastRenderedPageBreak/>
        <w:t>Throughput testing with iPerf3 on T</w:t>
      </w:r>
      <w:bookmarkEnd w:id="3"/>
      <w:r w:rsidR="002F3E54">
        <w:t>alaria TWO</w:t>
      </w:r>
      <w:bookmarkEnd w:id="4"/>
      <w:bookmarkEnd w:id="5"/>
    </w:p>
    <w:p w14:paraId="361F8827" w14:textId="71CA0503" w:rsidR="00CD28CF" w:rsidRDefault="00CD28CF" w:rsidP="00BF3274">
      <w:pPr>
        <w:jc w:val="both"/>
      </w:pPr>
      <w:r w:rsidRPr="00CD28CF">
        <w:t>The i</w:t>
      </w:r>
      <w:r>
        <w:t>P</w:t>
      </w:r>
      <w:r w:rsidRPr="00CD28CF">
        <w:t>erf</w:t>
      </w:r>
      <w:r>
        <w:t>3</w:t>
      </w:r>
      <w:r w:rsidRPr="00CD28CF">
        <w:t xml:space="preserve"> app</w:t>
      </w:r>
      <w:r w:rsidR="00BF3274">
        <w:t xml:space="preserve">lication </w:t>
      </w:r>
      <w:r w:rsidRPr="00CD28CF">
        <w:t xml:space="preserve">available in the SDK at </w:t>
      </w:r>
      <w:r>
        <w:t xml:space="preserve">path </w:t>
      </w:r>
      <w:r w:rsidRPr="00B759BA">
        <w:rPr>
          <w:rFonts w:ascii="Courier New" w:hAnsi="Courier New" w:cs="Courier New"/>
        </w:rPr>
        <w:t>apps/</w:t>
      </w:r>
      <w:r w:rsidR="0041382D">
        <w:rPr>
          <w:rFonts w:ascii="Courier New" w:hAnsi="Courier New" w:cs="Courier New"/>
        </w:rPr>
        <w:t>iperf3/</w:t>
      </w:r>
      <w:r w:rsidRPr="00B759BA">
        <w:rPr>
          <w:rFonts w:ascii="Courier New" w:hAnsi="Courier New" w:cs="Courier New"/>
        </w:rPr>
        <w:t>iperf3.elf</w:t>
      </w:r>
      <w:r w:rsidRPr="00CD28CF">
        <w:t>, implements i</w:t>
      </w:r>
      <w:r w:rsidR="00BF3274">
        <w:t>P</w:t>
      </w:r>
      <w:r w:rsidRPr="00CD28CF">
        <w:t>erf</w:t>
      </w:r>
      <w:r>
        <w:t>3</w:t>
      </w:r>
      <w:r w:rsidRPr="00CD28CF">
        <w:t xml:space="preserve"> functionality on </w:t>
      </w:r>
      <w:r w:rsidR="00BF3274">
        <w:t>Talaria TWO</w:t>
      </w:r>
      <w:r w:rsidRPr="00CD28CF">
        <w:t xml:space="preserve">.  </w:t>
      </w:r>
    </w:p>
    <w:p w14:paraId="72B7192E" w14:textId="20AF920F" w:rsidR="006A2D55" w:rsidRDefault="00CD28CF" w:rsidP="00BF3274">
      <w:pPr>
        <w:jc w:val="both"/>
      </w:pPr>
      <w:r w:rsidRPr="00CD28CF">
        <w:t xml:space="preserve">The iPerf3 application running on </w:t>
      </w:r>
      <w:r w:rsidR="00BF3274">
        <w:t>Talaria TWO</w:t>
      </w:r>
      <w:r w:rsidRPr="00CD28CF">
        <w:t xml:space="preserve"> </w:t>
      </w:r>
      <w:r w:rsidR="001E7C3F">
        <w:t xml:space="preserve">always </w:t>
      </w:r>
      <w:r w:rsidRPr="00CD28CF">
        <w:t>operates in the Server mode</w:t>
      </w:r>
      <w:r w:rsidR="001E7C3F">
        <w:t>, listening on port 5001</w:t>
      </w:r>
      <w:r w:rsidRPr="00CD28CF">
        <w:t xml:space="preserve"> and wait</w:t>
      </w:r>
      <w:r w:rsidR="00E14D96">
        <w:t>ing</w:t>
      </w:r>
      <w:r w:rsidRPr="00CD28CF">
        <w:t xml:space="preserve"> to accept the </w:t>
      </w:r>
      <w:r w:rsidR="00B759BA">
        <w:t>C</w:t>
      </w:r>
      <w:r w:rsidRPr="00CD28CF">
        <w:t>lient’s connection before it initiates the bandwidth test.</w:t>
      </w:r>
      <w:r w:rsidR="00E44EBC">
        <w:t xml:space="preserve"> </w:t>
      </w:r>
    </w:p>
    <w:p w14:paraId="754DF1D1" w14:textId="541EBED9" w:rsidR="00CD28CF" w:rsidRDefault="00BF3274" w:rsidP="00BF3274">
      <w:pPr>
        <w:jc w:val="both"/>
      </w:pPr>
      <w:r>
        <w:t xml:space="preserve">Multiple </w:t>
      </w:r>
      <w:r w:rsidR="006A2D55">
        <w:t xml:space="preserve">other </w:t>
      </w:r>
      <w:r w:rsidR="00CD28CF">
        <w:t xml:space="preserve">configurations </w:t>
      </w:r>
      <w:r w:rsidR="00E44EBC">
        <w:t xml:space="preserve">for running throughput test </w:t>
      </w:r>
      <w:r w:rsidR="00CD28CF">
        <w:t>are passed via Client</w:t>
      </w:r>
      <w:r>
        <w:t>-</w:t>
      </w:r>
      <w:r w:rsidR="00CD28CF">
        <w:t>side command line.</w:t>
      </w:r>
    </w:p>
    <w:p w14:paraId="4A42E5B9" w14:textId="003B03FA" w:rsidR="001F7863" w:rsidRDefault="00CD28CF" w:rsidP="00BF3274">
      <w:pPr>
        <w:jc w:val="both"/>
      </w:pPr>
      <w:r w:rsidRPr="00CD28CF">
        <w:t>This section describes how the app</w:t>
      </w:r>
      <w:r w:rsidR="00BF3274">
        <w:t>lication</w:t>
      </w:r>
      <w:r w:rsidRPr="00CD28CF">
        <w:t xml:space="preserve"> can be used to perform various throughput tests.</w:t>
      </w:r>
      <w:r w:rsidR="001F7863">
        <w:br w:type="page"/>
      </w:r>
    </w:p>
    <w:p w14:paraId="09E76109" w14:textId="5BF5B9AC" w:rsidR="00911A4F" w:rsidRDefault="006A2D55" w:rsidP="00080238">
      <w:pPr>
        <w:pStyle w:val="Heading2"/>
        <w:ind w:left="1440" w:hanging="900"/>
      </w:pPr>
      <w:bookmarkStart w:id="6" w:name="_Toc94204927"/>
      <w:r>
        <w:lastRenderedPageBreak/>
        <w:t xml:space="preserve">Running iPerf3 on </w:t>
      </w:r>
      <w:r w:rsidR="007B5A03">
        <w:t>Talaria TWO</w:t>
      </w:r>
      <w:r>
        <w:t xml:space="preserve"> and </w:t>
      </w:r>
      <w:r w:rsidR="00911A4F">
        <w:t xml:space="preserve">Connecting to </w:t>
      </w:r>
      <w:r w:rsidR="004B4D9C">
        <w:t>the</w:t>
      </w:r>
      <w:r w:rsidR="00911A4F">
        <w:t xml:space="preserve"> Access Point</w:t>
      </w:r>
      <w:bookmarkEnd w:id="6"/>
    </w:p>
    <w:p w14:paraId="0C825AFB" w14:textId="008B2A5D" w:rsidR="001E7C3F" w:rsidRDefault="00512114" w:rsidP="00CB3E70">
      <w:pPr>
        <w:pStyle w:val="Text2"/>
        <w:jc w:val="both"/>
      </w:pPr>
      <w:r>
        <w:t xml:space="preserve">Program </w:t>
      </w:r>
      <w:r w:rsidR="00932067" w:rsidRPr="00932067">
        <w:rPr>
          <w:rFonts w:ascii="Courier New" w:hAnsi="Courier New" w:cs="Courier New"/>
        </w:rPr>
        <w:t>i</w:t>
      </w:r>
      <w:r w:rsidR="00E20112">
        <w:rPr>
          <w:rFonts w:ascii="Courier New" w:hAnsi="Courier New" w:cs="Courier New"/>
        </w:rPr>
        <w:t>p</w:t>
      </w:r>
      <w:r w:rsidR="00932067" w:rsidRPr="00932067">
        <w:rPr>
          <w:rFonts w:ascii="Courier New" w:hAnsi="Courier New" w:cs="Courier New"/>
        </w:rPr>
        <w:t>e</w:t>
      </w:r>
      <w:r w:rsidR="006A2D55" w:rsidRPr="00932067">
        <w:rPr>
          <w:rFonts w:ascii="Courier New" w:hAnsi="Courier New" w:cs="Courier New"/>
        </w:rPr>
        <w:t>rf3</w:t>
      </w:r>
      <w:r w:rsidR="006F6DE8" w:rsidRPr="00932067">
        <w:rPr>
          <w:rFonts w:ascii="Courier New" w:hAnsi="Courier New" w:cs="Courier New"/>
        </w:rPr>
        <w:t>.elf</w:t>
      </w:r>
      <w:r w:rsidR="00F551E1">
        <w:t xml:space="preserve"> (</w:t>
      </w:r>
      <w:proofErr w:type="spellStart"/>
      <w:r w:rsidR="00F551E1" w:rsidRPr="00F551E1">
        <w:rPr>
          <w:rFonts w:ascii="Courier New" w:hAnsi="Courier New" w:cs="Courier New"/>
        </w:rPr>
        <w:t>sdk_x.y</w:t>
      </w:r>
      <w:proofErr w:type="spellEnd"/>
      <w:r w:rsidR="00F551E1" w:rsidRPr="00F551E1">
        <w:rPr>
          <w:rFonts w:ascii="Courier New" w:hAnsi="Courier New" w:cs="Courier New"/>
        </w:rPr>
        <w:t>\apps\iperf3\bin</w:t>
      </w:r>
      <w:r w:rsidR="00F551E1">
        <w:t xml:space="preserve">) </w:t>
      </w:r>
      <w:r>
        <w:t>using the Download Tool</w:t>
      </w:r>
      <w:r w:rsidR="00E20112">
        <w:t>:</w:t>
      </w:r>
    </w:p>
    <w:p w14:paraId="4DF9FBB3" w14:textId="77777777" w:rsidR="00E20112" w:rsidRDefault="00E20112" w:rsidP="00E20112">
      <w:pPr>
        <w:pStyle w:val="Text2"/>
        <w:numPr>
          <w:ilvl w:val="0"/>
          <w:numId w:val="31"/>
        </w:numPr>
        <w:jc w:val="both"/>
      </w:pPr>
      <w:r>
        <w:t xml:space="preserve">Launch the Download tool provided with InnoPhase Talaria TWO SDK. </w:t>
      </w:r>
    </w:p>
    <w:p w14:paraId="66A0DD3E" w14:textId="77777777" w:rsidR="00E20112" w:rsidRDefault="00E20112" w:rsidP="00E20112">
      <w:pPr>
        <w:pStyle w:val="Text2"/>
        <w:numPr>
          <w:ilvl w:val="0"/>
          <w:numId w:val="31"/>
        </w:numPr>
        <w:jc w:val="both"/>
      </w:pPr>
      <w:r>
        <w:t>In the GUI window:</w:t>
      </w:r>
    </w:p>
    <w:p w14:paraId="44548E68" w14:textId="77777777" w:rsidR="00E20112" w:rsidRDefault="00E20112" w:rsidP="00E20112">
      <w:pPr>
        <w:pStyle w:val="Text2"/>
        <w:numPr>
          <w:ilvl w:val="1"/>
          <w:numId w:val="31"/>
        </w:numPr>
        <w:jc w:val="both"/>
      </w:pPr>
      <w:r>
        <w:t xml:space="preserve">Boot Target: Select the appropriate EVK from the drop-down </w:t>
      </w:r>
    </w:p>
    <w:p w14:paraId="7AE8016C" w14:textId="7349D373" w:rsidR="00E20112" w:rsidRDefault="00E20112" w:rsidP="00E20112">
      <w:pPr>
        <w:pStyle w:val="Text2"/>
        <w:numPr>
          <w:ilvl w:val="1"/>
          <w:numId w:val="31"/>
        </w:numPr>
        <w:jc w:val="both"/>
      </w:pPr>
      <w:r>
        <w:t xml:space="preserve">ELF Input: Load the </w:t>
      </w:r>
      <w:r>
        <w:rPr>
          <w:rFonts w:ascii="Courier New" w:hAnsi="Courier New" w:cs="Courier New"/>
        </w:rPr>
        <w:t xml:space="preserve">iperf3.elf </w:t>
      </w:r>
      <w:r>
        <w:rPr>
          <w:rFonts w:cstheme="minorHAnsi"/>
        </w:rPr>
        <w:t xml:space="preserve">by clicking on </w:t>
      </w:r>
      <w:r>
        <w:rPr>
          <w:rFonts w:ascii="Courier New" w:hAnsi="Courier New" w:cs="Courier New"/>
        </w:rPr>
        <w:t>Select ELF File</w:t>
      </w:r>
      <w:r>
        <w:t xml:space="preserve">. </w:t>
      </w:r>
    </w:p>
    <w:p w14:paraId="318B7DAD" w14:textId="77777777" w:rsidR="00E20112" w:rsidRDefault="00E20112" w:rsidP="00E20112">
      <w:pPr>
        <w:pStyle w:val="Text2"/>
        <w:numPr>
          <w:ilvl w:val="1"/>
          <w:numId w:val="31"/>
        </w:numPr>
        <w:jc w:val="both"/>
      </w:pPr>
      <w:r>
        <w:t>AP Options: Provide the SSID and Passphrase under AP Options to connect to an Access Point.</w:t>
      </w:r>
    </w:p>
    <w:p w14:paraId="4F612FFC" w14:textId="5F92904A" w:rsidR="00E20112" w:rsidRDefault="00E20112" w:rsidP="00E20112">
      <w:pPr>
        <w:pStyle w:val="Text2"/>
        <w:numPr>
          <w:ilvl w:val="1"/>
          <w:numId w:val="31"/>
        </w:numPr>
        <w:jc w:val="both"/>
      </w:pPr>
      <w:r>
        <w:t xml:space="preserve">Boot arguments: Pass the following boot arguments: </w:t>
      </w:r>
    </w:p>
    <w:p w14:paraId="14B65C86" w14:textId="36ADF547" w:rsidR="00E20112" w:rsidRDefault="00E20112" w:rsidP="00E20112">
      <w:pPr>
        <w:pStyle w:val="Text2"/>
        <w:ind w:left="2700"/>
        <w:jc w:val="both"/>
      </w:pPr>
      <w:r w:rsidRPr="00E20112">
        <w:rPr>
          <w:b/>
          <w:bCs/>
        </w:rPr>
        <w:t>Note</w:t>
      </w:r>
      <w:r>
        <w:t xml:space="preserve">: </w:t>
      </w:r>
      <w:r w:rsidRPr="00E20112">
        <w:t xml:space="preserve">Boot Arguments are optional and enables additional information printouts on Talaria TWO’s end.  </w:t>
      </w:r>
    </w:p>
    <w:tbl>
      <w:tblPr>
        <w:tblStyle w:val="TableGrid"/>
        <w:tblW w:w="0" w:type="auto"/>
        <w:tblInd w:w="2700" w:type="dxa"/>
        <w:tblLook w:val="04A0" w:firstRow="1" w:lastRow="0" w:firstColumn="1" w:lastColumn="0" w:noHBand="0" w:noVBand="1"/>
      </w:tblPr>
      <w:tblGrid>
        <w:gridCol w:w="8000"/>
      </w:tblGrid>
      <w:tr w:rsidR="00E20112" w14:paraId="58293A98" w14:textId="77777777" w:rsidTr="00E20112">
        <w:tc>
          <w:tcPr>
            <w:tcW w:w="10700" w:type="dxa"/>
            <w:shd w:val="clear" w:color="auto" w:fill="DEEAF6" w:themeFill="accent5" w:themeFillTint="33"/>
          </w:tcPr>
          <w:p w14:paraId="3DD2B9A8" w14:textId="61099531" w:rsidR="00E20112" w:rsidRPr="00E20112" w:rsidRDefault="00E20112" w:rsidP="00E20112">
            <w:pPr>
              <w:pStyle w:val="Text2"/>
              <w:spacing w:line="480" w:lineRule="auto"/>
              <w:ind w:left="0"/>
              <w:jc w:val="both"/>
              <w:rPr>
                <w:rFonts w:ascii="Courier New" w:hAnsi="Courier New" w:cs="Courier New"/>
                <w:sz w:val="20"/>
                <w:szCs w:val="20"/>
              </w:rPr>
            </w:pPr>
            <w:r w:rsidRPr="00E20112">
              <w:rPr>
                <w:rFonts w:ascii="Courier New" w:hAnsi="Courier New" w:cs="Courier New"/>
                <w:sz w:val="20"/>
                <w:szCs w:val="20"/>
              </w:rPr>
              <w:t>iperf3.extra_info=1</w:t>
            </w:r>
          </w:p>
        </w:tc>
      </w:tr>
    </w:tbl>
    <w:p w14:paraId="6B95EAD9" w14:textId="77777777" w:rsidR="00E20112" w:rsidRDefault="00E20112" w:rsidP="00E20112">
      <w:pPr>
        <w:pStyle w:val="Text2"/>
        <w:numPr>
          <w:ilvl w:val="1"/>
          <w:numId w:val="31"/>
        </w:numPr>
        <w:jc w:val="both"/>
      </w:pPr>
      <w:r>
        <w:t xml:space="preserve">Programming: Prog RAM or Prog Flash as per requirement. </w:t>
      </w:r>
    </w:p>
    <w:p w14:paraId="715F6ADC" w14:textId="5B71298F" w:rsidR="00E20112" w:rsidRDefault="00E20112" w:rsidP="00E20112">
      <w:pPr>
        <w:pStyle w:val="Text2"/>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1630F4" w:rsidRPr="001630F4">
        <w:rPr>
          <w:rFonts w:cstheme="minorHAnsi"/>
          <w:i/>
          <w:iCs/>
        </w:rPr>
        <w:t>sdk_x.y</w:t>
      </w:r>
      <w:proofErr w:type="spellEnd"/>
      <w:r w:rsidR="001630F4" w:rsidRPr="001630F4">
        <w:rPr>
          <w:rFonts w:cstheme="minorHAnsi"/>
          <w:i/>
          <w:iCs/>
        </w:rPr>
        <w:t>/</w:t>
      </w:r>
      <w:proofErr w:type="spellStart"/>
      <w:r w:rsidR="001630F4" w:rsidRPr="001630F4">
        <w:rPr>
          <w:rFonts w:cstheme="minorHAnsi"/>
          <w:i/>
          <w:iCs/>
        </w:rPr>
        <w:t>pc_tools</w:t>
      </w:r>
      <w:proofErr w:type="spellEnd"/>
      <w:r w:rsidR="001630F4" w:rsidRPr="001630F4">
        <w:rPr>
          <w:rFonts w:cstheme="minorHAnsi"/>
          <w:i/>
          <w:iCs/>
        </w:rPr>
        <w:t>/</w:t>
      </w:r>
      <w:proofErr w:type="spellStart"/>
      <w:r w:rsidR="001630F4" w:rsidRPr="001630F4">
        <w:rPr>
          <w:rFonts w:cstheme="minorHAnsi"/>
          <w:i/>
          <w:iCs/>
        </w:rPr>
        <w:t>Download_Tool</w:t>
      </w:r>
      <w:proofErr w:type="spellEnd"/>
      <w:r w:rsidR="001630F4" w:rsidRPr="001630F4">
        <w:rPr>
          <w:rFonts w:cstheme="minorHAnsi"/>
          <w:i/>
          <w:iCs/>
        </w:rPr>
        <w:t>/doc</w:t>
      </w:r>
      <w:r>
        <w:rPr>
          <w:rFonts w:cstheme="minorHAnsi"/>
        </w:rPr>
        <w:t>).</w:t>
      </w:r>
    </w:p>
    <w:p w14:paraId="2D67C6DB" w14:textId="485C2DE1" w:rsidR="001F7863" w:rsidRDefault="00E20112" w:rsidP="001630F4">
      <w:pPr>
        <w:pStyle w:val="Text2"/>
      </w:pPr>
      <w:r>
        <w:rPr>
          <w:rFonts w:cstheme="minorHAnsi"/>
          <w:b/>
          <w:bCs/>
        </w:rPr>
        <w:t>Note</w:t>
      </w:r>
      <w:r>
        <w:rPr>
          <w:rFonts w:cstheme="minorHAnsi"/>
        </w:rPr>
        <w:t xml:space="preserve">: x </w:t>
      </w:r>
      <w:r w:rsidR="001630F4">
        <w:rPr>
          <w:rFonts w:cstheme="minorHAnsi"/>
        </w:rPr>
        <w:t>&amp;</w:t>
      </w:r>
      <w:r>
        <w:rPr>
          <w:rFonts w:cstheme="minorHAnsi"/>
        </w:rPr>
        <w:t xml:space="preserve"> y refer to SDK release version. For example: </w:t>
      </w:r>
      <w:proofErr w:type="spellStart"/>
      <w:r w:rsidR="001630F4" w:rsidRPr="001630F4">
        <w:rPr>
          <w:rFonts w:cstheme="minorHAnsi"/>
        </w:rPr>
        <w:t>sdk_x.y</w:t>
      </w:r>
      <w:proofErr w:type="spellEnd"/>
      <w:r w:rsidR="001630F4" w:rsidRPr="001630F4">
        <w:rPr>
          <w:rFonts w:cstheme="minorHAnsi"/>
        </w:rPr>
        <w:t>/</w:t>
      </w:r>
      <w:proofErr w:type="spellStart"/>
      <w:r w:rsidR="001630F4" w:rsidRPr="001630F4">
        <w:rPr>
          <w:rFonts w:cstheme="minorHAnsi"/>
        </w:rPr>
        <w:t>pc_tools</w:t>
      </w:r>
      <w:proofErr w:type="spellEnd"/>
      <w:r w:rsidR="001630F4" w:rsidRPr="001630F4">
        <w:rPr>
          <w:rFonts w:cstheme="minorHAnsi"/>
        </w:rPr>
        <w:t>/</w:t>
      </w:r>
      <w:proofErr w:type="spellStart"/>
      <w:r w:rsidR="001630F4" w:rsidRPr="001630F4">
        <w:rPr>
          <w:rFonts w:cstheme="minorHAnsi"/>
        </w:rPr>
        <w:t>Download_Tool</w:t>
      </w:r>
      <w:proofErr w:type="spellEnd"/>
      <w:r w:rsidR="001630F4" w:rsidRPr="001630F4">
        <w:rPr>
          <w:rFonts w:cstheme="minorHAnsi"/>
        </w:rPr>
        <w:t>/doc</w:t>
      </w:r>
      <w:r>
        <w:rPr>
          <w:rFonts w:cstheme="minorHAnsi"/>
        </w:rPr>
        <w:t xml:space="preserve">. </w:t>
      </w:r>
    </w:p>
    <w:p w14:paraId="571FACD0" w14:textId="78EC24F3" w:rsidR="0023400A" w:rsidRDefault="00BD79BA" w:rsidP="00E20112">
      <w:pPr>
        <w:pStyle w:val="Text2"/>
        <w:jc w:val="both"/>
      </w:pPr>
      <w:r>
        <w:t>For example,</w:t>
      </w:r>
      <w:r w:rsidR="00894611">
        <w:t xml:space="preserve"> parameters received </w:t>
      </w:r>
      <w:r>
        <w:t>from client over TCP</w:t>
      </w:r>
      <w:r w:rsidR="00894611">
        <w:t xml:space="preserve"> </w:t>
      </w:r>
      <w:r>
        <w:t xml:space="preserve">control </w:t>
      </w:r>
      <w:r w:rsidR="00894611">
        <w:t>socket</w:t>
      </w:r>
      <w:r w:rsidR="0055146C">
        <w:t xml:space="preserve"> at</w:t>
      </w:r>
      <w:r w:rsidR="007207B5">
        <w:t xml:space="preserve"> the beginning of the test</w:t>
      </w:r>
      <w:r w:rsidR="00E046C9">
        <w:t xml:space="preserve"> and</w:t>
      </w:r>
      <w:r w:rsidR="007207B5">
        <w:t xml:space="preserve"> </w:t>
      </w:r>
      <w:r>
        <w:t>S</w:t>
      </w:r>
      <w:r w:rsidR="00E046C9">
        <w:t>erver/</w:t>
      </w:r>
      <w:r>
        <w:t>C</w:t>
      </w:r>
      <w:r w:rsidR="00894611">
        <w:t>lient results at the end of the test</w:t>
      </w:r>
      <w:r>
        <w:t xml:space="preserve"> are printed</w:t>
      </w:r>
      <w:r w:rsidR="00E046C9">
        <w:t xml:space="preserve"> on </w:t>
      </w:r>
      <w:r w:rsidR="007A36A3">
        <w:t>Talaria TWO</w:t>
      </w:r>
      <w:r w:rsidR="00E046C9">
        <w:t xml:space="preserve"> i</w:t>
      </w:r>
      <w:r w:rsidR="00E20112">
        <w:t>f</w:t>
      </w:r>
      <w:r w:rsidR="00E046C9">
        <w:t xml:space="preserve"> this boot argument is enabled</w:t>
      </w:r>
      <w:r>
        <w:t>.</w:t>
      </w:r>
    </w:p>
    <w:p w14:paraId="165272A5" w14:textId="794D2F97" w:rsidR="00E20112" w:rsidRDefault="00E20112" w:rsidP="00E20112">
      <w:pPr>
        <w:pStyle w:val="Text2"/>
        <w:jc w:val="both"/>
      </w:pPr>
      <w:r>
        <w:br w:type="page"/>
      </w:r>
    </w:p>
    <w:p w14:paraId="47B8F3A5" w14:textId="0B787218" w:rsidR="0023400A" w:rsidRDefault="0023400A" w:rsidP="001E7C3F">
      <w:pPr>
        <w:pStyle w:val="Text2"/>
      </w:pPr>
      <w:r>
        <w:lastRenderedPageBreak/>
        <w:t>Console Output:</w:t>
      </w:r>
    </w:p>
    <w:p w14:paraId="26BDCCE6" w14:textId="054A1915" w:rsidR="00E20112" w:rsidRDefault="00E20112" w:rsidP="00E20112">
      <w:pPr>
        <w:pStyle w:val="Text2"/>
        <w:jc w:val="both"/>
      </w:pPr>
      <w:r>
        <w:rPr>
          <w:rFonts w:ascii="Calibri" w:hAnsi="Calibri" w:cs="Calibri"/>
          <w:b/>
          <w:bCs/>
        </w:rPr>
        <w:t>Note</w:t>
      </w:r>
      <w:r>
        <w:rPr>
          <w:rFonts w:ascii="Calibri" w:hAnsi="Calibri" w:cs="Calibri"/>
        </w:rPr>
        <w:t>: The following console output is from SDK 2.3 release and is applicable to the current release as well.</w:t>
      </w:r>
    </w:p>
    <w:tbl>
      <w:tblPr>
        <w:tblStyle w:val="TableGrid"/>
        <w:tblW w:w="0" w:type="auto"/>
        <w:tblInd w:w="1260" w:type="dxa"/>
        <w:tblLook w:val="04A0" w:firstRow="1" w:lastRow="0" w:firstColumn="1" w:lastColumn="0" w:noHBand="0" w:noVBand="1"/>
      </w:tblPr>
      <w:tblGrid>
        <w:gridCol w:w="9440"/>
      </w:tblGrid>
      <w:tr w:rsidR="0023400A" w14:paraId="69129C71" w14:textId="77777777" w:rsidTr="0023400A">
        <w:tc>
          <w:tcPr>
            <w:tcW w:w="10700" w:type="dxa"/>
            <w:shd w:val="clear" w:color="auto" w:fill="DEEAF6" w:themeFill="accent5" w:themeFillTint="33"/>
          </w:tcPr>
          <w:p w14:paraId="457BD327" w14:textId="77777777" w:rsidR="00E210F6" w:rsidRPr="00E210F6" w:rsidRDefault="00E210F6" w:rsidP="00E210F6">
            <w:pPr>
              <w:pStyle w:val="Text2"/>
              <w:spacing w:line="480" w:lineRule="auto"/>
              <w:ind w:left="0"/>
              <w:rPr>
                <w:rFonts w:ascii="Courier New" w:hAnsi="Courier New" w:cs="Courier New"/>
                <w:sz w:val="20"/>
                <w:szCs w:val="20"/>
              </w:rPr>
            </w:pPr>
            <w:proofErr w:type="spellStart"/>
            <w:r w:rsidRPr="00E210F6">
              <w:rPr>
                <w:rFonts w:ascii="Courier New" w:hAnsi="Courier New" w:cs="Courier New"/>
                <w:sz w:val="20"/>
                <w:szCs w:val="20"/>
              </w:rPr>
              <w:t>UART:NWWWWWWAEBuild</w:t>
            </w:r>
            <w:proofErr w:type="spellEnd"/>
            <w:r w:rsidRPr="00E210F6">
              <w:rPr>
                <w:rFonts w:ascii="Courier New" w:hAnsi="Courier New" w:cs="Courier New"/>
                <w:sz w:val="20"/>
                <w:szCs w:val="20"/>
              </w:rPr>
              <w:t xml:space="preserve"> $Id: git-f92bee540 $</w:t>
            </w:r>
          </w:p>
          <w:p w14:paraId="3A606106" w14:textId="77777777" w:rsidR="00E210F6" w:rsidRPr="00E210F6" w:rsidRDefault="00E210F6" w:rsidP="00E210F6">
            <w:pPr>
              <w:pStyle w:val="Text2"/>
              <w:spacing w:line="480" w:lineRule="auto"/>
              <w:ind w:left="0"/>
              <w:rPr>
                <w:rFonts w:ascii="Courier New" w:hAnsi="Courier New" w:cs="Courier New"/>
                <w:sz w:val="20"/>
                <w:szCs w:val="20"/>
              </w:rPr>
            </w:pPr>
            <w:proofErr w:type="spellStart"/>
            <w:r w:rsidRPr="00E210F6">
              <w:rPr>
                <w:rFonts w:ascii="Courier New" w:hAnsi="Courier New" w:cs="Courier New"/>
                <w:sz w:val="20"/>
                <w:szCs w:val="20"/>
              </w:rPr>
              <w:t>ssid</w:t>
            </w:r>
            <w:proofErr w:type="spellEnd"/>
            <w:r w:rsidRPr="00E210F6">
              <w:rPr>
                <w:rFonts w:ascii="Courier New" w:hAnsi="Courier New" w:cs="Courier New"/>
                <w:sz w:val="20"/>
                <w:szCs w:val="20"/>
              </w:rPr>
              <w:t>=ACT102571068294 passphrase=43083191 iperf3.extra_info=1</w:t>
            </w:r>
          </w:p>
          <w:p w14:paraId="1E770590" w14:textId="77777777" w:rsidR="00E210F6" w:rsidRPr="00E210F6" w:rsidRDefault="00E210F6" w:rsidP="00E210F6">
            <w:pPr>
              <w:pStyle w:val="Text2"/>
              <w:spacing w:line="480" w:lineRule="auto"/>
              <w:ind w:left="0"/>
              <w:rPr>
                <w:rFonts w:ascii="Courier New" w:hAnsi="Courier New" w:cs="Courier New"/>
                <w:sz w:val="20"/>
                <w:szCs w:val="20"/>
              </w:rPr>
            </w:pPr>
            <w:proofErr w:type="spellStart"/>
            <w:r w:rsidRPr="00E210F6">
              <w:rPr>
                <w:rFonts w:ascii="Courier New" w:hAnsi="Courier New" w:cs="Courier New"/>
                <w:sz w:val="20"/>
                <w:szCs w:val="20"/>
              </w:rPr>
              <w:t>addr</w:t>
            </w:r>
            <w:proofErr w:type="spellEnd"/>
            <w:r w:rsidRPr="00E210F6">
              <w:rPr>
                <w:rFonts w:ascii="Courier New" w:hAnsi="Courier New" w:cs="Courier New"/>
                <w:sz w:val="20"/>
                <w:szCs w:val="20"/>
              </w:rPr>
              <w:t xml:space="preserve"> e0:69:3a:00:2c:3e</w:t>
            </w:r>
          </w:p>
          <w:p w14:paraId="571D2BBE"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xml:space="preserve">[10.403,370] CONNECT:00:5f:67:cd:c5:a6 Channel:6 </w:t>
            </w:r>
            <w:proofErr w:type="spellStart"/>
            <w:r w:rsidRPr="00E210F6">
              <w:rPr>
                <w:rFonts w:ascii="Courier New" w:hAnsi="Courier New" w:cs="Courier New"/>
                <w:sz w:val="20"/>
                <w:szCs w:val="20"/>
              </w:rPr>
              <w:t>rssi</w:t>
            </w:r>
            <w:proofErr w:type="spellEnd"/>
            <w:r w:rsidRPr="00E210F6">
              <w:rPr>
                <w:rFonts w:ascii="Courier New" w:hAnsi="Courier New" w:cs="Courier New"/>
                <w:sz w:val="20"/>
                <w:szCs w:val="20"/>
              </w:rPr>
              <w:t>:-16 dBm</w:t>
            </w:r>
          </w:p>
          <w:p w14:paraId="15240E57"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[11.190,449] MYIP 192.168.0.105</w:t>
            </w:r>
          </w:p>
          <w:p w14:paraId="2346CBD1"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[11.190,612] IPv6 [fe</w:t>
            </w:r>
            <w:proofErr w:type="gramStart"/>
            <w:r w:rsidRPr="00E210F6">
              <w:rPr>
                <w:rFonts w:ascii="Courier New" w:hAnsi="Courier New" w:cs="Courier New"/>
                <w:sz w:val="20"/>
                <w:szCs w:val="20"/>
              </w:rPr>
              <w:t>80::</w:t>
            </w:r>
            <w:proofErr w:type="gramEnd"/>
            <w:r w:rsidRPr="00E210F6">
              <w:rPr>
                <w:rFonts w:ascii="Courier New" w:hAnsi="Courier New" w:cs="Courier New"/>
                <w:sz w:val="20"/>
                <w:szCs w:val="20"/>
              </w:rPr>
              <w:t>e269:3aff:fe00:2c3e]-link</w:t>
            </w:r>
          </w:p>
          <w:p w14:paraId="6E05CAD8"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IPerf3 server @ 192.168.0.105</w:t>
            </w:r>
          </w:p>
          <w:p w14:paraId="6F43A9F7"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w:t>
            </w:r>
          </w:p>
          <w:p w14:paraId="11DC5F58"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Iperf3 TCP/UDP server listening on 5201</w:t>
            </w:r>
          </w:p>
          <w:p w14:paraId="4E427B20"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w:t>
            </w:r>
          </w:p>
          <w:p w14:paraId="677A5164"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Accepted connection from 192.168.0.101 port 1060</w:t>
            </w:r>
          </w:p>
          <w:p w14:paraId="5A915034"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[172.166,310] iperf3: param = {"tcp":true,"omit":0,"time":20,"parallel":1,"len":131072,"pacing_timer":1000,"client_version":"3.7"}</w:t>
            </w:r>
          </w:p>
          <w:p w14:paraId="13BEC3CB"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1] local 192.168.0.105 port 5201 connected to 192.168.0.101 port 1065</w:t>
            </w:r>
          </w:p>
          <w:p w14:paraId="186A019D"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xml:space="preserve">[192.284,574] iperf3: </w:t>
            </w:r>
            <w:proofErr w:type="spellStart"/>
            <w:r w:rsidRPr="00E210F6">
              <w:rPr>
                <w:rFonts w:ascii="Courier New" w:hAnsi="Courier New" w:cs="Courier New"/>
                <w:sz w:val="20"/>
                <w:szCs w:val="20"/>
              </w:rPr>
              <w:t>client_result</w:t>
            </w:r>
            <w:proofErr w:type="spellEnd"/>
            <w:r w:rsidRPr="00E210F6">
              <w:rPr>
                <w:rFonts w:ascii="Courier New" w:hAnsi="Courier New" w:cs="Courier New"/>
                <w:sz w:val="20"/>
                <w:szCs w:val="20"/>
              </w:rPr>
              <w:t xml:space="preserve"> = {"cpu_util_total":0.46521064270562279,"cpu_util_user":0.060944126128725948,"cpu_util_system":0.40426651657689677,"sender_has_retransmits":1,"congestion_used":"cubic","streams":[{"id":1,"bytes":28204280,"retransmits":0,"jitter":0,"errors":0,"packets":0,"start_time":0,"end_time":20.00013}]}</w:t>
            </w:r>
          </w:p>
          <w:p w14:paraId="35CCA6B9"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w:t>
            </w:r>
          </w:p>
          <w:p w14:paraId="0724D403"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ID]</w:t>
            </w:r>
            <w:r w:rsidRPr="00E210F6">
              <w:rPr>
                <w:rFonts w:ascii="Courier New" w:hAnsi="Courier New" w:cs="Courier New"/>
                <w:sz w:val="20"/>
                <w:szCs w:val="20"/>
              </w:rPr>
              <w:tab/>
            </w:r>
            <w:r w:rsidRPr="00E210F6">
              <w:rPr>
                <w:rFonts w:ascii="Courier New" w:hAnsi="Courier New" w:cs="Courier New"/>
                <w:sz w:val="20"/>
                <w:szCs w:val="20"/>
              </w:rPr>
              <w:tab/>
            </w:r>
            <w:r w:rsidRPr="00E210F6">
              <w:rPr>
                <w:rFonts w:ascii="Courier New" w:hAnsi="Courier New" w:cs="Courier New"/>
                <w:sz w:val="20"/>
                <w:szCs w:val="20"/>
              </w:rPr>
              <w:tab/>
              <w:t xml:space="preserve">Interval        Transfer     Bitrate </w:t>
            </w:r>
          </w:p>
          <w:p w14:paraId="2AE63189"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1] iperf3[S-RX-</w:t>
            </w:r>
            <w:proofErr w:type="spellStart"/>
            <w:r w:rsidRPr="00E210F6">
              <w:rPr>
                <w:rFonts w:ascii="Courier New" w:hAnsi="Courier New" w:cs="Courier New"/>
                <w:sz w:val="20"/>
                <w:szCs w:val="20"/>
              </w:rPr>
              <w:t>tcp</w:t>
            </w:r>
            <w:proofErr w:type="spellEnd"/>
            <w:r w:rsidRPr="00E210F6">
              <w:rPr>
                <w:rFonts w:ascii="Courier New" w:hAnsi="Courier New" w:cs="Courier New"/>
                <w:sz w:val="20"/>
                <w:szCs w:val="20"/>
              </w:rPr>
              <w:t xml:space="preserve">]: 0.0-20 sec 26.3 </w:t>
            </w:r>
            <w:proofErr w:type="spellStart"/>
            <w:r w:rsidRPr="00E210F6">
              <w:rPr>
                <w:rFonts w:ascii="Courier New" w:hAnsi="Courier New" w:cs="Courier New"/>
                <w:sz w:val="20"/>
                <w:szCs w:val="20"/>
              </w:rPr>
              <w:t>MBytes</w:t>
            </w:r>
            <w:proofErr w:type="spellEnd"/>
            <w:r w:rsidRPr="00E210F6">
              <w:rPr>
                <w:rFonts w:ascii="Courier New" w:hAnsi="Courier New" w:cs="Courier New"/>
                <w:sz w:val="20"/>
                <w:szCs w:val="20"/>
              </w:rPr>
              <w:t xml:space="preserve"> 11.0 </w:t>
            </w:r>
            <w:proofErr w:type="spellStart"/>
            <w:r w:rsidRPr="00E210F6">
              <w:rPr>
                <w:rFonts w:ascii="Courier New" w:hAnsi="Courier New" w:cs="Courier New"/>
                <w:sz w:val="20"/>
                <w:szCs w:val="20"/>
              </w:rPr>
              <w:t>Mbits</w:t>
            </w:r>
            <w:proofErr w:type="spellEnd"/>
            <w:r w:rsidRPr="00E210F6">
              <w:rPr>
                <w:rFonts w:ascii="Courier New" w:hAnsi="Courier New" w:cs="Courier New"/>
                <w:sz w:val="20"/>
                <w:szCs w:val="20"/>
              </w:rPr>
              <w:t>/sec</w:t>
            </w:r>
          </w:p>
          <w:p w14:paraId="5C072252"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User: 8567617 (42%)</w:t>
            </w:r>
          </w:p>
          <w:p w14:paraId="18BC7D8E"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IRQ:  1015533 (5%)</w:t>
            </w:r>
          </w:p>
          <w:p w14:paraId="12297B4B"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lastRenderedPageBreak/>
              <w:t>Idle: 10442621 (52%)</w:t>
            </w:r>
          </w:p>
          <w:p w14:paraId="5C6BA364"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xml:space="preserve">[192.286,398] iperf3: </w:t>
            </w:r>
            <w:proofErr w:type="spellStart"/>
            <w:r w:rsidRPr="00E210F6">
              <w:rPr>
                <w:rFonts w:ascii="Courier New" w:hAnsi="Courier New" w:cs="Courier New"/>
                <w:sz w:val="20"/>
                <w:szCs w:val="20"/>
              </w:rPr>
              <w:t>server_result</w:t>
            </w:r>
            <w:proofErr w:type="spellEnd"/>
            <w:r w:rsidRPr="00E210F6">
              <w:rPr>
                <w:rFonts w:ascii="Courier New" w:hAnsi="Courier New" w:cs="Courier New"/>
                <w:sz w:val="20"/>
                <w:szCs w:val="20"/>
              </w:rPr>
              <w:t xml:space="preserve"> = {"</w:t>
            </w:r>
            <w:proofErr w:type="spellStart"/>
            <w:r w:rsidRPr="00E210F6">
              <w:rPr>
                <w:rFonts w:ascii="Courier New" w:hAnsi="Courier New" w:cs="Courier New"/>
                <w:sz w:val="20"/>
                <w:szCs w:val="20"/>
              </w:rPr>
              <w:t>cpu_util_total</w:t>
            </w:r>
            <w:proofErr w:type="spellEnd"/>
            <w:r w:rsidRPr="00E210F6">
              <w:rPr>
                <w:rFonts w:ascii="Courier New" w:hAnsi="Courier New" w:cs="Courier New"/>
                <w:sz w:val="20"/>
                <w:szCs w:val="20"/>
              </w:rPr>
              <w:t>": 47,"cpu_util_user": 42,"cpu_util_system": 5,"sender_has_retransmits": -1,"congestion_used": "</w:t>
            </w:r>
            <w:proofErr w:type="spellStart"/>
            <w:r w:rsidRPr="00E210F6">
              <w:rPr>
                <w:rFonts w:ascii="Courier New" w:hAnsi="Courier New" w:cs="Courier New"/>
                <w:sz w:val="20"/>
                <w:szCs w:val="20"/>
              </w:rPr>
              <w:t>cubic","streams</w:t>
            </w:r>
            <w:proofErr w:type="spellEnd"/>
            <w:r w:rsidRPr="00E210F6">
              <w:rPr>
                <w:rFonts w:ascii="Courier New" w:hAnsi="Courier New" w:cs="Courier New"/>
                <w:sz w:val="20"/>
                <w:szCs w:val="20"/>
              </w:rPr>
              <w:t>": [{"id":1,"bytes":27607140,"retransmits":0,"jitter":0,"errors":0,"packets":0,"start_time":0,"end_time":20.000100}]}</w:t>
            </w:r>
          </w:p>
          <w:p w14:paraId="2868278B"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w:t>
            </w:r>
          </w:p>
          <w:p w14:paraId="3EC1CEC5"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Iperf3 TCP/UDP server listening on 5201</w:t>
            </w:r>
          </w:p>
          <w:p w14:paraId="3640A54F" w14:textId="2C263C27" w:rsidR="0023400A" w:rsidRPr="0023400A"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w:t>
            </w:r>
          </w:p>
        </w:tc>
      </w:tr>
    </w:tbl>
    <w:p w14:paraId="02985EC3" w14:textId="370EA411" w:rsidR="00932067" w:rsidRDefault="00932067" w:rsidP="001E7C3F">
      <w:pPr>
        <w:pStyle w:val="Text2"/>
      </w:pPr>
      <w:r>
        <w:br w:type="page"/>
      </w:r>
    </w:p>
    <w:p w14:paraId="2BC813C0" w14:textId="77777777" w:rsidR="0023400A" w:rsidRDefault="0023400A" w:rsidP="0023400A">
      <w:pPr>
        <w:pStyle w:val="Text2"/>
        <w:jc w:val="both"/>
      </w:pPr>
      <w:r>
        <w:lastRenderedPageBreak/>
        <w:t>Take note of the IP address of the iPerf3 server displayed in the console.</w:t>
      </w:r>
    </w:p>
    <w:p w14:paraId="22694435" w14:textId="35AA8970" w:rsidR="0023400A" w:rsidRDefault="0023400A" w:rsidP="0023400A">
      <w:pPr>
        <w:pStyle w:val="Text2"/>
        <w:jc w:val="both"/>
      </w:pPr>
      <w:r>
        <w:t>Once Talaria TWO has booted and the iPerf3 has been started, the Ubuntu PC can act as an iPerf3 Client and can connect to the Talaria TWO and run a throughput test.</w:t>
      </w:r>
    </w:p>
    <w:p w14:paraId="2A7805F4" w14:textId="4988DB95" w:rsidR="001E4565" w:rsidRDefault="007608A8" w:rsidP="0023400A">
      <w:pPr>
        <w:pStyle w:val="Text2"/>
        <w:jc w:val="both"/>
      </w:pPr>
      <w:r w:rsidRPr="007608A8">
        <w:t>C</w:t>
      </w:r>
      <w:r w:rsidR="001A1C92">
        <w:t>onsole</w:t>
      </w:r>
      <w:r w:rsidRPr="007608A8">
        <w:t xml:space="preserve"> output from </w:t>
      </w:r>
      <w:r w:rsidR="007A36A3">
        <w:t>Talaria TWO</w:t>
      </w:r>
      <w:r w:rsidRPr="007608A8">
        <w:t xml:space="preserve"> when i</w:t>
      </w:r>
      <w:r w:rsidR="00B23D3C">
        <w:t>P</w:t>
      </w:r>
      <w:r w:rsidRPr="007608A8">
        <w:t>erf3 application is booted</w:t>
      </w:r>
      <w:r w:rsidR="001858FE">
        <w:t xml:space="preserve"> is </w:t>
      </w:r>
      <w:r w:rsidR="007A36A3">
        <w:t xml:space="preserve">as follows: </w:t>
      </w:r>
    </w:p>
    <w:p w14:paraId="5D7C28BA" w14:textId="3AF2633D" w:rsidR="001E65C6" w:rsidRDefault="001E65C6" w:rsidP="001E65C6">
      <w:pPr>
        <w:pStyle w:val="Text2"/>
        <w:jc w:val="both"/>
      </w:pPr>
      <w:r>
        <w:rPr>
          <w:rFonts w:ascii="Calibri" w:hAnsi="Calibri" w:cs="Calibri"/>
          <w:b/>
          <w:bCs/>
        </w:rPr>
        <w:t>Note</w:t>
      </w:r>
      <w:r>
        <w:rPr>
          <w:rFonts w:ascii="Calibri" w:hAnsi="Calibri" w:cs="Calibri"/>
        </w:rPr>
        <w:t>: The following console outputs are from SDK 2.3 release and is applicable to the current release as well.</w:t>
      </w:r>
    </w:p>
    <w:tbl>
      <w:tblPr>
        <w:tblStyle w:val="TableGrid"/>
        <w:tblW w:w="0" w:type="auto"/>
        <w:tblInd w:w="1260" w:type="dxa"/>
        <w:tblLook w:val="04A0" w:firstRow="1" w:lastRow="0" w:firstColumn="1" w:lastColumn="0" w:noHBand="0" w:noVBand="1"/>
      </w:tblPr>
      <w:tblGrid>
        <w:gridCol w:w="9440"/>
      </w:tblGrid>
      <w:tr w:rsidR="007A36A3" w14:paraId="22E454EF" w14:textId="77777777" w:rsidTr="001E65C6">
        <w:tc>
          <w:tcPr>
            <w:tcW w:w="9440" w:type="dxa"/>
            <w:shd w:val="clear" w:color="auto" w:fill="DEEAF6" w:themeFill="accent5" w:themeFillTint="33"/>
          </w:tcPr>
          <w:p w14:paraId="2BCC2F11"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Accepted connection from 192.168.0.101 port 1050</w:t>
            </w:r>
          </w:p>
          <w:p w14:paraId="53365C77"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[58.745,191] iperf3: param = {"tcp":true,"omit":0,"time":20,"parallel":1,"len":131072,"pacing_timer":1000,"client_version":"3.7"}</w:t>
            </w:r>
          </w:p>
          <w:p w14:paraId="67863165"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1] local 192.168.0.105 port 5201 connected to 192.168.0.101 port 1052</w:t>
            </w:r>
          </w:p>
          <w:p w14:paraId="2221ECAD"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xml:space="preserve">[78.820,085] iperf3: </w:t>
            </w:r>
            <w:proofErr w:type="spellStart"/>
            <w:r w:rsidRPr="00E210F6">
              <w:rPr>
                <w:rFonts w:ascii="Courier New" w:hAnsi="Courier New" w:cs="Courier New"/>
                <w:sz w:val="20"/>
                <w:szCs w:val="20"/>
              </w:rPr>
              <w:t>client_result</w:t>
            </w:r>
            <w:proofErr w:type="spellEnd"/>
            <w:r w:rsidRPr="00E210F6">
              <w:rPr>
                <w:rFonts w:ascii="Courier New" w:hAnsi="Courier New" w:cs="Courier New"/>
                <w:sz w:val="20"/>
                <w:szCs w:val="20"/>
              </w:rPr>
              <w:t xml:space="preserve"> = {"cpu_util_total":0.32061508034327585,"cpu_util_user":0.025213145835174724,"cpu_util_system":0.29539699946291903,"sender_has_retransmits":1,"congestion_used":"cubic","streams":[{"id":1,"bytes":32572600,"retransmits":0,"jitter":0,"errors":0,"packets":0,"start_time":0,"end_time":20.000591}]}</w:t>
            </w:r>
          </w:p>
          <w:p w14:paraId="0A815B6E"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w:t>
            </w:r>
          </w:p>
          <w:p w14:paraId="1F9D2F61"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ID]</w:t>
            </w:r>
            <w:r w:rsidRPr="00E210F6">
              <w:rPr>
                <w:rFonts w:ascii="Courier New" w:hAnsi="Courier New" w:cs="Courier New"/>
                <w:sz w:val="20"/>
                <w:szCs w:val="20"/>
              </w:rPr>
              <w:tab/>
            </w:r>
            <w:r w:rsidRPr="00E210F6">
              <w:rPr>
                <w:rFonts w:ascii="Courier New" w:hAnsi="Courier New" w:cs="Courier New"/>
                <w:sz w:val="20"/>
                <w:szCs w:val="20"/>
              </w:rPr>
              <w:tab/>
            </w:r>
            <w:r w:rsidRPr="00E210F6">
              <w:rPr>
                <w:rFonts w:ascii="Courier New" w:hAnsi="Courier New" w:cs="Courier New"/>
                <w:sz w:val="20"/>
                <w:szCs w:val="20"/>
              </w:rPr>
              <w:tab/>
              <w:t xml:space="preserve">Interval        Transfer     Bitrate </w:t>
            </w:r>
          </w:p>
          <w:p w14:paraId="6C2F5A5A"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1] iperf3[S-RX-</w:t>
            </w:r>
            <w:proofErr w:type="spellStart"/>
            <w:r w:rsidRPr="00E210F6">
              <w:rPr>
                <w:rFonts w:ascii="Courier New" w:hAnsi="Courier New" w:cs="Courier New"/>
                <w:sz w:val="20"/>
                <w:szCs w:val="20"/>
              </w:rPr>
              <w:t>tcp</w:t>
            </w:r>
            <w:proofErr w:type="spellEnd"/>
            <w:r w:rsidRPr="00E210F6">
              <w:rPr>
                <w:rFonts w:ascii="Courier New" w:hAnsi="Courier New" w:cs="Courier New"/>
                <w:sz w:val="20"/>
                <w:szCs w:val="20"/>
              </w:rPr>
              <w:t xml:space="preserve">]: 0.0-20 sec 30.7 </w:t>
            </w:r>
            <w:proofErr w:type="spellStart"/>
            <w:r w:rsidRPr="00E210F6">
              <w:rPr>
                <w:rFonts w:ascii="Courier New" w:hAnsi="Courier New" w:cs="Courier New"/>
                <w:sz w:val="20"/>
                <w:szCs w:val="20"/>
              </w:rPr>
              <w:t>MBytes</w:t>
            </w:r>
            <w:proofErr w:type="spellEnd"/>
            <w:r w:rsidRPr="00E210F6">
              <w:rPr>
                <w:rFonts w:ascii="Courier New" w:hAnsi="Courier New" w:cs="Courier New"/>
                <w:sz w:val="20"/>
                <w:szCs w:val="20"/>
              </w:rPr>
              <w:t xml:space="preserve"> 12.8 </w:t>
            </w:r>
            <w:proofErr w:type="spellStart"/>
            <w:r w:rsidRPr="00E210F6">
              <w:rPr>
                <w:rFonts w:ascii="Courier New" w:hAnsi="Courier New" w:cs="Courier New"/>
                <w:sz w:val="20"/>
                <w:szCs w:val="20"/>
              </w:rPr>
              <w:t>Mbits</w:t>
            </w:r>
            <w:proofErr w:type="spellEnd"/>
            <w:r w:rsidRPr="00E210F6">
              <w:rPr>
                <w:rFonts w:ascii="Courier New" w:hAnsi="Courier New" w:cs="Courier New"/>
                <w:sz w:val="20"/>
                <w:szCs w:val="20"/>
              </w:rPr>
              <w:t>/sec</w:t>
            </w:r>
          </w:p>
          <w:p w14:paraId="6FAA1EC9"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User: 9950311 (49%)</w:t>
            </w:r>
          </w:p>
          <w:p w14:paraId="6C6BFB07"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IRQ:  1192082 (5%)</w:t>
            </w:r>
          </w:p>
          <w:p w14:paraId="058A3F0C" w14:textId="77777777" w:rsidR="00E210F6" w:rsidRPr="00E210F6"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Idle: 8910179 (44%)</w:t>
            </w:r>
          </w:p>
          <w:p w14:paraId="4F08E274" w14:textId="47A0CF48" w:rsidR="007A36A3" w:rsidRPr="007A36A3" w:rsidRDefault="00E210F6" w:rsidP="00E210F6">
            <w:pPr>
              <w:pStyle w:val="Text2"/>
              <w:spacing w:line="480" w:lineRule="auto"/>
              <w:ind w:left="0"/>
              <w:rPr>
                <w:rFonts w:ascii="Courier New" w:hAnsi="Courier New" w:cs="Courier New"/>
                <w:sz w:val="20"/>
                <w:szCs w:val="20"/>
              </w:rPr>
            </w:pPr>
            <w:r w:rsidRPr="00E210F6">
              <w:rPr>
                <w:rFonts w:ascii="Courier New" w:hAnsi="Courier New" w:cs="Courier New"/>
                <w:sz w:val="20"/>
                <w:szCs w:val="20"/>
              </w:rPr>
              <w:t xml:space="preserve">[78.821,837] iperf3: </w:t>
            </w:r>
            <w:proofErr w:type="spellStart"/>
            <w:r w:rsidRPr="00E210F6">
              <w:rPr>
                <w:rFonts w:ascii="Courier New" w:hAnsi="Courier New" w:cs="Courier New"/>
                <w:sz w:val="20"/>
                <w:szCs w:val="20"/>
              </w:rPr>
              <w:t>server_result</w:t>
            </w:r>
            <w:proofErr w:type="spellEnd"/>
            <w:r w:rsidRPr="00E210F6">
              <w:rPr>
                <w:rFonts w:ascii="Courier New" w:hAnsi="Courier New" w:cs="Courier New"/>
                <w:sz w:val="20"/>
                <w:szCs w:val="20"/>
              </w:rPr>
              <w:t xml:space="preserve"> = {"</w:t>
            </w:r>
            <w:proofErr w:type="spellStart"/>
            <w:r w:rsidRPr="00E210F6">
              <w:rPr>
                <w:rFonts w:ascii="Courier New" w:hAnsi="Courier New" w:cs="Courier New"/>
                <w:sz w:val="20"/>
                <w:szCs w:val="20"/>
              </w:rPr>
              <w:t>cpu_util_total</w:t>
            </w:r>
            <w:proofErr w:type="spellEnd"/>
            <w:r w:rsidRPr="00E210F6">
              <w:rPr>
                <w:rFonts w:ascii="Courier New" w:hAnsi="Courier New" w:cs="Courier New"/>
                <w:sz w:val="20"/>
                <w:szCs w:val="20"/>
              </w:rPr>
              <w:t>": 54,"cpu_util_user": 49,"cpu_util_system": 5,"sender_has_retransmits": -1,"congestion_used": "</w:t>
            </w:r>
            <w:proofErr w:type="spellStart"/>
            <w:r w:rsidRPr="00E210F6">
              <w:rPr>
                <w:rFonts w:ascii="Courier New" w:hAnsi="Courier New" w:cs="Courier New"/>
                <w:sz w:val="20"/>
                <w:szCs w:val="20"/>
              </w:rPr>
              <w:t>cubic","streams</w:t>
            </w:r>
            <w:proofErr w:type="spellEnd"/>
            <w:r w:rsidRPr="00E210F6">
              <w:rPr>
                <w:rFonts w:ascii="Courier New" w:hAnsi="Courier New" w:cs="Courier New"/>
                <w:sz w:val="20"/>
                <w:szCs w:val="20"/>
              </w:rPr>
              <w:t>": [{"id":1,"bytes":32201760,"retransmits":0,"jitter":0,"errors":0,"packets":0,"start_time":0,"end_time":20.000629}]}</w:t>
            </w:r>
          </w:p>
        </w:tc>
      </w:tr>
    </w:tbl>
    <w:p w14:paraId="347DCD13" w14:textId="77777777" w:rsidR="007A36A3" w:rsidRDefault="007A36A3" w:rsidP="001E4565">
      <w:pPr>
        <w:pStyle w:val="Text2"/>
      </w:pPr>
    </w:p>
    <w:p w14:paraId="50DA8CBE" w14:textId="25D71E92" w:rsidR="00932067" w:rsidRDefault="00BC677C" w:rsidP="007A36A3">
      <w:pPr>
        <w:pStyle w:val="Text2"/>
        <w:jc w:val="both"/>
      </w:pPr>
      <w:r>
        <w:lastRenderedPageBreak/>
        <w:t>Following</w:t>
      </w:r>
      <w:r w:rsidR="007608A8" w:rsidRPr="007608A8">
        <w:t xml:space="preserve"> section</w:t>
      </w:r>
      <w:r>
        <w:t>s</w:t>
      </w:r>
      <w:r w:rsidR="007608A8" w:rsidRPr="007608A8">
        <w:t xml:space="preserve"> describe </w:t>
      </w:r>
      <w:r>
        <w:t>different commands to be given at iPerf3 Client</w:t>
      </w:r>
      <w:r w:rsidR="007A36A3">
        <w:t>-</w:t>
      </w:r>
      <w:r>
        <w:t>side</w:t>
      </w:r>
      <w:r w:rsidR="007608A8" w:rsidRPr="007608A8">
        <w:t xml:space="preserve"> to perform various throughput tests.</w:t>
      </w:r>
      <w:r w:rsidR="00932067">
        <w:br w:type="page"/>
      </w:r>
    </w:p>
    <w:p w14:paraId="63ACCD54" w14:textId="77777777" w:rsidR="00DD37EE" w:rsidRDefault="00DD37EE" w:rsidP="00080238">
      <w:pPr>
        <w:pStyle w:val="Heading2"/>
        <w:ind w:left="1440" w:hanging="900"/>
      </w:pPr>
      <w:bookmarkStart w:id="7" w:name="_Toc94204928"/>
      <w:r>
        <w:lastRenderedPageBreak/>
        <w:t xml:space="preserve">Time to Run </w:t>
      </w:r>
      <w:r w:rsidR="00C66D81">
        <w:t>the Test</w:t>
      </w:r>
      <w:bookmarkEnd w:id="7"/>
    </w:p>
    <w:p w14:paraId="774DEDB3" w14:textId="79DDEC44" w:rsidR="001A25EF" w:rsidRDefault="004B67E9" w:rsidP="009A6508">
      <w:pPr>
        <w:pStyle w:val="Text2"/>
        <w:jc w:val="both"/>
      </w:pPr>
      <w:r>
        <w:t>The i</w:t>
      </w:r>
      <w:r w:rsidR="009A6508">
        <w:t>P</w:t>
      </w:r>
      <w:r>
        <w:t xml:space="preserve">erf3 Client on the remote PC can be started with the </w:t>
      </w:r>
      <w:r>
        <w:rPr>
          <w:rFonts w:ascii="Courier New" w:hAnsi="Courier New" w:cs="Courier New"/>
        </w:rPr>
        <w:t>-</w:t>
      </w:r>
      <w:r w:rsidRPr="004149AB">
        <w:rPr>
          <w:rFonts w:ascii="Courier New" w:hAnsi="Courier New" w:cs="Courier New"/>
        </w:rPr>
        <w:t>t</w:t>
      </w:r>
      <w:r>
        <w:t xml:space="preserve"> option to specify test duration.</w:t>
      </w:r>
    </w:p>
    <w:p w14:paraId="03A4D23C" w14:textId="51BDEB55" w:rsidR="00DD37EE" w:rsidRDefault="004B67E9" w:rsidP="009A6508">
      <w:pPr>
        <w:pStyle w:val="Text2"/>
        <w:jc w:val="both"/>
        <w:rPr>
          <w:rFonts w:ascii="Courier New" w:hAnsi="Courier New" w:cs="Courier New"/>
        </w:rPr>
      </w:pPr>
      <w:r>
        <w:t xml:space="preserve">It specifies the time to run the test in seconds. If this option is not specified, the </w:t>
      </w:r>
      <w:proofErr w:type="spellStart"/>
      <w:r>
        <w:t>iPerf</w:t>
      </w:r>
      <w:proofErr w:type="spellEnd"/>
      <w:r>
        <w:t xml:space="preserve"> 3.6 on Ubuntu runs the test for </w:t>
      </w:r>
      <w:r w:rsidR="00F5166E">
        <w:t xml:space="preserve">its </w:t>
      </w:r>
      <w:r>
        <w:t xml:space="preserve">default </w:t>
      </w:r>
      <w:r w:rsidR="00F5166E">
        <w:t xml:space="preserve">setting of </w:t>
      </w:r>
      <w:r>
        <w:t>10 seconds.</w:t>
      </w:r>
      <w:r w:rsidR="001858FE">
        <w:t xml:space="preserve"> For </w:t>
      </w:r>
      <w:r w:rsidR="00E67E05">
        <w:t>most of</w:t>
      </w:r>
      <w:r w:rsidR="001858FE">
        <w:t xml:space="preserve"> the examples we will use</w:t>
      </w:r>
      <w:r w:rsidR="00DD37EE">
        <w:t xml:space="preserve"> option </w:t>
      </w:r>
      <w:r w:rsidR="00DD37EE" w:rsidRPr="004B67E9">
        <w:rPr>
          <w:rFonts w:ascii="Courier New" w:hAnsi="Courier New" w:cs="Courier New"/>
        </w:rPr>
        <w:t>-t 20</w:t>
      </w:r>
      <w:r w:rsidR="001858FE" w:rsidRPr="009A6508">
        <w:rPr>
          <w:rFonts w:cstheme="minorHAnsi"/>
        </w:rPr>
        <w:t>.</w:t>
      </w:r>
    </w:p>
    <w:p w14:paraId="7DF9F4D1" w14:textId="5528BFB2" w:rsidR="006B7CEE" w:rsidRDefault="006B7CEE" w:rsidP="009A6508">
      <w:pPr>
        <w:pStyle w:val="Text2"/>
        <w:jc w:val="both"/>
      </w:pPr>
      <w:r>
        <w:br w:type="page"/>
      </w:r>
    </w:p>
    <w:p w14:paraId="6521F1FB" w14:textId="4BEF4741" w:rsidR="00080238" w:rsidRDefault="00080238" w:rsidP="00080238">
      <w:pPr>
        <w:pStyle w:val="Heading2"/>
        <w:ind w:left="1440" w:hanging="900"/>
      </w:pPr>
      <w:bookmarkStart w:id="8" w:name="_Toc94204929"/>
      <w:r>
        <w:lastRenderedPageBreak/>
        <w:t>T</w:t>
      </w:r>
      <w:r w:rsidR="00A56E9C">
        <w:t>alaria TWO</w:t>
      </w:r>
      <w:r>
        <w:t xml:space="preserve"> Downlink </w:t>
      </w:r>
      <w:r w:rsidR="00E50B1F">
        <w:t xml:space="preserve">TCP </w:t>
      </w:r>
      <w:r w:rsidR="00D36782">
        <w:t>Throughput</w:t>
      </w:r>
      <w:bookmarkEnd w:id="8"/>
    </w:p>
    <w:p w14:paraId="624D0E23" w14:textId="1450CB80" w:rsidR="00BC677C" w:rsidRDefault="00BC677C" w:rsidP="009A6508">
      <w:pPr>
        <w:pStyle w:val="Text2"/>
        <w:jc w:val="both"/>
      </w:pPr>
      <w:r w:rsidRPr="007608A8">
        <w:t>This is accomplished by running the following command on the PC</w:t>
      </w:r>
      <w:r w:rsidR="001F61E1">
        <w:t xml:space="preserve"> iPerf3 </w:t>
      </w:r>
      <w:r w:rsidR="00CA082D">
        <w:t>Client</w:t>
      </w:r>
      <w:r w:rsidRPr="007608A8">
        <w:t xml:space="preserve">, </w:t>
      </w:r>
      <w:r w:rsidR="000853FE">
        <w:t>using</w:t>
      </w:r>
      <w:r w:rsidRPr="007608A8">
        <w:t xml:space="preserve"> the T</w:t>
      </w:r>
      <w:r w:rsidR="00284A99">
        <w:t>alaria TWO</w:t>
      </w:r>
      <w:r w:rsidRPr="007608A8">
        <w:t xml:space="preserve"> i</w:t>
      </w:r>
      <w:r>
        <w:t>P</w:t>
      </w:r>
      <w:r w:rsidRPr="007608A8">
        <w:t>erf</w:t>
      </w:r>
      <w:r w:rsidR="001F61E1">
        <w:t>3</w:t>
      </w:r>
      <w:r w:rsidRPr="007608A8">
        <w:t xml:space="preserve"> </w:t>
      </w:r>
      <w:r w:rsidR="001241DF">
        <w:t>S</w:t>
      </w:r>
      <w:r w:rsidRPr="007608A8">
        <w:t>erver</w:t>
      </w:r>
      <w:r w:rsidR="001241DF">
        <w:t xml:space="preserve">’s </w:t>
      </w:r>
      <w:r w:rsidR="001241DF" w:rsidRPr="007608A8">
        <w:t>IP address</w:t>
      </w:r>
      <w:r w:rsidRPr="007608A8">
        <w:t>:</w:t>
      </w:r>
    </w:p>
    <w:tbl>
      <w:tblPr>
        <w:tblStyle w:val="TableGrid"/>
        <w:tblW w:w="0" w:type="auto"/>
        <w:tblInd w:w="1260" w:type="dxa"/>
        <w:tblLook w:val="04A0" w:firstRow="1" w:lastRow="0" w:firstColumn="1" w:lastColumn="0" w:noHBand="0" w:noVBand="1"/>
      </w:tblPr>
      <w:tblGrid>
        <w:gridCol w:w="9440"/>
      </w:tblGrid>
      <w:tr w:rsidR="009A6508" w14:paraId="1A8470CB" w14:textId="77777777" w:rsidTr="009A6508">
        <w:tc>
          <w:tcPr>
            <w:tcW w:w="10700" w:type="dxa"/>
            <w:shd w:val="clear" w:color="auto" w:fill="DEEAF6" w:themeFill="accent5" w:themeFillTint="33"/>
          </w:tcPr>
          <w:p w14:paraId="65A8DF1E" w14:textId="713BA90A" w:rsidR="009A6508" w:rsidRPr="009A6508" w:rsidRDefault="00A33E0F" w:rsidP="009A6508">
            <w:pPr>
              <w:spacing w:line="480" w:lineRule="auto"/>
              <w:ind w:left="0"/>
              <w:rPr>
                <w:rFonts w:ascii="Courier New" w:hAnsi="Courier New" w:cs="Courier New"/>
                <w:sz w:val="20"/>
                <w:szCs w:val="20"/>
              </w:rPr>
            </w:pPr>
            <w:r w:rsidRPr="00A33E0F">
              <w:rPr>
                <w:rFonts w:ascii="Courier New" w:hAnsi="Courier New" w:cs="Courier New"/>
                <w:sz w:val="20"/>
                <w:szCs w:val="20"/>
              </w:rPr>
              <w:t>iperf3 -c 192.168.43.60 -t 20</w:t>
            </w:r>
          </w:p>
        </w:tc>
      </w:tr>
    </w:tbl>
    <w:p w14:paraId="70649468" w14:textId="77777777" w:rsidR="00BC677C" w:rsidRDefault="00BC677C" w:rsidP="00BC677C">
      <w:pPr>
        <w:pBdr>
          <w:top w:val="nil"/>
          <w:left w:val="nil"/>
          <w:bottom w:val="nil"/>
          <w:right w:val="nil"/>
          <w:between w:val="nil"/>
          <w:bar w:val="nil"/>
        </w:pBdr>
        <w:spacing w:after="0" w:line="240" w:lineRule="auto"/>
      </w:pPr>
    </w:p>
    <w:p w14:paraId="5D9E5EED" w14:textId="2764CEBC" w:rsidR="00DD37EE" w:rsidRDefault="00DD37EE" w:rsidP="009A6508">
      <w:pPr>
        <w:pStyle w:val="Text2"/>
        <w:jc w:val="both"/>
      </w:pPr>
      <w:r w:rsidRPr="00BC677C">
        <w:t xml:space="preserve">The test measures throughput from </w:t>
      </w:r>
      <w:r>
        <w:t xml:space="preserve">Client (PC) to Server (T2) over TCP, which is ingress /downlink for </w:t>
      </w:r>
      <w:r w:rsidR="009A6508">
        <w:t>Talaria TWO</w:t>
      </w:r>
      <w:r>
        <w:t>.</w:t>
      </w:r>
    </w:p>
    <w:p w14:paraId="1FACA1C3" w14:textId="5FD2B4F0" w:rsidR="00BC677C" w:rsidRDefault="00BC677C" w:rsidP="009A6508">
      <w:pPr>
        <w:pStyle w:val="Text2"/>
        <w:jc w:val="both"/>
      </w:pPr>
      <w:r w:rsidRPr="00BC677C">
        <w:t xml:space="preserve">The </w:t>
      </w:r>
      <w:r w:rsidR="00F62C6D">
        <w:t xml:space="preserve">individual </w:t>
      </w:r>
      <w:r w:rsidRPr="00BC677C">
        <w:t xml:space="preserve">results are displayed in the </w:t>
      </w:r>
      <w:r w:rsidR="00E45FF6">
        <w:t xml:space="preserve">Ubuntu </w:t>
      </w:r>
      <w:r w:rsidRPr="00BC677C">
        <w:t xml:space="preserve">PC </w:t>
      </w:r>
      <w:r w:rsidR="00E45FF6">
        <w:t>i</w:t>
      </w:r>
      <w:r w:rsidR="003C1C4F">
        <w:t>P</w:t>
      </w:r>
      <w:r w:rsidR="00E45FF6">
        <w:t>erf3 shell</w:t>
      </w:r>
      <w:r w:rsidRPr="00BC677C">
        <w:t xml:space="preserve"> as well as in the </w:t>
      </w:r>
      <w:r w:rsidR="009A6508">
        <w:t>Talaria TWO</w:t>
      </w:r>
      <w:r w:rsidRPr="00BC677C">
        <w:t xml:space="preserve"> </w:t>
      </w:r>
      <w:r w:rsidR="00E45FF6">
        <w:t>console</w:t>
      </w:r>
      <w:r w:rsidRPr="00BC677C">
        <w:t>.</w:t>
      </w:r>
      <w:r w:rsidR="005C65E0">
        <w:t xml:space="preserve"> </w:t>
      </w:r>
      <w:r w:rsidR="001F61E1">
        <w:t xml:space="preserve">Results from </w:t>
      </w:r>
      <w:r w:rsidR="009A6508">
        <w:t>Talaria TWO</w:t>
      </w:r>
      <w:r w:rsidR="001F61E1">
        <w:t xml:space="preserve"> are</w:t>
      </w:r>
      <w:r>
        <w:t xml:space="preserve"> shown in </w:t>
      </w:r>
      <w:r w:rsidR="00F62C6D">
        <w:t xml:space="preserve">Ubuntu </w:t>
      </w:r>
      <w:r w:rsidR="00F62C6D" w:rsidRPr="00BC677C">
        <w:t xml:space="preserve">PC </w:t>
      </w:r>
      <w:r w:rsidR="00F62C6D">
        <w:t>i</w:t>
      </w:r>
      <w:r w:rsidR="009A6508">
        <w:t>P</w:t>
      </w:r>
      <w:r w:rsidR="00F62C6D">
        <w:t>erf3 shell</w:t>
      </w:r>
      <w:r w:rsidR="005C65E0">
        <w:t xml:space="preserve"> as well</w:t>
      </w:r>
      <w:r>
        <w:t>.</w:t>
      </w:r>
    </w:p>
    <w:p w14:paraId="3CC66C63" w14:textId="77777777" w:rsidR="00C04508" w:rsidRDefault="00C04508" w:rsidP="009A6508">
      <w:pPr>
        <w:pStyle w:val="Text2"/>
        <w:jc w:val="both"/>
      </w:pPr>
      <w:r>
        <w:t>The default length of the buffer to read or write is 128 KB (</w:t>
      </w:r>
      <w:r w:rsidRPr="00274F29">
        <w:t>131072</w:t>
      </w:r>
      <w:r>
        <w:t xml:space="preserve"> B) for TCP.</w:t>
      </w:r>
    </w:p>
    <w:p w14:paraId="2338F4CC" w14:textId="3B566C62" w:rsidR="003B1208" w:rsidRDefault="006359F6" w:rsidP="009A6508">
      <w:pPr>
        <w:pStyle w:val="Text2"/>
        <w:jc w:val="both"/>
      </w:pPr>
      <w:r>
        <w:t xml:space="preserve">Console output from </w:t>
      </w:r>
      <w:r w:rsidR="00311BC6">
        <w:t>Ubuntu</w:t>
      </w:r>
      <w:r>
        <w:t xml:space="preserve"> iPerf3 Client </w:t>
      </w:r>
      <w:r w:rsidR="00311BC6">
        <w:t xml:space="preserve">shell </w:t>
      </w:r>
      <w:r>
        <w:t xml:space="preserve">is </w:t>
      </w:r>
      <w:r w:rsidR="009A6508">
        <w:t xml:space="preserve">as follows: </w:t>
      </w:r>
    </w:p>
    <w:tbl>
      <w:tblPr>
        <w:tblStyle w:val="TableGrid"/>
        <w:tblW w:w="0" w:type="auto"/>
        <w:tblInd w:w="1260" w:type="dxa"/>
        <w:tblLook w:val="04A0" w:firstRow="1" w:lastRow="0" w:firstColumn="1" w:lastColumn="0" w:noHBand="0" w:noVBand="1"/>
      </w:tblPr>
      <w:tblGrid>
        <w:gridCol w:w="9440"/>
      </w:tblGrid>
      <w:tr w:rsidR="009A6508" w14:paraId="71C6D459" w14:textId="77777777" w:rsidTr="009A6508">
        <w:tc>
          <w:tcPr>
            <w:tcW w:w="10700" w:type="dxa"/>
            <w:shd w:val="clear" w:color="auto" w:fill="DEEAF6" w:themeFill="accent5" w:themeFillTint="33"/>
          </w:tcPr>
          <w:p w14:paraId="1468F00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iperf3 -c 192.168.43.60 -t 20</w:t>
            </w:r>
          </w:p>
          <w:p w14:paraId="18CD7791"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Connecting to host 192.168.43.60, port 5201</w:t>
            </w:r>
          </w:p>
          <w:p w14:paraId="1D70B78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5] local 10.0.2.15 port 36334 connected to 192.168.43.60 port 5201</w:t>
            </w:r>
          </w:p>
          <w:p w14:paraId="083DF603"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ID] Interval           Transfer     Bitrate         </w:t>
            </w:r>
            <w:proofErr w:type="spellStart"/>
            <w:r w:rsidRPr="00A56E9C">
              <w:rPr>
                <w:rFonts w:ascii="Courier New" w:hAnsi="Courier New" w:cs="Courier New"/>
                <w:sz w:val="20"/>
                <w:szCs w:val="20"/>
              </w:rPr>
              <w:t>Retr</w:t>
            </w:r>
            <w:proofErr w:type="spellEnd"/>
            <w:r w:rsidRPr="00A56E9C">
              <w:rPr>
                <w:rFonts w:ascii="Courier New" w:hAnsi="Courier New" w:cs="Courier New"/>
                <w:sz w:val="20"/>
                <w:szCs w:val="20"/>
              </w:rPr>
              <w:t xml:space="preserve">  </w:t>
            </w:r>
            <w:proofErr w:type="spellStart"/>
            <w:r w:rsidRPr="00A56E9C">
              <w:rPr>
                <w:rFonts w:ascii="Courier New" w:hAnsi="Courier New" w:cs="Courier New"/>
                <w:sz w:val="20"/>
                <w:szCs w:val="20"/>
              </w:rPr>
              <w:t>Cwnd</w:t>
            </w:r>
            <w:proofErr w:type="spellEnd"/>
          </w:p>
          <w:p w14:paraId="4C139280"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0.00-1.00   sec  1.22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10.2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68.4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25E8284C"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1.00-2.00   sec  1.01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8.48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565E9F62"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2.00-3.00   sec  1.23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10.3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68.4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07156027"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3.00-4.00   sec  1.35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11.3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68.4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5A165AB5"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4.00-5.00   sec  1.96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16.4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68.4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26A2C7D8"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5.00-6.00   sec  1.90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15.9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68.4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4DD96722"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6.00-7.00   sec  1.56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13.1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28567000"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7.00-8.00   sec  1.07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9.00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17137204"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8.00-9.00   sec  1.90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15.9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6009B7E7"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9.00-10.00  sec  1.90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15.9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6FE0F873"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10.00-11.00  sec  1.59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13.4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24A84452"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11.00-12.00  sec  1.84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15.4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6651D108"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12.00-13.00  sec  1.75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14.6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6BCD188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13.00-14.00  sec  1.44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12.1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363350E8"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lastRenderedPageBreak/>
              <w:t xml:space="preserve">[  5]  14.00-15.00  sec  1.65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13.9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69B3A7F9"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15.00-16.00  sec  1.90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15.9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2C3FF78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16.00-17.00  sec  1.38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11.6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2D083B2E"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17.00-18.00  sec  1.19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10.0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2FD32994"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18.00-19.00  sec  1.44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12.1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69.9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52EEF2BF"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19.00-20.00  sec  1.26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   68.4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w:t>
            </w:r>
          </w:p>
          <w:p w14:paraId="33E37D60"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 - - - - - - - - - - - - - - - - - - - - - - -</w:t>
            </w:r>
          </w:p>
          <w:p w14:paraId="394DAC9C"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ID] Interval           Transfer     Bitrate         </w:t>
            </w:r>
            <w:proofErr w:type="spellStart"/>
            <w:r w:rsidRPr="00A56E9C">
              <w:rPr>
                <w:rFonts w:ascii="Courier New" w:hAnsi="Courier New" w:cs="Courier New"/>
                <w:sz w:val="20"/>
                <w:szCs w:val="20"/>
              </w:rPr>
              <w:t>Retr</w:t>
            </w:r>
            <w:proofErr w:type="spellEnd"/>
          </w:p>
          <w:p w14:paraId="73E3A340"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0.00-20.00  sec  30.5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12.8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/sec    0             sender</w:t>
            </w:r>
          </w:p>
          <w:p w14:paraId="7EFAD27F"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0.00-20.00  sec  30.2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12.6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/sec                  receiver</w:t>
            </w:r>
          </w:p>
          <w:p w14:paraId="776A42E7" w14:textId="77777777" w:rsidR="00A56E9C" w:rsidRPr="00A56E9C" w:rsidRDefault="00A56E9C" w:rsidP="00A56E9C">
            <w:pPr>
              <w:pStyle w:val="Text2"/>
              <w:spacing w:line="480" w:lineRule="auto"/>
              <w:ind w:left="0"/>
              <w:jc w:val="both"/>
              <w:rPr>
                <w:rFonts w:ascii="Courier New" w:hAnsi="Courier New" w:cs="Courier New"/>
                <w:sz w:val="20"/>
                <w:szCs w:val="20"/>
              </w:rPr>
            </w:pPr>
          </w:p>
          <w:p w14:paraId="10679B8B" w14:textId="42957FFE" w:rsidR="009A6508" w:rsidRPr="009A6508" w:rsidRDefault="00A56E9C" w:rsidP="00A56E9C">
            <w:pPr>
              <w:pStyle w:val="Text2"/>
              <w:spacing w:line="480" w:lineRule="auto"/>
              <w:ind w:left="0"/>
              <w:jc w:val="both"/>
              <w:rPr>
                <w:rFonts w:ascii="Courier New" w:hAnsi="Courier New" w:cs="Courier New"/>
                <w:sz w:val="20"/>
                <w:szCs w:val="20"/>
              </w:rPr>
            </w:pPr>
            <w:proofErr w:type="spellStart"/>
            <w:r w:rsidRPr="00A56E9C">
              <w:rPr>
                <w:rFonts w:ascii="Courier New" w:hAnsi="Courier New" w:cs="Courier New"/>
                <w:sz w:val="20"/>
                <w:szCs w:val="20"/>
              </w:rPr>
              <w:t>iperf</w:t>
            </w:r>
            <w:proofErr w:type="spellEnd"/>
            <w:r w:rsidRPr="00A56E9C">
              <w:rPr>
                <w:rFonts w:ascii="Courier New" w:hAnsi="Courier New" w:cs="Courier New"/>
                <w:sz w:val="20"/>
                <w:szCs w:val="20"/>
              </w:rPr>
              <w:t xml:space="preserve"> Done.</w:t>
            </w:r>
          </w:p>
        </w:tc>
      </w:tr>
    </w:tbl>
    <w:p w14:paraId="52F4F5C6" w14:textId="77777777" w:rsidR="009A6508" w:rsidRDefault="009A6508" w:rsidP="009A6508">
      <w:pPr>
        <w:pStyle w:val="Text2"/>
        <w:jc w:val="both"/>
      </w:pPr>
    </w:p>
    <w:p w14:paraId="1FAB6D19" w14:textId="05834984" w:rsidR="006359F6" w:rsidRDefault="006359F6" w:rsidP="006359F6">
      <w:pPr>
        <w:pStyle w:val="Text2"/>
      </w:pPr>
      <w:r>
        <w:t xml:space="preserve">Console output from </w:t>
      </w:r>
      <w:r w:rsidR="009A6508">
        <w:t>Talaria TWO</w:t>
      </w:r>
      <w:r>
        <w:t xml:space="preserve"> iPerf3 Server is </w:t>
      </w:r>
      <w:r w:rsidR="009A6508">
        <w:t xml:space="preserve">as follows: </w:t>
      </w:r>
    </w:p>
    <w:p w14:paraId="479031EC" w14:textId="77777777" w:rsidR="001E65C6" w:rsidRDefault="00A56E9C" w:rsidP="001E65C6">
      <w:pPr>
        <w:pStyle w:val="Text2"/>
        <w:keepNext/>
        <w:jc w:val="center"/>
      </w:pPr>
      <w:r w:rsidRPr="0092136E">
        <w:rPr>
          <w:noProof/>
        </w:rPr>
        <w:drawing>
          <wp:inline distT="0" distB="0" distL="0" distR="0" wp14:anchorId="0DE1F64F" wp14:editId="2EC107A4">
            <wp:extent cx="5400000" cy="3238269"/>
            <wp:effectExtent l="19050" t="19050" r="1079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3238269"/>
                    </a:xfrm>
                    <a:prstGeom prst="rect">
                      <a:avLst/>
                    </a:prstGeom>
                    <a:ln>
                      <a:solidFill>
                        <a:schemeClr val="tx1"/>
                      </a:solidFill>
                    </a:ln>
                  </pic:spPr>
                </pic:pic>
              </a:graphicData>
            </a:graphic>
          </wp:inline>
        </w:drawing>
      </w:r>
    </w:p>
    <w:p w14:paraId="18A7EFCC" w14:textId="19EBA0DC" w:rsidR="009A6508" w:rsidRDefault="001E65C6" w:rsidP="00A56E9C">
      <w:pPr>
        <w:pStyle w:val="Caption"/>
        <w:jc w:val="center"/>
      </w:pPr>
      <w:bookmarkStart w:id="9" w:name="_Toc94204911"/>
      <w:r>
        <w:t xml:space="preserve">Figure </w:t>
      </w:r>
      <w:fldSimple w:instr=" SEQ Figure \* ARABIC ">
        <w:r w:rsidR="00DF618A">
          <w:rPr>
            <w:noProof/>
          </w:rPr>
          <w:t>1</w:t>
        </w:r>
      </w:fldSimple>
      <w:r>
        <w:t xml:space="preserve">: </w:t>
      </w:r>
      <w:r w:rsidRPr="003153A7">
        <w:t>Talaria TWO Downlink TCP Throughput - Console Output</w:t>
      </w:r>
      <w:bookmarkEnd w:id="9"/>
    </w:p>
    <w:p w14:paraId="1D9159BC" w14:textId="77777777" w:rsidR="00311BC6" w:rsidRDefault="00311BC6" w:rsidP="00311BC6">
      <w:pPr>
        <w:pBdr>
          <w:top w:val="nil"/>
          <w:left w:val="nil"/>
          <w:bottom w:val="nil"/>
          <w:right w:val="nil"/>
          <w:between w:val="nil"/>
          <w:bar w:val="nil"/>
        </w:pBdr>
        <w:spacing w:after="0" w:line="240" w:lineRule="auto"/>
      </w:pPr>
    </w:p>
    <w:p w14:paraId="6C2C4D0C" w14:textId="184048A3" w:rsidR="009A6508" w:rsidRDefault="009A6508" w:rsidP="00BC677C">
      <w:r>
        <w:br w:type="page"/>
      </w:r>
    </w:p>
    <w:p w14:paraId="7A94B7B2" w14:textId="7E35E33E" w:rsidR="00080238" w:rsidRDefault="009A6508" w:rsidP="00080238">
      <w:pPr>
        <w:pStyle w:val="Heading2"/>
        <w:ind w:left="1440" w:hanging="900"/>
      </w:pPr>
      <w:bookmarkStart w:id="10" w:name="_Toc94204930"/>
      <w:r>
        <w:lastRenderedPageBreak/>
        <w:t>Talaria TWO</w:t>
      </w:r>
      <w:r w:rsidR="00080238">
        <w:t xml:space="preserve"> Uplink </w:t>
      </w:r>
      <w:r w:rsidR="00E50B1F">
        <w:t xml:space="preserve">TCP </w:t>
      </w:r>
      <w:r w:rsidR="00D36782">
        <w:t>Throughput</w:t>
      </w:r>
      <w:bookmarkEnd w:id="10"/>
    </w:p>
    <w:p w14:paraId="36582F0F" w14:textId="190A98A7" w:rsidR="000853FE" w:rsidRDefault="000853FE" w:rsidP="009A6508">
      <w:pPr>
        <w:pStyle w:val="Text2"/>
        <w:jc w:val="both"/>
      </w:pPr>
      <w:r w:rsidRPr="007608A8">
        <w:t xml:space="preserve">This is accomplished by </w:t>
      </w:r>
      <w:r>
        <w:t xml:space="preserve">using Reverse Mode option </w:t>
      </w:r>
      <w:r w:rsidRPr="004B67E9">
        <w:rPr>
          <w:rFonts w:ascii="Courier New" w:hAnsi="Courier New" w:cs="Courier New"/>
        </w:rPr>
        <w:t>-</w:t>
      </w:r>
      <w:r w:rsidR="00CA082D" w:rsidRPr="004B67E9">
        <w:rPr>
          <w:rFonts w:ascii="Courier New" w:hAnsi="Courier New" w:cs="Courier New"/>
        </w:rPr>
        <w:t>R</w:t>
      </w:r>
      <w:r w:rsidRPr="007608A8">
        <w:t xml:space="preserve"> </w:t>
      </w:r>
      <w:r w:rsidR="00F8703E">
        <w:t>when running</w:t>
      </w:r>
      <w:r w:rsidRPr="007608A8">
        <w:t xml:space="preserve"> </w:t>
      </w:r>
      <w:r>
        <w:t xml:space="preserve">iPerf3 </w:t>
      </w:r>
      <w:r w:rsidR="00CA082D">
        <w:t>Client</w:t>
      </w:r>
      <w:r w:rsidR="00C677FE">
        <w:t xml:space="preserve"> </w:t>
      </w:r>
      <w:r w:rsidR="00764290">
        <w:t>using</w:t>
      </w:r>
      <w:r w:rsidR="00764290" w:rsidRPr="007608A8">
        <w:t xml:space="preserve"> the T</w:t>
      </w:r>
      <w:r w:rsidR="00284A99">
        <w:t>alaria TWO</w:t>
      </w:r>
      <w:r w:rsidR="00764290" w:rsidRPr="007608A8">
        <w:t xml:space="preserve"> i</w:t>
      </w:r>
      <w:r w:rsidR="00764290">
        <w:t>P</w:t>
      </w:r>
      <w:r w:rsidR="00764290" w:rsidRPr="007608A8">
        <w:t>erf</w:t>
      </w:r>
      <w:r w:rsidR="00764290">
        <w:t>3</w:t>
      </w:r>
      <w:r w:rsidR="00764290" w:rsidRPr="007608A8">
        <w:t xml:space="preserve"> </w:t>
      </w:r>
      <w:r w:rsidR="00764290">
        <w:t>S</w:t>
      </w:r>
      <w:r w:rsidR="00764290" w:rsidRPr="007608A8">
        <w:t>erver</w:t>
      </w:r>
      <w:r w:rsidR="00764290">
        <w:t xml:space="preserve">’s </w:t>
      </w:r>
      <w:r w:rsidR="00764290" w:rsidRPr="007608A8">
        <w:t>IP address:</w:t>
      </w:r>
    </w:p>
    <w:tbl>
      <w:tblPr>
        <w:tblStyle w:val="TableGrid"/>
        <w:tblW w:w="0" w:type="auto"/>
        <w:tblInd w:w="1260" w:type="dxa"/>
        <w:tblLook w:val="04A0" w:firstRow="1" w:lastRow="0" w:firstColumn="1" w:lastColumn="0" w:noHBand="0" w:noVBand="1"/>
      </w:tblPr>
      <w:tblGrid>
        <w:gridCol w:w="9440"/>
      </w:tblGrid>
      <w:tr w:rsidR="009A6508" w14:paraId="5FB46A71" w14:textId="77777777" w:rsidTr="009A6508">
        <w:tc>
          <w:tcPr>
            <w:tcW w:w="10700" w:type="dxa"/>
            <w:shd w:val="clear" w:color="auto" w:fill="DEEAF6" w:themeFill="accent5" w:themeFillTint="33"/>
          </w:tcPr>
          <w:p w14:paraId="21D0BB76" w14:textId="496EC46E" w:rsidR="009A6508" w:rsidRPr="009A6508" w:rsidRDefault="00A56E9C" w:rsidP="009A6508">
            <w:pPr>
              <w:spacing w:line="480" w:lineRule="auto"/>
              <w:ind w:left="0"/>
              <w:rPr>
                <w:rFonts w:ascii="Courier New" w:hAnsi="Courier New" w:cs="Courier New"/>
                <w:sz w:val="20"/>
                <w:szCs w:val="20"/>
              </w:rPr>
            </w:pPr>
            <w:r w:rsidRPr="00A56E9C">
              <w:rPr>
                <w:rFonts w:ascii="Courier New" w:hAnsi="Courier New" w:cs="Courier New"/>
                <w:sz w:val="20"/>
                <w:szCs w:val="20"/>
              </w:rPr>
              <w:t>iperf3 -c 192.168.43.60 -t 20 -R</w:t>
            </w:r>
          </w:p>
        </w:tc>
      </w:tr>
    </w:tbl>
    <w:p w14:paraId="30BA004F" w14:textId="77777777" w:rsidR="00DD37EE" w:rsidRDefault="00DD37EE" w:rsidP="00CA082D">
      <w:pPr>
        <w:pStyle w:val="Text2"/>
      </w:pPr>
    </w:p>
    <w:p w14:paraId="6AAAA7B2" w14:textId="7C2FF139" w:rsidR="00CA082D" w:rsidRDefault="00675E09" w:rsidP="00FE0F7F">
      <w:pPr>
        <w:pStyle w:val="Text2"/>
        <w:jc w:val="both"/>
      </w:pPr>
      <w:r>
        <w:t>As its run in Reverse Mode, t</w:t>
      </w:r>
      <w:r w:rsidR="00CA082D" w:rsidRPr="00BC677C">
        <w:t xml:space="preserve">he test measures throughput from </w:t>
      </w:r>
      <w:r w:rsidR="00CA082D">
        <w:t>Server (</w:t>
      </w:r>
      <w:r w:rsidR="00FE0F7F">
        <w:t>Talaria TWO</w:t>
      </w:r>
      <w:r w:rsidR="00CA082D">
        <w:t xml:space="preserve">) to Client (PC) over TCP, which is egress /uplink for the </w:t>
      </w:r>
      <w:r w:rsidR="00FE0F7F">
        <w:t>Talaria TWO</w:t>
      </w:r>
      <w:r w:rsidR="00CA082D">
        <w:t>.</w:t>
      </w:r>
    </w:p>
    <w:p w14:paraId="2FF03F11" w14:textId="5E3A835A" w:rsidR="000853FE" w:rsidRDefault="00F667A6" w:rsidP="00FE0F7F">
      <w:pPr>
        <w:pStyle w:val="Text2"/>
        <w:jc w:val="both"/>
      </w:pPr>
      <w:r w:rsidRPr="00BC677C">
        <w:t xml:space="preserve">The </w:t>
      </w:r>
      <w:r>
        <w:t xml:space="preserve">individual </w:t>
      </w:r>
      <w:r w:rsidRPr="00BC677C">
        <w:t xml:space="preserve">results are displayed in the </w:t>
      </w:r>
      <w:r>
        <w:t xml:space="preserve">Ubuntu </w:t>
      </w:r>
      <w:r w:rsidRPr="00BC677C">
        <w:t xml:space="preserve">PC </w:t>
      </w:r>
      <w:r>
        <w:t>iperf3 shell</w:t>
      </w:r>
      <w:r w:rsidRPr="00BC677C">
        <w:t xml:space="preserve"> as well as in the </w:t>
      </w:r>
      <w:r w:rsidR="00FE0F7F">
        <w:t>Talaria TWO</w:t>
      </w:r>
      <w:r w:rsidRPr="00BC677C">
        <w:t xml:space="preserve"> </w:t>
      </w:r>
      <w:r>
        <w:t>console</w:t>
      </w:r>
      <w:r w:rsidRPr="00BC677C">
        <w:t>.</w:t>
      </w:r>
      <w:r>
        <w:t xml:space="preserve"> Results from </w:t>
      </w:r>
      <w:r w:rsidR="00FE0F7F">
        <w:t>Talaria TWO</w:t>
      </w:r>
      <w:r>
        <w:t xml:space="preserve"> are shown in Ubuntu </w:t>
      </w:r>
      <w:r w:rsidRPr="00BC677C">
        <w:t xml:space="preserve">PC </w:t>
      </w:r>
      <w:r>
        <w:t>iperf3 shell as well.</w:t>
      </w:r>
    </w:p>
    <w:p w14:paraId="2EB03C21" w14:textId="77777777" w:rsidR="00274F29" w:rsidRDefault="00274F29" w:rsidP="00FE0F7F">
      <w:pPr>
        <w:pStyle w:val="Text2"/>
        <w:jc w:val="both"/>
      </w:pPr>
      <w:r>
        <w:t>The default length of the buffer to read or write is 128 KB (</w:t>
      </w:r>
      <w:r w:rsidRPr="00274F29">
        <w:t>131072</w:t>
      </w:r>
      <w:r w:rsidR="00F47CB5">
        <w:t xml:space="preserve"> B</w:t>
      </w:r>
      <w:r>
        <w:t>) for TCP.</w:t>
      </w:r>
    </w:p>
    <w:p w14:paraId="39FF865F" w14:textId="60C50621" w:rsidR="003B1208" w:rsidRDefault="003B1208" w:rsidP="00FE0F7F">
      <w:pPr>
        <w:pStyle w:val="Text2"/>
        <w:jc w:val="both"/>
      </w:pPr>
      <w:r>
        <w:t xml:space="preserve">Console output from Ubuntu iPerf3 Client shell </w:t>
      </w:r>
      <w:r w:rsidR="00FE0F7F">
        <w:t>is as follows:</w:t>
      </w:r>
    </w:p>
    <w:tbl>
      <w:tblPr>
        <w:tblStyle w:val="TableGrid"/>
        <w:tblW w:w="0" w:type="auto"/>
        <w:tblInd w:w="1260" w:type="dxa"/>
        <w:tblLook w:val="04A0" w:firstRow="1" w:lastRow="0" w:firstColumn="1" w:lastColumn="0" w:noHBand="0" w:noVBand="1"/>
      </w:tblPr>
      <w:tblGrid>
        <w:gridCol w:w="9440"/>
      </w:tblGrid>
      <w:tr w:rsidR="00FE0F7F" w14:paraId="2A8FFDCE" w14:textId="77777777" w:rsidTr="00FE0F7F">
        <w:tc>
          <w:tcPr>
            <w:tcW w:w="10700" w:type="dxa"/>
            <w:shd w:val="clear" w:color="auto" w:fill="DEEAF6" w:themeFill="accent5" w:themeFillTint="33"/>
          </w:tcPr>
          <w:p w14:paraId="38A9468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iperf3 -c 192.168.43.60 -t 20 -R</w:t>
            </w:r>
          </w:p>
          <w:p w14:paraId="5103FB11"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Connecting to host 192.168.43.60, port 5201</w:t>
            </w:r>
          </w:p>
          <w:p w14:paraId="20C39A56"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Reverse mode, remote host 192.168.43.60 is sending</w:t>
            </w:r>
          </w:p>
          <w:p w14:paraId="0B04A2F2"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5] local 10.0.2.15 port 36366 connected to 192.168.43.60 port 5201</w:t>
            </w:r>
          </w:p>
          <w:p w14:paraId="4BEBDF40"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ID] Interval           Transfer     Bitrate</w:t>
            </w:r>
          </w:p>
          <w:p w14:paraId="32E08313"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0.00-1.00   sec  1.56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13.1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6A114E29"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1.00-2.00   sec   515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4.21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34F06811"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2.00-3.00   sec   187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1.53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05D5209B"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3.00-4.00   sec  1.72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14.5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5C509846"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4.00-5.00   sec  2.11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17.7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1AEE9797"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5.00-6.00   sec  2.07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17.4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4E3A2D62"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6.00-7.00   sec  2.10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17.6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28EBE4E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7.00-8.00   sec  1.78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14.9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7CB9B674"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8.00-9.00   sec  1.68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14.1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7B996AFC"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9.00-10.00  sec  1.38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11.6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47AA46A6"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10.00-11.00  sec  0.00 Bytes  0.00 bits/sec                  </w:t>
            </w:r>
          </w:p>
          <w:p w14:paraId="6A6526F1"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11.00-12.00  sec  1017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8.34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4593E72F"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12.00-13.00  sec  1.61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13.5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5618C4AC"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lastRenderedPageBreak/>
              <w:t xml:space="preserve">[  5]  13.00-14.00  sec  1.61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13.5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0F3DE915"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14.00-15.00  sec  1.71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14.3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55238200"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15.00-16.00  sec  1.57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13.1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4E3F1CC1"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16.00-17.00  sec  1.76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14.8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663F0163"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17.00-18.00  sec  1.65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13.8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1A2514AD"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18.00-19.00  sec  1.44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12.1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1B96DEEE"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19.00-20.00  sec  1.68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14.1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w:t>
            </w:r>
          </w:p>
          <w:p w14:paraId="05F31F24"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 - - - - - - - - - - - - - - - - - - - - - - -</w:t>
            </w:r>
          </w:p>
          <w:p w14:paraId="5AFE50E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ID] Interval           Transfer     Bitrate         </w:t>
            </w:r>
            <w:proofErr w:type="spellStart"/>
            <w:r w:rsidRPr="00A56E9C">
              <w:rPr>
                <w:rFonts w:ascii="Courier New" w:hAnsi="Courier New" w:cs="Courier New"/>
                <w:sz w:val="20"/>
                <w:szCs w:val="20"/>
              </w:rPr>
              <w:t>Retr</w:t>
            </w:r>
            <w:proofErr w:type="spellEnd"/>
          </w:p>
          <w:p w14:paraId="6972FA9F"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0.00-20.00  sec  29.2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12.2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/sec    0             sender</w:t>
            </w:r>
          </w:p>
          <w:p w14:paraId="7B0588E3"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0.00-20.00  sec  29.1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12.2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/sec                  receiver</w:t>
            </w:r>
          </w:p>
          <w:p w14:paraId="1E617895" w14:textId="77777777" w:rsidR="00A56E9C" w:rsidRPr="00A56E9C" w:rsidRDefault="00A56E9C" w:rsidP="00A56E9C">
            <w:pPr>
              <w:pStyle w:val="Text2"/>
              <w:spacing w:line="480" w:lineRule="auto"/>
              <w:ind w:left="0"/>
              <w:jc w:val="both"/>
              <w:rPr>
                <w:rFonts w:ascii="Courier New" w:hAnsi="Courier New" w:cs="Courier New"/>
                <w:sz w:val="20"/>
                <w:szCs w:val="20"/>
              </w:rPr>
            </w:pPr>
          </w:p>
          <w:p w14:paraId="7C10C62F" w14:textId="1C5BB962" w:rsidR="00FE0F7F" w:rsidRPr="00FE0F7F" w:rsidRDefault="00A56E9C" w:rsidP="00A56E9C">
            <w:pPr>
              <w:pStyle w:val="Text2"/>
              <w:spacing w:line="480" w:lineRule="auto"/>
              <w:ind w:left="0"/>
              <w:jc w:val="both"/>
              <w:rPr>
                <w:rFonts w:ascii="Courier New" w:hAnsi="Courier New" w:cs="Courier New"/>
                <w:sz w:val="20"/>
                <w:szCs w:val="20"/>
              </w:rPr>
            </w:pPr>
            <w:proofErr w:type="spellStart"/>
            <w:r w:rsidRPr="00A56E9C">
              <w:rPr>
                <w:rFonts w:ascii="Courier New" w:hAnsi="Courier New" w:cs="Courier New"/>
                <w:sz w:val="20"/>
                <w:szCs w:val="20"/>
              </w:rPr>
              <w:t>iperf</w:t>
            </w:r>
            <w:proofErr w:type="spellEnd"/>
            <w:r w:rsidRPr="00A56E9C">
              <w:rPr>
                <w:rFonts w:ascii="Courier New" w:hAnsi="Courier New" w:cs="Courier New"/>
                <w:sz w:val="20"/>
                <w:szCs w:val="20"/>
              </w:rPr>
              <w:t xml:space="preserve"> Done.</w:t>
            </w:r>
          </w:p>
        </w:tc>
      </w:tr>
    </w:tbl>
    <w:p w14:paraId="01891974" w14:textId="77777777" w:rsidR="00FE0F7F" w:rsidRDefault="00FE0F7F" w:rsidP="00FE0F7F">
      <w:pPr>
        <w:pStyle w:val="Text2"/>
        <w:jc w:val="both"/>
      </w:pPr>
    </w:p>
    <w:p w14:paraId="4E6751EF" w14:textId="5645CC64" w:rsidR="007C01E7" w:rsidRDefault="007C01E7" w:rsidP="007C01E7">
      <w:pPr>
        <w:pStyle w:val="Text2"/>
      </w:pPr>
      <w:r>
        <w:t xml:space="preserve">Console output from </w:t>
      </w:r>
      <w:r w:rsidR="00FE0F7F">
        <w:t>Talaria TWO</w:t>
      </w:r>
      <w:r>
        <w:t xml:space="preserve"> iPerf3 Server is </w:t>
      </w:r>
      <w:r w:rsidR="00FE0F7F">
        <w:t>as follows:</w:t>
      </w:r>
    </w:p>
    <w:p w14:paraId="005D99B6" w14:textId="77777777" w:rsidR="00A56E9C" w:rsidRDefault="00A56E9C" w:rsidP="00A56E9C">
      <w:pPr>
        <w:pStyle w:val="Text2"/>
        <w:keepNext/>
        <w:jc w:val="center"/>
      </w:pPr>
      <w:r w:rsidRPr="00B160D5">
        <w:rPr>
          <w:noProof/>
        </w:rPr>
        <w:drawing>
          <wp:inline distT="0" distB="0" distL="0" distR="0" wp14:anchorId="112903E0" wp14:editId="790D6732">
            <wp:extent cx="5400000" cy="3199038"/>
            <wp:effectExtent l="19050" t="19050" r="1079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3199038"/>
                    </a:xfrm>
                    <a:prstGeom prst="rect">
                      <a:avLst/>
                    </a:prstGeom>
                    <a:ln>
                      <a:solidFill>
                        <a:schemeClr val="tx1"/>
                      </a:solidFill>
                    </a:ln>
                  </pic:spPr>
                </pic:pic>
              </a:graphicData>
            </a:graphic>
          </wp:inline>
        </w:drawing>
      </w:r>
    </w:p>
    <w:p w14:paraId="4EBEEAE6" w14:textId="294A6A75" w:rsidR="00A56E9C" w:rsidRDefault="00A56E9C" w:rsidP="00A56E9C">
      <w:pPr>
        <w:pStyle w:val="Caption"/>
        <w:jc w:val="center"/>
      </w:pPr>
      <w:bookmarkStart w:id="11" w:name="_Toc94204912"/>
      <w:r>
        <w:t xml:space="preserve">Figure </w:t>
      </w:r>
      <w:fldSimple w:instr=" SEQ Figure \* ARABIC ">
        <w:r w:rsidR="00DF618A">
          <w:rPr>
            <w:noProof/>
          </w:rPr>
          <w:t>2</w:t>
        </w:r>
      </w:fldSimple>
      <w:r>
        <w:t xml:space="preserve">: </w:t>
      </w:r>
      <w:r w:rsidRPr="00A400F4">
        <w:t>Talaria TWO Uplink TCP Throughput</w:t>
      </w:r>
      <w:r>
        <w:t xml:space="preserve"> - Console Output</w:t>
      </w:r>
      <w:bookmarkEnd w:id="11"/>
    </w:p>
    <w:p w14:paraId="766CECA9" w14:textId="77777777" w:rsidR="00FE0F7F" w:rsidRDefault="00FE0F7F" w:rsidP="007C01E7">
      <w:pPr>
        <w:pStyle w:val="Text2"/>
      </w:pPr>
    </w:p>
    <w:p w14:paraId="7E8355A5" w14:textId="2A398D3C" w:rsidR="00080238" w:rsidRDefault="00FE0F7F" w:rsidP="00080238">
      <w:pPr>
        <w:pStyle w:val="Heading2"/>
        <w:ind w:left="1440" w:hanging="900"/>
      </w:pPr>
      <w:bookmarkStart w:id="12" w:name="_Toc94204931"/>
      <w:r>
        <w:lastRenderedPageBreak/>
        <w:t>Talaria TWO</w:t>
      </w:r>
      <w:r w:rsidR="00080238">
        <w:t xml:space="preserve"> Downlink UDP T</w:t>
      </w:r>
      <w:r w:rsidR="00D36782">
        <w:t>hroughput</w:t>
      </w:r>
      <w:bookmarkEnd w:id="12"/>
    </w:p>
    <w:p w14:paraId="0F798F9C" w14:textId="05DFBF0E" w:rsidR="00822175" w:rsidRDefault="00C43FE2" w:rsidP="00FE0F7F">
      <w:pPr>
        <w:pStyle w:val="Text2"/>
        <w:jc w:val="both"/>
      </w:pPr>
      <w:r>
        <w:t>By default</w:t>
      </w:r>
      <w:r w:rsidR="00FE0F7F">
        <w:t>,</w:t>
      </w:r>
      <w:r>
        <w:t xml:space="preserve"> iPerf3 performs throughput TCP test.</w:t>
      </w:r>
      <w:r w:rsidR="004B67E9">
        <w:t xml:space="preserve"> However, it is possible to perform a UDP throughput test instead. </w:t>
      </w:r>
      <w:r w:rsidR="00CA082D" w:rsidRPr="007608A8">
        <w:t xml:space="preserve">This is accomplished by </w:t>
      </w:r>
      <w:r w:rsidR="00CA082D">
        <w:t xml:space="preserve">using UDP Traffic option </w:t>
      </w:r>
      <w:r w:rsidR="00CA082D" w:rsidRPr="004B67E9">
        <w:rPr>
          <w:rFonts w:ascii="Courier New" w:hAnsi="Courier New" w:cs="Courier New"/>
        </w:rPr>
        <w:t>-u</w:t>
      </w:r>
      <w:r w:rsidR="00CA082D" w:rsidRPr="007608A8">
        <w:t xml:space="preserve"> </w:t>
      </w:r>
      <w:r w:rsidR="006C6AA2">
        <w:t>when running</w:t>
      </w:r>
      <w:r w:rsidR="006C6AA2" w:rsidRPr="007608A8">
        <w:t xml:space="preserve"> </w:t>
      </w:r>
      <w:r w:rsidR="006C6AA2">
        <w:t>iPerf3 Client</w:t>
      </w:r>
      <w:r w:rsidR="006C6AA2" w:rsidRPr="007608A8">
        <w:t xml:space="preserve"> </w:t>
      </w:r>
      <w:r w:rsidR="00822175">
        <w:t>using</w:t>
      </w:r>
      <w:r w:rsidR="00822175" w:rsidRPr="007608A8">
        <w:t xml:space="preserve"> the T2 i</w:t>
      </w:r>
      <w:r w:rsidR="00822175">
        <w:t>P</w:t>
      </w:r>
      <w:r w:rsidR="00822175" w:rsidRPr="007608A8">
        <w:t>erf</w:t>
      </w:r>
      <w:r w:rsidR="00822175">
        <w:t>3</w:t>
      </w:r>
      <w:r w:rsidR="00822175" w:rsidRPr="007608A8">
        <w:t xml:space="preserve"> </w:t>
      </w:r>
      <w:r w:rsidR="00822175">
        <w:t>S</w:t>
      </w:r>
      <w:r w:rsidR="00822175" w:rsidRPr="007608A8">
        <w:t>erver</w:t>
      </w:r>
      <w:r w:rsidR="00822175">
        <w:t xml:space="preserve">’s </w:t>
      </w:r>
      <w:r w:rsidR="00822175" w:rsidRPr="007608A8">
        <w:t>IP address:</w:t>
      </w:r>
    </w:p>
    <w:tbl>
      <w:tblPr>
        <w:tblStyle w:val="TableGrid"/>
        <w:tblW w:w="0" w:type="auto"/>
        <w:tblInd w:w="1260" w:type="dxa"/>
        <w:tblLook w:val="04A0" w:firstRow="1" w:lastRow="0" w:firstColumn="1" w:lastColumn="0" w:noHBand="0" w:noVBand="1"/>
      </w:tblPr>
      <w:tblGrid>
        <w:gridCol w:w="9440"/>
      </w:tblGrid>
      <w:tr w:rsidR="00FE0F7F" w14:paraId="3B46B4E1" w14:textId="77777777" w:rsidTr="00FE0F7F">
        <w:tc>
          <w:tcPr>
            <w:tcW w:w="10700" w:type="dxa"/>
            <w:shd w:val="clear" w:color="auto" w:fill="DEEAF6" w:themeFill="accent5" w:themeFillTint="33"/>
          </w:tcPr>
          <w:p w14:paraId="775CB989" w14:textId="3D06EC5F" w:rsidR="00FE0F7F" w:rsidRPr="00FE0F7F" w:rsidRDefault="00A56E9C" w:rsidP="00FE0F7F">
            <w:pPr>
              <w:spacing w:line="480" w:lineRule="auto"/>
              <w:ind w:left="0"/>
              <w:rPr>
                <w:rFonts w:ascii="Courier New" w:hAnsi="Courier New" w:cs="Courier New"/>
                <w:sz w:val="20"/>
                <w:szCs w:val="20"/>
              </w:rPr>
            </w:pPr>
            <w:r w:rsidRPr="00A56E9C">
              <w:rPr>
                <w:rFonts w:ascii="Courier New" w:hAnsi="Courier New" w:cs="Courier New"/>
                <w:sz w:val="20"/>
                <w:szCs w:val="20"/>
              </w:rPr>
              <w:t>iperf3 -c 192.168.43.60 –u -t 20</w:t>
            </w:r>
          </w:p>
        </w:tc>
      </w:tr>
    </w:tbl>
    <w:p w14:paraId="25B29C49" w14:textId="77777777" w:rsidR="00C43FE2" w:rsidRDefault="00C43FE2" w:rsidP="00CA082D">
      <w:pPr>
        <w:pStyle w:val="Text2"/>
      </w:pPr>
    </w:p>
    <w:p w14:paraId="50225A09" w14:textId="58B27891" w:rsidR="00CA082D" w:rsidRDefault="00CA082D" w:rsidP="00FE0F7F">
      <w:pPr>
        <w:pStyle w:val="Text2"/>
        <w:jc w:val="both"/>
      </w:pPr>
      <w:r w:rsidRPr="00BC677C">
        <w:t xml:space="preserve">The test measures throughput from </w:t>
      </w:r>
      <w:r>
        <w:t>Client (PC) to Server (</w:t>
      </w:r>
      <w:r w:rsidR="00FE0F7F">
        <w:t>Talaria TWO</w:t>
      </w:r>
      <w:r>
        <w:t xml:space="preserve">) over TCP, which is ingress /downlink for the </w:t>
      </w:r>
      <w:r w:rsidR="00FE0F7F">
        <w:t>Talaria TWO</w:t>
      </w:r>
      <w:r>
        <w:t>.</w:t>
      </w:r>
    </w:p>
    <w:p w14:paraId="50E4E9FA" w14:textId="66133C2D" w:rsidR="00CA082D" w:rsidRDefault="00F667A6" w:rsidP="00FE0F7F">
      <w:pPr>
        <w:pStyle w:val="Text2"/>
        <w:jc w:val="both"/>
      </w:pPr>
      <w:r w:rsidRPr="00BC677C">
        <w:t xml:space="preserve">The </w:t>
      </w:r>
      <w:r>
        <w:t xml:space="preserve">individual </w:t>
      </w:r>
      <w:r w:rsidRPr="00BC677C">
        <w:t xml:space="preserve">results are displayed in the </w:t>
      </w:r>
      <w:r>
        <w:t xml:space="preserve">Ubuntu </w:t>
      </w:r>
      <w:r w:rsidRPr="00BC677C">
        <w:t xml:space="preserve">PC </w:t>
      </w:r>
      <w:r>
        <w:t>iperf3 shell</w:t>
      </w:r>
      <w:r w:rsidRPr="00BC677C">
        <w:t xml:space="preserve"> as well as in the </w:t>
      </w:r>
      <w:r w:rsidR="00FE0F7F">
        <w:t>Talaria TWO</w:t>
      </w:r>
      <w:r w:rsidRPr="00BC677C">
        <w:t xml:space="preserve"> </w:t>
      </w:r>
      <w:r>
        <w:t>console</w:t>
      </w:r>
      <w:r w:rsidRPr="00BC677C">
        <w:t>.</w:t>
      </w:r>
      <w:r>
        <w:t xml:space="preserve"> Results from </w:t>
      </w:r>
      <w:r w:rsidR="00FE0F7F">
        <w:t>Talaria TWO</w:t>
      </w:r>
      <w:r>
        <w:t xml:space="preserve"> are shown in Ubuntu </w:t>
      </w:r>
      <w:r w:rsidRPr="00BC677C">
        <w:t xml:space="preserve">PC </w:t>
      </w:r>
      <w:r>
        <w:t>i</w:t>
      </w:r>
      <w:r w:rsidR="00D81F28">
        <w:t>P</w:t>
      </w:r>
      <w:r>
        <w:t>erf3 shell as well.</w:t>
      </w:r>
    </w:p>
    <w:p w14:paraId="78F10C6F" w14:textId="77777777" w:rsidR="00274F29" w:rsidRDefault="007852BC" w:rsidP="00FE0F7F">
      <w:pPr>
        <w:pStyle w:val="Text2"/>
        <w:jc w:val="both"/>
      </w:pPr>
      <w:r>
        <w:t>The default length of the buffer to read or write</w:t>
      </w:r>
      <w:r w:rsidR="00274F29">
        <w:t xml:space="preserve"> is 1460 and default </w:t>
      </w:r>
      <w:r w:rsidR="00C04508">
        <w:t>bitrate</w:t>
      </w:r>
      <w:r w:rsidR="00274F29">
        <w:t xml:space="preserve"> is </w:t>
      </w:r>
      <w:r w:rsidR="00C04508" w:rsidRPr="00C04508">
        <w:t xml:space="preserve">1 </w:t>
      </w:r>
      <w:proofErr w:type="spellStart"/>
      <w:r w:rsidR="00C04508" w:rsidRPr="00C04508">
        <w:t>Mbit</w:t>
      </w:r>
      <w:r w:rsidR="003C1C4F">
        <w:t>s</w:t>
      </w:r>
      <w:proofErr w:type="spellEnd"/>
      <w:r w:rsidR="00C04508" w:rsidRPr="00C04508">
        <w:t>/sec</w:t>
      </w:r>
      <w:r w:rsidR="00C04508">
        <w:t xml:space="preserve"> for UDP</w:t>
      </w:r>
      <w:r w:rsidR="00274F29">
        <w:t>.</w:t>
      </w:r>
    </w:p>
    <w:p w14:paraId="5276FEC0" w14:textId="635C633F" w:rsidR="00733157" w:rsidRDefault="00733157" w:rsidP="00FE0F7F">
      <w:pPr>
        <w:pStyle w:val="Text2"/>
        <w:jc w:val="both"/>
      </w:pPr>
      <w:r>
        <w:t xml:space="preserve">Console output from Ubuntu iPerf3 Client shell is </w:t>
      </w:r>
      <w:r w:rsidR="00FE0F7F">
        <w:t>as follows:</w:t>
      </w:r>
    </w:p>
    <w:tbl>
      <w:tblPr>
        <w:tblStyle w:val="TableGrid"/>
        <w:tblW w:w="0" w:type="auto"/>
        <w:tblInd w:w="1260" w:type="dxa"/>
        <w:tblLook w:val="04A0" w:firstRow="1" w:lastRow="0" w:firstColumn="1" w:lastColumn="0" w:noHBand="0" w:noVBand="1"/>
      </w:tblPr>
      <w:tblGrid>
        <w:gridCol w:w="9440"/>
      </w:tblGrid>
      <w:tr w:rsidR="00FE0F7F" w14:paraId="2980F995" w14:textId="77777777" w:rsidTr="00FE0F7F">
        <w:tc>
          <w:tcPr>
            <w:tcW w:w="10700" w:type="dxa"/>
            <w:shd w:val="clear" w:color="auto" w:fill="DEEAF6" w:themeFill="accent5" w:themeFillTint="33"/>
          </w:tcPr>
          <w:p w14:paraId="7371B6BF"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iperf3 -c 192.168.43.60 -u -t 20 </w:t>
            </w:r>
          </w:p>
          <w:p w14:paraId="6C7CABAE"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Connecting to host 192.168.43.60, port 5201</w:t>
            </w:r>
          </w:p>
          <w:p w14:paraId="05D31A71"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5] local 10.0.2.15 port 32967 connected to 192.168.43.60 port 5201</w:t>
            </w:r>
          </w:p>
          <w:p w14:paraId="0EAA07A4"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ID] Interval           Transfer     Bitrate         Total Datagrams</w:t>
            </w:r>
          </w:p>
          <w:p w14:paraId="2BF3E6F6"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0.00-1.00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46F030AD"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1.00-2.00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0788375D"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2.00-3.00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0FC0AE73"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3.00-4.00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6DF12613"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4.00-5.00   sec   127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89  </w:t>
            </w:r>
          </w:p>
          <w:p w14:paraId="574E9EDD"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5.00-6.00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7E3156C7"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6.00-7.00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45DB0FF9"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7.00-8.00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00008AB8"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8.00-9.00   sec   127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89  </w:t>
            </w:r>
          </w:p>
          <w:p w14:paraId="2FD65E5B"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9.00-10.00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4DEE94A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10.00-11.00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54CA0996"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11.00-12.01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65DE9270"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12.01-13.00  sec   127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89  </w:t>
            </w:r>
          </w:p>
          <w:p w14:paraId="26A4AF73"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lastRenderedPageBreak/>
              <w:t xml:space="preserve">[  5]  13.00-14.00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16EBA3AD"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14.00-15.00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68F2CF9B"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15.00-16.00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46134A25"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16.00-17.00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6D10494D"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17.00-18.00  sec   127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1.04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89  </w:t>
            </w:r>
          </w:p>
          <w:p w14:paraId="24D90357"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18.00-19.00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3461D787"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19.00-20.00  sec   128 </w:t>
            </w:r>
            <w:proofErr w:type="spellStart"/>
            <w:r w:rsidRPr="00A56E9C">
              <w:rPr>
                <w:rFonts w:ascii="Courier New" w:hAnsi="Courier New" w:cs="Courier New"/>
                <w:sz w:val="20"/>
                <w:szCs w:val="20"/>
              </w:rPr>
              <w:t>KBytes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90  </w:t>
            </w:r>
          </w:p>
          <w:p w14:paraId="2896355A"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 - - - - - - - - - - - - - - - - - - - - - - -</w:t>
            </w:r>
          </w:p>
          <w:p w14:paraId="25899956"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ID] Interval           Transfer     Bitrate         Jitter    Lost/Total Datagrams</w:t>
            </w:r>
          </w:p>
          <w:p w14:paraId="2ACC3157"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0.00-20.00  sec  2.50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0.000 </w:t>
            </w:r>
            <w:proofErr w:type="spellStart"/>
            <w:r w:rsidRPr="00A56E9C">
              <w:rPr>
                <w:rFonts w:ascii="Courier New" w:hAnsi="Courier New" w:cs="Courier New"/>
                <w:sz w:val="20"/>
                <w:szCs w:val="20"/>
              </w:rPr>
              <w:t>ms</w:t>
            </w:r>
            <w:proofErr w:type="spellEnd"/>
            <w:r w:rsidRPr="00A56E9C">
              <w:rPr>
                <w:rFonts w:ascii="Courier New" w:hAnsi="Courier New" w:cs="Courier New"/>
                <w:sz w:val="20"/>
                <w:szCs w:val="20"/>
              </w:rPr>
              <w:t xml:space="preserve">  0/1796 (0%)  sender</w:t>
            </w:r>
          </w:p>
          <w:p w14:paraId="768D99D0" w14:textId="77777777" w:rsidR="00A56E9C" w:rsidRPr="00A56E9C" w:rsidRDefault="00A56E9C" w:rsidP="00A56E9C">
            <w:pPr>
              <w:pStyle w:val="Text2"/>
              <w:spacing w:line="480" w:lineRule="auto"/>
              <w:ind w:left="0"/>
              <w:jc w:val="both"/>
              <w:rPr>
                <w:rFonts w:ascii="Courier New" w:hAnsi="Courier New" w:cs="Courier New"/>
                <w:sz w:val="20"/>
                <w:szCs w:val="20"/>
              </w:rPr>
            </w:pPr>
            <w:r w:rsidRPr="00A56E9C">
              <w:rPr>
                <w:rFonts w:ascii="Courier New" w:hAnsi="Courier New" w:cs="Courier New"/>
                <w:sz w:val="20"/>
                <w:szCs w:val="20"/>
              </w:rPr>
              <w:t xml:space="preserve">[  5]   0.00-20.00  sec  2.50 </w:t>
            </w:r>
            <w:proofErr w:type="spellStart"/>
            <w:r w:rsidRPr="00A56E9C">
              <w:rPr>
                <w:rFonts w:ascii="Courier New" w:hAnsi="Courier New" w:cs="Courier New"/>
                <w:sz w:val="20"/>
                <w:szCs w:val="20"/>
              </w:rPr>
              <w:t>MBytes</w:t>
            </w:r>
            <w:proofErr w:type="spellEnd"/>
            <w:r w:rsidRPr="00A56E9C">
              <w:rPr>
                <w:rFonts w:ascii="Courier New" w:hAnsi="Courier New" w:cs="Courier New"/>
                <w:sz w:val="20"/>
                <w:szCs w:val="20"/>
              </w:rPr>
              <w:t xml:space="preserve">  1.05 </w:t>
            </w:r>
            <w:proofErr w:type="spellStart"/>
            <w:r w:rsidRPr="00A56E9C">
              <w:rPr>
                <w:rFonts w:ascii="Courier New" w:hAnsi="Courier New" w:cs="Courier New"/>
                <w:sz w:val="20"/>
                <w:szCs w:val="20"/>
              </w:rPr>
              <w:t>Mbits</w:t>
            </w:r>
            <w:proofErr w:type="spellEnd"/>
            <w:r w:rsidRPr="00A56E9C">
              <w:rPr>
                <w:rFonts w:ascii="Courier New" w:hAnsi="Courier New" w:cs="Courier New"/>
                <w:sz w:val="20"/>
                <w:szCs w:val="20"/>
              </w:rPr>
              <w:t xml:space="preserve">/sec  0.000 </w:t>
            </w:r>
            <w:proofErr w:type="spellStart"/>
            <w:r w:rsidRPr="00A56E9C">
              <w:rPr>
                <w:rFonts w:ascii="Courier New" w:hAnsi="Courier New" w:cs="Courier New"/>
                <w:sz w:val="20"/>
                <w:szCs w:val="20"/>
              </w:rPr>
              <w:t>ms</w:t>
            </w:r>
            <w:proofErr w:type="spellEnd"/>
            <w:r w:rsidRPr="00A56E9C">
              <w:rPr>
                <w:rFonts w:ascii="Courier New" w:hAnsi="Courier New" w:cs="Courier New"/>
                <w:sz w:val="20"/>
                <w:szCs w:val="20"/>
              </w:rPr>
              <w:t xml:space="preserve">  0/1796 (0%)  receiver</w:t>
            </w:r>
          </w:p>
          <w:p w14:paraId="3152BE25" w14:textId="77777777" w:rsidR="00A56E9C" w:rsidRPr="00A56E9C" w:rsidRDefault="00A56E9C" w:rsidP="00A56E9C">
            <w:pPr>
              <w:pStyle w:val="Text2"/>
              <w:spacing w:line="480" w:lineRule="auto"/>
              <w:ind w:left="0"/>
              <w:jc w:val="both"/>
              <w:rPr>
                <w:rFonts w:ascii="Courier New" w:hAnsi="Courier New" w:cs="Courier New"/>
                <w:sz w:val="20"/>
                <w:szCs w:val="20"/>
              </w:rPr>
            </w:pPr>
          </w:p>
          <w:p w14:paraId="7B7DF084" w14:textId="4E555567" w:rsidR="00FE0F7F" w:rsidRPr="00FE0F7F" w:rsidRDefault="00A56E9C" w:rsidP="00A56E9C">
            <w:pPr>
              <w:pStyle w:val="Text2"/>
              <w:spacing w:line="480" w:lineRule="auto"/>
              <w:ind w:left="0"/>
              <w:jc w:val="both"/>
              <w:rPr>
                <w:rFonts w:ascii="Courier New" w:hAnsi="Courier New" w:cs="Courier New"/>
                <w:sz w:val="20"/>
                <w:szCs w:val="20"/>
              </w:rPr>
            </w:pPr>
            <w:proofErr w:type="spellStart"/>
            <w:r w:rsidRPr="00A56E9C">
              <w:rPr>
                <w:rFonts w:ascii="Courier New" w:hAnsi="Courier New" w:cs="Courier New"/>
                <w:sz w:val="20"/>
                <w:szCs w:val="20"/>
              </w:rPr>
              <w:t>iperf</w:t>
            </w:r>
            <w:proofErr w:type="spellEnd"/>
            <w:r w:rsidRPr="00A56E9C">
              <w:rPr>
                <w:rFonts w:ascii="Courier New" w:hAnsi="Courier New" w:cs="Courier New"/>
                <w:sz w:val="20"/>
                <w:szCs w:val="20"/>
              </w:rPr>
              <w:t xml:space="preserve"> Done.</w:t>
            </w:r>
          </w:p>
        </w:tc>
      </w:tr>
    </w:tbl>
    <w:p w14:paraId="6A585B59" w14:textId="0AE3DC38" w:rsidR="00A56E9C" w:rsidRDefault="00A56E9C" w:rsidP="00FE0F7F">
      <w:pPr>
        <w:pStyle w:val="Text2"/>
        <w:jc w:val="both"/>
      </w:pPr>
      <w:r>
        <w:br w:type="page"/>
      </w:r>
    </w:p>
    <w:p w14:paraId="5CF31DBC" w14:textId="7B65BA0C" w:rsidR="00733157" w:rsidRDefault="00733157" w:rsidP="00733157">
      <w:pPr>
        <w:pStyle w:val="Text2"/>
      </w:pPr>
      <w:r>
        <w:lastRenderedPageBreak/>
        <w:t>Console output from T</w:t>
      </w:r>
      <w:r w:rsidR="00FE0F7F">
        <w:t>alaria TWO</w:t>
      </w:r>
      <w:r>
        <w:t xml:space="preserve"> iPerf3 Server is </w:t>
      </w:r>
      <w:r w:rsidR="00FE0F7F">
        <w:t>as follows:</w:t>
      </w:r>
    </w:p>
    <w:p w14:paraId="26307DBC" w14:textId="77777777" w:rsidR="00A56E9C" w:rsidRDefault="00A56E9C" w:rsidP="00A56E9C">
      <w:pPr>
        <w:pStyle w:val="Text2"/>
        <w:keepNext/>
        <w:jc w:val="center"/>
      </w:pPr>
      <w:r w:rsidRPr="00426006">
        <w:rPr>
          <w:noProof/>
        </w:rPr>
        <w:drawing>
          <wp:inline distT="0" distB="0" distL="0" distR="0" wp14:anchorId="3904956E" wp14:editId="42E2AE24">
            <wp:extent cx="5400000" cy="3209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209423"/>
                    </a:xfrm>
                    <a:prstGeom prst="rect">
                      <a:avLst/>
                    </a:prstGeom>
                  </pic:spPr>
                </pic:pic>
              </a:graphicData>
            </a:graphic>
          </wp:inline>
        </w:drawing>
      </w:r>
    </w:p>
    <w:p w14:paraId="089F57F9" w14:textId="2AE40628" w:rsidR="00A56E9C" w:rsidRDefault="00A56E9C" w:rsidP="00A56E9C">
      <w:pPr>
        <w:pStyle w:val="Caption"/>
        <w:jc w:val="center"/>
      </w:pPr>
      <w:bookmarkStart w:id="13" w:name="_Toc94204913"/>
      <w:r>
        <w:t xml:space="preserve">Figure </w:t>
      </w:r>
      <w:fldSimple w:instr=" SEQ Figure \* ARABIC ">
        <w:r w:rsidR="00DF618A">
          <w:rPr>
            <w:noProof/>
          </w:rPr>
          <w:t>3</w:t>
        </w:r>
      </w:fldSimple>
      <w:r>
        <w:t xml:space="preserve">: </w:t>
      </w:r>
      <w:r w:rsidRPr="007877C7">
        <w:t>Talaria TWO Downlink UDP Throughput</w:t>
      </w:r>
      <w:r>
        <w:t xml:space="preserve"> – Console Output</w:t>
      </w:r>
      <w:bookmarkEnd w:id="13"/>
    </w:p>
    <w:p w14:paraId="04EA15E0" w14:textId="2CCC71EC" w:rsidR="00FE0F7F" w:rsidRDefault="00FE0F7F" w:rsidP="00733157">
      <w:pPr>
        <w:pStyle w:val="Text2"/>
      </w:pPr>
      <w:r>
        <w:br w:type="page"/>
      </w:r>
    </w:p>
    <w:p w14:paraId="50396078" w14:textId="2CA5EAF4" w:rsidR="00080238" w:rsidRDefault="00080238" w:rsidP="00080238">
      <w:pPr>
        <w:pStyle w:val="Heading2"/>
        <w:ind w:left="1440" w:hanging="900"/>
      </w:pPr>
      <w:bookmarkStart w:id="14" w:name="_Toc94204932"/>
      <w:r>
        <w:lastRenderedPageBreak/>
        <w:t>T</w:t>
      </w:r>
      <w:r w:rsidR="00B143BA">
        <w:t>alaria TWO</w:t>
      </w:r>
      <w:r>
        <w:t xml:space="preserve"> Uplink UDP T</w:t>
      </w:r>
      <w:r w:rsidR="00D36782">
        <w:t>hroughput</w:t>
      </w:r>
      <w:bookmarkEnd w:id="14"/>
    </w:p>
    <w:p w14:paraId="4436B954" w14:textId="0E245695" w:rsidR="00CA082D" w:rsidRDefault="00CA082D" w:rsidP="00FE0F7F">
      <w:pPr>
        <w:pStyle w:val="Text2"/>
        <w:jc w:val="both"/>
      </w:pPr>
      <w:r w:rsidRPr="007608A8">
        <w:t xml:space="preserve">This is accomplished by </w:t>
      </w:r>
      <w:r>
        <w:t xml:space="preserve">using UDP Traffic option </w:t>
      </w:r>
      <w:r w:rsidRPr="0019346C">
        <w:rPr>
          <w:rFonts w:ascii="Courier New" w:hAnsi="Courier New" w:cs="Courier New"/>
        </w:rPr>
        <w:t>-u</w:t>
      </w:r>
      <w:r w:rsidRPr="007608A8">
        <w:t xml:space="preserve"> </w:t>
      </w:r>
      <w:r>
        <w:t xml:space="preserve">and Reverse Mode option </w:t>
      </w:r>
      <w:r w:rsidRPr="0019346C">
        <w:rPr>
          <w:rFonts w:ascii="Courier New" w:hAnsi="Courier New" w:cs="Courier New"/>
        </w:rPr>
        <w:t>-R</w:t>
      </w:r>
      <w:r>
        <w:t xml:space="preserve"> together </w:t>
      </w:r>
      <w:r w:rsidRPr="007608A8">
        <w:t>on the PC</w:t>
      </w:r>
      <w:r>
        <w:t xml:space="preserve"> iPerf3 Client</w:t>
      </w:r>
      <w:r w:rsidR="00E71B97" w:rsidRPr="00E71B97">
        <w:t xml:space="preserve"> </w:t>
      </w:r>
      <w:r w:rsidR="003C1C4F">
        <w:t xml:space="preserve">command line </w:t>
      </w:r>
      <w:r w:rsidR="00E71B97">
        <w:t>using</w:t>
      </w:r>
      <w:r w:rsidR="00E71B97" w:rsidRPr="007608A8">
        <w:t xml:space="preserve"> the T</w:t>
      </w:r>
      <w:r w:rsidR="00D01603">
        <w:t>alaria TWO</w:t>
      </w:r>
      <w:r w:rsidR="00E71B97" w:rsidRPr="007608A8">
        <w:t xml:space="preserve"> i</w:t>
      </w:r>
      <w:r w:rsidR="00E71B97">
        <w:t>P</w:t>
      </w:r>
      <w:r w:rsidR="00E71B97" w:rsidRPr="007608A8">
        <w:t>erf</w:t>
      </w:r>
      <w:r w:rsidR="00E71B97">
        <w:t>3</w:t>
      </w:r>
      <w:r w:rsidR="00E71B97" w:rsidRPr="007608A8">
        <w:t xml:space="preserve"> </w:t>
      </w:r>
      <w:r w:rsidR="00E71B97">
        <w:t>S</w:t>
      </w:r>
      <w:r w:rsidR="00E71B97" w:rsidRPr="007608A8">
        <w:t>erver</w:t>
      </w:r>
      <w:r w:rsidR="00E71B97">
        <w:t xml:space="preserve">’s </w:t>
      </w:r>
      <w:r w:rsidR="00E71B97" w:rsidRPr="007608A8">
        <w:t>IP address:</w:t>
      </w:r>
    </w:p>
    <w:tbl>
      <w:tblPr>
        <w:tblStyle w:val="TableGrid"/>
        <w:tblW w:w="0" w:type="auto"/>
        <w:tblInd w:w="1260" w:type="dxa"/>
        <w:tblLook w:val="04A0" w:firstRow="1" w:lastRow="0" w:firstColumn="1" w:lastColumn="0" w:noHBand="0" w:noVBand="1"/>
      </w:tblPr>
      <w:tblGrid>
        <w:gridCol w:w="9440"/>
      </w:tblGrid>
      <w:tr w:rsidR="00FE0F7F" w14:paraId="4D7CEDC2" w14:textId="77777777" w:rsidTr="00061F95">
        <w:tc>
          <w:tcPr>
            <w:tcW w:w="10700" w:type="dxa"/>
            <w:shd w:val="clear" w:color="auto" w:fill="DEEAF6" w:themeFill="accent5" w:themeFillTint="33"/>
          </w:tcPr>
          <w:p w14:paraId="4CE377EF" w14:textId="18E20090" w:rsidR="00FE0F7F" w:rsidRPr="00061F95" w:rsidRDefault="00B143BA" w:rsidP="00061F95">
            <w:pPr>
              <w:spacing w:line="480" w:lineRule="auto"/>
              <w:ind w:left="0"/>
              <w:rPr>
                <w:rFonts w:ascii="Courier New" w:hAnsi="Courier New" w:cs="Courier New"/>
                <w:sz w:val="20"/>
                <w:szCs w:val="20"/>
              </w:rPr>
            </w:pPr>
            <w:r w:rsidRPr="00B143BA">
              <w:rPr>
                <w:rFonts w:ascii="Courier New" w:hAnsi="Courier New" w:cs="Courier New"/>
                <w:sz w:val="20"/>
                <w:szCs w:val="20"/>
              </w:rPr>
              <w:t>iperf3 -c 192.168.43.60 -u -t 20 -R</w:t>
            </w:r>
          </w:p>
        </w:tc>
      </w:tr>
    </w:tbl>
    <w:p w14:paraId="7A09ED82" w14:textId="77777777" w:rsidR="00CA082D" w:rsidRDefault="00CA082D" w:rsidP="00061F95">
      <w:pPr>
        <w:pBdr>
          <w:top w:val="nil"/>
          <w:left w:val="nil"/>
          <w:bottom w:val="nil"/>
          <w:right w:val="nil"/>
          <w:between w:val="nil"/>
          <w:bar w:val="nil"/>
        </w:pBdr>
        <w:spacing w:after="0" w:line="240" w:lineRule="auto"/>
        <w:jc w:val="both"/>
      </w:pPr>
    </w:p>
    <w:p w14:paraId="69E98032" w14:textId="0855716A" w:rsidR="00CA082D" w:rsidRDefault="00083684" w:rsidP="00061F95">
      <w:pPr>
        <w:pStyle w:val="Text2"/>
        <w:jc w:val="both"/>
      </w:pPr>
      <w:r>
        <w:t>As its run in Reverse Mode, t</w:t>
      </w:r>
      <w:r w:rsidRPr="00BC677C">
        <w:t xml:space="preserve">he </w:t>
      </w:r>
      <w:r w:rsidR="00CA082D" w:rsidRPr="00BC677C">
        <w:t xml:space="preserve">test measures throughput from </w:t>
      </w:r>
      <w:r w:rsidR="00CA082D">
        <w:t>Server (</w:t>
      </w:r>
      <w:r w:rsidR="00061F95">
        <w:t>Talaria TWO</w:t>
      </w:r>
      <w:r w:rsidR="00CA082D">
        <w:t xml:space="preserve">) to Client (PC) over TCP, which is egress /uplink for the </w:t>
      </w:r>
      <w:r w:rsidR="00061F95">
        <w:t>Talaria TWO</w:t>
      </w:r>
      <w:r w:rsidR="00CA082D">
        <w:t>.</w:t>
      </w:r>
    </w:p>
    <w:p w14:paraId="3DE7F4A0" w14:textId="43740B64" w:rsidR="00F667A6" w:rsidRDefault="00321650" w:rsidP="00061F95">
      <w:pPr>
        <w:pStyle w:val="Text2"/>
        <w:jc w:val="both"/>
      </w:pPr>
      <w:r w:rsidRPr="00BC677C">
        <w:t xml:space="preserve">The </w:t>
      </w:r>
      <w:r>
        <w:t xml:space="preserve">individual </w:t>
      </w:r>
      <w:r w:rsidRPr="00BC677C">
        <w:t xml:space="preserve">results are displayed in the </w:t>
      </w:r>
      <w:r>
        <w:t xml:space="preserve">Ubuntu </w:t>
      </w:r>
      <w:r w:rsidRPr="00BC677C">
        <w:t xml:space="preserve">PC </w:t>
      </w:r>
      <w:r>
        <w:t>iperf3 shell</w:t>
      </w:r>
      <w:r w:rsidRPr="00BC677C">
        <w:t xml:space="preserve"> as well as in the </w:t>
      </w:r>
      <w:r w:rsidR="00061F95">
        <w:t>Talaria TWO</w:t>
      </w:r>
      <w:r w:rsidRPr="00BC677C">
        <w:t xml:space="preserve"> </w:t>
      </w:r>
      <w:r>
        <w:t>console</w:t>
      </w:r>
      <w:r w:rsidRPr="00BC677C">
        <w:t>.</w:t>
      </w:r>
      <w:r>
        <w:t xml:space="preserve"> Results from </w:t>
      </w:r>
      <w:r w:rsidR="00061F95">
        <w:t>Talaria TWO</w:t>
      </w:r>
      <w:r>
        <w:t xml:space="preserve"> are shown in Ubuntu </w:t>
      </w:r>
      <w:r w:rsidRPr="00BC677C">
        <w:t xml:space="preserve">PC </w:t>
      </w:r>
      <w:r>
        <w:t>i</w:t>
      </w:r>
      <w:r w:rsidR="00D01603">
        <w:t>P</w:t>
      </w:r>
      <w:r>
        <w:t>erf3 shell as well.</w:t>
      </w:r>
    </w:p>
    <w:p w14:paraId="06A07EA3" w14:textId="77777777" w:rsidR="00F667A6" w:rsidRDefault="00F667A6" w:rsidP="00061F95">
      <w:pPr>
        <w:pStyle w:val="Text2"/>
        <w:jc w:val="both"/>
      </w:pPr>
      <w:r>
        <w:t xml:space="preserve">The default length of the buffer to read or write is 1460 and default bitrate is </w:t>
      </w:r>
      <w:r w:rsidRPr="00C04508">
        <w:t>1 Mbit/sec</w:t>
      </w:r>
      <w:r>
        <w:t xml:space="preserve"> for UDP.</w:t>
      </w:r>
    </w:p>
    <w:p w14:paraId="5626E4E4" w14:textId="6C878854" w:rsidR="003A3ADF" w:rsidRDefault="003A3ADF" w:rsidP="00061F95">
      <w:pPr>
        <w:pStyle w:val="Text2"/>
        <w:jc w:val="both"/>
      </w:pPr>
      <w:r>
        <w:t xml:space="preserve">Console output from Ubuntu iPerf3 Client shell is </w:t>
      </w:r>
      <w:r w:rsidR="00061F95">
        <w:t>as follows:</w:t>
      </w:r>
    </w:p>
    <w:tbl>
      <w:tblPr>
        <w:tblStyle w:val="TableGrid"/>
        <w:tblW w:w="0" w:type="auto"/>
        <w:tblInd w:w="1260" w:type="dxa"/>
        <w:tblLook w:val="04A0" w:firstRow="1" w:lastRow="0" w:firstColumn="1" w:lastColumn="0" w:noHBand="0" w:noVBand="1"/>
      </w:tblPr>
      <w:tblGrid>
        <w:gridCol w:w="9440"/>
      </w:tblGrid>
      <w:tr w:rsidR="00061F95" w14:paraId="56D72828" w14:textId="77777777" w:rsidTr="00061F95">
        <w:tc>
          <w:tcPr>
            <w:tcW w:w="10700" w:type="dxa"/>
            <w:shd w:val="clear" w:color="auto" w:fill="DEEAF6" w:themeFill="accent5" w:themeFillTint="33"/>
          </w:tcPr>
          <w:p w14:paraId="74A89A4B"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iperf3 -c 192.168.43.60 -u -t 20 -R</w:t>
            </w:r>
          </w:p>
          <w:p w14:paraId="0334232A"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Connecting to host 192.168.43.60, port 5201</w:t>
            </w:r>
          </w:p>
          <w:p w14:paraId="0235B5BD"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Reverse mode, remote host 192.168.43.60 is sending</w:t>
            </w:r>
          </w:p>
          <w:p w14:paraId="6189BEF8"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5] local 10.0.2.15 port 47520 connected to 192.168.43.60 port 5201</w:t>
            </w:r>
          </w:p>
          <w:p w14:paraId="7C70207A"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ID] Interval           Transfer     Bitrate         Jitter    Lost/Total Datagrams</w:t>
            </w:r>
          </w:p>
          <w:p w14:paraId="749AF28F"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0.00-1.00   sec   133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1.09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774.885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1/94 (1.1%)  </w:t>
            </w:r>
          </w:p>
          <w:p w14:paraId="77585D18"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1.00-2.00   sec   127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3.371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0/89 (0%)  </w:t>
            </w:r>
          </w:p>
          <w:p w14:paraId="13F85962"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2.00-3.00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0.863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3989BB3A"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3.00-4.00   sec   127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0.615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0/89 (0%)  </w:t>
            </w:r>
          </w:p>
          <w:p w14:paraId="73E06381"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4.00-5.00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1.340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025637FD"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5.00-6.00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1.460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40AE9C95"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6.00-7.00   sec   127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1.169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0/89 (0%)  </w:t>
            </w:r>
          </w:p>
          <w:p w14:paraId="05B9D867"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7.00-8.00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1.023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45AF8A7C"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8.00-9.00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0.772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7A60912F"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9.00-10.00  sec   127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1.373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0/89 (0%)  </w:t>
            </w:r>
          </w:p>
          <w:p w14:paraId="65AEA59E"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10.00-11.00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0.771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78148DD0"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11.00-12.00  sec   125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1.03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1.312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1/89 (1.1%)  </w:t>
            </w:r>
          </w:p>
          <w:p w14:paraId="47916896"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lastRenderedPageBreak/>
              <w:t xml:space="preserve">[  5]  12.00-13.00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0.753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30661E6E"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13.00-14.00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0.787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58AA36EE"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14.00-15.00  sec   127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0.712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0/89 (0%)  </w:t>
            </w:r>
          </w:p>
          <w:p w14:paraId="150A218E"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15.00-16.00  sec   127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1.185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1/90 (1.1%)  </w:t>
            </w:r>
          </w:p>
          <w:p w14:paraId="40B5F6F0"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16.00-17.00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0.860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1FCF316D"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17.00-18.00  sec   127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0.719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0/89 (0%)  </w:t>
            </w:r>
          </w:p>
          <w:p w14:paraId="6AA7ED13"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18.00-19.00  sec   128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0.745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0/90 (0%)  </w:t>
            </w:r>
          </w:p>
          <w:p w14:paraId="473EE0DF"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19.00-20.00  sec   125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1.03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1.101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1/89 (1.1%)  </w:t>
            </w:r>
          </w:p>
          <w:p w14:paraId="5245A539"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 - - - - - - - - - - - - - - - - - - - - - - -</w:t>
            </w:r>
          </w:p>
          <w:p w14:paraId="54E07038"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ID] Interval           Transfer     Bitrate         Jitter    Lost/Total Datagrams</w:t>
            </w:r>
          </w:p>
          <w:p w14:paraId="413DFF7E"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0.00-20.00  sec  2.50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0.000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0/1797 (0%)  sender</w:t>
            </w:r>
          </w:p>
          <w:p w14:paraId="027F54E0" w14:textId="77777777" w:rsidR="00B143BA" w:rsidRPr="00B143BA" w:rsidRDefault="00B143BA" w:rsidP="00B143BA">
            <w:pPr>
              <w:pStyle w:val="Text2"/>
              <w:spacing w:line="480" w:lineRule="auto"/>
              <w:ind w:left="0"/>
              <w:jc w:val="both"/>
              <w:rPr>
                <w:rFonts w:ascii="Courier New" w:hAnsi="Courier New" w:cs="Courier New"/>
                <w:sz w:val="20"/>
                <w:szCs w:val="20"/>
              </w:rPr>
            </w:pPr>
            <w:r w:rsidRPr="00B143BA">
              <w:rPr>
                <w:rFonts w:ascii="Courier New" w:hAnsi="Courier New" w:cs="Courier New"/>
                <w:sz w:val="20"/>
                <w:szCs w:val="20"/>
              </w:rPr>
              <w:t xml:space="preserve">[  5]   0.00-20.00  sec  2.50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1.05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1.101 </w:t>
            </w:r>
            <w:proofErr w:type="spellStart"/>
            <w:r w:rsidRPr="00B143BA">
              <w:rPr>
                <w:rFonts w:ascii="Courier New" w:hAnsi="Courier New" w:cs="Courier New"/>
                <w:sz w:val="20"/>
                <w:szCs w:val="20"/>
              </w:rPr>
              <w:t>ms</w:t>
            </w:r>
            <w:proofErr w:type="spellEnd"/>
            <w:r w:rsidRPr="00B143BA">
              <w:rPr>
                <w:rFonts w:ascii="Courier New" w:hAnsi="Courier New" w:cs="Courier New"/>
                <w:sz w:val="20"/>
                <w:szCs w:val="20"/>
              </w:rPr>
              <w:t xml:space="preserve">  4/1796 (0.22%)  receiver</w:t>
            </w:r>
          </w:p>
          <w:p w14:paraId="69E7CF84" w14:textId="77777777" w:rsidR="00B143BA" w:rsidRPr="00B143BA" w:rsidRDefault="00B143BA" w:rsidP="00B143BA">
            <w:pPr>
              <w:pStyle w:val="Text2"/>
              <w:spacing w:line="480" w:lineRule="auto"/>
              <w:ind w:left="0"/>
              <w:jc w:val="both"/>
              <w:rPr>
                <w:rFonts w:ascii="Courier New" w:hAnsi="Courier New" w:cs="Courier New"/>
                <w:sz w:val="20"/>
                <w:szCs w:val="20"/>
              </w:rPr>
            </w:pPr>
          </w:p>
          <w:p w14:paraId="197C7668" w14:textId="7D10F95B" w:rsidR="00061F95" w:rsidRPr="00061F95" w:rsidRDefault="00B143BA" w:rsidP="00B143BA">
            <w:pPr>
              <w:pStyle w:val="Text2"/>
              <w:spacing w:line="480" w:lineRule="auto"/>
              <w:ind w:left="0"/>
              <w:jc w:val="both"/>
              <w:rPr>
                <w:rFonts w:ascii="Courier New" w:hAnsi="Courier New" w:cs="Courier New"/>
                <w:sz w:val="20"/>
                <w:szCs w:val="20"/>
              </w:rPr>
            </w:pPr>
            <w:proofErr w:type="spellStart"/>
            <w:r w:rsidRPr="00B143BA">
              <w:rPr>
                <w:rFonts w:ascii="Courier New" w:hAnsi="Courier New" w:cs="Courier New"/>
                <w:sz w:val="20"/>
                <w:szCs w:val="20"/>
              </w:rPr>
              <w:t>iperf</w:t>
            </w:r>
            <w:proofErr w:type="spellEnd"/>
            <w:r w:rsidRPr="00B143BA">
              <w:rPr>
                <w:rFonts w:ascii="Courier New" w:hAnsi="Courier New" w:cs="Courier New"/>
                <w:sz w:val="20"/>
                <w:szCs w:val="20"/>
              </w:rPr>
              <w:t xml:space="preserve"> Done.</w:t>
            </w:r>
          </w:p>
        </w:tc>
      </w:tr>
    </w:tbl>
    <w:p w14:paraId="26860204" w14:textId="478CF12B" w:rsidR="00B143BA" w:rsidRDefault="00B143BA" w:rsidP="00061F95">
      <w:pPr>
        <w:pStyle w:val="Text2"/>
        <w:jc w:val="both"/>
      </w:pPr>
      <w:r>
        <w:br w:type="page"/>
      </w:r>
    </w:p>
    <w:p w14:paraId="75CE8260" w14:textId="5780080F" w:rsidR="003A3ADF" w:rsidRDefault="003A3ADF" w:rsidP="003A3ADF">
      <w:pPr>
        <w:pStyle w:val="Text2"/>
      </w:pPr>
      <w:r>
        <w:lastRenderedPageBreak/>
        <w:t xml:space="preserve">Console output from </w:t>
      </w:r>
      <w:r w:rsidR="00061F95">
        <w:t>Talaria TWO</w:t>
      </w:r>
      <w:r>
        <w:t xml:space="preserve"> iPerf3 Server is </w:t>
      </w:r>
      <w:r w:rsidR="00061F95">
        <w:t>as follows:</w:t>
      </w:r>
    </w:p>
    <w:p w14:paraId="18B5BFF0" w14:textId="77777777" w:rsidR="00B143BA" w:rsidRDefault="00B143BA" w:rsidP="00B143BA">
      <w:pPr>
        <w:pStyle w:val="Text2"/>
        <w:keepNext/>
        <w:jc w:val="center"/>
      </w:pPr>
      <w:r w:rsidRPr="00A22785">
        <w:rPr>
          <w:noProof/>
        </w:rPr>
        <w:drawing>
          <wp:inline distT="0" distB="0" distL="0" distR="0" wp14:anchorId="5F5FB7EF" wp14:editId="633997FB">
            <wp:extent cx="5400000" cy="3201923"/>
            <wp:effectExtent l="19050" t="19050" r="1079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3201923"/>
                    </a:xfrm>
                    <a:prstGeom prst="rect">
                      <a:avLst/>
                    </a:prstGeom>
                    <a:ln>
                      <a:solidFill>
                        <a:schemeClr val="tx1"/>
                      </a:solidFill>
                    </a:ln>
                  </pic:spPr>
                </pic:pic>
              </a:graphicData>
            </a:graphic>
          </wp:inline>
        </w:drawing>
      </w:r>
    </w:p>
    <w:p w14:paraId="65C1FCA4" w14:textId="2D18D26F" w:rsidR="00B143BA" w:rsidRDefault="00B143BA" w:rsidP="00B143BA">
      <w:pPr>
        <w:pStyle w:val="Caption"/>
        <w:jc w:val="center"/>
      </w:pPr>
      <w:bookmarkStart w:id="15" w:name="_Toc94204914"/>
      <w:r>
        <w:t xml:space="preserve">Figure </w:t>
      </w:r>
      <w:fldSimple w:instr=" SEQ Figure \* ARABIC ">
        <w:r w:rsidR="00DF618A">
          <w:rPr>
            <w:noProof/>
          </w:rPr>
          <w:t>4</w:t>
        </w:r>
      </w:fldSimple>
      <w:r>
        <w:t xml:space="preserve">: </w:t>
      </w:r>
      <w:r w:rsidRPr="00730EA2">
        <w:t>Talaria TWO Uplink UDP Throughput</w:t>
      </w:r>
      <w:r>
        <w:t xml:space="preserve"> - Console Output</w:t>
      </w:r>
      <w:bookmarkEnd w:id="15"/>
    </w:p>
    <w:p w14:paraId="631B90F9" w14:textId="77777777" w:rsidR="00061F95" w:rsidRDefault="00061F95" w:rsidP="003A3ADF">
      <w:pPr>
        <w:pStyle w:val="Text2"/>
      </w:pPr>
    </w:p>
    <w:p w14:paraId="7103F870" w14:textId="5BD6008F" w:rsidR="00061F95" w:rsidRDefault="00061F95" w:rsidP="00CA082D">
      <w:pPr>
        <w:pStyle w:val="Text2"/>
      </w:pPr>
      <w:r>
        <w:br w:type="page"/>
      </w:r>
    </w:p>
    <w:p w14:paraId="405EE5AF" w14:textId="77777777" w:rsidR="00C66D81" w:rsidRDefault="00C66D81" w:rsidP="00136941">
      <w:pPr>
        <w:pStyle w:val="Heading2"/>
        <w:ind w:left="1440" w:hanging="900"/>
      </w:pPr>
      <w:bookmarkStart w:id="16" w:name="_Toc94204933"/>
      <w:r>
        <w:lastRenderedPageBreak/>
        <w:t>Number of Streams</w:t>
      </w:r>
      <w:bookmarkEnd w:id="16"/>
    </w:p>
    <w:p w14:paraId="139E544D" w14:textId="2700B89E" w:rsidR="000B59DD" w:rsidRDefault="000B59DD" w:rsidP="00061F95">
      <w:pPr>
        <w:pStyle w:val="Text2"/>
        <w:jc w:val="both"/>
      </w:pPr>
      <w:r>
        <w:t xml:space="preserve">Option </w:t>
      </w:r>
      <w:r w:rsidRPr="0019346C">
        <w:rPr>
          <w:rFonts w:ascii="Courier New" w:hAnsi="Courier New" w:cs="Courier New"/>
        </w:rPr>
        <w:t xml:space="preserve">-P </w:t>
      </w:r>
      <w:r>
        <w:t xml:space="preserve">specifies the number of parallel Client streams to run. Default value is 1 if this option is not specified. </w:t>
      </w:r>
      <w:r w:rsidR="00726AAC">
        <w:t xml:space="preserve">All the tests </w:t>
      </w:r>
      <w:r>
        <w:t xml:space="preserve">specified </w:t>
      </w:r>
      <w:r w:rsidR="00726AAC">
        <w:t>in previous sections</w:t>
      </w:r>
      <w:r>
        <w:t xml:space="preserve"> can be run with multiple client streams as well.</w:t>
      </w:r>
    </w:p>
    <w:p w14:paraId="61B73E7E" w14:textId="77777777" w:rsidR="00061F95" w:rsidRDefault="00061F95" w:rsidP="00061F95">
      <w:pPr>
        <w:pStyle w:val="Text2"/>
        <w:jc w:val="both"/>
      </w:pPr>
    </w:p>
    <w:p w14:paraId="3C14CCC3" w14:textId="77777777" w:rsidR="00770F24" w:rsidRDefault="002E1DEF" w:rsidP="000B59DD">
      <w:pPr>
        <w:pStyle w:val="Heading3"/>
        <w:ind w:left="1980" w:hanging="1073"/>
        <w:jc w:val="both"/>
      </w:pPr>
      <w:bookmarkStart w:id="17" w:name="_Toc94204934"/>
      <w:r>
        <w:t xml:space="preserve">Example </w:t>
      </w:r>
      <w:r w:rsidR="00770F24">
        <w:t xml:space="preserve">UDP Downlink Throughput </w:t>
      </w:r>
      <w:r>
        <w:t>T</w:t>
      </w:r>
      <w:r w:rsidR="00770F24">
        <w:t xml:space="preserve">est with 3 </w:t>
      </w:r>
      <w:r>
        <w:t>P</w:t>
      </w:r>
      <w:r w:rsidR="00770F24">
        <w:t xml:space="preserve">arallel </w:t>
      </w:r>
      <w:r>
        <w:t>S</w:t>
      </w:r>
      <w:r w:rsidR="00770F24">
        <w:t>treams</w:t>
      </w:r>
      <w:bookmarkEnd w:id="17"/>
    </w:p>
    <w:p w14:paraId="050036ED" w14:textId="45ACFF8E" w:rsidR="000B59DD" w:rsidRDefault="000B59DD" w:rsidP="00061F95">
      <w:pPr>
        <w:pStyle w:val="Text3"/>
        <w:jc w:val="both"/>
        <w:rPr>
          <w:rFonts w:ascii="Courier New" w:hAnsi="Courier New" w:cs="Courier New"/>
        </w:rPr>
      </w:pPr>
      <w:r>
        <w:t>For example</w:t>
      </w:r>
      <w:r w:rsidR="00061F95">
        <w:t>,</w:t>
      </w:r>
      <w:r w:rsidR="00A12734">
        <w:t xml:space="preserve"> UDP Downlink Throughput test with </w:t>
      </w:r>
      <w:r w:rsidR="00D01603">
        <w:t>three</w:t>
      </w:r>
      <w:r w:rsidR="00250BEF">
        <w:t xml:space="preserve"> parallel streams can be run with below command</w:t>
      </w:r>
      <w:r w:rsidR="00670C64">
        <w:t xml:space="preserve"> using </w:t>
      </w:r>
      <w:r w:rsidR="00670C64" w:rsidRPr="0019346C">
        <w:rPr>
          <w:rFonts w:ascii="Courier New" w:hAnsi="Courier New" w:cs="Courier New"/>
        </w:rPr>
        <w:t>-P3</w:t>
      </w:r>
    </w:p>
    <w:tbl>
      <w:tblPr>
        <w:tblStyle w:val="TableGrid"/>
        <w:tblW w:w="0" w:type="auto"/>
        <w:tblInd w:w="1800" w:type="dxa"/>
        <w:tblLook w:val="04A0" w:firstRow="1" w:lastRow="0" w:firstColumn="1" w:lastColumn="0" w:noHBand="0" w:noVBand="1"/>
      </w:tblPr>
      <w:tblGrid>
        <w:gridCol w:w="8900"/>
      </w:tblGrid>
      <w:tr w:rsidR="00061F95" w14:paraId="09FAB382" w14:textId="77777777" w:rsidTr="00061F95">
        <w:tc>
          <w:tcPr>
            <w:tcW w:w="10700" w:type="dxa"/>
            <w:shd w:val="clear" w:color="auto" w:fill="DEEAF6" w:themeFill="accent5" w:themeFillTint="33"/>
          </w:tcPr>
          <w:p w14:paraId="3968F138" w14:textId="1871F61B" w:rsidR="00061F95" w:rsidRPr="00061F95" w:rsidRDefault="00B143BA" w:rsidP="00061F95">
            <w:pPr>
              <w:spacing w:line="480" w:lineRule="auto"/>
              <w:ind w:left="0"/>
              <w:rPr>
                <w:rFonts w:ascii="Courier New" w:hAnsi="Courier New" w:cs="Courier New"/>
                <w:sz w:val="20"/>
                <w:szCs w:val="20"/>
              </w:rPr>
            </w:pPr>
            <w:r w:rsidRPr="00B143BA">
              <w:rPr>
                <w:rFonts w:ascii="Courier New" w:hAnsi="Courier New" w:cs="Courier New"/>
                <w:sz w:val="20"/>
                <w:szCs w:val="20"/>
              </w:rPr>
              <w:t>iperf3 -c 192.168.43.60 –u -t 20 –P 3</w:t>
            </w:r>
          </w:p>
        </w:tc>
      </w:tr>
    </w:tbl>
    <w:p w14:paraId="1FF8963C" w14:textId="77777777" w:rsidR="00061F95" w:rsidRDefault="00061F95" w:rsidP="00061F95">
      <w:pPr>
        <w:pStyle w:val="Text3"/>
        <w:jc w:val="both"/>
      </w:pPr>
    </w:p>
    <w:p w14:paraId="134A2932" w14:textId="692B1F9A" w:rsidR="00C40AE4" w:rsidRDefault="00C40AE4" w:rsidP="00770F24">
      <w:pPr>
        <w:pStyle w:val="Text3"/>
      </w:pPr>
      <w:r>
        <w:t xml:space="preserve">Console output from Ubuntu iPerf3 Client shell is </w:t>
      </w:r>
      <w:r w:rsidR="00061F95">
        <w:t>as follows:</w:t>
      </w:r>
    </w:p>
    <w:tbl>
      <w:tblPr>
        <w:tblStyle w:val="TableGrid"/>
        <w:tblW w:w="0" w:type="auto"/>
        <w:tblInd w:w="1800" w:type="dxa"/>
        <w:tblLook w:val="04A0" w:firstRow="1" w:lastRow="0" w:firstColumn="1" w:lastColumn="0" w:noHBand="0" w:noVBand="1"/>
      </w:tblPr>
      <w:tblGrid>
        <w:gridCol w:w="8900"/>
      </w:tblGrid>
      <w:tr w:rsidR="00061F95" w14:paraId="71EABFA2" w14:textId="77777777" w:rsidTr="00061F95">
        <w:tc>
          <w:tcPr>
            <w:tcW w:w="10700" w:type="dxa"/>
            <w:shd w:val="clear" w:color="auto" w:fill="DEEAF6" w:themeFill="accent5" w:themeFillTint="33"/>
          </w:tcPr>
          <w:p w14:paraId="09D1BE1C"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iperf3 -c 192.168.43.60 –u -t 20 –P 3</w:t>
            </w:r>
          </w:p>
          <w:p w14:paraId="4E76FC48"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Connecting to host 192.168.43.60, port 5201</w:t>
            </w:r>
          </w:p>
          <w:p w14:paraId="45B93444"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5] local 10.0.2.15 port 36384 connected to 192.168.43.60 port 5201</w:t>
            </w:r>
          </w:p>
          <w:p w14:paraId="6D16F3EF"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ID] Interval           Transfer     Bitrate         </w:t>
            </w:r>
            <w:proofErr w:type="spellStart"/>
            <w:r w:rsidRPr="00B143BA">
              <w:rPr>
                <w:rFonts w:ascii="Courier New" w:hAnsi="Courier New" w:cs="Courier New"/>
                <w:sz w:val="20"/>
                <w:szCs w:val="20"/>
              </w:rPr>
              <w:t>Retr</w:t>
            </w:r>
            <w:proofErr w:type="spellEnd"/>
            <w:r w:rsidRPr="00B143BA">
              <w:rPr>
                <w:rFonts w:ascii="Courier New" w:hAnsi="Courier New" w:cs="Courier New"/>
                <w:sz w:val="20"/>
                <w:szCs w:val="20"/>
              </w:rPr>
              <w:t xml:space="preserve">  </w:t>
            </w:r>
            <w:proofErr w:type="spellStart"/>
            <w:r w:rsidRPr="00B143BA">
              <w:rPr>
                <w:rFonts w:ascii="Courier New" w:hAnsi="Courier New" w:cs="Courier New"/>
                <w:sz w:val="20"/>
                <w:szCs w:val="20"/>
              </w:rPr>
              <w:t>Cwnd</w:t>
            </w:r>
            <w:proofErr w:type="spellEnd"/>
          </w:p>
          <w:p w14:paraId="249912DC"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0.00-1.00   sec  1.39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11.7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103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1F753F4A"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1.00-2.00   sec  1.32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11.0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7009CAA7"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2.00-3.00   sec  1.81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15.2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42B06187"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3.00-4.00   sec  1.44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12.1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039A5170"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4.00-5.00   sec  2.02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17.0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5232DD8C"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5.00-6.00   sec  1.56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13.1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046A35FB"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6.00-7.00   sec  1.78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14.9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79A583CB"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7.00-8.00   sec  1.93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16.2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5DBE09FD"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8.00-9.00   sec  1.81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15.2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5E9229DE"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9.00-10.00  sec  1.87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15.7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285D0643"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10.00-11.00  sec  1.59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13C5FF4D"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11.00-12.00  sec  2.05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17.2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2DDFE0F9"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12.00-13.00  sec  1.16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9.76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00C68C8C"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13.00-14.00  sec  1.59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5C0A9366"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lastRenderedPageBreak/>
              <w:t xml:space="preserve">[  5]  14.00-15.00  sec  1.78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14.9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1CC5A745"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15.00-16.00  sec  1.35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11.3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65AEC0A1"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16.00-17.00  sec  1.65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13.9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7C20D406"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17.00-18.00  sec  1.56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13.1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1272EDD5"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18.00-19.00  sec  1.84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15.4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5E1ABD66"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19.00-20.00  sec  1.65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13.9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101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42E0D4A9"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 - - - - - - - - - - - - - - - - - - - - - - -</w:t>
            </w:r>
          </w:p>
          <w:p w14:paraId="464B32BB"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ID] Interval           Transfer     Bitrate         </w:t>
            </w:r>
            <w:proofErr w:type="spellStart"/>
            <w:r w:rsidRPr="00B143BA">
              <w:rPr>
                <w:rFonts w:ascii="Courier New" w:hAnsi="Courier New" w:cs="Courier New"/>
                <w:sz w:val="20"/>
                <w:szCs w:val="20"/>
              </w:rPr>
              <w:t>Retr</w:t>
            </w:r>
            <w:proofErr w:type="spellEnd"/>
          </w:p>
          <w:p w14:paraId="4DE619E2"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0.00-20.00  sec  33.2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13.9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/sec    0             sender</w:t>
            </w:r>
          </w:p>
          <w:p w14:paraId="0F7BC6CD"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0.00-20.00  sec  32.6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13.7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/sec                  receiver</w:t>
            </w:r>
          </w:p>
          <w:p w14:paraId="1A8655D4" w14:textId="77777777" w:rsidR="00B143BA" w:rsidRPr="00B143BA" w:rsidRDefault="00B143BA" w:rsidP="00B143BA">
            <w:pPr>
              <w:pStyle w:val="Text3"/>
              <w:spacing w:line="480" w:lineRule="auto"/>
              <w:ind w:left="0"/>
              <w:rPr>
                <w:rFonts w:ascii="Courier New" w:hAnsi="Courier New" w:cs="Courier New"/>
                <w:sz w:val="20"/>
                <w:szCs w:val="20"/>
              </w:rPr>
            </w:pPr>
          </w:p>
          <w:p w14:paraId="079ECB52" w14:textId="22F69A32" w:rsidR="00061F95" w:rsidRPr="00061F95" w:rsidRDefault="00B143BA" w:rsidP="00B143BA">
            <w:pPr>
              <w:pStyle w:val="Text3"/>
              <w:spacing w:line="480" w:lineRule="auto"/>
              <w:ind w:left="0"/>
              <w:rPr>
                <w:rFonts w:ascii="Courier New" w:hAnsi="Courier New" w:cs="Courier New"/>
                <w:sz w:val="20"/>
                <w:szCs w:val="20"/>
              </w:rPr>
            </w:pPr>
            <w:proofErr w:type="spellStart"/>
            <w:r w:rsidRPr="00B143BA">
              <w:rPr>
                <w:rFonts w:ascii="Courier New" w:hAnsi="Courier New" w:cs="Courier New"/>
                <w:sz w:val="20"/>
                <w:szCs w:val="20"/>
              </w:rPr>
              <w:t>i</w:t>
            </w:r>
            <w:r>
              <w:rPr>
                <w:rFonts w:ascii="Courier New" w:hAnsi="Courier New" w:cs="Courier New"/>
                <w:sz w:val="20"/>
                <w:szCs w:val="20"/>
              </w:rPr>
              <w:t>P</w:t>
            </w:r>
            <w:r w:rsidRPr="00B143BA">
              <w:rPr>
                <w:rFonts w:ascii="Courier New" w:hAnsi="Courier New" w:cs="Courier New"/>
                <w:sz w:val="20"/>
                <w:szCs w:val="20"/>
              </w:rPr>
              <w:t>erf</w:t>
            </w:r>
            <w:proofErr w:type="spellEnd"/>
            <w:r w:rsidRPr="00B143BA">
              <w:rPr>
                <w:rFonts w:ascii="Courier New" w:hAnsi="Courier New" w:cs="Courier New"/>
                <w:sz w:val="20"/>
                <w:szCs w:val="20"/>
              </w:rPr>
              <w:t xml:space="preserve"> Done.</w:t>
            </w:r>
          </w:p>
        </w:tc>
      </w:tr>
    </w:tbl>
    <w:p w14:paraId="366833C8" w14:textId="77777777" w:rsidR="00061F95" w:rsidRDefault="00061F95" w:rsidP="00770F24">
      <w:pPr>
        <w:pStyle w:val="Text3"/>
      </w:pPr>
    </w:p>
    <w:p w14:paraId="1A873640" w14:textId="01BDB9E0" w:rsidR="00C40AE4" w:rsidRDefault="00C40AE4" w:rsidP="00770F24">
      <w:pPr>
        <w:pStyle w:val="Text3"/>
      </w:pPr>
      <w:r>
        <w:t>Console output from T</w:t>
      </w:r>
      <w:r w:rsidR="00061F95">
        <w:t>alaria TWO</w:t>
      </w:r>
      <w:r>
        <w:t xml:space="preserve"> iPerf3 Server is </w:t>
      </w:r>
      <w:r w:rsidR="00061F95">
        <w:t>as follows:</w:t>
      </w:r>
    </w:p>
    <w:p w14:paraId="22D5E01F" w14:textId="77777777" w:rsidR="00B143BA" w:rsidRDefault="00B143BA" w:rsidP="00B143BA">
      <w:pPr>
        <w:pStyle w:val="Text3"/>
        <w:keepNext/>
        <w:jc w:val="center"/>
      </w:pPr>
      <w:r w:rsidRPr="003736CF">
        <w:rPr>
          <w:noProof/>
        </w:rPr>
        <w:drawing>
          <wp:inline distT="0" distB="0" distL="0" distR="0" wp14:anchorId="7B9C76A3" wp14:editId="75C42742">
            <wp:extent cx="5400000" cy="3169615"/>
            <wp:effectExtent l="19050" t="19050" r="1079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3169615"/>
                    </a:xfrm>
                    <a:prstGeom prst="rect">
                      <a:avLst/>
                    </a:prstGeom>
                    <a:ln>
                      <a:solidFill>
                        <a:schemeClr val="tx1"/>
                      </a:solidFill>
                    </a:ln>
                  </pic:spPr>
                </pic:pic>
              </a:graphicData>
            </a:graphic>
          </wp:inline>
        </w:drawing>
      </w:r>
    </w:p>
    <w:p w14:paraId="669088C2" w14:textId="6197BEB2" w:rsidR="00061F95" w:rsidRDefault="00B143BA" w:rsidP="00B143BA">
      <w:pPr>
        <w:pStyle w:val="Caption"/>
        <w:jc w:val="center"/>
      </w:pPr>
      <w:bookmarkStart w:id="18" w:name="_Toc94204915"/>
      <w:r>
        <w:t xml:space="preserve">Figure </w:t>
      </w:r>
      <w:fldSimple w:instr=" SEQ Figure \* ARABIC ">
        <w:r w:rsidR="00DF618A">
          <w:rPr>
            <w:noProof/>
          </w:rPr>
          <w:t>5</w:t>
        </w:r>
      </w:fldSimple>
      <w:r>
        <w:t xml:space="preserve">: </w:t>
      </w:r>
      <w:r w:rsidRPr="00417B1F">
        <w:t>UDP Downlink Throughput Test with 3 Parallel Streams</w:t>
      </w:r>
      <w:r>
        <w:t xml:space="preserve"> - Console Output</w:t>
      </w:r>
      <w:bookmarkEnd w:id="18"/>
    </w:p>
    <w:p w14:paraId="21BF27EB" w14:textId="77777777" w:rsidR="00770F24" w:rsidRDefault="002E1DEF" w:rsidP="000B59DD">
      <w:pPr>
        <w:pStyle w:val="Heading3"/>
        <w:ind w:left="1980" w:hanging="1073"/>
        <w:jc w:val="both"/>
      </w:pPr>
      <w:bookmarkStart w:id="19" w:name="_Toc94204935"/>
      <w:r>
        <w:lastRenderedPageBreak/>
        <w:t xml:space="preserve">Example </w:t>
      </w:r>
      <w:r w:rsidR="00770F24">
        <w:t xml:space="preserve">TCP Uplink Throughput </w:t>
      </w:r>
      <w:r>
        <w:t>T</w:t>
      </w:r>
      <w:r w:rsidR="00770F24">
        <w:t xml:space="preserve">est with 2 </w:t>
      </w:r>
      <w:r>
        <w:t>P</w:t>
      </w:r>
      <w:r w:rsidR="00770F24">
        <w:t xml:space="preserve">arallel </w:t>
      </w:r>
      <w:r>
        <w:t>S</w:t>
      </w:r>
      <w:r w:rsidR="00770F24">
        <w:t>treams</w:t>
      </w:r>
      <w:bookmarkEnd w:id="19"/>
    </w:p>
    <w:p w14:paraId="3D6B2F8C" w14:textId="709F54C7" w:rsidR="00150047" w:rsidRDefault="00150047" w:rsidP="00061F95">
      <w:pPr>
        <w:pStyle w:val="Text3"/>
        <w:jc w:val="both"/>
        <w:rPr>
          <w:rFonts w:ascii="Courier New" w:hAnsi="Courier New" w:cs="Courier New"/>
        </w:rPr>
      </w:pPr>
      <w:r>
        <w:t xml:space="preserve">Another example here shows TCP Uplink Throughput test with </w:t>
      </w:r>
      <w:r w:rsidR="00061F95">
        <w:t>two</w:t>
      </w:r>
      <w:r>
        <w:t xml:space="preserve"> parallel streams, which can be run with below command using </w:t>
      </w:r>
      <w:r>
        <w:rPr>
          <w:rFonts w:ascii="Courier New" w:hAnsi="Courier New" w:cs="Courier New"/>
        </w:rPr>
        <w:t>–</w:t>
      </w:r>
      <w:r w:rsidRPr="0019346C">
        <w:rPr>
          <w:rFonts w:ascii="Courier New" w:hAnsi="Courier New" w:cs="Courier New"/>
        </w:rPr>
        <w:t>P</w:t>
      </w:r>
      <w:r>
        <w:rPr>
          <w:rFonts w:ascii="Courier New" w:hAnsi="Courier New" w:cs="Courier New"/>
        </w:rPr>
        <w:t>2</w:t>
      </w:r>
    </w:p>
    <w:tbl>
      <w:tblPr>
        <w:tblStyle w:val="TableGrid"/>
        <w:tblW w:w="0" w:type="auto"/>
        <w:tblInd w:w="1800" w:type="dxa"/>
        <w:tblLook w:val="04A0" w:firstRow="1" w:lastRow="0" w:firstColumn="1" w:lastColumn="0" w:noHBand="0" w:noVBand="1"/>
      </w:tblPr>
      <w:tblGrid>
        <w:gridCol w:w="8900"/>
      </w:tblGrid>
      <w:tr w:rsidR="00061F95" w14:paraId="51BDC838" w14:textId="77777777" w:rsidTr="00061F95">
        <w:tc>
          <w:tcPr>
            <w:tcW w:w="10700" w:type="dxa"/>
            <w:shd w:val="clear" w:color="auto" w:fill="DEEAF6" w:themeFill="accent5" w:themeFillTint="33"/>
          </w:tcPr>
          <w:p w14:paraId="09BDCF13" w14:textId="29C44CE3" w:rsidR="00061F95" w:rsidRPr="00061F95" w:rsidRDefault="00B143BA" w:rsidP="00061F95">
            <w:pPr>
              <w:spacing w:line="480" w:lineRule="auto"/>
              <w:ind w:left="0"/>
              <w:rPr>
                <w:rFonts w:ascii="Courier New" w:hAnsi="Courier New" w:cs="Courier New"/>
                <w:sz w:val="20"/>
                <w:szCs w:val="20"/>
              </w:rPr>
            </w:pPr>
            <w:r w:rsidRPr="00B143BA">
              <w:rPr>
                <w:rFonts w:ascii="Courier New" w:hAnsi="Courier New" w:cs="Courier New"/>
                <w:sz w:val="20"/>
                <w:szCs w:val="20"/>
              </w:rPr>
              <w:t>iperf3 -c 192.168.43.60 –u -t 5 –P 2 -R</w:t>
            </w:r>
          </w:p>
        </w:tc>
      </w:tr>
    </w:tbl>
    <w:p w14:paraId="3BAC036D" w14:textId="77777777" w:rsidR="00150047" w:rsidRDefault="00150047" w:rsidP="00150047">
      <w:pPr>
        <w:pBdr>
          <w:top w:val="nil"/>
          <w:left w:val="nil"/>
          <w:bottom w:val="nil"/>
          <w:right w:val="nil"/>
          <w:between w:val="nil"/>
          <w:bar w:val="nil"/>
        </w:pBdr>
        <w:spacing w:after="0" w:line="240" w:lineRule="auto"/>
      </w:pPr>
    </w:p>
    <w:p w14:paraId="510C2FCF" w14:textId="53FC66F5" w:rsidR="00150047" w:rsidRDefault="00150047" w:rsidP="002E1DEF">
      <w:pPr>
        <w:pStyle w:val="Text3"/>
      </w:pPr>
      <w:r>
        <w:t xml:space="preserve">Console output from Ubuntu iPerf3 Client shell is </w:t>
      </w:r>
      <w:r w:rsidR="00061F95">
        <w:t>as follows:</w:t>
      </w:r>
    </w:p>
    <w:tbl>
      <w:tblPr>
        <w:tblStyle w:val="TableGrid"/>
        <w:tblW w:w="0" w:type="auto"/>
        <w:tblInd w:w="1800" w:type="dxa"/>
        <w:tblLook w:val="04A0" w:firstRow="1" w:lastRow="0" w:firstColumn="1" w:lastColumn="0" w:noHBand="0" w:noVBand="1"/>
      </w:tblPr>
      <w:tblGrid>
        <w:gridCol w:w="8900"/>
      </w:tblGrid>
      <w:tr w:rsidR="00061F95" w14:paraId="340D2949" w14:textId="77777777" w:rsidTr="00061F95">
        <w:tc>
          <w:tcPr>
            <w:tcW w:w="10700" w:type="dxa"/>
            <w:shd w:val="clear" w:color="auto" w:fill="DEEAF6" w:themeFill="accent5" w:themeFillTint="33"/>
          </w:tcPr>
          <w:p w14:paraId="7A73F82A"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iperf3 -c 192.168.43.60 –u -t 5 –P 2 -R</w:t>
            </w:r>
          </w:p>
          <w:p w14:paraId="4E044C4F"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Connecting to host 192.168.43.60, port 5201</w:t>
            </w:r>
          </w:p>
          <w:p w14:paraId="15F03FA7"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Reverse mode, remote host 192.168.43.60 is sending</w:t>
            </w:r>
          </w:p>
          <w:p w14:paraId="3CC6B20D"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5] local 10.0.2.15 port 36392 connected to 192.168.43.60 port 5201</w:t>
            </w:r>
          </w:p>
          <w:p w14:paraId="2DA96208"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ID] Interval           Transfer     Bitrate</w:t>
            </w:r>
          </w:p>
          <w:p w14:paraId="5622A76B"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0.00-1.00   sec  1.15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9.61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w:t>
            </w:r>
          </w:p>
          <w:p w14:paraId="0A7D9DE6"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1.00-2.00   sec  2.18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18.3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w:t>
            </w:r>
          </w:p>
          <w:p w14:paraId="101F34DC"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2.00-3.00   sec  2.31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19.4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w:t>
            </w:r>
          </w:p>
          <w:p w14:paraId="183B8729"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3.00-4.00   sec  2.41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20.2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w:t>
            </w:r>
          </w:p>
          <w:p w14:paraId="3EBCDBF4"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4.00-5.00   sec  2.36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19.8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w:t>
            </w:r>
          </w:p>
          <w:p w14:paraId="6E4EF1FC"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 - - - - - - - - - - - - - - - - - - - - - - -</w:t>
            </w:r>
          </w:p>
          <w:p w14:paraId="65A64249"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ID] Interval           Transfer     Bitrate         </w:t>
            </w:r>
            <w:proofErr w:type="spellStart"/>
            <w:r w:rsidRPr="00B143BA">
              <w:rPr>
                <w:rFonts w:ascii="Courier New" w:hAnsi="Courier New" w:cs="Courier New"/>
                <w:sz w:val="20"/>
                <w:szCs w:val="20"/>
              </w:rPr>
              <w:t>Retr</w:t>
            </w:r>
            <w:proofErr w:type="spellEnd"/>
          </w:p>
          <w:p w14:paraId="3649E088"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0.00-5.00   sec  10.5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17.6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/sec    0             sender</w:t>
            </w:r>
          </w:p>
          <w:p w14:paraId="4B379E78" w14:textId="77777777" w:rsidR="00B143BA" w:rsidRPr="00B143BA" w:rsidRDefault="00B143BA" w:rsidP="00B143BA">
            <w:pPr>
              <w:pStyle w:val="Text3"/>
              <w:spacing w:line="480" w:lineRule="auto"/>
              <w:ind w:left="0"/>
              <w:rPr>
                <w:rFonts w:ascii="Courier New" w:hAnsi="Courier New" w:cs="Courier New"/>
                <w:sz w:val="20"/>
                <w:szCs w:val="20"/>
              </w:rPr>
            </w:pPr>
            <w:r w:rsidRPr="00B143BA">
              <w:rPr>
                <w:rFonts w:ascii="Courier New" w:hAnsi="Courier New" w:cs="Courier New"/>
                <w:sz w:val="20"/>
                <w:szCs w:val="20"/>
              </w:rPr>
              <w:t xml:space="preserve">[  5]   0.00-5.00   sec  10.4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17.5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/sec                  receiver</w:t>
            </w:r>
          </w:p>
          <w:p w14:paraId="2FC72C00" w14:textId="77777777" w:rsidR="00B143BA" w:rsidRPr="00B143BA" w:rsidRDefault="00B143BA" w:rsidP="00B143BA">
            <w:pPr>
              <w:pStyle w:val="Text3"/>
              <w:spacing w:line="480" w:lineRule="auto"/>
              <w:ind w:left="0"/>
              <w:rPr>
                <w:rFonts w:ascii="Courier New" w:hAnsi="Courier New" w:cs="Courier New"/>
                <w:sz w:val="20"/>
                <w:szCs w:val="20"/>
              </w:rPr>
            </w:pPr>
          </w:p>
          <w:p w14:paraId="50DC71F8" w14:textId="06EFBDA4" w:rsidR="00061F95" w:rsidRPr="00061F95" w:rsidRDefault="00B143BA" w:rsidP="00B143BA">
            <w:pPr>
              <w:pStyle w:val="Text3"/>
              <w:spacing w:line="480" w:lineRule="auto"/>
              <w:ind w:left="0"/>
              <w:rPr>
                <w:rFonts w:ascii="Courier New" w:hAnsi="Courier New" w:cs="Courier New"/>
                <w:sz w:val="20"/>
                <w:szCs w:val="20"/>
              </w:rPr>
            </w:pPr>
            <w:proofErr w:type="spellStart"/>
            <w:r w:rsidRPr="00B143BA">
              <w:rPr>
                <w:rFonts w:ascii="Courier New" w:hAnsi="Courier New" w:cs="Courier New"/>
                <w:sz w:val="20"/>
                <w:szCs w:val="20"/>
              </w:rPr>
              <w:t>iperf</w:t>
            </w:r>
            <w:proofErr w:type="spellEnd"/>
            <w:r w:rsidRPr="00B143BA">
              <w:rPr>
                <w:rFonts w:ascii="Courier New" w:hAnsi="Courier New" w:cs="Courier New"/>
                <w:sz w:val="20"/>
                <w:szCs w:val="20"/>
              </w:rPr>
              <w:t xml:space="preserve"> Done.</w:t>
            </w:r>
          </w:p>
        </w:tc>
      </w:tr>
    </w:tbl>
    <w:p w14:paraId="1506A60A" w14:textId="749492FF" w:rsidR="00B143BA" w:rsidRDefault="00B143BA" w:rsidP="002E1DEF">
      <w:pPr>
        <w:pStyle w:val="Text3"/>
      </w:pPr>
      <w:r>
        <w:br w:type="page"/>
      </w:r>
    </w:p>
    <w:p w14:paraId="70B0EE94" w14:textId="228FF0FA" w:rsidR="00150047" w:rsidRDefault="00150047" w:rsidP="002E1DEF">
      <w:pPr>
        <w:pStyle w:val="Text3"/>
      </w:pPr>
      <w:r>
        <w:lastRenderedPageBreak/>
        <w:t>Console output from T</w:t>
      </w:r>
      <w:r w:rsidR="00061F95">
        <w:t xml:space="preserve">alaria TWO </w:t>
      </w:r>
      <w:r>
        <w:t xml:space="preserve">iPerf3 Server is </w:t>
      </w:r>
      <w:r w:rsidR="00061F95">
        <w:t>as follows:</w:t>
      </w:r>
    </w:p>
    <w:p w14:paraId="16E9BC38" w14:textId="77777777" w:rsidR="00B143BA" w:rsidRDefault="00B143BA" w:rsidP="00B143BA">
      <w:pPr>
        <w:pStyle w:val="Text3"/>
        <w:keepNext/>
        <w:jc w:val="center"/>
      </w:pPr>
      <w:r w:rsidRPr="00C95297">
        <w:rPr>
          <w:noProof/>
        </w:rPr>
        <w:drawing>
          <wp:inline distT="0" distB="0" distL="0" distR="0" wp14:anchorId="2350F34F" wp14:editId="7D98E8EE">
            <wp:extent cx="5400000" cy="2143846"/>
            <wp:effectExtent l="19050" t="19050" r="10795"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2143846"/>
                    </a:xfrm>
                    <a:prstGeom prst="rect">
                      <a:avLst/>
                    </a:prstGeom>
                    <a:ln>
                      <a:solidFill>
                        <a:schemeClr val="tx1"/>
                      </a:solidFill>
                    </a:ln>
                  </pic:spPr>
                </pic:pic>
              </a:graphicData>
            </a:graphic>
          </wp:inline>
        </w:drawing>
      </w:r>
    </w:p>
    <w:p w14:paraId="071C665D" w14:textId="2538309C" w:rsidR="00B143BA" w:rsidRDefault="00B143BA" w:rsidP="00B143BA">
      <w:pPr>
        <w:pStyle w:val="Caption"/>
        <w:jc w:val="center"/>
      </w:pPr>
      <w:bookmarkStart w:id="20" w:name="_Toc94204916"/>
      <w:r>
        <w:t xml:space="preserve">Figure </w:t>
      </w:r>
      <w:fldSimple w:instr=" SEQ Figure \* ARABIC ">
        <w:r w:rsidR="00DF618A">
          <w:rPr>
            <w:noProof/>
          </w:rPr>
          <w:t>6</w:t>
        </w:r>
      </w:fldSimple>
      <w:r>
        <w:t xml:space="preserve">: </w:t>
      </w:r>
      <w:r w:rsidRPr="0048687B">
        <w:t>TCP Uplink Throughput Test with 2 Parallel Streams</w:t>
      </w:r>
      <w:r>
        <w:t xml:space="preserve"> - Console Output</w:t>
      </w:r>
      <w:bookmarkEnd w:id="20"/>
      <w:r>
        <w:br w:type="page"/>
      </w:r>
    </w:p>
    <w:p w14:paraId="2271228A" w14:textId="77777777" w:rsidR="00371908" w:rsidRDefault="001C1F00" w:rsidP="00371908">
      <w:pPr>
        <w:pStyle w:val="Heading2"/>
        <w:ind w:left="1440" w:hanging="900"/>
      </w:pPr>
      <w:bookmarkStart w:id="21" w:name="_Toc94204936"/>
      <w:r>
        <w:lastRenderedPageBreak/>
        <w:t>Specific Transfer Size Test</w:t>
      </w:r>
      <w:bookmarkEnd w:id="21"/>
    </w:p>
    <w:p w14:paraId="6946D8FA" w14:textId="75BF1E32" w:rsidR="00E47406" w:rsidRDefault="00E47406" w:rsidP="002C21FD">
      <w:pPr>
        <w:pStyle w:val="Text2"/>
        <w:jc w:val="both"/>
      </w:pPr>
      <w:r>
        <w:t>Instead of specific duration with</w:t>
      </w:r>
      <w:r w:rsidR="003C1C4F" w:rsidRPr="003C1C4F">
        <w:rPr>
          <w:rFonts w:asciiTheme="majorHAnsi" w:hAnsiTheme="majorHAnsi" w:cstheme="majorHAnsi"/>
        </w:rPr>
        <w:t xml:space="preserve"> </w:t>
      </w:r>
      <w:r w:rsidRPr="00AB0B57">
        <w:rPr>
          <w:rFonts w:ascii="Courier New" w:hAnsi="Courier New" w:cs="Courier New"/>
        </w:rPr>
        <w:t>-t</w:t>
      </w:r>
      <w:r>
        <w:t xml:space="preserve">, </w:t>
      </w:r>
      <w:r w:rsidR="002C21FD">
        <w:t>i</w:t>
      </w:r>
      <w:r>
        <w:t xml:space="preserve">t is possible to specify a certain amount of data to be transferred during an </w:t>
      </w:r>
      <w:proofErr w:type="spellStart"/>
      <w:r>
        <w:t>iPerf</w:t>
      </w:r>
      <w:proofErr w:type="spellEnd"/>
      <w:r>
        <w:t xml:space="preserve"> throughput test.</w:t>
      </w:r>
    </w:p>
    <w:p w14:paraId="5DFEEEA5" w14:textId="455C9906" w:rsidR="00E47406" w:rsidRDefault="00E47406" w:rsidP="002C21FD">
      <w:pPr>
        <w:pStyle w:val="Text2"/>
        <w:jc w:val="both"/>
      </w:pPr>
      <w:r w:rsidRPr="007608A8">
        <w:t xml:space="preserve">This is accomplished by </w:t>
      </w:r>
      <w:r>
        <w:t xml:space="preserve">using option </w:t>
      </w:r>
      <w:r w:rsidRPr="004B67E9">
        <w:rPr>
          <w:rFonts w:ascii="Courier New" w:hAnsi="Courier New" w:cs="Courier New"/>
        </w:rPr>
        <w:t>-</w:t>
      </w:r>
      <w:r>
        <w:rPr>
          <w:rFonts w:ascii="Courier New" w:hAnsi="Courier New" w:cs="Courier New"/>
        </w:rPr>
        <w:t>n</w:t>
      </w:r>
      <w:r w:rsidRPr="007608A8">
        <w:t xml:space="preserve"> </w:t>
      </w:r>
      <w:r w:rsidR="00AB0B57">
        <w:t xml:space="preserve">to specify the number of bytes to transfer during the test, </w:t>
      </w:r>
      <w:r>
        <w:t>when running</w:t>
      </w:r>
      <w:r w:rsidRPr="007608A8">
        <w:t xml:space="preserve"> </w:t>
      </w:r>
      <w:r>
        <w:t>iPerf3 Client</w:t>
      </w:r>
      <w:r w:rsidRPr="007608A8">
        <w:t xml:space="preserve"> </w:t>
      </w:r>
      <w:r>
        <w:t>using</w:t>
      </w:r>
      <w:r w:rsidRPr="007608A8">
        <w:t xml:space="preserve"> the </w:t>
      </w:r>
      <w:r w:rsidR="002C21FD">
        <w:t>Talaria TWO</w:t>
      </w:r>
      <w:r w:rsidRPr="007608A8">
        <w:t xml:space="preserve"> i</w:t>
      </w:r>
      <w:r>
        <w:t>P</w:t>
      </w:r>
      <w:r w:rsidRPr="007608A8">
        <w:t>erf</w:t>
      </w:r>
      <w:r>
        <w:t>3</w:t>
      </w:r>
      <w:r w:rsidRPr="007608A8">
        <w:t xml:space="preserve"> </w:t>
      </w:r>
      <w:r>
        <w:t>S</w:t>
      </w:r>
      <w:r w:rsidRPr="007608A8">
        <w:t>erver</w:t>
      </w:r>
      <w:r>
        <w:t xml:space="preserve">’s </w:t>
      </w:r>
      <w:r w:rsidR="00AB0B57">
        <w:t>IP address.</w:t>
      </w:r>
    </w:p>
    <w:p w14:paraId="18162B80" w14:textId="77777777" w:rsidR="00AB0B57" w:rsidRDefault="00AB0B57" w:rsidP="002C21FD">
      <w:pPr>
        <w:pStyle w:val="Text2"/>
        <w:jc w:val="both"/>
      </w:pPr>
      <w:r w:rsidRPr="004B67E9">
        <w:rPr>
          <w:rFonts w:ascii="Courier New" w:hAnsi="Courier New" w:cs="Courier New"/>
        </w:rPr>
        <w:t>-</w:t>
      </w:r>
      <w:r>
        <w:rPr>
          <w:rFonts w:ascii="Courier New" w:hAnsi="Courier New" w:cs="Courier New"/>
        </w:rPr>
        <w:t>n</w:t>
      </w:r>
      <w:r>
        <w:t xml:space="preserve"> option takes number of bytes as input which can be specified in K or M.</w:t>
      </w:r>
    </w:p>
    <w:p w14:paraId="258F9522" w14:textId="70A60FF9" w:rsidR="00AB0B57" w:rsidRDefault="00AB0B57" w:rsidP="002C21FD">
      <w:pPr>
        <w:pStyle w:val="Text2"/>
        <w:jc w:val="both"/>
        <w:rPr>
          <w:rFonts w:ascii="Courier New" w:hAnsi="Courier New" w:cs="Courier New"/>
        </w:rPr>
      </w:pPr>
      <w:r>
        <w:t>For example</w:t>
      </w:r>
      <w:r w:rsidR="002C21FD">
        <w:t>,</w:t>
      </w:r>
      <w:r>
        <w:t xml:space="preserve"> TCP Uplink Throughput test with total 10M Bytes data to be </w:t>
      </w:r>
      <w:r w:rsidR="003C1C4F">
        <w:t>transferred can</w:t>
      </w:r>
      <w:r>
        <w:t xml:space="preserve"> be run with below command using </w:t>
      </w:r>
      <w:r w:rsidRPr="0019346C">
        <w:rPr>
          <w:rFonts w:ascii="Courier New" w:hAnsi="Courier New" w:cs="Courier New"/>
        </w:rPr>
        <w:t>-</w:t>
      </w:r>
      <w:r>
        <w:rPr>
          <w:rFonts w:ascii="Courier New" w:hAnsi="Courier New" w:cs="Courier New"/>
        </w:rPr>
        <w:t>n</w:t>
      </w:r>
    </w:p>
    <w:tbl>
      <w:tblPr>
        <w:tblStyle w:val="TableGrid"/>
        <w:tblW w:w="0" w:type="auto"/>
        <w:tblInd w:w="1260" w:type="dxa"/>
        <w:tblLook w:val="04A0" w:firstRow="1" w:lastRow="0" w:firstColumn="1" w:lastColumn="0" w:noHBand="0" w:noVBand="1"/>
      </w:tblPr>
      <w:tblGrid>
        <w:gridCol w:w="9440"/>
      </w:tblGrid>
      <w:tr w:rsidR="002C21FD" w14:paraId="3D0E29DB" w14:textId="77777777" w:rsidTr="002C21FD">
        <w:tc>
          <w:tcPr>
            <w:tcW w:w="10700" w:type="dxa"/>
            <w:shd w:val="clear" w:color="auto" w:fill="DEEAF6" w:themeFill="accent5" w:themeFillTint="33"/>
          </w:tcPr>
          <w:p w14:paraId="07C8CA86" w14:textId="6829279A" w:rsidR="002C21FD" w:rsidRPr="002C21FD" w:rsidRDefault="00B143BA" w:rsidP="002C21FD">
            <w:pPr>
              <w:spacing w:line="480" w:lineRule="auto"/>
              <w:ind w:left="0"/>
              <w:rPr>
                <w:rFonts w:ascii="Courier New" w:hAnsi="Courier New" w:cs="Courier New"/>
                <w:sz w:val="20"/>
                <w:szCs w:val="20"/>
              </w:rPr>
            </w:pPr>
            <w:r w:rsidRPr="00B143BA">
              <w:rPr>
                <w:rFonts w:ascii="Courier New" w:hAnsi="Courier New" w:cs="Courier New"/>
                <w:sz w:val="20"/>
                <w:szCs w:val="20"/>
              </w:rPr>
              <w:t>iperf3 -c 192.168.43.60 –n 10M</w:t>
            </w:r>
          </w:p>
        </w:tc>
      </w:tr>
    </w:tbl>
    <w:p w14:paraId="2DBFAFBB" w14:textId="77777777" w:rsidR="002C21FD" w:rsidRDefault="002C21FD" w:rsidP="002C21FD">
      <w:pPr>
        <w:pStyle w:val="Text2"/>
        <w:jc w:val="both"/>
      </w:pPr>
    </w:p>
    <w:p w14:paraId="3D4E4248" w14:textId="015DC553" w:rsidR="00AB0B57" w:rsidRDefault="00AB0B57" w:rsidP="00AB0B57">
      <w:pPr>
        <w:pStyle w:val="Text2"/>
      </w:pPr>
      <w:r>
        <w:t>Console output from Ubuntu iPerf3 Client shell</w:t>
      </w:r>
      <w:r w:rsidR="002C21FD">
        <w:t xml:space="preserve"> stops after sending specified bytes</w:t>
      </w:r>
      <w:r>
        <w:t xml:space="preserve"> is </w:t>
      </w:r>
      <w:r w:rsidR="002C21FD">
        <w:t>as follows:</w:t>
      </w:r>
    </w:p>
    <w:tbl>
      <w:tblPr>
        <w:tblStyle w:val="TableGrid"/>
        <w:tblW w:w="0" w:type="auto"/>
        <w:tblInd w:w="1260" w:type="dxa"/>
        <w:tblLook w:val="04A0" w:firstRow="1" w:lastRow="0" w:firstColumn="1" w:lastColumn="0" w:noHBand="0" w:noVBand="1"/>
      </w:tblPr>
      <w:tblGrid>
        <w:gridCol w:w="9440"/>
      </w:tblGrid>
      <w:tr w:rsidR="002C21FD" w14:paraId="0B85EACA" w14:textId="77777777" w:rsidTr="002C21FD">
        <w:tc>
          <w:tcPr>
            <w:tcW w:w="10700" w:type="dxa"/>
            <w:shd w:val="clear" w:color="auto" w:fill="DEEAF6" w:themeFill="accent5" w:themeFillTint="33"/>
          </w:tcPr>
          <w:p w14:paraId="15E23172"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iperf3 -c 192.168.43.60 –n 10M</w:t>
            </w:r>
          </w:p>
          <w:p w14:paraId="218FA70D"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Connecting to host 192.168.43.60, port 5201</w:t>
            </w:r>
          </w:p>
          <w:p w14:paraId="1F085FE3"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5] local 10.0.2.15 port 36406 connected to 192.168.43.60 port 5201</w:t>
            </w:r>
          </w:p>
          <w:p w14:paraId="1F5349DB"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ID] Interval           Transfer     Bitrate         </w:t>
            </w:r>
            <w:proofErr w:type="spellStart"/>
            <w:r w:rsidRPr="00B143BA">
              <w:rPr>
                <w:rFonts w:ascii="Courier New" w:hAnsi="Courier New" w:cs="Courier New"/>
                <w:sz w:val="20"/>
                <w:szCs w:val="20"/>
              </w:rPr>
              <w:t>Retr</w:t>
            </w:r>
            <w:proofErr w:type="spellEnd"/>
            <w:r w:rsidRPr="00B143BA">
              <w:rPr>
                <w:rFonts w:ascii="Courier New" w:hAnsi="Courier New" w:cs="Courier New"/>
                <w:sz w:val="20"/>
                <w:szCs w:val="20"/>
              </w:rPr>
              <w:t xml:space="preserve">  </w:t>
            </w:r>
            <w:proofErr w:type="spellStart"/>
            <w:r w:rsidRPr="00B143BA">
              <w:rPr>
                <w:rFonts w:ascii="Courier New" w:hAnsi="Courier New" w:cs="Courier New"/>
                <w:sz w:val="20"/>
                <w:szCs w:val="20"/>
              </w:rPr>
              <w:t>Cwnd</w:t>
            </w:r>
            <w:proofErr w:type="spellEnd"/>
          </w:p>
          <w:p w14:paraId="5945077C"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0.00-1.00   sec   944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7.73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106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483D1157"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1.00-2.00   sec   753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6.17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106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69CF02A8"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2.00-3.00   sec  1.81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15.2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106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45A5CEE2"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3.00-4.00   sec  1.47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12.3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106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04FE8481"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4.00-5.00   sec  1.72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14.4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332DF885"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5.00-6.00   sec  1.72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14.4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107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05A3CDE0"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6.00-7.00   sec  1.01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8.48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106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781DCFC1"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7.00-8.00   sec  1.75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14.6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106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2AB826F6"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8.00-9.00   sec  1.59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13.4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106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75BB6AFA"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9.00-10.00  sec  1.78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14.9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 xml:space="preserve">/sec    0    106 </w:t>
            </w:r>
            <w:proofErr w:type="spellStart"/>
            <w:r w:rsidRPr="00B143BA">
              <w:rPr>
                <w:rFonts w:ascii="Courier New" w:hAnsi="Courier New" w:cs="Courier New"/>
                <w:sz w:val="20"/>
                <w:szCs w:val="20"/>
              </w:rPr>
              <w:t>KBytes</w:t>
            </w:r>
            <w:proofErr w:type="spellEnd"/>
            <w:r w:rsidRPr="00B143BA">
              <w:rPr>
                <w:rFonts w:ascii="Courier New" w:hAnsi="Courier New" w:cs="Courier New"/>
                <w:sz w:val="20"/>
                <w:szCs w:val="20"/>
              </w:rPr>
              <w:t xml:space="preserve">       </w:t>
            </w:r>
          </w:p>
          <w:p w14:paraId="32040131"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 - - - - - - - - - - - - - - - - - - - - - - -</w:t>
            </w:r>
          </w:p>
          <w:p w14:paraId="5EAE7EC1"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ID] Interval           Transfer     Bitrate         </w:t>
            </w:r>
            <w:proofErr w:type="spellStart"/>
            <w:r w:rsidRPr="00B143BA">
              <w:rPr>
                <w:rFonts w:ascii="Courier New" w:hAnsi="Courier New" w:cs="Courier New"/>
                <w:sz w:val="20"/>
                <w:szCs w:val="20"/>
              </w:rPr>
              <w:t>Retr</w:t>
            </w:r>
            <w:proofErr w:type="spellEnd"/>
          </w:p>
          <w:p w14:paraId="674196AA"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t xml:space="preserve">[  5]   0.00-10.00  sec  14.5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12.2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/sec    0             sender</w:t>
            </w:r>
          </w:p>
          <w:p w14:paraId="5A3DEED1" w14:textId="77777777" w:rsidR="00B143BA" w:rsidRPr="00B143BA" w:rsidRDefault="00B143BA" w:rsidP="00B143BA">
            <w:pPr>
              <w:pStyle w:val="Text2"/>
              <w:spacing w:line="480" w:lineRule="auto"/>
              <w:ind w:left="0"/>
              <w:rPr>
                <w:rFonts w:ascii="Courier New" w:hAnsi="Courier New" w:cs="Courier New"/>
                <w:sz w:val="20"/>
                <w:szCs w:val="20"/>
              </w:rPr>
            </w:pPr>
            <w:r w:rsidRPr="00B143BA">
              <w:rPr>
                <w:rFonts w:ascii="Courier New" w:hAnsi="Courier New" w:cs="Courier New"/>
                <w:sz w:val="20"/>
                <w:szCs w:val="20"/>
              </w:rPr>
              <w:lastRenderedPageBreak/>
              <w:t xml:space="preserve">[  5]   0.00-10.00  sec  13.9 </w:t>
            </w:r>
            <w:proofErr w:type="spellStart"/>
            <w:r w:rsidRPr="00B143BA">
              <w:rPr>
                <w:rFonts w:ascii="Courier New" w:hAnsi="Courier New" w:cs="Courier New"/>
                <w:sz w:val="20"/>
                <w:szCs w:val="20"/>
              </w:rPr>
              <w:t>MBytes</w:t>
            </w:r>
            <w:proofErr w:type="spellEnd"/>
            <w:r w:rsidRPr="00B143BA">
              <w:rPr>
                <w:rFonts w:ascii="Courier New" w:hAnsi="Courier New" w:cs="Courier New"/>
                <w:sz w:val="20"/>
                <w:szCs w:val="20"/>
              </w:rPr>
              <w:t xml:space="preserve">  11.6 </w:t>
            </w:r>
            <w:proofErr w:type="spellStart"/>
            <w:r w:rsidRPr="00B143BA">
              <w:rPr>
                <w:rFonts w:ascii="Courier New" w:hAnsi="Courier New" w:cs="Courier New"/>
                <w:sz w:val="20"/>
                <w:szCs w:val="20"/>
              </w:rPr>
              <w:t>Mbits</w:t>
            </w:r>
            <w:proofErr w:type="spellEnd"/>
            <w:r w:rsidRPr="00B143BA">
              <w:rPr>
                <w:rFonts w:ascii="Courier New" w:hAnsi="Courier New" w:cs="Courier New"/>
                <w:sz w:val="20"/>
                <w:szCs w:val="20"/>
              </w:rPr>
              <w:t>/sec                  receiver</w:t>
            </w:r>
          </w:p>
          <w:p w14:paraId="14FFB9D2" w14:textId="77777777" w:rsidR="00B143BA" w:rsidRPr="00B143BA" w:rsidRDefault="00B143BA" w:rsidP="00B143BA">
            <w:pPr>
              <w:pStyle w:val="Text2"/>
              <w:spacing w:line="480" w:lineRule="auto"/>
              <w:ind w:left="0"/>
              <w:rPr>
                <w:rFonts w:ascii="Courier New" w:hAnsi="Courier New" w:cs="Courier New"/>
                <w:sz w:val="20"/>
                <w:szCs w:val="20"/>
              </w:rPr>
            </w:pPr>
          </w:p>
          <w:p w14:paraId="7DAA5B85" w14:textId="3188645D" w:rsidR="002C21FD" w:rsidRPr="002C21FD" w:rsidRDefault="00B143BA" w:rsidP="00B143BA">
            <w:pPr>
              <w:pStyle w:val="Text2"/>
              <w:spacing w:line="480" w:lineRule="auto"/>
              <w:ind w:left="0"/>
              <w:rPr>
                <w:rFonts w:ascii="Courier New" w:hAnsi="Courier New" w:cs="Courier New"/>
                <w:sz w:val="20"/>
                <w:szCs w:val="20"/>
              </w:rPr>
            </w:pPr>
            <w:proofErr w:type="spellStart"/>
            <w:r w:rsidRPr="00B143BA">
              <w:rPr>
                <w:rFonts w:ascii="Courier New" w:hAnsi="Courier New" w:cs="Courier New"/>
                <w:sz w:val="20"/>
                <w:szCs w:val="20"/>
              </w:rPr>
              <w:t>iperf</w:t>
            </w:r>
            <w:proofErr w:type="spellEnd"/>
            <w:r w:rsidRPr="00B143BA">
              <w:rPr>
                <w:rFonts w:ascii="Courier New" w:hAnsi="Courier New" w:cs="Courier New"/>
                <w:sz w:val="20"/>
                <w:szCs w:val="20"/>
              </w:rPr>
              <w:t xml:space="preserve"> Done.</w:t>
            </w:r>
          </w:p>
        </w:tc>
      </w:tr>
    </w:tbl>
    <w:p w14:paraId="0567C125" w14:textId="1CC91585" w:rsidR="002C21FD" w:rsidRDefault="002C21FD" w:rsidP="00AB0B57">
      <w:pPr>
        <w:pStyle w:val="Text2"/>
      </w:pPr>
    </w:p>
    <w:p w14:paraId="08428C6E" w14:textId="7C1205F7" w:rsidR="00B143BA" w:rsidRDefault="00B143BA" w:rsidP="00B143BA">
      <w:pPr>
        <w:pStyle w:val="Text2"/>
      </w:pPr>
      <w:r>
        <w:t>Console output from Talaria TWO iPerf3 Server is as follows:</w:t>
      </w:r>
    </w:p>
    <w:p w14:paraId="10307D63" w14:textId="77777777" w:rsidR="00B143BA" w:rsidRDefault="00B143BA" w:rsidP="00B143BA">
      <w:pPr>
        <w:pStyle w:val="Text2"/>
        <w:keepNext/>
        <w:jc w:val="center"/>
      </w:pPr>
      <w:r>
        <w:rPr>
          <w:noProof/>
        </w:rPr>
        <w:drawing>
          <wp:inline distT="0" distB="0" distL="0" distR="0" wp14:anchorId="11C73248" wp14:editId="35C52763">
            <wp:extent cx="5400000" cy="2685000"/>
            <wp:effectExtent l="19050" t="19050" r="10795"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2685000"/>
                    </a:xfrm>
                    <a:prstGeom prst="rect">
                      <a:avLst/>
                    </a:prstGeom>
                    <a:ln>
                      <a:solidFill>
                        <a:schemeClr val="tx1"/>
                      </a:solidFill>
                    </a:ln>
                  </pic:spPr>
                </pic:pic>
              </a:graphicData>
            </a:graphic>
          </wp:inline>
        </w:drawing>
      </w:r>
    </w:p>
    <w:p w14:paraId="5A7BC2CD" w14:textId="43D2E835" w:rsidR="00B143BA" w:rsidRDefault="00B143BA" w:rsidP="00B143BA">
      <w:pPr>
        <w:pStyle w:val="Caption"/>
        <w:jc w:val="center"/>
      </w:pPr>
      <w:bookmarkStart w:id="22" w:name="_Toc94204917"/>
      <w:r>
        <w:t xml:space="preserve">Figure </w:t>
      </w:r>
      <w:fldSimple w:instr=" SEQ Figure \* ARABIC ">
        <w:r w:rsidR="00DF618A">
          <w:rPr>
            <w:noProof/>
          </w:rPr>
          <w:t>7</w:t>
        </w:r>
      </w:fldSimple>
      <w:r>
        <w:t xml:space="preserve">: </w:t>
      </w:r>
      <w:r w:rsidRPr="00A31241">
        <w:t>TCP Uplink Throughput test with</w:t>
      </w:r>
      <w:r>
        <w:t xml:space="preserve"> </w:t>
      </w:r>
      <w:r w:rsidRPr="00A31241">
        <w:t>10M Bytes data</w:t>
      </w:r>
      <w:r>
        <w:t xml:space="preserve"> – Console Output</w:t>
      </w:r>
      <w:bookmarkEnd w:id="22"/>
    </w:p>
    <w:p w14:paraId="0B9398EB" w14:textId="0DA8394D" w:rsidR="00B143BA" w:rsidRDefault="00B143BA" w:rsidP="00B143BA">
      <w:r>
        <w:br w:type="page"/>
      </w:r>
    </w:p>
    <w:p w14:paraId="30258921" w14:textId="77777777" w:rsidR="009A0BF1" w:rsidRDefault="001C1F00" w:rsidP="009A0BF1">
      <w:pPr>
        <w:pStyle w:val="Heading2"/>
        <w:ind w:left="1440" w:hanging="900"/>
      </w:pPr>
      <w:bookmarkStart w:id="23" w:name="_Toc94204937"/>
      <w:r>
        <w:lastRenderedPageBreak/>
        <w:t>Specific Data Rate Test</w:t>
      </w:r>
      <w:bookmarkEnd w:id="23"/>
    </w:p>
    <w:p w14:paraId="2B0A8823" w14:textId="7CE11DB2" w:rsidR="009A0BF1" w:rsidRDefault="009A0BF1" w:rsidP="002C21FD">
      <w:pPr>
        <w:pStyle w:val="Text2"/>
        <w:jc w:val="both"/>
      </w:pPr>
      <w:r>
        <w:t xml:space="preserve">It is possible to specify a </w:t>
      </w:r>
      <w:proofErr w:type="spellStart"/>
      <w:r>
        <w:t>datarate</w:t>
      </w:r>
      <w:proofErr w:type="spellEnd"/>
      <w:r>
        <w:t xml:space="preserve"> at which to perform the transfer during the throughput test.</w:t>
      </w:r>
    </w:p>
    <w:p w14:paraId="4E1575B0" w14:textId="633D2B00" w:rsidR="009A0BF1" w:rsidRDefault="009A0BF1" w:rsidP="002C21FD">
      <w:pPr>
        <w:pStyle w:val="Text2"/>
        <w:jc w:val="both"/>
      </w:pPr>
      <w:r w:rsidRPr="007608A8">
        <w:t xml:space="preserve">This is accomplished by </w:t>
      </w:r>
      <w:r>
        <w:t xml:space="preserve">using option </w:t>
      </w:r>
      <w:r w:rsidRPr="004B67E9">
        <w:rPr>
          <w:rFonts w:ascii="Courier New" w:hAnsi="Courier New" w:cs="Courier New"/>
        </w:rPr>
        <w:t>-</w:t>
      </w:r>
      <w:r>
        <w:rPr>
          <w:rFonts w:ascii="Courier New" w:hAnsi="Courier New" w:cs="Courier New"/>
        </w:rPr>
        <w:t>b</w:t>
      </w:r>
      <w:r w:rsidRPr="007608A8">
        <w:t xml:space="preserve"> </w:t>
      </w:r>
      <w:r>
        <w:t xml:space="preserve">to specify the desired </w:t>
      </w:r>
      <w:proofErr w:type="spellStart"/>
      <w:r>
        <w:t>datarate</w:t>
      </w:r>
      <w:proofErr w:type="spellEnd"/>
      <w:r>
        <w:t xml:space="preserve"> for the test, when running</w:t>
      </w:r>
      <w:r w:rsidRPr="007608A8">
        <w:t xml:space="preserve"> </w:t>
      </w:r>
      <w:r>
        <w:t>iPerf3 Client</w:t>
      </w:r>
      <w:r w:rsidRPr="007608A8">
        <w:t xml:space="preserve"> </w:t>
      </w:r>
      <w:r>
        <w:t>using</w:t>
      </w:r>
      <w:r w:rsidRPr="007608A8">
        <w:t xml:space="preserve"> the T</w:t>
      </w:r>
      <w:r w:rsidR="002C21FD">
        <w:t>alaria TWO</w:t>
      </w:r>
      <w:r w:rsidRPr="007608A8">
        <w:t xml:space="preserve"> i</w:t>
      </w:r>
      <w:r>
        <w:t>P</w:t>
      </w:r>
      <w:r w:rsidRPr="007608A8">
        <w:t>erf</w:t>
      </w:r>
      <w:r>
        <w:t>3</w:t>
      </w:r>
      <w:r w:rsidRPr="007608A8">
        <w:t xml:space="preserve"> </w:t>
      </w:r>
      <w:r>
        <w:t>S</w:t>
      </w:r>
      <w:r w:rsidRPr="007608A8">
        <w:t>erver</w:t>
      </w:r>
      <w:r>
        <w:t>’s IP address.</w:t>
      </w:r>
    </w:p>
    <w:p w14:paraId="2850CC03" w14:textId="20F571D7" w:rsidR="009A0BF1" w:rsidRDefault="009A0BF1" w:rsidP="002C21FD">
      <w:pPr>
        <w:pStyle w:val="Text2"/>
        <w:jc w:val="both"/>
      </w:pPr>
      <w:r w:rsidRPr="004B67E9">
        <w:rPr>
          <w:rFonts w:ascii="Courier New" w:hAnsi="Courier New" w:cs="Courier New"/>
        </w:rPr>
        <w:t>-</w:t>
      </w:r>
      <w:r>
        <w:rPr>
          <w:rFonts w:ascii="Courier New" w:hAnsi="Courier New" w:cs="Courier New"/>
        </w:rPr>
        <w:t>b</w:t>
      </w:r>
      <w:r>
        <w:t xml:space="preserve"> option takes target bitrate in bits per second as input which can be specified in K or M. D</w:t>
      </w:r>
      <w:r w:rsidRPr="009A0BF1">
        <w:t xml:space="preserve">efault </w:t>
      </w:r>
      <w:r>
        <w:t xml:space="preserve">is </w:t>
      </w:r>
      <w:r w:rsidRPr="009A0BF1">
        <w:t>1 Mbit/sec for UDP, unlimited for TCP</w:t>
      </w:r>
      <w:r>
        <w:t>.</w:t>
      </w:r>
    </w:p>
    <w:p w14:paraId="031D1342" w14:textId="77777777" w:rsidR="002C21FD" w:rsidRDefault="002C21FD" w:rsidP="002C21FD">
      <w:pPr>
        <w:pStyle w:val="Text2"/>
        <w:jc w:val="both"/>
      </w:pPr>
    </w:p>
    <w:p w14:paraId="3EAF5838" w14:textId="77777777" w:rsidR="00073B05" w:rsidRDefault="00073B05" w:rsidP="00073B05">
      <w:pPr>
        <w:pStyle w:val="Heading3"/>
        <w:ind w:left="1980" w:hanging="1073"/>
        <w:jc w:val="both"/>
      </w:pPr>
      <w:bookmarkStart w:id="24" w:name="_Toc94204938"/>
      <w:r>
        <w:t xml:space="preserve">Example TCP Downlink Throughput Test with </w:t>
      </w:r>
      <w:proofErr w:type="spellStart"/>
      <w:r>
        <w:t>Datarate</w:t>
      </w:r>
      <w:proofErr w:type="spellEnd"/>
      <w:r>
        <w:t xml:space="preserve"> of 2mbps</w:t>
      </w:r>
      <w:bookmarkEnd w:id="24"/>
    </w:p>
    <w:p w14:paraId="67D840F8" w14:textId="5A65D2A3" w:rsidR="009A0BF1" w:rsidRDefault="009A0BF1" w:rsidP="002C21FD">
      <w:pPr>
        <w:pStyle w:val="Text3"/>
        <w:jc w:val="both"/>
        <w:rPr>
          <w:rFonts w:ascii="Courier New" w:hAnsi="Courier New" w:cs="Courier New"/>
        </w:rPr>
      </w:pPr>
      <w:r>
        <w:t>For example</w:t>
      </w:r>
      <w:r w:rsidR="002C21FD">
        <w:t xml:space="preserve">, </w:t>
      </w:r>
      <w:r>
        <w:t xml:space="preserve">TCP Downlink Throughput test </w:t>
      </w:r>
      <w:r w:rsidR="00073B05">
        <w:t xml:space="preserve">with </w:t>
      </w:r>
      <w:proofErr w:type="spellStart"/>
      <w:r>
        <w:t>datarate</w:t>
      </w:r>
      <w:proofErr w:type="spellEnd"/>
      <w:r>
        <w:t xml:space="preserve"> of </w:t>
      </w:r>
      <w:r w:rsidR="00B72907">
        <w:t>2mbps</w:t>
      </w:r>
      <w:r>
        <w:t xml:space="preserve"> can be run with below command using </w:t>
      </w:r>
      <w:r>
        <w:rPr>
          <w:rFonts w:ascii="Courier New" w:hAnsi="Courier New" w:cs="Courier New"/>
        </w:rPr>
        <w:t>–b</w:t>
      </w:r>
    </w:p>
    <w:tbl>
      <w:tblPr>
        <w:tblStyle w:val="TableGrid"/>
        <w:tblW w:w="0" w:type="auto"/>
        <w:tblInd w:w="1800" w:type="dxa"/>
        <w:tblLook w:val="04A0" w:firstRow="1" w:lastRow="0" w:firstColumn="1" w:lastColumn="0" w:noHBand="0" w:noVBand="1"/>
      </w:tblPr>
      <w:tblGrid>
        <w:gridCol w:w="8900"/>
      </w:tblGrid>
      <w:tr w:rsidR="002C21FD" w14:paraId="3EF4883B" w14:textId="77777777" w:rsidTr="002C21FD">
        <w:tc>
          <w:tcPr>
            <w:tcW w:w="10700" w:type="dxa"/>
            <w:shd w:val="clear" w:color="auto" w:fill="DEEAF6" w:themeFill="accent5" w:themeFillTint="33"/>
          </w:tcPr>
          <w:p w14:paraId="7424B304" w14:textId="10EA1EE0" w:rsidR="002C21FD" w:rsidRPr="002C21FD" w:rsidRDefault="009411F1" w:rsidP="009411F1">
            <w:pPr>
              <w:spacing w:line="480" w:lineRule="auto"/>
              <w:ind w:left="0"/>
              <w:rPr>
                <w:rFonts w:ascii="Courier New" w:hAnsi="Courier New" w:cs="Courier New"/>
                <w:sz w:val="20"/>
                <w:szCs w:val="20"/>
              </w:rPr>
            </w:pPr>
            <w:r w:rsidRPr="009411F1">
              <w:rPr>
                <w:rFonts w:ascii="Courier New" w:hAnsi="Courier New" w:cs="Courier New"/>
                <w:sz w:val="20"/>
                <w:szCs w:val="20"/>
              </w:rPr>
              <w:t>iperf3 -c 192.168.43.60 -t 10 -b 2M</w:t>
            </w:r>
          </w:p>
        </w:tc>
      </w:tr>
    </w:tbl>
    <w:p w14:paraId="0F4EA583" w14:textId="77777777" w:rsidR="002C21FD" w:rsidRDefault="002C21FD" w:rsidP="002C21FD">
      <w:pPr>
        <w:pStyle w:val="Text3"/>
        <w:jc w:val="both"/>
        <w:rPr>
          <w:rFonts w:ascii="Courier New" w:hAnsi="Courier New" w:cs="Courier New"/>
        </w:rPr>
      </w:pPr>
    </w:p>
    <w:p w14:paraId="330EAEF0" w14:textId="1E41019A" w:rsidR="007A48F5" w:rsidRDefault="007A48F5" w:rsidP="00B87A0F">
      <w:pPr>
        <w:pStyle w:val="Text3"/>
      </w:pPr>
      <w:r>
        <w:t xml:space="preserve">Console output from Ubuntu iPerf3 Client shell is </w:t>
      </w:r>
      <w:r w:rsidR="002C21FD">
        <w:t>as follows:</w:t>
      </w:r>
    </w:p>
    <w:tbl>
      <w:tblPr>
        <w:tblStyle w:val="TableGrid"/>
        <w:tblW w:w="0" w:type="auto"/>
        <w:tblInd w:w="1800" w:type="dxa"/>
        <w:tblLook w:val="04A0" w:firstRow="1" w:lastRow="0" w:firstColumn="1" w:lastColumn="0" w:noHBand="0" w:noVBand="1"/>
      </w:tblPr>
      <w:tblGrid>
        <w:gridCol w:w="8900"/>
      </w:tblGrid>
      <w:tr w:rsidR="002C21FD" w14:paraId="37F238A9" w14:textId="77777777" w:rsidTr="002C21FD">
        <w:tc>
          <w:tcPr>
            <w:tcW w:w="10700" w:type="dxa"/>
            <w:shd w:val="clear" w:color="auto" w:fill="DEEAF6" w:themeFill="accent5" w:themeFillTint="33"/>
          </w:tcPr>
          <w:p w14:paraId="19D3A9AC"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iperf3 -c 192.168.43.60 -t 10 -b 2M</w:t>
            </w:r>
          </w:p>
          <w:p w14:paraId="6820E387"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Connecting to host 192.168.43.60, port 5201</w:t>
            </w:r>
          </w:p>
          <w:p w14:paraId="50C5AD26"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5] local 10.0.2.15 port 36454 connected to 192.168.43.60 port 5201</w:t>
            </w:r>
          </w:p>
          <w:p w14:paraId="4A90755A"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ID] Interval           Transfer     Bitrate         </w:t>
            </w:r>
            <w:proofErr w:type="spellStart"/>
            <w:r w:rsidRPr="009411F1">
              <w:rPr>
                <w:rFonts w:ascii="Courier New" w:hAnsi="Courier New" w:cs="Courier New"/>
                <w:sz w:val="20"/>
                <w:szCs w:val="20"/>
              </w:rPr>
              <w:t>Retr</w:t>
            </w:r>
            <w:proofErr w:type="spellEnd"/>
            <w:r w:rsidRPr="009411F1">
              <w:rPr>
                <w:rFonts w:ascii="Courier New" w:hAnsi="Courier New" w:cs="Courier New"/>
                <w:sz w:val="20"/>
                <w:szCs w:val="20"/>
              </w:rPr>
              <w:t xml:space="preserve">  </w:t>
            </w:r>
            <w:proofErr w:type="spellStart"/>
            <w:r w:rsidRPr="009411F1">
              <w:rPr>
                <w:rFonts w:ascii="Courier New" w:hAnsi="Courier New" w:cs="Courier New"/>
                <w:sz w:val="20"/>
                <w:szCs w:val="20"/>
              </w:rPr>
              <w:t>Cwnd</w:t>
            </w:r>
            <w:proofErr w:type="spellEnd"/>
          </w:p>
          <w:p w14:paraId="22F2E2C7"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0.00-1.00   sec   359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2.94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44.2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5AF2A10B"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1.00-2.00   sec   256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2.10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37.1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2918F80B"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2.00-3.00   sec   128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1.05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38.5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3DF077B1"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3.00-4.00   sec   256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2.10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42.8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4D2C95E5"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4.00-5.00   sec   256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2.10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45.6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427F4ECE"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5.00-6.00   sec   256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2.10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54.2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28FEFBCB"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6.00-7.00   sec   256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2.10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51.3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590E751C"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7.00-8.00   sec   256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2.10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57.0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1AAF8F43"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8.00-9.00   sec   256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2.10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62.7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5C17B9E1"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9.00-10.00  sec   256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2.10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   61.3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w:t>
            </w:r>
          </w:p>
          <w:p w14:paraId="1542E3F4"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 - - - - - - - - - - - - - - - - - - - - - - -</w:t>
            </w:r>
          </w:p>
          <w:p w14:paraId="422FBABE"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lastRenderedPageBreak/>
              <w:t xml:space="preserve">[ ID] Interval           Transfer     Bitrate         </w:t>
            </w:r>
            <w:proofErr w:type="spellStart"/>
            <w:r w:rsidRPr="009411F1">
              <w:rPr>
                <w:rFonts w:ascii="Courier New" w:hAnsi="Courier New" w:cs="Courier New"/>
                <w:sz w:val="20"/>
                <w:szCs w:val="20"/>
              </w:rPr>
              <w:t>Retr</w:t>
            </w:r>
            <w:proofErr w:type="spellEnd"/>
          </w:p>
          <w:p w14:paraId="3C1BE038"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0.00-10.00  sec  2.48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2.08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/sec    0             sender</w:t>
            </w:r>
          </w:p>
          <w:p w14:paraId="14758BFA"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0.00-10.00  sec  2.48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2.08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/sec                  receiver</w:t>
            </w:r>
          </w:p>
          <w:p w14:paraId="7C87C22B" w14:textId="77777777" w:rsidR="009411F1" w:rsidRPr="009411F1" w:rsidRDefault="009411F1" w:rsidP="009411F1">
            <w:pPr>
              <w:pStyle w:val="Text3"/>
              <w:spacing w:line="480" w:lineRule="auto"/>
              <w:ind w:left="0"/>
              <w:rPr>
                <w:rFonts w:ascii="Courier New" w:hAnsi="Courier New" w:cs="Courier New"/>
                <w:sz w:val="20"/>
                <w:szCs w:val="20"/>
              </w:rPr>
            </w:pPr>
          </w:p>
          <w:p w14:paraId="6451FA0A" w14:textId="7F30EF57" w:rsidR="002C21FD" w:rsidRPr="002C21FD" w:rsidRDefault="009411F1" w:rsidP="009411F1">
            <w:pPr>
              <w:pStyle w:val="Text3"/>
              <w:spacing w:line="480" w:lineRule="auto"/>
              <w:ind w:left="0"/>
              <w:rPr>
                <w:rFonts w:ascii="Courier New" w:hAnsi="Courier New" w:cs="Courier New"/>
                <w:sz w:val="20"/>
                <w:szCs w:val="20"/>
              </w:rPr>
            </w:pPr>
            <w:proofErr w:type="spellStart"/>
            <w:r w:rsidRPr="009411F1">
              <w:rPr>
                <w:rFonts w:ascii="Courier New" w:hAnsi="Courier New" w:cs="Courier New"/>
                <w:sz w:val="20"/>
                <w:szCs w:val="20"/>
              </w:rPr>
              <w:t>iperf</w:t>
            </w:r>
            <w:proofErr w:type="spellEnd"/>
            <w:r w:rsidRPr="009411F1">
              <w:rPr>
                <w:rFonts w:ascii="Courier New" w:hAnsi="Courier New" w:cs="Courier New"/>
                <w:sz w:val="20"/>
                <w:szCs w:val="20"/>
              </w:rPr>
              <w:t xml:space="preserve"> Done.</w:t>
            </w:r>
          </w:p>
        </w:tc>
      </w:tr>
    </w:tbl>
    <w:p w14:paraId="3EE738BA" w14:textId="77777777" w:rsidR="002C21FD" w:rsidRDefault="002C21FD" w:rsidP="00B87A0F">
      <w:pPr>
        <w:pStyle w:val="Text3"/>
      </w:pPr>
    </w:p>
    <w:p w14:paraId="237BDC93" w14:textId="24D89796" w:rsidR="003D7CC8" w:rsidRDefault="003D7CC8" w:rsidP="00B87A0F">
      <w:pPr>
        <w:pStyle w:val="Text3"/>
      </w:pPr>
      <w:r>
        <w:t>Console output from T</w:t>
      </w:r>
      <w:r w:rsidR="002C21FD">
        <w:t>alaria TWO</w:t>
      </w:r>
      <w:r>
        <w:t xml:space="preserve"> iPerf3 Server is </w:t>
      </w:r>
      <w:r w:rsidR="002C21FD">
        <w:t xml:space="preserve">as follows: </w:t>
      </w:r>
    </w:p>
    <w:p w14:paraId="36FF7E35" w14:textId="77777777" w:rsidR="009411F1" w:rsidRDefault="009411F1" w:rsidP="009411F1">
      <w:pPr>
        <w:pStyle w:val="Text3"/>
        <w:keepNext/>
        <w:jc w:val="center"/>
      </w:pPr>
      <w:r>
        <w:rPr>
          <w:noProof/>
        </w:rPr>
        <w:drawing>
          <wp:inline distT="0" distB="0" distL="0" distR="0" wp14:anchorId="4586B420" wp14:editId="61B25087">
            <wp:extent cx="5400000" cy="2685000"/>
            <wp:effectExtent l="19050" t="19050" r="10795"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2685000"/>
                    </a:xfrm>
                    <a:prstGeom prst="rect">
                      <a:avLst/>
                    </a:prstGeom>
                    <a:ln>
                      <a:solidFill>
                        <a:schemeClr val="tx1"/>
                      </a:solidFill>
                    </a:ln>
                  </pic:spPr>
                </pic:pic>
              </a:graphicData>
            </a:graphic>
          </wp:inline>
        </w:drawing>
      </w:r>
    </w:p>
    <w:p w14:paraId="243C1C3A" w14:textId="3F7C08D7" w:rsidR="002C21FD" w:rsidRDefault="009411F1" w:rsidP="009411F1">
      <w:pPr>
        <w:pStyle w:val="Caption"/>
        <w:jc w:val="center"/>
      </w:pPr>
      <w:bookmarkStart w:id="25" w:name="_Toc94204918"/>
      <w:r>
        <w:t xml:space="preserve">Figure </w:t>
      </w:r>
      <w:fldSimple w:instr=" SEQ Figure \* ARABIC ">
        <w:r w:rsidR="00DF618A">
          <w:rPr>
            <w:noProof/>
          </w:rPr>
          <w:t>8</w:t>
        </w:r>
      </w:fldSimple>
      <w:r>
        <w:t xml:space="preserve">: </w:t>
      </w:r>
      <w:r w:rsidRPr="00160782">
        <w:t xml:space="preserve">TCP Downlink Throughput Test with </w:t>
      </w:r>
      <w:proofErr w:type="spellStart"/>
      <w:r w:rsidRPr="00160782">
        <w:t>Datarate</w:t>
      </w:r>
      <w:proofErr w:type="spellEnd"/>
      <w:r w:rsidRPr="00160782">
        <w:t xml:space="preserve"> of 2mbps</w:t>
      </w:r>
      <w:r>
        <w:t xml:space="preserve"> - Console Output</w:t>
      </w:r>
      <w:bookmarkEnd w:id="25"/>
    </w:p>
    <w:p w14:paraId="7327A071" w14:textId="6F7CD10B" w:rsidR="002C21FD" w:rsidRDefault="002C21FD" w:rsidP="009A0BF1">
      <w:pPr>
        <w:pStyle w:val="Text2"/>
      </w:pPr>
      <w:r>
        <w:br w:type="page"/>
      </w:r>
    </w:p>
    <w:p w14:paraId="5243018A" w14:textId="77777777" w:rsidR="00B87A0F" w:rsidRDefault="00B87A0F" w:rsidP="00B87A0F">
      <w:pPr>
        <w:pStyle w:val="Heading3"/>
        <w:ind w:left="1980" w:hanging="1073"/>
        <w:jc w:val="both"/>
      </w:pPr>
      <w:bookmarkStart w:id="26" w:name="_Toc94204939"/>
      <w:r>
        <w:lastRenderedPageBreak/>
        <w:t xml:space="preserve">Example </w:t>
      </w:r>
      <w:r w:rsidR="00AE070D">
        <w:t>UDP</w:t>
      </w:r>
      <w:r>
        <w:t xml:space="preserve"> </w:t>
      </w:r>
      <w:r w:rsidR="00AE070D">
        <w:t>Up</w:t>
      </w:r>
      <w:r>
        <w:t xml:space="preserve">link Throughput Test with </w:t>
      </w:r>
      <w:proofErr w:type="spellStart"/>
      <w:r>
        <w:t>Datarate</w:t>
      </w:r>
      <w:proofErr w:type="spellEnd"/>
      <w:r>
        <w:t xml:space="preserve"> of 2mbps</w:t>
      </w:r>
      <w:bookmarkEnd w:id="26"/>
    </w:p>
    <w:p w14:paraId="6F9EF9F3" w14:textId="325A5945" w:rsidR="00AE070D" w:rsidRDefault="00AE070D" w:rsidP="002C21FD">
      <w:pPr>
        <w:pStyle w:val="Text3"/>
        <w:jc w:val="both"/>
        <w:rPr>
          <w:rFonts w:ascii="Courier New" w:hAnsi="Courier New" w:cs="Courier New"/>
        </w:rPr>
      </w:pPr>
      <w:r>
        <w:t>For example</w:t>
      </w:r>
      <w:r w:rsidR="002C21FD">
        <w:t>,</w:t>
      </w:r>
      <w:r>
        <w:t xml:space="preserve"> UDP Uplink Throughput test with </w:t>
      </w:r>
      <w:proofErr w:type="spellStart"/>
      <w:r>
        <w:t>datarate</w:t>
      </w:r>
      <w:proofErr w:type="spellEnd"/>
      <w:r>
        <w:t xml:space="preserve"> of 2mbps can be run with below command using </w:t>
      </w:r>
      <w:r>
        <w:rPr>
          <w:rFonts w:ascii="Courier New" w:hAnsi="Courier New" w:cs="Courier New"/>
        </w:rPr>
        <w:t>–b</w:t>
      </w:r>
    </w:p>
    <w:tbl>
      <w:tblPr>
        <w:tblStyle w:val="TableGrid"/>
        <w:tblW w:w="0" w:type="auto"/>
        <w:tblInd w:w="1800" w:type="dxa"/>
        <w:tblLook w:val="04A0" w:firstRow="1" w:lastRow="0" w:firstColumn="1" w:lastColumn="0" w:noHBand="0" w:noVBand="1"/>
      </w:tblPr>
      <w:tblGrid>
        <w:gridCol w:w="8900"/>
      </w:tblGrid>
      <w:tr w:rsidR="002C21FD" w14:paraId="55D5A2D3" w14:textId="77777777" w:rsidTr="002C21FD">
        <w:tc>
          <w:tcPr>
            <w:tcW w:w="10700" w:type="dxa"/>
            <w:shd w:val="clear" w:color="auto" w:fill="DEEAF6" w:themeFill="accent5" w:themeFillTint="33"/>
          </w:tcPr>
          <w:p w14:paraId="4947780F" w14:textId="5B9E5707" w:rsidR="002C21FD" w:rsidRPr="002C21FD" w:rsidRDefault="009411F1" w:rsidP="009411F1">
            <w:pPr>
              <w:spacing w:line="480" w:lineRule="auto"/>
              <w:ind w:left="0"/>
              <w:rPr>
                <w:rFonts w:ascii="Courier New" w:hAnsi="Courier New" w:cs="Courier New"/>
                <w:sz w:val="20"/>
                <w:szCs w:val="20"/>
              </w:rPr>
            </w:pPr>
            <w:r w:rsidRPr="009411F1">
              <w:rPr>
                <w:rFonts w:ascii="Courier New" w:hAnsi="Courier New" w:cs="Courier New"/>
                <w:sz w:val="20"/>
                <w:szCs w:val="20"/>
              </w:rPr>
              <w:t>iperf3 -c 192.168.43.60 -u -b 2M -t 5 -R</w:t>
            </w:r>
          </w:p>
        </w:tc>
      </w:tr>
    </w:tbl>
    <w:p w14:paraId="4F1F7DAA" w14:textId="77777777" w:rsidR="002C21FD" w:rsidRDefault="002C21FD" w:rsidP="002C21FD">
      <w:pPr>
        <w:pStyle w:val="Text3"/>
        <w:jc w:val="both"/>
        <w:rPr>
          <w:rFonts w:ascii="Courier New" w:hAnsi="Courier New" w:cs="Courier New"/>
        </w:rPr>
      </w:pPr>
    </w:p>
    <w:p w14:paraId="744C99BB" w14:textId="65FCEDCA" w:rsidR="00AE070D" w:rsidRDefault="00AE070D" w:rsidP="00AE070D">
      <w:pPr>
        <w:pStyle w:val="Text3"/>
      </w:pPr>
      <w:r>
        <w:t xml:space="preserve">Console output from Ubuntu iPerf3 Client shell is </w:t>
      </w:r>
      <w:r w:rsidR="002C21FD">
        <w:t>as follows:</w:t>
      </w:r>
    </w:p>
    <w:tbl>
      <w:tblPr>
        <w:tblStyle w:val="TableGrid"/>
        <w:tblW w:w="0" w:type="auto"/>
        <w:tblInd w:w="1800" w:type="dxa"/>
        <w:tblLook w:val="04A0" w:firstRow="1" w:lastRow="0" w:firstColumn="1" w:lastColumn="0" w:noHBand="0" w:noVBand="1"/>
      </w:tblPr>
      <w:tblGrid>
        <w:gridCol w:w="8900"/>
      </w:tblGrid>
      <w:tr w:rsidR="002C21FD" w14:paraId="14985BED" w14:textId="77777777" w:rsidTr="002C21FD">
        <w:tc>
          <w:tcPr>
            <w:tcW w:w="10700" w:type="dxa"/>
            <w:shd w:val="clear" w:color="auto" w:fill="DEEAF6" w:themeFill="accent5" w:themeFillTint="33"/>
          </w:tcPr>
          <w:p w14:paraId="12A898A3"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iperf3 -c 192.168.43.60 -u -b 2M -t 5 -R</w:t>
            </w:r>
          </w:p>
          <w:p w14:paraId="68F45A30"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Connecting to host 192.168.43.60, port 5201</w:t>
            </w:r>
          </w:p>
          <w:p w14:paraId="0134CD64"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Reverse mode, remote host 192.168.43.60 is sending</w:t>
            </w:r>
          </w:p>
          <w:p w14:paraId="61B822A8"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5] local 10.0.2.15 port 48755 connected to 192.168.43.60 port 5201</w:t>
            </w:r>
          </w:p>
          <w:p w14:paraId="7016831C"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ID] Interval           Transfer     Bitrate         Jitter    Lost/Total Datagrams</w:t>
            </w:r>
          </w:p>
          <w:p w14:paraId="2AB0CD0C"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0.00-1.00   sec   242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1.99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12.535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9/179 (5%)  </w:t>
            </w:r>
          </w:p>
          <w:p w14:paraId="5BB71335"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1.00-2.00   sec   231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1.89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1.357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9/171 (5.3%)  </w:t>
            </w:r>
          </w:p>
          <w:p w14:paraId="1968CDE5"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2.00-3.00   sec   242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1.99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0.826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0/170 (0%)  </w:t>
            </w:r>
          </w:p>
          <w:p w14:paraId="64AF8469"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3.00-4.00   sec   242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1.98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1.058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1/171 (0.58%)  </w:t>
            </w:r>
          </w:p>
          <w:p w14:paraId="3C778F27"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4.00-5.00   sec   242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1.99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0.461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1/171 (0.58%)  </w:t>
            </w:r>
          </w:p>
          <w:p w14:paraId="51BBB14B"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 - - - - - - - - - - - - - - - - - - - - - - -</w:t>
            </w:r>
          </w:p>
          <w:p w14:paraId="288D7A31"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ID] Interval           Transfer     Bitrate         Jitter    Lost/Total Datagrams</w:t>
            </w:r>
          </w:p>
          <w:p w14:paraId="56956B83"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0.00-5.00   sec  1.20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2.02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0.000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0/863 (0%)  sender</w:t>
            </w:r>
          </w:p>
          <w:p w14:paraId="3D4A65E5"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lastRenderedPageBreak/>
              <w:t xml:space="preserve">[  5]   0.00-5.00   sec  1.17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1.97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0.461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20/862 (2.3%)  receiver</w:t>
            </w:r>
          </w:p>
          <w:p w14:paraId="6A33CBD8" w14:textId="77777777" w:rsidR="009411F1" w:rsidRPr="009411F1" w:rsidRDefault="009411F1" w:rsidP="009411F1">
            <w:pPr>
              <w:pStyle w:val="Text3"/>
              <w:spacing w:line="480" w:lineRule="auto"/>
              <w:ind w:left="0"/>
              <w:rPr>
                <w:rFonts w:ascii="Courier New" w:hAnsi="Courier New" w:cs="Courier New"/>
                <w:sz w:val="20"/>
                <w:szCs w:val="20"/>
              </w:rPr>
            </w:pPr>
          </w:p>
          <w:p w14:paraId="25FDCC6E" w14:textId="60200C83" w:rsidR="002C21FD" w:rsidRPr="002C21FD" w:rsidRDefault="009411F1" w:rsidP="009411F1">
            <w:pPr>
              <w:pStyle w:val="Text3"/>
              <w:spacing w:line="480" w:lineRule="auto"/>
              <w:ind w:left="0"/>
              <w:rPr>
                <w:rFonts w:ascii="Courier New" w:hAnsi="Courier New" w:cs="Courier New"/>
                <w:sz w:val="20"/>
                <w:szCs w:val="20"/>
              </w:rPr>
            </w:pPr>
            <w:proofErr w:type="spellStart"/>
            <w:r w:rsidRPr="009411F1">
              <w:rPr>
                <w:rFonts w:ascii="Courier New" w:hAnsi="Courier New" w:cs="Courier New"/>
                <w:sz w:val="20"/>
                <w:szCs w:val="20"/>
              </w:rPr>
              <w:t>iperf</w:t>
            </w:r>
            <w:proofErr w:type="spellEnd"/>
            <w:r w:rsidRPr="009411F1">
              <w:rPr>
                <w:rFonts w:ascii="Courier New" w:hAnsi="Courier New" w:cs="Courier New"/>
                <w:sz w:val="20"/>
                <w:szCs w:val="20"/>
              </w:rPr>
              <w:t xml:space="preserve"> Done.</w:t>
            </w:r>
          </w:p>
        </w:tc>
      </w:tr>
    </w:tbl>
    <w:p w14:paraId="333B3DD8" w14:textId="77777777" w:rsidR="002C21FD" w:rsidRDefault="002C21FD" w:rsidP="00AE070D">
      <w:pPr>
        <w:pStyle w:val="Text3"/>
      </w:pPr>
    </w:p>
    <w:p w14:paraId="1FA2A78F" w14:textId="44880D58" w:rsidR="00AE070D" w:rsidRDefault="00AE070D" w:rsidP="00AE070D">
      <w:pPr>
        <w:pStyle w:val="Text3"/>
      </w:pPr>
      <w:r>
        <w:t>Console output from T</w:t>
      </w:r>
      <w:r w:rsidR="002C21FD">
        <w:t>alaria TWO</w:t>
      </w:r>
      <w:r>
        <w:t xml:space="preserve"> iPerf3 Server is </w:t>
      </w:r>
      <w:r w:rsidR="002C21FD">
        <w:t>as follows:</w:t>
      </w:r>
    </w:p>
    <w:p w14:paraId="64C08D9C" w14:textId="77777777" w:rsidR="009411F1" w:rsidRDefault="009411F1" w:rsidP="009411F1">
      <w:pPr>
        <w:pStyle w:val="Text3"/>
        <w:keepNext/>
        <w:jc w:val="center"/>
      </w:pPr>
      <w:r>
        <w:rPr>
          <w:noProof/>
        </w:rPr>
        <w:drawing>
          <wp:inline distT="0" distB="0" distL="0" distR="0" wp14:anchorId="71510BFC" wp14:editId="44B76889">
            <wp:extent cx="5400000" cy="2703462"/>
            <wp:effectExtent l="19050" t="19050" r="10795"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2703462"/>
                    </a:xfrm>
                    <a:prstGeom prst="rect">
                      <a:avLst/>
                    </a:prstGeom>
                    <a:ln>
                      <a:solidFill>
                        <a:schemeClr val="tx1"/>
                      </a:solidFill>
                    </a:ln>
                  </pic:spPr>
                </pic:pic>
              </a:graphicData>
            </a:graphic>
          </wp:inline>
        </w:drawing>
      </w:r>
    </w:p>
    <w:p w14:paraId="3274D325" w14:textId="318CD4EC" w:rsidR="009411F1" w:rsidRDefault="009411F1" w:rsidP="009411F1">
      <w:pPr>
        <w:pStyle w:val="Caption"/>
        <w:jc w:val="center"/>
      </w:pPr>
      <w:bookmarkStart w:id="27" w:name="_Toc94204919"/>
      <w:r>
        <w:t xml:space="preserve">Figure </w:t>
      </w:r>
      <w:fldSimple w:instr=" SEQ Figure \* ARABIC ">
        <w:r w:rsidR="00DF618A">
          <w:rPr>
            <w:noProof/>
          </w:rPr>
          <w:t>9</w:t>
        </w:r>
      </w:fldSimple>
      <w:r>
        <w:t xml:space="preserve">: </w:t>
      </w:r>
      <w:r w:rsidRPr="0040392C">
        <w:t xml:space="preserve">UDP Uplink Throughput Test with </w:t>
      </w:r>
      <w:proofErr w:type="spellStart"/>
      <w:r w:rsidRPr="0040392C">
        <w:t>Datarate</w:t>
      </w:r>
      <w:proofErr w:type="spellEnd"/>
      <w:r w:rsidRPr="0040392C">
        <w:t xml:space="preserve"> of 2mbps</w:t>
      </w:r>
      <w:r>
        <w:t xml:space="preserve"> - Console Output</w:t>
      </w:r>
      <w:bookmarkEnd w:id="27"/>
      <w:r>
        <w:br w:type="page"/>
      </w:r>
    </w:p>
    <w:p w14:paraId="0FC6C5AF" w14:textId="77777777" w:rsidR="007C55F5" w:rsidRDefault="007C55F5" w:rsidP="007C55F5">
      <w:pPr>
        <w:pStyle w:val="Heading3"/>
        <w:ind w:left="1980" w:hanging="1073"/>
        <w:jc w:val="both"/>
      </w:pPr>
      <w:bookmarkStart w:id="28" w:name="_Toc94204940"/>
      <w:r>
        <w:lastRenderedPageBreak/>
        <w:t xml:space="preserve">Example UDP Downlink Throughput Test with </w:t>
      </w:r>
      <w:proofErr w:type="spellStart"/>
      <w:r>
        <w:t>Datarate</w:t>
      </w:r>
      <w:proofErr w:type="spellEnd"/>
      <w:r>
        <w:t xml:space="preserve"> of 3mbps</w:t>
      </w:r>
      <w:bookmarkEnd w:id="28"/>
    </w:p>
    <w:p w14:paraId="579A79B4" w14:textId="462C267E" w:rsidR="007C55F5" w:rsidRDefault="007C55F5" w:rsidP="002C21FD">
      <w:pPr>
        <w:pStyle w:val="Text3"/>
        <w:jc w:val="both"/>
        <w:rPr>
          <w:rFonts w:ascii="Courier New" w:hAnsi="Courier New" w:cs="Courier New"/>
        </w:rPr>
      </w:pPr>
      <w:r>
        <w:t>For example</w:t>
      </w:r>
      <w:r w:rsidR="002C21FD">
        <w:t>,</w:t>
      </w:r>
      <w:r>
        <w:t xml:space="preserve"> UDP </w:t>
      </w:r>
      <w:r w:rsidR="0090504F">
        <w:t>Down</w:t>
      </w:r>
      <w:r>
        <w:t xml:space="preserve">link Throughput test with </w:t>
      </w:r>
      <w:proofErr w:type="spellStart"/>
      <w:r>
        <w:t>datarate</w:t>
      </w:r>
      <w:proofErr w:type="spellEnd"/>
      <w:r>
        <w:t xml:space="preserve"> of </w:t>
      </w:r>
      <w:r w:rsidR="0090504F">
        <w:t>3</w:t>
      </w:r>
      <w:r>
        <w:t xml:space="preserve">mbps can be run with below command using </w:t>
      </w:r>
      <w:r>
        <w:rPr>
          <w:rFonts w:ascii="Courier New" w:hAnsi="Courier New" w:cs="Courier New"/>
        </w:rPr>
        <w:t>–b</w:t>
      </w:r>
    </w:p>
    <w:tbl>
      <w:tblPr>
        <w:tblStyle w:val="TableGrid"/>
        <w:tblW w:w="0" w:type="auto"/>
        <w:tblInd w:w="1800" w:type="dxa"/>
        <w:tblLook w:val="04A0" w:firstRow="1" w:lastRow="0" w:firstColumn="1" w:lastColumn="0" w:noHBand="0" w:noVBand="1"/>
      </w:tblPr>
      <w:tblGrid>
        <w:gridCol w:w="8900"/>
      </w:tblGrid>
      <w:tr w:rsidR="002C21FD" w14:paraId="123E64BD" w14:textId="77777777" w:rsidTr="002C21FD">
        <w:tc>
          <w:tcPr>
            <w:tcW w:w="10700" w:type="dxa"/>
            <w:shd w:val="clear" w:color="auto" w:fill="DEEAF6" w:themeFill="accent5" w:themeFillTint="33"/>
          </w:tcPr>
          <w:p w14:paraId="07819BB0" w14:textId="79A59582" w:rsidR="002C21FD" w:rsidRPr="002C21FD" w:rsidRDefault="009411F1" w:rsidP="009411F1">
            <w:pPr>
              <w:spacing w:line="480" w:lineRule="auto"/>
              <w:ind w:left="0"/>
              <w:rPr>
                <w:rFonts w:ascii="Courier New" w:hAnsi="Courier New" w:cs="Courier New"/>
                <w:sz w:val="20"/>
                <w:szCs w:val="20"/>
              </w:rPr>
            </w:pPr>
            <w:r w:rsidRPr="009411F1">
              <w:rPr>
                <w:rFonts w:ascii="Courier New" w:hAnsi="Courier New" w:cs="Courier New"/>
                <w:sz w:val="20"/>
                <w:szCs w:val="20"/>
              </w:rPr>
              <w:t>iperf3 -c 192.168.43.60 -u -b 3M -t 5</w:t>
            </w:r>
          </w:p>
        </w:tc>
      </w:tr>
    </w:tbl>
    <w:p w14:paraId="4DDBA70F" w14:textId="77777777" w:rsidR="007C55F5" w:rsidRDefault="007C55F5" w:rsidP="007C55F5">
      <w:pPr>
        <w:pStyle w:val="Text2"/>
      </w:pPr>
    </w:p>
    <w:p w14:paraId="7EA4CA35" w14:textId="79DAEED3" w:rsidR="007C55F5" w:rsidRDefault="007C55F5" w:rsidP="007C55F5">
      <w:pPr>
        <w:pStyle w:val="Text3"/>
      </w:pPr>
      <w:r>
        <w:t xml:space="preserve">Console output from Ubuntu iPerf3 Client shell is </w:t>
      </w:r>
      <w:r w:rsidR="002C21FD">
        <w:t>as follows:</w:t>
      </w:r>
    </w:p>
    <w:tbl>
      <w:tblPr>
        <w:tblStyle w:val="TableGrid"/>
        <w:tblW w:w="0" w:type="auto"/>
        <w:tblInd w:w="1800" w:type="dxa"/>
        <w:tblLook w:val="04A0" w:firstRow="1" w:lastRow="0" w:firstColumn="1" w:lastColumn="0" w:noHBand="0" w:noVBand="1"/>
      </w:tblPr>
      <w:tblGrid>
        <w:gridCol w:w="8900"/>
      </w:tblGrid>
      <w:tr w:rsidR="002C21FD" w14:paraId="0E4954B4" w14:textId="77777777" w:rsidTr="002C21FD">
        <w:tc>
          <w:tcPr>
            <w:tcW w:w="10700" w:type="dxa"/>
            <w:shd w:val="clear" w:color="auto" w:fill="DEEAF6" w:themeFill="accent5" w:themeFillTint="33"/>
          </w:tcPr>
          <w:p w14:paraId="05CBFADE"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iperf3 -c 192.168.43.60 -u -b 3M -t 5</w:t>
            </w:r>
          </w:p>
          <w:p w14:paraId="7D63DD01"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Connecting to host 192.168.43.60, port 5201</w:t>
            </w:r>
          </w:p>
          <w:p w14:paraId="7B225EB4"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5] local 10.0.2.15 port 41918 connected to 192.168.43.60 port 5201</w:t>
            </w:r>
          </w:p>
          <w:p w14:paraId="70981C98"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ID] Interval           Transfer     Bitrate         Total Datagrams</w:t>
            </w:r>
          </w:p>
          <w:p w14:paraId="168DE124"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0.00-1.00   sec   366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257  </w:t>
            </w:r>
          </w:p>
          <w:p w14:paraId="5C02E789"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1.00-2.00   sec   366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257  </w:t>
            </w:r>
          </w:p>
          <w:p w14:paraId="76795B37"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2.00-3.00   sec   366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257  </w:t>
            </w:r>
          </w:p>
          <w:p w14:paraId="28AD5520"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3.00-4.00   sec   366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257  </w:t>
            </w:r>
          </w:p>
          <w:p w14:paraId="1CA7881D"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4.00-5.00   sec   366 </w:t>
            </w:r>
            <w:proofErr w:type="spellStart"/>
            <w:r w:rsidRPr="009411F1">
              <w:rPr>
                <w:rFonts w:ascii="Courier New" w:hAnsi="Courier New" w:cs="Courier New"/>
                <w:sz w:val="20"/>
                <w:szCs w:val="20"/>
              </w:rPr>
              <w:t>KBytes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257  </w:t>
            </w:r>
          </w:p>
          <w:p w14:paraId="621D920E"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 - - - - - - - - - - - - - - - - - - - - - - -</w:t>
            </w:r>
          </w:p>
          <w:p w14:paraId="237914E7"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ID] Interval           Transfer     Bitrate         Jitter    Lost/Total Datagrams</w:t>
            </w:r>
          </w:p>
          <w:p w14:paraId="7723B862"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0.00-5.00   sec  1.79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0.000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0/1285 (0%)  sender</w:t>
            </w:r>
          </w:p>
          <w:p w14:paraId="306578F8" w14:textId="77777777" w:rsidR="009411F1" w:rsidRPr="009411F1" w:rsidRDefault="009411F1" w:rsidP="009411F1">
            <w:pPr>
              <w:pStyle w:val="Text3"/>
              <w:spacing w:line="480" w:lineRule="auto"/>
              <w:ind w:left="0"/>
              <w:rPr>
                <w:rFonts w:ascii="Courier New" w:hAnsi="Courier New" w:cs="Courier New"/>
                <w:sz w:val="20"/>
                <w:szCs w:val="20"/>
              </w:rPr>
            </w:pPr>
            <w:r w:rsidRPr="009411F1">
              <w:rPr>
                <w:rFonts w:ascii="Courier New" w:hAnsi="Courier New" w:cs="Courier New"/>
                <w:sz w:val="20"/>
                <w:szCs w:val="20"/>
              </w:rPr>
              <w:t xml:space="preserve">[  5]   0.00-5.00   sec  1.78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2.98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0.000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7/1285 (0.54%)  receiver</w:t>
            </w:r>
          </w:p>
          <w:p w14:paraId="3FDE9531" w14:textId="77777777" w:rsidR="009411F1" w:rsidRPr="009411F1" w:rsidRDefault="009411F1" w:rsidP="009411F1">
            <w:pPr>
              <w:pStyle w:val="Text3"/>
              <w:spacing w:line="480" w:lineRule="auto"/>
              <w:ind w:left="0"/>
              <w:rPr>
                <w:rFonts w:ascii="Courier New" w:hAnsi="Courier New" w:cs="Courier New"/>
                <w:sz w:val="20"/>
                <w:szCs w:val="20"/>
              </w:rPr>
            </w:pPr>
          </w:p>
          <w:p w14:paraId="40336227" w14:textId="590E3D22" w:rsidR="002C21FD" w:rsidRPr="002C21FD" w:rsidRDefault="009411F1" w:rsidP="009411F1">
            <w:pPr>
              <w:pStyle w:val="Text3"/>
              <w:spacing w:line="480" w:lineRule="auto"/>
              <w:ind w:left="0"/>
              <w:rPr>
                <w:rFonts w:ascii="Courier New" w:hAnsi="Courier New" w:cs="Courier New"/>
                <w:sz w:val="20"/>
                <w:szCs w:val="20"/>
              </w:rPr>
            </w:pPr>
            <w:proofErr w:type="spellStart"/>
            <w:r w:rsidRPr="009411F1">
              <w:rPr>
                <w:rFonts w:ascii="Courier New" w:hAnsi="Courier New" w:cs="Courier New"/>
                <w:sz w:val="20"/>
                <w:szCs w:val="20"/>
              </w:rPr>
              <w:t>iperf</w:t>
            </w:r>
            <w:proofErr w:type="spellEnd"/>
            <w:r w:rsidRPr="009411F1">
              <w:rPr>
                <w:rFonts w:ascii="Courier New" w:hAnsi="Courier New" w:cs="Courier New"/>
                <w:sz w:val="20"/>
                <w:szCs w:val="20"/>
              </w:rPr>
              <w:t xml:space="preserve"> Done.</w:t>
            </w:r>
          </w:p>
        </w:tc>
      </w:tr>
    </w:tbl>
    <w:p w14:paraId="5F0902B8" w14:textId="1081CD06" w:rsidR="009411F1" w:rsidRDefault="009411F1" w:rsidP="007C55F5">
      <w:pPr>
        <w:pStyle w:val="Text3"/>
      </w:pPr>
      <w:r>
        <w:br w:type="page"/>
      </w:r>
    </w:p>
    <w:p w14:paraId="7434E381" w14:textId="58140E0E" w:rsidR="007C55F5" w:rsidRDefault="007C55F5" w:rsidP="007C55F5">
      <w:pPr>
        <w:pStyle w:val="Text3"/>
      </w:pPr>
      <w:r>
        <w:lastRenderedPageBreak/>
        <w:t>Console output from T</w:t>
      </w:r>
      <w:r w:rsidR="002C21FD">
        <w:t>alaria TWO</w:t>
      </w:r>
      <w:r>
        <w:t xml:space="preserve"> iPerf3 Server is </w:t>
      </w:r>
      <w:r w:rsidR="002C21FD">
        <w:t>as follows:</w:t>
      </w:r>
    </w:p>
    <w:p w14:paraId="5D287278" w14:textId="77777777" w:rsidR="009411F1" w:rsidRDefault="009411F1" w:rsidP="009411F1">
      <w:pPr>
        <w:pStyle w:val="Text3"/>
        <w:keepNext/>
        <w:jc w:val="center"/>
      </w:pPr>
      <w:r w:rsidRPr="00F94752">
        <w:rPr>
          <w:noProof/>
        </w:rPr>
        <w:drawing>
          <wp:inline distT="0" distB="0" distL="0" distR="0" wp14:anchorId="40024A03" wp14:editId="0108853D">
            <wp:extent cx="5400000" cy="2427692"/>
            <wp:effectExtent l="19050" t="19050" r="10795"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2427692"/>
                    </a:xfrm>
                    <a:prstGeom prst="rect">
                      <a:avLst/>
                    </a:prstGeom>
                    <a:ln>
                      <a:solidFill>
                        <a:schemeClr val="tx1"/>
                      </a:solidFill>
                    </a:ln>
                  </pic:spPr>
                </pic:pic>
              </a:graphicData>
            </a:graphic>
          </wp:inline>
        </w:drawing>
      </w:r>
    </w:p>
    <w:p w14:paraId="146C0B8D" w14:textId="07B1CD05" w:rsidR="009411F1" w:rsidRDefault="009411F1" w:rsidP="009411F1">
      <w:pPr>
        <w:pStyle w:val="Caption"/>
        <w:jc w:val="center"/>
      </w:pPr>
      <w:bookmarkStart w:id="29" w:name="_Toc94204920"/>
      <w:r>
        <w:t xml:space="preserve">Figure </w:t>
      </w:r>
      <w:fldSimple w:instr=" SEQ Figure \* ARABIC ">
        <w:r w:rsidR="00DF618A">
          <w:rPr>
            <w:noProof/>
          </w:rPr>
          <w:t>10</w:t>
        </w:r>
      </w:fldSimple>
      <w:r>
        <w:t xml:space="preserve">: </w:t>
      </w:r>
      <w:r w:rsidRPr="00F63DDE">
        <w:t xml:space="preserve">UDP Downlink Throughput Test with </w:t>
      </w:r>
      <w:proofErr w:type="spellStart"/>
      <w:r w:rsidRPr="00F63DDE">
        <w:t>Datarate</w:t>
      </w:r>
      <w:proofErr w:type="spellEnd"/>
      <w:r w:rsidRPr="00F63DDE">
        <w:t xml:space="preserve"> of 3mbps</w:t>
      </w:r>
      <w:r>
        <w:t xml:space="preserve"> - Console Output</w:t>
      </w:r>
      <w:bookmarkEnd w:id="29"/>
      <w:r>
        <w:br w:type="page"/>
      </w:r>
    </w:p>
    <w:p w14:paraId="7124E1D1" w14:textId="77777777" w:rsidR="00B47761" w:rsidRDefault="00C64742" w:rsidP="00D223C1">
      <w:pPr>
        <w:pStyle w:val="Heading1"/>
        <w:jc w:val="both"/>
      </w:pPr>
      <w:bookmarkStart w:id="30" w:name="_Toc94204941"/>
      <w:r>
        <w:lastRenderedPageBreak/>
        <w:t>M</w:t>
      </w:r>
      <w:r w:rsidRPr="00C64742">
        <w:t xml:space="preserve">ax </w:t>
      </w:r>
      <w:r>
        <w:t>T</w:t>
      </w:r>
      <w:r w:rsidRPr="00C64742">
        <w:t xml:space="preserve">hroughput </w:t>
      </w:r>
      <w:r>
        <w:t>A</w:t>
      </w:r>
      <w:r w:rsidRPr="00C64742">
        <w:t xml:space="preserve">chieved </w:t>
      </w:r>
      <w:r>
        <w:t>over</w:t>
      </w:r>
      <w:r w:rsidRPr="00C64742">
        <w:t xml:space="preserve"> </w:t>
      </w:r>
      <w:r>
        <w:t>UDP</w:t>
      </w:r>
      <w:bookmarkEnd w:id="30"/>
    </w:p>
    <w:p w14:paraId="2EF7F282" w14:textId="244E03C1" w:rsidR="00C64742" w:rsidRDefault="00A36769" w:rsidP="006601B6">
      <w:pPr>
        <w:jc w:val="both"/>
      </w:pPr>
      <w:r>
        <w:t xml:space="preserve">While running either TCP or UDP throughput test individually, we know that the TCP throughput is rate limited to a number not more than </w:t>
      </w:r>
      <w:r w:rsidR="006601B6">
        <w:t>advertised</w:t>
      </w:r>
      <w:r>
        <w:t xml:space="preserve"> window divided by network round trip time, as defined by the flow control mechanism associated with TCP. </w:t>
      </w:r>
    </w:p>
    <w:p w14:paraId="791F2822" w14:textId="02EAC9DE" w:rsidR="00A36769" w:rsidRDefault="00A36769" w:rsidP="006601B6">
      <w:pPr>
        <w:jc w:val="both"/>
      </w:pPr>
      <w:r>
        <w:t>Hence</w:t>
      </w:r>
      <w:r w:rsidR="006601B6">
        <w:t xml:space="preserve">, it is </w:t>
      </w:r>
      <w:r>
        <w:t>common to compare max throughput achieved over UDP.</w:t>
      </w:r>
    </w:p>
    <w:p w14:paraId="3B53A86C" w14:textId="77777777" w:rsidR="00A36769" w:rsidRDefault="00A36769" w:rsidP="006601B6">
      <w:pPr>
        <w:jc w:val="both"/>
      </w:pPr>
      <w:r>
        <w:t xml:space="preserve">This can be measured by experimenting with different </w:t>
      </w:r>
      <w:r w:rsidRPr="00C168F9">
        <w:rPr>
          <w:rFonts w:ascii="Courier New" w:hAnsi="Courier New" w:cs="Courier New"/>
        </w:rPr>
        <w:t>–b</w:t>
      </w:r>
      <w:r>
        <w:t xml:space="preserve"> </w:t>
      </w:r>
      <w:r w:rsidR="00C168F9">
        <w:t xml:space="preserve">bitrate </w:t>
      </w:r>
      <w:r>
        <w:t xml:space="preserve">options and running UDP Downlink and Uplink tests. Below are some numbers measured in one such </w:t>
      </w:r>
      <w:r w:rsidR="00C168F9">
        <w:t xml:space="preserve">test </w:t>
      </w:r>
      <w:r>
        <w:t>setup.</w:t>
      </w:r>
      <w:r w:rsidR="00BE3B59">
        <w:t xml:space="preserve"> Please note that this can vary between different setups.</w:t>
      </w:r>
    </w:p>
    <w:p w14:paraId="13710BAE" w14:textId="77777777" w:rsidR="00BE3B59" w:rsidRDefault="00BE3B59" w:rsidP="00A36769"/>
    <w:p w14:paraId="72D9E0E2" w14:textId="77777777" w:rsidR="00C168F9" w:rsidRDefault="006C07A2" w:rsidP="00C168F9">
      <w:pPr>
        <w:pStyle w:val="Heading2"/>
        <w:ind w:left="1440" w:hanging="900"/>
      </w:pPr>
      <w:bookmarkStart w:id="31" w:name="_Toc94204942"/>
      <w:r>
        <w:t>UDP Downlink Test</w:t>
      </w:r>
      <w:bookmarkEnd w:id="31"/>
    </w:p>
    <w:p w14:paraId="2B9533AA" w14:textId="77777777" w:rsidR="00A708E9" w:rsidRDefault="00A708E9" w:rsidP="006601B6">
      <w:pPr>
        <w:pStyle w:val="Text2"/>
        <w:jc w:val="both"/>
      </w:pPr>
      <w:r>
        <w:t>T</w:t>
      </w:r>
      <w:r w:rsidR="00C168F9">
        <w:t>rying with different bitrates</w:t>
      </w:r>
      <w:r>
        <w:t xml:space="preserve"> running downlink test</w:t>
      </w:r>
      <w:r w:rsidR="00C168F9">
        <w:t xml:space="preserve">, with bitrate set as 12 </w:t>
      </w:r>
      <w:proofErr w:type="spellStart"/>
      <w:r w:rsidR="00C168F9">
        <w:t>Mbits</w:t>
      </w:r>
      <w:proofErr w:type="spellEnd"/>
      <w:r w:rsidR="00C168F9">
        <w:t>/sec</w:t>
      </w:r>
      <w:r>
        <w:t>,</w:t>
      </w:r>
      <w:r w:rsidR="00C168F9">
        <w:t xml:space="preserve"> less than 1% data loss</w:t>
      </w:r>
      <w:r>
        <w:t xml:space="preserve"> was achieved</w:t>
      </w:r>
      <w:r w:rsidR="00C168F9">
        <w:t xml:space="preserve">. </w:t>
      </w:r>
    </w:p>
    <w:p w14:paraId="15EBDA73" w14:textId="044F0752" w:rsidR="00C168F9" w:rsidRDefault="00C168F9" w:rsidP="006601B6">
      <w:pPr>
        <w:pStyle w:val="Text2"/>
        <w:jc w:val="both"/>
      </w:pPr>
      <w:r>
        <w:t>Command used on iPerf3 Client side is:</w:t>
      </w:r>
      <w:r w:rsidR="00A708E9">
        <w:t xml:space="preserve"> </w:t>
      </w:r>
    </w:p>
    <w:tbl>
      <w:tblPr>
        <w:tblStyle w:val="TableGrid"/>
        <w:tblW w:w="0" w:type="auto"/>
        <w:tblInd w:w="1260" w:type="dxa"/>
        <w:tblLook w:val="04A0" w:firstRow="1" w:lastRow="0" w:firstColumn="1" w:lastColumn="0" w:noHBand="0" w:noVBand="1"/>
      </w:tblPr>
      <w:tblGrid>
        <w:gridCol w:w="9440"/>
      </w:tblGrid>
      <w:tr w:rsidR="006601B6" w14:paraId="56C25B40" w14:textId="77777777" w:rsidTr="006601B6">
        <w:tc>
          <w:tcPr>
            <w:tcW w:w="10700" w:type="dxa"/>
            <w:shd w:val="clear" w:color="auto" w:fill="DEEAF6" w:themeFill="accent5" w:themeFillTint="33"/>
          </w:tcPr>
          <w:p w14:paraId="06D5E517" w14:textId="6CF0EE56" w:rsidR="006601B6" w:rsidRPr="006601B6" w:rsidRDefault="009411F1" w:rsidP="009411F1">
            <w:pPr>
              <w:spacing w:line="480" w:lineRule="auto"/>
              <w:ind w:left="0"/>
              <w:rPr>
                <w:rFonts w:ascii="Courier New" w:hAnsi="Courier New" w:cs="Courier New"/>
                <w:sz w:val="20"/>
                <w:szCs w:val="20"/>
              </w:rPr>
            </w:pPr>
            <w:r w:rsidRPr="009411F1">
              <w:rPr>
                <w:rFonts w:ascii="Courier New" w:hAnsi="Courier New" w:cs="Courier New"/>
                <w:sz w:val="20"/>
                <w:szCs w:val="20"/>
              </w:rPr>
              <w:t>iperf3 -c 192.168.43.60 -u -t 10 -b 12M</w:t>
            </w:r>
          </w:p>
        </w:tc>
      </w:tr>
    </w:tbl>
    <w:p w14:paraId="5533A5DE" w14:textId="77777777" w:rsidR="00C168F9" w:rsidRDefault="00C168F9" w:rsidP="00C168F9">
      <w:pPr>
        <w:pStyle w:val="Text2"/>
      </w:pPr>
    </w:p>
    <w:p w14:paraId="396F2AD6" w14:textId="11E5880E" w:rsidR="00C168F9" w:rsidRDefault="00C168F9" w:rsidP="006601B6">
      <w:pPr>
        <w:pStyle w:val="Text2"/>
        <w:jc w:val="both"/>
      </w:pPr>
      <w:r>
        <w:t>Output on Ubuntu console shows 11.</w:t>
      </w:r>
      <w:r w:rsidR="009411F1">
        <w:t>8</w:t>
      </w:r>
      <w:r>
        <w:t xml:space="preserve"> </w:t>
      </w:r>
      <w:proofErr w:type="spellStart"/>
      <w:r>
        <w:t>Mbits</w:t>
      </w:r>
      <w:proofErr w:type="spellEnd"/>
      <w:r>
        <w:t xml:space="preserve">/sec was achieved in this test setup with </w:t>
      </w:r>
      <w:r w:rsidR="009411F1">
        <w:t>2</w:t>
      </w:r>
      <w:r>
        <w:t>% data loss:</w:t>
      </w:r>
    </w:p>
    <w:tbl>
      <w:tblPr>
        <w:tblStyle w:val="TableGrid"/>
        <w:tblW w:w="0" w:type="auto"/>
        <w:tblInd w:w="1260" w:type="dxa"/>
        <w:tblLook w:val="04A0" w:firstRow="1" w:lastRow="0" w:firstColumn="1" w:lastColumn="0" w:noHBand="0" w:noVBand="1"/>
      </w:tblPr>
      <w:tblGrid>
        <w:gridCol w:w="9440"/>
      </w:tblGrid>
      <w:tr w:rsidR="006601B6" w14:paraId="666E9A78" w14:textId="77777777" w:rsidTr="006601B6">
        <w:tc>
          <w:tcPr>
            <w:tcW w:w="10700" w:type="dxa"/>
            <w:shd w:val="clear" w:color="auto" w:fill="DEEAF6" w:themeFill="accent5" w:themeFillTint="33"/>
          </w:tcPr>
          <w:p w14:paraId="29E7DBF0"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iperf3 -c 192.168.43.60 -u -t 10 -b 12M</w:t>
            </w:r>
          </w:p>
          <w:p w14:paraId="3EED62A7"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Connecting to host 192.168.43.60, port 5201</w:t>
            </w:r>
          </w:p>
          <w:p w14:paraId="33EE70B1"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5] local 10.0.2.15 port 55332 connected to 192.168.43.60 port 5201</w:t>
            </w:r>
          </w:p>
          <w:p w14:paraId="5D660FD7"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ID] Interval           Transfer     Bitrate         Total Datagrams</w:t>
            </w:r>
          </w:p>
          <w:p w14:paraId="2F7A8745"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0.00-1.00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1027  </w:t>
            </w:r>
          </w:p>
          <w:p w14:paraId="0AA42595"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1.00-2.00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1027  </w:t>
            </w:r>
          </w:p>
          <w:p w14:paraId="56426B7E"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2.00-3.00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1028  </w:t>
            </w:r>
          </w:p>
          <w:p w14:paraId="4D229A9D"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3.00-4.00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1027  </w:t>
            </w:r>
          </w:p>
          <w:p w14:paraId="43924AB5"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4.00-5.00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1028  </w:t>
            </w:r>
          </w:p>
          <w:p w14:paraId="5E48DB24"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5.00-6.00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1027  </w:t>
            </w:r>
          </w:p>
          <w:p w14:paraId="2C0BE8AB"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6.00-7.00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1027  </w:t>
            </w:r>
          </w:p>
          <w:p w14:paraId="5FE9B3DF"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7.00-8.00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1028  </w:t>
            </w:r>
          </w:p>
          <w:p w14:paraId="23A6645B"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8.00-9.00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1027  </w:t>
            </w:r>
          </w:p>
          <w:p w14:paraId="4164B194"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lastRenderedPageBreak/>
              <w:t xml:space="preserve">[  5]   9.00-10.00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1028  </w:t>
            </w:r>
          </w:p>
          <w:p w14:paraId="4EFD4F49"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 - - - - - - - - - - - - - - - - - - - - - - -</w:t>
            </w:r>
          </w:p>
          <w:p w14:paraId="66D77929"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ID] Interval           Transfer     Bitrate         Jitter    Lost/Total Datagrams</w:t>
            </w:r>
          </w:p>
          <w:p w14:paraId="73500B55"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0.00-10.00  sec  14.3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12.0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0.000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0/10274 (0%)  sender</w:t>
            </w:r>
          </w:p>
          <w:p w14:paraId="60CFBC3B"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0.00-10.00  sec  14.0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11.8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0.000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209/10274 (2%)  receiver</w:t>
            </w:r>
          </w:p>
          <w:p w14:paraId="1C75031F" w14:textId="77777777" w:rsidR="009411F1" w:rsidRPr="009411F1" w:rsidRDefault="009411F1" w:rsidP="009411F1">
            <w:pPr>
              <w:pStyle w:val="Text2"/>
              <w:spacing w:line="480" w:lineRule="auto"/>
              <w:ind w:left="0"/>
              <w:jc w:val="both"/>
              <w:rPr>
                <w:rFonts w:ascii="Courier New" w:hAnsi="Courier New" w:cs="Courier New"/>
                <w:sz w:val="20"/>
                <w:szCs w:val="20"/>
              </w:rPr>
            </w:pPr>
          </w:p>
          <w:p w14:paraId="7F4DCAEB" w14:textId="50056E03" w:rsidR="006601B6" w:rsidRPr="006601B6" w:rsidRDefault="009411F1" w:rsidP="009411F1">
            <w:pPr>
              <w:pStyle w:val="Text2"/>
              <w:spacing w:line="480" w:lineRule="auto"/>
              <w:ind w:left="0"/>
              <w:jc w:val="both"/>
              <w:rPr>
                <w:rFonts w:ascii="Courier New" w:hAnsi="Courier New" w:cs="Courier New"/>
                <w:sz w:val="20"/>
                <w:szCs w:val="20"/>
              </w:rPr>
            </w:pPr>
            <w:proofErr w:type="spellStart"/>
            <w:r w:rsidRPr="009411F1">
              <w:rPr>
                <w:rFonts w:ascii="Courier New" w:hAnsi="Courier New" w:cs="Courier New"/>
                <w:sz w:val="20"/>
                <w:szCs w:val="20"/>
              </w:rPr>
              <w:t>iperf</w:t>
            </w:r>
            <w:proofErr w:type="spellEnd"/>
            <w:r w:rsidRPr="009411F1">
              <w:rPr>
                <w:rFonts w:ascii="Courier New" w:hAnsi="Courier New" w:cs="Courier New"/>
                <w:sz w:val="20"/>
                <w:szCs w:val="20"/>
              </w:rPr>
              <w:t xml:space="preserve"> Done.</w:t>
            </w:r>
          </w:p>
        </w:tc>
      </w:tr>
    </w:tbl>
    <w:p w14:paraId="69AAABCD" w14:textId="4E4B9D66" w:rsidR="00033756" w:rsidRDefault="00033756" w:rsidP="006601B6">
      <w:pPr>
        <w:pStyle w:val="Text2"/>
        <w:jc w:val="both"/>
      </w:pPr>
      <w:r>
        <w:br w:type="page"/>
      </w:r>
    </w:p>
    <w:p w14:paraId="254283AF" w14:textId="77777777" w:rsidR="00C168F9" w:rsidRDefault="006C07A2" w:rsidP="00ED4ED0">
      <w:pPr>
        <w:pStyle w:val="Heading2"/>
        <w:ind w:left="1440" w:hanging="900"/>
      </w:pPr>
      <w:bookmarkStart w:id="32" w:name="_Toc94204943"/>
      <w:r>
        <w:lastRenderedPageBreak/>
        <w:t>UDP</w:t>
      </w:r>
      <w:r w:rsidR="00A36769">
        <w:t xml:space="preserve"> </w:t>
      </w:r>
      <w:r>
        <w:t>Uplink Test</w:t>
      </w:r>
      <w:bookmarkEnd w:id="32"/>
    </w:p>
    <w:p w14:paraId="03C291FE" w14:textId="77777777" w:rsidR="00A708E9" w:rsidRDefault="00ED4ED0" w:rsidP="00033756">
      <w:pPr>
        <w:pStyle w:val="Text2"/>
        <w:jc w:val="both"/>
      </w:pPr>
      <w:r>
        <w:t>Similarly, trying with different bitrates</w:t>
      </w:r>
      <w:r w:rsidR="00A708E9">
        <w:t xml:space="preserve"> running uplink test with </w:t>
      </w:r>
      <w:r w:rsidR="00A708E9" w:rsidRPr="00A708E9">
        <w:rPr>
          <w:rFonts w:ascii="Courier New" w:hAnsi="Courier New" w:cs="Courier New"/>
        </w:rPr>
        <w:t>-R</w:t>
      </w:r>
      <w:r>
        <w:t xml:space="preserve">, bitrate </w:t>
      </w:r>
      <w:r w:rsidR="00A708E9">
        <w:t>of</w:t>
      </w:r>
      <w:r>
        <w:t xml:space="preserve"> </w:t>
      </w:r>
      <w:r w:rsidR="00A708E9">
        <w:t xml:space="preserve">around </w:t>
      </w:r>
      <w:r>
        <w:t xml:space="preserve">25 </w:t>
      </w:r>
      <w:proofErr w:type="spellStart"/>
      <w:r>
        <w:t>Mbits</w:t>
      </w:r>
      <w:proofErr w:type="spellEnd"/>
      <w:r>
        <w:t xml:space="preserve">/sec </w:t>
      </w:r>
      <w:r w:rsidR="00A708E9">
        <w:t>was achieved</w:t>
      </w:r>
      <w:r>
        <w:t xml:space="preserve"> </w:t>
      </w:r>
      <w:r w:rsidR="00A708E9">
        <w:t xml:space="preserve">with </w:t>
      </w:r>
      <w:r>
        <w:t>less than 1% data loss</w:t>
      </w:r>
      <w:r w:rsidR="00A708E9">
        <w:t xml:space="preserve"> when bitrate was set to 30M</w:t>
      </w:r>
      <w:r>
        <w:t xml:space="preserve">. </w:t>
      </w:r>
    </w:p>
    <w:p w14:paraId="5A676057" w14:textId="11309C90" w:rsidR="00ED4ED0" w:rsidRDefault="00ED4ED0" w:rsidP="00033756">
      <w:pPr>
        <w:pStyle w:val="Text2"/>
        <w:jc w:val="both"/>
      </w:pPr>
      <w:r>
        <w:t>Command used on iPerf3 Client side is:</w:t>
      </w:r>
    </w:p>
    <w:tbl>
      <w:tblPr>
        <w:tblStyle w:val="TableGrid"/>
        <w:tblW w:w="0" w:type="auto"/>
        <w:tblInd w:w="1260" w:type="dxa"/>
        <w:tblLook w:val="04A0" w:firstRow="1" w:lastRow="0" w:firstColumn="1" w:lastColumn="0" w:noHBand="0" w:noVBand="1"/>
      </w:tblPr>
      <w:tblGrid>
        <w:gridCol w:w="9440"/>
      </w:tblGrid>
      <w:tr w:rsidR="00033756" w14:paraId="3B017B2C" w14:textId="77777777" w:rsidTr="00033756">
        <w:tc>
          <w:tcPr>
            <w:tcW w:w="10700" w:type="dxa"/>
            <w:shd w:val="clear" w:color="auto" w:fill="DEEAF6" w:themeFill="accent5" w:themeFillTint="33"/>
          </w:tcPr>
          <w:p w14:paraId="2485C5C9" w14:textId="3CDF8C83" w:rsidR="00033756" w:rsidRPr="00033756" w:rsidRDefault="009411F1" w:rsidP="009411F1">
            <w:pPr>
              <w:spacing w:line="480" w:lineRule="auto"/>
              <w:ind w:left="0"/>
              <w:rPr>
                <w:rFonts w:ascii="Courier New" w:hAnsi="Courier New" w:cs="Courier New"/>
                <w:sz w:val="20"/>
                <w:szCs w:val="20"/>
              </w:rPr>
            </w:pPr>
            <w:r w:rsidRPr="009411F1">
              <w:rPr>
                <w:rFonts w:ascii="Courier New" w:hAnsi="Courier New" w:cs="Courier New"/>
                <w:sz w:val="20"/>
                <w:szCs w:val="20"/>
              </w:rPr>
              <w:t>iperf3 -c 192.168.43.60 -u -t 10 -b 30M –R</w:t>
            </w:r>
          </w:p>
        </w:tc>
      </w:tr>
    </w:tbl>
    <w:p w14:paraId="10F30A32" w14:textId="77777777" w:rsidR="00033756" w:rsidRPr="00C168F9" w:rsidRDefault="00033756" w:rsidP="00033756">
      <w:pPr>
        <w:pStyle w:val="Text2"/>
        <w:jc w:val="both"/>
      </w:pPr>
    </w:p>
    <w:p w14:paraId="78F11A3E" w14:textId="28FD1E2F" w:rsidR="00ED4ED0" w:rsidRDefault="00ED4ED0" w:rsidP="00033756">
      <w:pPr>
        <w:pStyle w:val="Text2"/>
        <w:jc w:val="both"/>
      </w:pPr>
      <w:r>
        <w:t xml:space="preserve">Output on Ubuntu console shows </w:t>
      </w:r>
      <w:r w:rsidR="009411F1">
        <w:t>8.40</w:t>
      </w:r>
      <w:r>
        <w:t xml:space="preserve"> </w:t>
      </w:r>
      <w:proofErr w:type="spellStart"/>
      <w:r>
        <w:t>Mbits</w:t>
      </w:r>
      <w:proofErr w:type="spellEnd"/>
      <w:r>
        <w:t xml:space="preserve">/sec was achieved in this test setup with </w:t>
      </w:r>
      <w:r w:rsidR="009411F1">
        <w:t>54%</w:t>
      </w:r>
      <w:r>
        <w:t xml:space="preserve"> data loss:</w:t>
      </w:r>
    </w:p>
    <w:tbl>
      <w:tblPr>
        <w:tblStyle w:val="TableGrid"/>
        <w:tblW w:w="0" w:type="auto"/>
        <w:tblInd w:w="1260" w:type="dxa"/>
        <w:tblLook w:val="04A0" w:firstRow="1" w:lastRow="0" w:firstColumn="1" w:lastColumn="0" w:noHBand="0" w:noVBand="1"/>
      </w:tblPr>
      <w:tblGrid>
        <w:gridCol w:w="9440"/>
      </w:tblGrid>
      <w:tr w:rsidR="00033756" w14:paraId="078A080E" w14:textId="77777777" w:rsidTr="00033756">
        <w:tc>
          <w:tcPr>
            <w:tcW w:w="10700" w:type="dxa"/>
            <w:shd w:val="clear" w:color="auto" w:fill="DEEAF6" w:themeFill="accent5" w:themeFillTint="33"/>
          </w:tcPr>
          <w:p w14:paraId="4345D775"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iperf3 -c 192.168.43.60 -u -t 10 -b 30M –R</w:t>
            </w:r>
          </w:p>
          <w:p w14:paraId="69678AFA"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Connecting to host 192.168.43.60, port 5201</w:t>
            </w:r>
          </w:p>
          <w:p w14:paraId="444B931A"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5] local 10.0.2.15 port 37027 connected to 192.168.43.60 port 5201</w:t>
            </w:r>
          </w:p>
          <w:p w14:paraId="22573712"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ID] Interval           Transfer     Bitrate         Total Datagrams</w:t>
            </w:r>
          </w:p>
          <w:p w14:paraId="06E8733A"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0.00-1.00   sec  3.57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2567  </w:t>
            </w:r>
          </w:p>
          <w:p w14:paraId="1E9928B3"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1.00-2.00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2569  </w:t>
            </w:r>
          </w:p>
          <w:p w14:paraId="74BB3071"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2.00-3.00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2568  </w:t>
            </w:r>
          </w:p>
          <w:p w14:paraId="4C3E61F3"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3.00-4.00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2568  </w:t>
            </w:r>
          </w:p>
          <w:p w14:paraId="10408DB5"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4.00-5.00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2569  </w:t>
            </w:r>
          </w:p>
          <w:p w14:paraId="178917D9"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5.00-6.00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2568  </w:t>
            </w:r>
          </w:p>
          <w:p w14:paraId="01649110"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6.00-7.00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2569  </w:t>
            </w:r>
          </w:p>
          <w:p w14:paraId="0A1DD341"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7.00-8.00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2568  </w:t>
            </w:r>
          </w:p>
          <w:p w14:paraId="353E202F"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8.00-9.00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2569  </w:t>
            </w:r>
          </w:p>
          <w:p w14:paraId="2B657990"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9.00-10.00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2568  </w:t>
            </w:r>
          </w:p>
          <w:p w14:paraId="6EF55A45"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 - - - - - - - - - - - - - - - - - - - - - - -</w:t>
            </w:r>
          </w:p>
          <w:p w14:paraId="5595002A"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ID] Interval           Transfer     Bitrate         Jitter    Lost/Total Datagrams</w:t>
            </w:r>
          </w:p>
          <w:p w14:paraId="50342D7D"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t xml:space="preserve">[  5]   0.00-10.00  sec  35.8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30.0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0.000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0/25683 (0%)  sender</w:t>
            </w:r>
          </w:p>
          <w:p w14:paraId="7CC1F344" w14:textId="77777777" w:rsidR="009411F1" w:rsidRPr="009411F1" w:rsidRDefault="009411F1" w:rsidP="009411F1">
            <w:pPr>
              <w:pStyle w:val="Text2"/>
              <w:spacing w:line="480" w:lineRule="auto"/>
              <w:ind w:left="0"/>
              <w:jc w:val="both"/>
              <w:rPr>
                <w:rFonts w:ascii="Courier New" w:hAnsi="Courier New" w:cs="Courier New"/>
                <w:sz w:val="20"/>
                <w:szCs w:val="20"/>
              </w:rPr>
            </w:pPr>
            <w:r w:rsidRPr="009411F1">
              <w:rPr>
                <w:rFonts w:ascii="Courier New" w:hAnsi="Courier New" w:cs="Courier New"/>
                <w:sz w:val="20"/>
                <w:szCs w:val="20"/>
              </w:rPr>
              <w:lastRenderedPageBreak/>
              <w:t xml:space="preserve">[  5]   0.00-16.00  sec  16.0 </w:t>
            </w:r>
            <w:proofErr w:type="spellStart"/>
            <w:r w:rsidRPr="009411F1">
              <w:rPr>
                <w:rFonts w:ascii="Courier New" w:hAnsi="Courier New" w:cs="Courier New"/>
                <w:sz w:val="20"/>
                <w:szCs w:val="20"/>
              </w:rPr>
              <w:t>MBytes</w:t>
            </w:r>
            <w:proofErr w:type="spellEnd"/>
            <w:r w:rsidRPr="009411F1">
              <w:rPr>
                <w:rFonts w:ascii="Courier New" w:hAnsi="Courier New" w:cs="Courier New"/>
                <w:sz w:val="20"/>
                <w:szCs w:val="20"/>
              </w:rPr>
              <w:t xml:space="preserve">  8.40 </w:t>
            </w:r>
            <w:proofErr w:type="spellStart"/>
            <w:r w:rsidRPr="009411F1">
              <w:rPr>
                <w:rFonts w:ascii="Courier New" w:hAnsi="Courier New" w:cs="Courier New"/>
                <w:sz w:val="20"/>
                <w:szCs w:val="20"/>
              </w:rPr>
              <w:t>Mbits</w:t>
            </w:r>
            <w:proofErr w:type="spellEnd"/>
            <w:r w:rsidRPr="009411F1">
              <w:rPr>
                <w:rFonts w:ascii="Courier New" w:hAnsi="Courier New" w:cs="Courier New"/>
                <w:sz w:val="20"/>
                <w:szCs w:val="20"/>
              </w:rPr>
              <w:t xml:space="preserve">/sec  0.000 </w:t>
            </w:r>
            <w:proofErr w:type="spellStart"/>
            <w:r w:rsidRPr="009411F1">
              <w:rPr>
                <w:rFonts w:ascii="Courier New" w:hAnsi="Courier New" w:cs="Courier New"/>
                <w:sz w:val="20"/>
                <w:szCs w:val="20"/>
              </w:rPr>
              <w:t>ms</w:t>
            </w:r>
            <w:proofErr w:type="spellEnd"/>
            <w:r w:rsidRPr="009411F1">
              <w:rPr>
                <w:rFonts w:ascii="Courier New" w:hAnsi="Courier New" w:cs="Courier New"/>
                <w:sz w:val="20"/>
                <w:szCs w:val="20"/>
              </w:rPr>
              <w:t xml:space="preserve">  13663/25174 (54%)  receiver</w:t>
            </w:r>
          </w:p>
          <w:p w14:paraId="379E7642" w14:textId="77777777" w:rsidR="009411F1" w:rsidRPr="009411F1" w:rsidRDefault="009411F1" w:rsidP="009411F1">
            <w:pPr>
              <w:pStyle w:val="Text2"/>
              <w:spacing w:line="480" w:lineRule="auto"/>
              <w:ind w:left="0"/>
              <w:jc w:val="both"/>
              <w:rPr>
                <w:rFonts w:ascii="Courier New" w:hAnsi="Courier New" w:cs="Courier New"/>
                <w:sz w:val="20"/>
                <w:szCs w:val="20"/>
              </w:rPr>
            </w:pPr>
          </w:p>
          <w:p w14:paraId="04107CA2" w14:textId="552B93DF" w:rsidR="00033756" w:rsidRPr="00033756" w:rsidRDefault="009411F1" w:rsidP="009411F1">
            <w:pPr>
              <w:pStyle w:val="Text2"/>
              <w:spacing w:line="480" w:lineRule="auto"/>
              <w:ind w:left="0"/>
              <w:jc w:val="both"/>
              <w:rPr>
                <w:rFonts w:ascii="Courier New" w:hAnsi="Courier New" w:cs="Courier New"/>
                <w:sz w:val="20"/>
                <w:szCs w:val="20"/>
              </w:rPr>
            </w:pPr>
            <w:proofErr w:type="spellStart"/>
            <w:r w:rsidRPr="009411F1">
              <w:rPr>
                <w:rFonts w:ascii="Courier New" w:hAnsi="Courier New" w:cs="Courier New"/>
                <w:sz w:val="20"/>
                <w:szCs w:val="20"/>
              </w:rPr>
              <w:t>iperf</w:t>
            </w:r>
            <w:proofErr w:type="spellEnd"/>
            <w:r w:rsidRPr="009411F1">
              <w:rPr>
                <w:rFonts w:ascii="Courier New" w:hAnsi="Courier New" w:cs="Courier New"/>
                <w:sz w:val="20"/>
                <w:szCs w:val="20"/>
              </w:rPr>
              <w:t xml:space="preserve"> Done.</w:t>
            </w:r>
          </w:p>
        </w:tc>
      </w:tr>
    </w:tbl>
    <w:p w14:paraId="712C9A6E" w14:textId="3B2AA381" w:rsidR="00C56E92" w:rsidRDefault="00C56E92" w:rsidP="00033756">
      <w:pPr>
        <w:pStyle w:val="Text2"/>
        <w:jc w:val="both"/>
      </w:pPr>
      <w:r>
        <w:br w:type="page"/>
      </w:r>
    </w:p>
    <w:p w14:paraId="698F26C6" w14:textId="77777777" w:rsidR="00D7019B" w:rsidRDefault="00D7019B" w:rsidP="00D223C1">
      <w:pPr>
        <w:pStyle w:val="Heading1"/>
        <w:jc w:val="both"/>
      </w:pPr>
      <w:bookmarkStart w:id="33" w:name="_Toc94204944"/>
      <w:r w:rsidRPr="00D7019B">
        <w:lastRenderedPageBreak/>
        <w:t>Factors Affecting Throughput</w:t>
      </w:r>
      <w:bookmarkEnd w:id="33"/>
    </w:p>
    <w:p w14:paraId="33CF68D3" w14:textId="77777777" w:rsidR="00D7019B" w:rsidRDefault="00D7019B" w:rsidP="00D7019B">
      <w:pPr>
        <w:pStyle w:val="Heading2"/>
        <w:ind w:left="1440" w:hanging="900"/>
      </w:pPr>
      <w:bookmarkStart w:id="34" w:name="_Toc94204945"/>
      <w:r>
        <w:t>TCP Window Size</w:t>
      </w:r>
      <w:bookmarkEnd w:id="34"/>
    </w:p>
    <w:p w14:paraId="36F539E6" w14:textId="77777777" w:rsidR="001D2FAE" w:rsidRDefault="001D2FAE" w:rsidP="00CB155D">
      <w:pPr>
        <w:pStyle w:val="Text2"/>
        <w:jc w:val="both"/>
      </w:pPr>
      <w:r>
        <w:t>The TCP receive window is the amount of data that a machine on the network is willing to buffer for a connection.  The receiver notifies the sender of its window size, and the sender can only send that amount of data before it must wait for acknowledgement and a window update from the receiver. If the TCP receive window is configured to be too small, this can have a negative effect on the throughput of the connection.  As TCP is bidirectional, each host has a receive window.</w:t>
      </w:r>
    </w:p>
    <w:p w14:paraId="78BAFED3" w14:textId="52BAF3D5" w:rsidR="001D2FAE" w:rsidRDefault="001D2FAE" w:rsidP="00CB155D">
      <w:pPr>
        <w:pStyle w:val="Text2"/>
        <w:jc w:val="both"/>
      </w:pPr>
      <w:r>
        <w:t xml:space="preserve">An appropriate window size can be determined by considering the bandwidth-delay product of the network between the hosts.  The bandwidth-delay product is the product of the bandwidth (in bits per second) and round-trip delay (in seconds) of the network.  Assuming the receiver acknowledges the </w:t>
      </w:r>
      <w:proofErr w:type="gramStart"/>
      <w:r w:rsidR="00CB155D">
        <w:t>data</w:t>
      </w:r>
      <w:proofErr w:type="gramEnd"/>
      <w:r w:rsidR="00CB155D">
        <w:t xml:space="preserve"> </w:t>
      </w:r>
      <w:r>
        <w:t>it receives right away, the bandwidth-delay product represents the amount of data the sender can transmit before it receives any acknowledgement due to delay in the network.  The window size of the receiver should thus be at least the size of the bandwidth-delay product for optimal throughput.  If the window size is less than this, the sender will reach the window size limit before receiving any acknowledgement, causing it to stop transmitting and thus underutilizing the link.</w:t>
      </w:r>
    </w:p>
    <w:p w14:paraId="38CECF6D" w14:textId="69B7B021" w:rsidR="001D2FAE" w:rsidRDefault="001D2FAE" w:rsidP="00CB155D">
      <w:pPr>
        <w:pStyle w:val="Text2"/>
        <w:jc w:val="both"/>
      </w:pPr>
      <w:r>
        <w:t xml:space="preserve">TCP window size is of </w:t>
      </w:r>
      <w:r w:rsidR="00CB155D">
        <w:t>concern</w:t>
      </w:r>
      <w:r>
        <w:t xml:space="preserve"> in long fat networks (LFNs), </w:t>
      </w:r>
      <w:proofErr w:type="gramStart"/>
      <w:r>
        <w:t>i.e.</w:t>
      </w:r>
      <w:proofErr w:type="gramEnd"/>
      <w:r>
        <w:t xml:space="preserve"> networks with high throughput and/or high delay.  LFNs have a large bandwidth-delay product and therefore can benefit from large TCP receive windows.</w:t>
      </w:r>
    </w:p>
    <w:p w14:paraId="70F85C4A" w14:textId="77777777" w:rsidR="001D2FAE" w:rsidRDefault="001D2FAE" w:rsidP="00CB155D">
      <w:pPr>
        <w:pStyle w:val="Text2"/>
        <w:jc w:val="both"/>
      </w:pPr>
      <w:r>
        <w:t xml:space="preserve">The window size can be configured with the boot argument </w:t>
      </w:r>
      <w:proofErr w:type="spellStart"/>
      <w:r w:rsidRPr="00724C97">
        <w:rPr>
          <w:rFonts w:ascii="Courier New" w:hAnsi="Courier New" w:cs="Courier New"/>
        </w:rPr>
        <w:t>lwip.tcp_wnd</w:t>
      </w:r>
      <w:proofErr w:type="spellEnd"/>
      <w:r w:rsidR="00BF7534">
        <w:t>.</w:t>
      </w:r>
      <w:r>
        <w:t xml:space="preserve"> </w:t>
      </w:r>
    </w:p>
    <w:p w14:paraId="02F97EF8" w14:textId="46ECDC32" w:rsidR="00864973" w:rsidRDefault="00BF7534" w:rsidP="00CB155D">
      <w:pPr>
        <w:pStyle w:val="Text2"/>
        <w:jc w:val="both"/>
      </w:pPr>
      <w:r>
        <w:t>It sets the TCP window size to the value of this boot argument multiplied by the TCP maximum segment size (1,460 bytes).</w:t>
      </w:r>
      <w:r w:rsidR="00857EEE">
        <w:t xml:space="preserve"> </w:t>
      </w:r>
      <w:r>
        <w:t xml:space="preserve">Maximum value </w:t>
      </w:r>
      <w:r w:rsidR="00857EEE">
        <w:t>is</w:t>
      </w:r>
      <w:r>
        <w:t xml:space="preserve"> 32, incremental in steps of 4</w:t>
      </w:r>
      <w:r w:rsidR="00857EEE">
        <w:t>.</w:t>
      </w:r>
      <w:r w:rsidR="00724C97">
        <w:t xml:space="preserve"> For example:</w:t>
      </w:r>
    </w:p>
    <w:tbl>
      <w:tblPr>
        <w:tblStyle w:val="TableGrid"/>
        <w:tblW w:w="0" w:type="auto"/>
        <w:tblInd w:w="1260" w:type="dxa"/>
        <w:tblLook w:val="04A0" w:firstRow="1" w:lastRow="0" w:firstColumn="1" w:lastColumn="0" w:noHBand="0" w:noVBand="1"/>
      </w:tblPr>
      <w:tblGrid>
        <w:gridCol w:w="9440"/>
      </w:tblGrid>
      <w:tr w:rsidR="00CB155D" w14:paraId="3B17622F" w14:textId="77777777" w:rsidTr="00CB155D">
        <w:tc>
          <w:tcPr>
            <w:tcW w:w="10700" w:type="dxa"/>
            <w:shd w:val="clear" w:color="auto" w:fill="DEEAF6" w:themeFill="accent5" w:themeFillTint="33"/>
          </w:tcPr>
          <w:p w14:paraId="7C0DDE55" w14:textId="6102A519" w:rsidR="00CB155D" w:rsidRPr="00CB155D" w:rsidRDefault="00CB155D" w:rsidP="00B062EE">
            <w:pPr>
              <w:pStyle w:val="Text2"/>
              <w:spacing w:line="480" w:lineRule="auto"/>
              <w:ind w:left="0"/>
              <w:rPr>
                <w:rFonts w:ascii="Courier New" w:hAnsi="Courier New" w:cs="Courier New"/>
                <w:sz w:val="20"/>
                <w:szCs w:val="20"/>
              </w:rPr>
            </w:pPr>
            <w:r w:rsidRPr="00CB155D">
              <w:rPr>
                <w:rFonts w:ascii="Courier New" w:hAnsi="Courier New" w:cs="Courier New"/>
                <w:sz w:val="20"/>
                <w:szCs w:val="20"/>
              </w:rPr>
              <w:t>$python script/boot.py</w:t>
            </w:r>
            <w:r w:rsidR="00C43052">
              <w:rPr>
                <w:rFonts w:ascii="Courier New" w:hAnsi="Courier New" w:cs="Courier New"/>
                <w:sz w:val="20"/>
                <w:szCs w:val="20"/>
              </w:rPr>
              <w:t xml:space="preserve"> </w:t>
            </w:r>
            <w:r w:rsidRPr="00CB155D">
              <w:rPr>
                <w:rFonts w:ascii="Courier New" w:hAnsi="Courier New" w:cs="Courier New"/>
                <w:sz w:val="20"/>
                <w:szCs w:val="20"/>
              </w:rPr>
              <w:t>--device /dev/ttyUSB2 --speed 2456700 --reset=evk42 apps/</w:t>
            </w:r>
            <w:r w:rsidR="009411F1">
              <w:rPr>
                <w:rFonts w:ascii="Courier New" w:hAnsi="Courier New" w:cs="Courier New"/>
                <w:sz w:val="20"/>
                <w:szCs w:val="20"/>
              </w:rPr>
              <w:t>iperf3/</w:t>
            </w:r>
            <w:r w:rsidRPr="00CB155D">
              <w:rPr>
                <w:rFonts w:ascii="Courier New" w:hAnsi="Courier New" w:cs="Courier New"/>
                <w:sz w:val="20"/>
                <w:szCs w:val="20"/>
              </w:rPr>
              <w:t>iper</w:t>
            </w:r>
            <w:r w:rsidR="00A54CAA">
              <w:rPr>
                <w:rFonts w:ascii="Courier New" w:hAnsi="Courier New" w:cs="Courier New"/>
                <w:sz w:val="20"/>
                <w:szCs w:val="20"/>
              </w:rPr>
              <w:t>f</w:t>
            </w:r>
            <w:r w:rsidRPr="00CB155D">
              <w:rPr>
                <w:rFonts w:ascii="Courier New" w:hAnsi="Courier New" w:cs="Courier New"/>
                <w:sz w:val="20"/>
                <w:szCs w:val="20"/>
              </w:rPr>
              <w:t xml:space="preserve">3.elf </w:t>
            </w:r>
            <w:proofErr w:type="spellStart"/>
            <w:r w:rsidRPr="00CB155D">
              <w:rPr>
                <w:rFonts w:ascii="Courier New" w:hAnsi="Courier New" w:cs="Courier New"/>
                <w:sz w:val="20"/>
                <w:szCs w:val="20"/>
              </w:rPr>
              <w:t>ssid</w:t>
            </w:r>
            <w:proofErr w:type="spellEnd"/>
            <w:r w:rsidRPr="00CB155D">
              <w:rPr>
                <w:rFonts w:ascii="Courier New" w:hAnsi="Courier New" w:cs="Courier New"/>
                <w:sz w:val="20"/>
                <w:szCs w:val="20"/>
              </w:rPr>
              <w:t>=&lt;</w:t>
            </w:r>
            <w:proofErr w:type="spellStart"/>
            <w:r w:rsidRPr="00CB155D">
              <w:rPr>
                <w:rFonts w:ascii="Courier New" w:hAnsi="Courier New" w:cs="Courier New"/>
                <w:sz w:val="20"/>
                <w:szCs w:val="20"/>
              </w:rPr>
              <w:t>your_ssid</w:t>
            </w:r>
            <w:proofErr w:type="spellEnd"/>
            <w:r w:rsidRPr="00CB155D">
              <w:rPr>
                <w:rFonts w:ascii="Courier New" w:hAnsi="Courier New" w:cs="Courier New"/>
                <w:sz w:val="20"/>
                <w:szCs w:val="20"/>
              </w:rPr>
              <w:t>&gt; passphrase=&lt;</w:t>
            </w:r>
            <w:proofErr w:type="spellStart"/>
            <w:r w:rsidRPr="00CB155D">
              <w:rPr>
                <w:rFonts w:ascii="Courier New" w:hAnsi="Courier New" w:cs="Courier New"/>
                <w:sz w:val="20"/>
                <w:szCs w:val="20"/>
              </w:rPr>
              <w:t>your_passphrase</w:t>
            </w:r>
            <w:proofErr w:type="spellEnd"/>
            <w:r w:rsidRPr="00CB155D">
              <w:rPr>
                <w:rFonts w:ascii="Courier New" w:hAnsi="Courier New" w:cs="Courier New"/>
                <w:sz w:val="20"/>
                <w:szCs w:val="20"/>
              </w:rPr>
              <w:t xml:space="preserve">&gt; </w:t>
            </w:r>
            <w:proofErr w:type="spellStart"/>
            <w:r w:rsidRPr="00CB155D">
              <w:rPr>
                <w:rFonts w:ascii="Courier New" w:hAnsi="Courier New" w:cs="Courier New"/>
                <w:sz w:val="20"/>
                <w:szCs w:val="20"/>
              </w:rPr>
              <w:t>hwaddr</w:t>
            </w:r>
            <w:proofErr w:type="spellEnd"/>
            <w:r w:rsidRPr="00CB155D">
              <w:rPr>
                <w:rFonts w:ascii="Courier New" w:hAnsi="Courier New" w:cs="Courier New"/>
                <w:sz w:val="20"/>
                <w:szCs w:val="20"/>
              </w:rPr>
              <w:t xml:space="preserve">=&lt;02:03:04:05:06:0a&gt; iperf3.extra_info=1 </w:t>
            </w:r>
            <w:proofErr w:type="spellStart"/>
            <w:r w:rsidRPr="00CB155D">
              <w:rPr>
                <w:rFonts w:ascii="Courier New" w:hAnsi="Courier New" w:cs="Courier New"/>
                <w:sz w:val="20"/>
                <w:szCs w:val="20"/>
              </w:rPr>
              <w:t>lwip.tcp_wnd</w:t>
            </w:r>
            <w:proofErr w:type="spellEnd"/>
            <w:r w:rsidRPr="00CB155D">
              <w:rPr>
                <w:rFonts w:ascii="Courier New" w:hAnsi="Courier New" w:cs="Courier New"/>
                <w:sz w:val="20"/>
                <w:szCs w:val="20"/>
              </w:rPr>
              <w:t>=32</w:t>
            </w:r>
          </w:p>
        </w:tc>
      </w:tr>
    </w:tbl>
    <w:p w14:paraId="07C84DD3" w14:textId="178ACD68" w:rsidR="009411F1" w:rsidRDefault="009411F1" w:rsidP="00CB155D">
      <w:pPr>
        <w:pStyle w:val="Text2"/>
        <w:jc w:val="both"/>
      </w:pPr>
      <w:r>
        <w:br w:type="page"/>
      </w:r>
    </w:p>
    <w:p w14:paraId="01ED28F9" w14:textId="13C8E37E" w:rsidR="009411F1" w:rsidRDefault="009411F1" w:rsidP="00CB155D">
      <w:pPr>
        <w:pStyle w:val="Text2"/>
        <w:jc w:val="both"/>
      </w:pPr>
      <w:r>
        <w:lastRenderedPageBreak/>
        <w:t>Console output:</w:t>
      </w:r>
    </w:p>
    <w:tbl>
      <w:tblPr>
        <w:tblStyle w:val="TableGrid"/>
        <w:tblW w:w="0" w:type="auto"/>
        <w:tblInd w:w="1260" w:type="dxa"/>
        <w:tblLook w:val="04A0" w:firstRow="1" w:lastRow="0" w:firstColumn="1" w:lastColumn="0" w:noHBand="0" w:noVBand="1"/>
      </w:tblPr>
      <w:tblGrid>
        <w:gridCol w:w="9440"/>
      </w:tblGrid>
      <w:tr w:rsidR="009411F1" w14:paraId="796FE81D" w14:textId="77777777" w:rsidTr="009411F1">
        <w:tc>
          <w:tcPr>
            <w:tcW w:w="10700" w:type="dxa"/>
            <w:shd w:val="clear" w:color="auto" w:fill="DEEAF6" w:themeFill="accent5" w:themeFillTint="33"/>
          </w:tcPr>
          <w:p w14:paraId="5A917B28" w14:textId="77777777" w:rsidR="00C43052" w:rsidRPr="00C43052" w:rsidRDefault="00C43052" w:rsidP="00C43052">
            <w:pPr>
              <w:pStyle w:val="Text2"/>
              <w:spacing w:line="480" w:lineRule="auto"/>
              <w:ind w:left="0"/>
              <w:jc w:val="both"/>
              <w:rPr>
                <w:rFonts w:ascii="Courier New" w:hAnsi="Courier New" w:cs="Courier New"/>
                <w:sz w:val="20"/>
                <w:szCs w:val="20"/>
              </w:rPr>
            </w:pPr>
            <w:proofErr w:type="spellStart"/>
            <w:r w:rsidRPr="00C43052">
              <w:rPr>
                <w:rFonts w:ascii="Courier New" w:hAnsi="Courier New" w:cs="Courier New"/>
                <w:sz w:val="20"/>
                <w:szCs w:val="20"/>
              </w:rPr>
              <w:t>UART:NWWWWWWAEBuild</w:t>
            </w:r>
            <w:proofErr w:type="spellEnd"/>
            <w:r w:rsidRPr="00C43052">
              <w:rPr>
                <w:rFonts w:ascii="Courier New" w:hAnsi="Courier New" w:cs="Courier New"/>
                <w:sz w:val="20"/>
                <w:szCs w:val="20"/>
              </w:rPr>
              <w:t xml:space="preserve"> $Id: git-f92bee540 $</w:t>
            </w:r>
          </w:p>
          <w:p w14:paraId="1A2E8340" w14:textId="77777777" w:rsidR="00C43052" w:rsidRPr="00C43052" w:rsidRDefault="00C43052" w:rsidP="00C43052">
            <w:pPr>
              <w:pStyle w:val="Text2"/>
              <w:spacing w:line="480" w:lineRule="auto"/>
              <w:ind w:left="0"/>
              <w:jc w:val="both"/>
              <w:rPr>
                <w:rFonts w:ascii="Courier New" w:hAnsi="Courier New" w:cs="Courier New"/>
                <w:sz w:val="20"/>
                <w:szCs w:val="20"/>
              </w:rPr>
            </w:pPr>
            <w:proofErr w:type="spellStart"/>
            <w:r w:rsidRPr="00C43052">
              <w:rPr>
                <w:rFonts w:ascii="Courier New" w:hAnsi="Courier New" w:cs="Courier New"/>
                <w:sz w:val="20"/>
                <w:szCs w:val="20"/>
              </w:rPr>
              <w:t>ssid</w:t>
            </w:r>
            <w:proofErr w:type="spellEnd"/>
            <w:r w:rsidRPr="00C43052">
              <w:rPr>
                <w:rFonts w:ascii="Courier New" w:hAnsi="Courier New" w:cs="Courier New"/>
                <w:sz w:val="20"/>
                <w:szCs w:val="20"/>
              </w:rPr>
              <w:t xml:space="preserve">=ACT102571068294 passphrase=43083191 iperf3.extra_info=1 </w:t>
            </w:r>
            <w:proofErr w:type="spellStart"/>
            <w:r w:rsidRPr="00C43052">
              <w:rPr>
                <w:rFonts w:ascii="Courier New" w:hAnsi="Courier New" w:cs="Courier New"/>
                <w:sz w:val="20"/>
                <w:szCs w:val="20"/>
              </w:rPr>
              <w:t>lwip.tcp_wnd</w:t>
            </w:r>
            <w:proofErr w:type="spellEnd"/>
            <w:r w:rsidRPr="00C43052">
              <w:rPr>
                <w:rFonts w:ascii="Courier New" w:hAnsi="Courier New" w:cs="Courier New"/>
                <w:sz w:val="20"/>
                <w:szCs w:val="20"/>
              </w:rPr>
              <w:t>=32</w:t>
            </w:r>
          </w:p>
          <w:p w14:paraId="056E004D" w14:textId="77777777" w:rsidR="00C43052" w:rsidRPr="00C43052" w:rsidRDefault="00C43052" w:rsidP="00C43052">
            <w:pPr>
              <w:pStyle w:val="Text2"/>
              <w:spacing w:line="480" w:lineRule="auto"/>
              <w:ind w:left="0"/>
              <w:jc w:val="both"/>
              <w:rPr>
                <w:rFonts w:ascii="Courier New" w:hAnsi="Courier New" w:cs="Courier New"/>
                <w:sz w:val="20"/>
                <w:szCs w:val="20"/>
              </w:rPr>
            </w:pPr>
            <w:proofErr w:type="spellStart"/>
            <w:r w:rsidRPr="00C43052">
              <w:rPr>
                <w:rFonts w:ascii="Courier New" w:hAnsi="Courier New" w:cs="Courier New"/>
                <w:sz w:val="20"/>
                <w:szCs w:val="20"/>
              </w:rPr>
              <w:t>addr</w:t>
            </w:r>
            <w:proofErr w:type="spellEnd"/>
            <w:r w:rsidRPr="00C43052">
              <w:rPr>
                <w:rFonts w:ascii="Courier New" w:hAnsi="Courier New" w:cs="Courier New"/>
                <w:sz w:val="20"/>
                <w:szCs w:val="20"/>
              </w:rPr>
              <w:t xml:space="preserve"> e0:69:3a:00:2c:3e</w:t>
            </w:r>
          </w:p>
          <w:p w14:paraId="680E397A"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 xml:space="preserve">[10.379,311] CONNECT:00:5f:67:cd:c5:a6 Channel:6 </w:t>
            </w:r>
            <w:proofErr w:type="spellStart"/>
            <w:r w:rsidRPr="00C43052">
              <w:rPr>
                <w:rFonts w:ascii="Courier New" w:hAnsi="Courier New" w:cs="Courier New"/>
                <w:sz w:val="20"/>
                <w:szCs w:val="20"/>
              </w:rPr>
              <w:t>rssi</w:t>
            </w:r>
            <w:proofErr w:type="spellEnd"/>
            <w:r w:rsidRPr="00C43052">
              <w:rPr>
                <w:rFonts w:ascii="Courier New" w:hAnsi="Courier New" w:cs="Courier New"/>
                <w:sz w:val="20"/>
                <w:szCs w:val="20"/>
              </w:rPr>
              <w:t>:-15 dBm</w:t>
            </w:r>
          </w:p>
          <w:p w14:paraId="04BFDD4F"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[11.223,365] MYIP 192.168.0.105</w:t>
            </w:r>
          </w:p>
          <w:p w14:paraId="4F99C6F6"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[11.223,414] IPv6 [fe</w:t>
            </w:r>
            <w:proofErr w:type="gramStart"/>
            <w:r w:rsidRPr="00C43052">
              <w:rPr>
                <w:rFonts w:ascii="Courier New" w:hAnsi="Courier New" w:cs="Courier New"/>
                <w:sz w:val="20"/>
                <w:szCs w:val="20"/>
              </w:rPr>
              <w:t>80::</w:t>
            </w:r>
            <w:proofErr w:type="gramEnd"/>
            <w:r w:rsidRPr="00C43052">
              <w:rPr>
                <w:rFonts w:ascii="Courier New" w:hAnsi="Courier New" w:cs="Courier New"/>
                <w:sz w:val="20"/>
                <w:szCs w:val="20"/>
              </w:rPr>
              <w:t>e269:3aff:fe00:2c3e]-link</w:t>
            </w:r>
          </w:p>
          <w:p w14:paraId="5972AC19"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IPerf3 server @ 192.168.0.105</w:t>
            </w:r>
          </w:p>
          <w:p w14:paraId="1F412808"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w:t>
            </w:r>
          </w:p>
          <w:p w14:paraId="21A9726E"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Iperf3 TCP/UDP server listening on 5201</w:t>
            </w:r>
          </w:p>
          <w:p w14:paraId="7C97B049"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w:t>
            </w:r>
          </w:p>
          <w:p w14:paraId="6252E7EA"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Accepted connection from 192.168.0.101 port 1050</w:t>
            </w:r>
          </w:p>
          <w:p w14:paraId="2197DE8A"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[58.745,191] iperf3: param = {"tcp":true,"omit":0,"time":20,"parallel":1,"len":131072,"pacing_timer":1000,"client_version":"3.7"}</w:t>
            </w:r>
          </w:p>
          <w:p w14:paraId="5A412880"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  1] local 192.168.0.105 port 5201 connected to 192.168.0.101 port 1052</w:t>
            </w:r>
          </w:p>
          <w:p w14:paraId="10BBA493"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 xml:space="preserve">[78.820,085] iperf3: </w:t>
            </w:r>
            <w:proofErr w:type="spellStart"/>
            <w:r w:rsidRPr="00C43052">
              <w:rPr>
                <w:rFonts w:ascii="Courier New" w:hAnsi="Courier New" w:cs="Courier New"/>
                <w:sz w:val="20"/>
                <w:szCs w:val="20"/>
              </w:rPr>
              <w:t>client_result</w:t>
            </w:r>
            <w:proofErr w:type="spellEnd"/>
            <w:r w:rsidRPr="00C43052">
              <w:rPr>
                <w:rFonts w:ascii="Courier New" w:hAnsi="Courier New" w:cs="Courier New"/>
                <w:sz w:val="20"/>
                <w:szCs w:val="20"/>
              </w:rPr>
              <w:t xml:space="preserve"> = {"cpu_util_total":0.32061508034327585,"cpu_util_user":0.025213145835174724,"cpu_util_system":0.29539699946291903,"sender_has_retransmits":1,"congestion_used":"cubic","streams":[{"id":1,"bytes":32572600,"retransmits":0,"jitter":0,"errors":0,"packets":0,"start_time":0,"end_time":20.000591}]}</w:t>
            </w:r>
          </w:p>
          <w:p w14:paraId="09A5485D"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w:t>
            </w:r>
          </w:p>
          <w:p w14:paraId="24D5CAAA"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 ID]</w:t>
            </w:r>
            <w:r w:rsidRPr="00C43052">
              <w:rPr>
                <w:rFonts w:ascii="Courier New" w:hAnsi="Courier New" w:cs="Courier New"/>
                <w:sz w:val="20"/>
                <w:szCs w:val="20"/>
              </w:rPr>
              <w:tab/>
            </w:r>
            <w:r w:rsidRPr="00C43052">
              <w:rPr>
                <w:rFonts w:ascii="Courier New" w:hAnsi="Courier New" w:cs="Courier New"/>
                <w:sz w:val="20"/>
                <w:szCs w:val="20"/>
              </w:rPr>
              <w:tab/>
            </w:r>
            <w:r w:rsidRPr="00C43052">
              <w:rPr>
                <w:rFonts w:ascii="Courier New" w:hAnsi="Courier New" w:cs="Courier New"/>
                <w:sz w:val="20"/>
                <w:szCs w:val="20"/>
              </w:rPr>
              <w:tab/>
              <w:t xml:space="preserve">Interval        Transfer     Bitrate </w:t>
            </w:r>
          </w:p>
          <w:p w14:paraId="38CC9C0C"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  1] iperf3[S-RX-</w:t>
            </w:r>
            <w:proofErr w:type="spellStart"/>
            <w:r w:rsidRPr="00C43052">
              <w:rPr>
                <w:rFonts w:ascii="Courier New" w:hAnsi="Courier New" w:cs="Courier New"/>
                <w:sz w:val="20"/>
                <w:szCs w:val="20"/>
              </w:rPr>
              <w:t>tcp</w:t>
            </w:r>
            <w:proofErr w:type="spellEnd"/>
            <w:r w:rsidRPr="00C43052">
              <w:rPr>
                <w:rFonts w:ascii="Courier New" w:hAnsi="Courier New" w:cs="Courier New"/>
                <w:sz w:val="20"/>
                <w:szCs w:val="20"/>
              </w:rPr>
              <w:t xml:space="preserve">]: 0.0-20 sec 30.7 </w:t>
            </w:r>
            <w:proofErr w:type="spellStart"/>
            <w:r w:rsidRPr="00C43052">
              <w:rPr>
                <w:rFonts w:ascii="Courier New" w:hAnsi="Courier New" w:cs="Courier New"/>
                <w:sz w:val="20"/>
                <w:szCs w:val="20"/>
              </w:rPr>
              <w:t>MBytes</w:t>
            </w:r>
            <w:proofErr w:type="spellEnd"/>
            <w:r w:rsidRPr="00C43052">
              <w:rPr>
                <w:rFonts w:ascii="Courier New" w:hAnsi="Courier New" w:cs="Courier New"/>
                <w:sz w:val="20"/>
                <w:szCs w:val="20"/>
              </w:rPr>
              <w:t xml:space="preserve"> 12.8 </w:t>
            </w:r>
            <w:proofErr w:type="spellStart"/>
            <w:r w:rsidRPr="00C43052">
              <w:rPr>
                <w:rFonts w:ascii="Courier New" w:hAnsi="Courier New" w:cs="Courier New"/>
                <w:sz w:val="20"/>
                <w:szCs w:val="20"/>
              </w:rPr>
              <w:t>Mbits</w:t>
            </w:r>
            <w:proofErr w:type="spellEnd"/>
            <w:r w:rsidRPr="00C43052">
              <w:rPr>
                <w:rFonts w:ascii="Courier New" w:hAnsi="Courier New" w:cs="Courier New"/>
                <w:sz w:val="20"/>
                <w:szCs w:val="20"/>
              </w:rPr>
              <w:t>/sec</w:t>
            </w:r>
          </w:p>
          <w:p w14:paraId="1C8B4C5B"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User: 9950311 (49%)</w:t>
            </w:r>
          </w:p>
          <w:p w14:paraId="26FD0A4A"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IRQ:  1192082 (5%)</w:t>
            </w:r>
          </w:p>
          <w:p w14:paraId="54807A72"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Idle: 8910179 (44%)</w:t>
            </w:r>
          </w:p>
          <w:p w14:paraId="5FE63EC7"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lastRenderedPageBreak/>
              <w:t xml:space="preserve">[78.821,837] iperf3: </w:t>
            </w:r>
            <w:proofErr w:type="spellStart"/>
            <w:r w:rsidRPr="00C43052">
              <w:rPr>
                <w:rFonts w:ascii="Courier New" w:hAnsi="Courier New" w:cs="Courier New"/>
                <w:sz w:val="20"/>
                <w:szCs w:val="20"/>
              </w:rPr>
              <w:t>server_result</w:t>
            </w:r>
            <w:proofErr w:type="spellEnd"/>
            <w:r w:rsidRPr="00C43052">
              <w:rPr>
                <w:rFonts w:ascii="Courier New" w:hAnsi="Courier New" w:cs="Courier New"/>
                <w:sz w:val="20"/>
                <w:szCs w:val="20"/>
              </w:rPr>
              <w:t xml:space="preserve"> = {"</w:t>
            </w:r>
            <w:proofErr w:type="spellStart"/>
            <w:r w:rsidRPr="00C43052">
              <w:rPr>
                <w:rFonts w:ascii="Courier New" w:hAnsi="Courier New" w:cs="Courier New"/>
                <w:sz w:val="20"/>
                <w:szCs w:val="20"/>
              </w:rPr>
              <w:t>cpu_util_total</w:t>
            </w:r>
            <w:proofErr w:type="spellEnd"/>
            <w:r w:rsidRPr="00C43052">
              <w:rPr>
                <w:rFonts w:ascii="Courier New" w:hAnsi="Courier New" w:cs="Courier New"/>
                <w:sz w:val="20"/>
                <w:szCs w:val="20"/>
              </w:rPr>
              <w:t>": 54,"cpu_util_user": 49,"cpu_util_system": 5,"sender_has_retransmits": -1,"congestion_used": "</w:t>
            </w:r>
            <w:proofErr w:type="spellStart"/>
            <w:r w:rsidRPr="00C43052">
              <w:rPr>
                <w:rFonts w:ascii="Courier New" w:hAnsi="Courier New" w:cs="Courier New"/>
                <w:sz w:val="20"/>
                <w:szCs w:val="20"/>
              </w:rPr>
              <w:t>cubic","streams</w:t>
            </w:r>
            <w:proofErr w:type="spellEnd"/>
            <w:r w:rsidRPr="00C43052">
              <w:rPr>
                <w:rFonts w:ascii="Courier New" w:hAnsi="Courier New" w:cs="Courier New"/>
                <w:sz w:val="20"/>
                <w:szCs w:val="20"/>
              </w:rPr>
              <w:t>": [{"id":1,"bytes":32201760,"retransmits":0,"jitter":0,"errors":0,"packets":0,"start_time":0,"end_time":20.000629}]}</w:t>
            </w:r>
          </w:p>
          <w:p w14:paraId="1F03508E"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w:t>
            </w:r>
          </w:p>
          <w:p w14:paraId="5D361F84" w14:textId="77777777" w:rsidR="00C43052" w:rsidRPr="00C43052"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Iperf3 TCP/UDP server listening on 5201</w:t>
            </w:r>
          </w:p>
          <w:p w14:paraId="5715C693" w14:textId="0063F32F" w:rsidR="009411F1" w:rsidRPr="009411F1" w:rsidRDefault="00C43052" w:rsidP="00C43052">
            <w:pPr>
              <w:pStyle w:val="Text2"/>
              <w:spacing w:line="480" w:lineRule="auto"/>
              <w:ind w:left="0"/>
              <w:jc w:val="both"/>
              <w:rPr>
                <w:rFonts w:ascii="Courier New" w:hAnsi="Courier New" w:cs="Courier New"/>
                <w:sz w:val="20"/>
                <w:szCs w:val="20"/>
              </w:rPr>
            </w:pPr>
            <w:r w:rsidRPr="00C43052">
              <w:rPr>
                <w:rFonts w:ascii="Courier New" w:hAnsi="Courier New" w:cs="Courier New"/>
                <w:sz w:val="20"/>
                <w:szCs w:val="20"/>
              </w:rPr>
              <w:t>----------------------------------------</w:t>
            </w:r>
          </w:p>
        </w:tc>
      </w:tr>
    </w:tbl>
    <w:p w14:paraId="1CCC0DC0" w14:textId="77777777" w:rsidR="009411F1" w:rsidRDefault="009411F1" w:rsidP="00CB155D">
      <w:pPr>
        <w:pStyle w:val="Text2"/>
        <w:jc w:val="both"/>
      </w:pPr>
    </w:p>
    <w:p w14:paraId="054A7221" w14:textId="4C56077E" w:rsidR="001F7863" w:rsidRDefault="001F7863" w:rsidP="001F7863">
      <w:pPr>
        <w:pStyle w:val="Text2"/>
        <w:keepNext/>
        <w:jc w:val="center"/>
      </w:pPr>
    </w:p>
    <w:p w14:paraId="066A60AA" w14:textId="1EC31600" w:rsidR="00CB155D" w:rsidRDefault="00CB155D" w:rsidP="001D2FAE">
      <w:pPr>
        <w:pStyle w:val="Text2"/>
      </w:pPr>
      <w:r>
        <w:br w:type="page"/>
      </w:r>
    </w:p>
    <w:p w14:paraId="3A0B14F4" w14:textId="77777777" w:rsidR="00D7019B" w:rsidRDefault="00D7019B" w:rsidP="00D7019B">
      <w:pPr>
        <w:pStyle w:val="Heading2"/>
        <w:ind w:left="1440" w:hanging="900"/>
      </w:pPr>
      <w:bookmarkStart w:id="35" w:name="_Toc94204946"/>
      <w:r w:rsidRPr="00D7019B">
        <w:lastRenderedPageBreak/>
        <w:t>TCP Maximum Segment Size</w:t>
      </w:r>
      <w:bookmarkEnd w:id="35"/>
    </w:p>
    <w:p w14:paraId="562F9B26" w14:textId="77777777" w:rsidR="001E7E31" w:rsidRDefault="001E7E31" w:rsidP="00CB155D">
      <w:pPr>
        <w:pStyle w:val="Text2"/>
        <w:jc w:val="both"/>
      </w:pPr>
      <w:r>
        <w:t>The TCP Maximum Segment Size (MSS) is the maximum amount of data that a host supports in a single TCP segment.  The MSS is limited by the Maximum Transmission Unit (MTU) of the link layer to which the host is connected, minus the size required for TCP and IP headers.  MSS is often announced by each host when a TCP connection is established.</w:t>
      </w:r>
    </w:p>
    <w:p w14:paraId="7B5FD7B8" w14:textId="77777777" w:rsidR="001E7E31" w:rsidRDefault="001E7E31" w:rsidP="00CB155D">
      <w:pPr>
        <w:pStyle w:val="Text2"/>
        <w:jc w:val="both"/>
      </w:pPr>
      <w:r>
        <w:t>Generally, higher MSS values result in higher throughput because this results in a higher ratio of application data to overhead.  However, increasing the MSS also results in increased memory requirements on the host.</w:t>
      </w:r>
    </w:p>
    <w:p w14:paraId="26E3A2A9" w14:textId="33E013DC" w:rsidR="001E7E31" w:rsidRDefault="001E7E31" w:rsidP="00CB155D">
      <w:pPr>
        <w:pStyle w:val="Text2"/>
        <w:jc w:val="both"/>
      </w:pPr>
      <w:r>
        <w:t>The MSS on T</w:t>
      </w:r>
      <w:r w:rsidR="00CB155D">
        <w:t>alaria TWO</w:t>
      </w:r>
      <w:r>
        <w:t xml:space="preserve"> has been configured in </w:t>
      </w:r>
      <w:proofErr w:type="spellStart"/>
      <w:r>
        <w:t>LwIP</w:t>
      </w:r>
      <w:proofErr w:type="spellEnd"/>
      <w:r>
        <w:t xml:space="preserve"> to be 1,460 bytes.</w:t>
      </w:r>
    </w:p>
    <w:p w14:paraId="36669D30" w14:textId="05122270" w:rsidR="00E6308F" w:rsidRDefault="00E6308F" w:rsidP="00CB155D">
      <w:pPr>
        <w:pStyle w:val="Text2"/>
        <w:jc w:val="both"/>
      </w:pPr>
      <w:r>
        <w:br w:type="page"/>
      </w:r>
    </w:p>
    <w:p w14:paraId="05E3E7C4" w14:textId="0D03B74E" w:rsidR="00E52130" w:rsidRDefault="00E6308F" w:rsidP="00E52130">
      <w:pPr>
        <w:pStyle w:val="Heading1"/>
        <w:jc w:val="both"/>
      </w:pPr>
      <w:bookmarkStart w:id="36" w:name="_Toc94204947"/>
      <w:r>
        <w:lastRenderedPageBreak/>
        <w:t>Talaria TWOs</w:t>
      </w:r>
      <w:r w:rsidR="00E52130" w:rsidRPr="00E52130">
        <w:t xml:space="preserve"> TCP/IP Stack (</w:t>
      </w:r>
      <w:proofErr w:type="spellStart"/>
      <w:r w:rsidR="00E52130" w:rsidRPr="00E52130">
        <w:t>LwIP</w:t>
      </w:r>
      <w:proofErr w:type="spellEnd"/>
      <w:r w:rsidR="00E52130" w:rsidRPr="00E52130">
        <w:t>)</w:t>
      </w:r>
      <w:bookmarkEnd w:id="36"/>
    </w:p>
    <w:p w14:paraId="133F10CA" w14:textId="01B6C2E0" w:rsidR="002C1554" w:rsidRDefault="002C1554" w:rsidP="00E6308F">
      <w:pPr>
        <w:jc w:val="both"/>
      </w:pPr>
      <w:r w:rsidRPr="002C1554">
        <w:t>T</w:t>
      </w:r>
      <w:r w:rsidR="00E6308F">
        <w:t>alaria TWO</w:t>
      </w:r>
      <w:r w:rsidRPr="002C1554">
        <w:t xml:space="preserve"> uses </w:t>
      </w:r>
      <w:proofErr w:type="spellStart"/>
      <w:r w:rsidRPr="002C1554">
        <w:t>LwIP</w:t>
      </w:r>
      <w:proofErr w:type="spellEnd"/>
      <w:r w:rsidRPr="002C1554">
        <w:t>, an open-source, lightweight TCP/IP stack.</w:t>
      </w:r>
      <w:r>
        <w:t xml:space="preserve"> </w:t>
      </w:r>
      <w:proofErr w:type="spellStart"/>
      <w:r w:rsidRPr="002C1554">
        <w:t>LwIP</w:t>
      </w:r>
      <w:proofErr w:type="spellEnd"/>
      <w:r w:rsidRPr="002C1554">
        <w:t xml:space="preserve"> has been compiled into the static library liblwip2.</w:t>
      </w:r>
      <w:proofErr w:type="spellStart"/>
      <w:proofErr w:type="gramStart"/>
      <w:r w:rsidRPr="002C1554">
        <w:t>a</w:t>
      </w:r>
      <w:proofErr w:type="spellEnd"/>
      <w:proofErr w:type="gramEnd"/>
      <w:r w:rsidRPr="002C1554">
        <w:t xml:space="preserve"> available within the SDK for applications to link with.  This section describes the memory options that were configured when </w:t>
      </w:r>
      <w:proofErr w:type="spellStart"/>
      <w:r w:rsidRPr="002C1554">
        <w:t>LwIP</w:t>
      </w:r>
      <w:proofErr w:type="spellEnd"/>
      <w:r w:rsidRPr="002C1554">
        <w:t xml:space="preserve"> was integrated into the T</w:t>
      </w:r>
      <w:r w:rsidR="00E6308F">
        <w:t>alaria TWO</w:t>
      </w:r>
      <w:r w:rsidRPr="002C1554">
        <w:t xml:space="preserve"> SDK</w:t>
      </w:r>
      <w:r w:rsidR="00E6308F">
        <w:t>. F</w:t>
      </w:r>
      <w:r w:rsidRPr="002C1554">
        <w:t xml:space="preserve">or additional information about </w:t>
      </w:r>
      <w:proofErr w:type="spellStart"/>
      <w:r w:rsidRPr="002C1554">
        <w:t>LwIP</w:t>
      </w:r>
      <w:proofErr w:type="spellEnd"/>
      <w:r w:rsidRPr="002C1554">
        <w:t xml:space="preserve"> on T</w:t>
      </w:r>
      <w:r w:rsidR="00E6308F">
        <w:t>alaria TWO</w:t>
      </w:r>
      <w:r w:rsidRPr="002C1554">
        <w:t xml:space="preserve">, </w:t>
      </w:r>
      <w:r w:rsidR="00E6308F">
        <w:t xml:space="preserve">refer to the </w:t>
      </w:r>
      <w:r w:rsidRPr="002C1554">
        <w:t>User Guide available with the SDK.</w:t>
      </w:r>
    </w:p>
    <w:p w14:paraId="5B5EC272" w14:textId="77777777" w:rsidR="00E6308F" w:rsidRDefault="00E6308F" w:rsidP="00E6308F">
      <w:pPr>
        <w:jc w:val="both"/>
      </w:pPr>
    </w:p>
    <w:p w14:paraId="7573CCE7" w14:textId="77777777" w:rsidR="0099773C" w:rsidRDefault="002C1554" w:rsidP="0099773C">
      <w:pPr>
        <w:pStyle w:val="Heading2"/>
        <w:ind w:left="1440" w:hanging="900"/>
      </w:pPr>
      <w:bookmarkStart w:id="37" w:name="_Toc94204948"/>
      <w:r>
        <w:t>Memory Options</w:t>
      </w:r>
      <w:bookmarkEnd w:id="37"/>
    </w:p>
    <w:p w14:paraId="7688AA9B" w14:textId="18F4FF3A" w:rsidR="002C1554" w:rsidRDefault="0099773C" w:rsidP="00BA64CD">
      <w:pPr>
        <w:pStyle w:val="Text2"/>
        <w:jc w:val="both"/>
      </w:pPr>
      <w:r w:rsidRPr="0099773C">
        <w:t xml:space="preserve">The header file </w:t>
      </w:r>
      <w:proofErr w:type="spellStart"/>
      <w:r w:rsidRPr="00744C09">
        <w:rPr>
          <w:rFonts w:ascii="Courier New" w:hAnsi="Courier New" w:cs="Courier New"/>
        </w:rPr>
        <w:t>sdk</w:t>
      </w:r>
      <w:proofErr w:type="spellEnd"/>
      <w:r w:rsidRPr="00744C09">
        <w:rPr>
          <w:rFonts w:ascii="Courier New" w:hAnsi="Courier New" w:cs="Courier New"/>
        </w:rPr>
        <w:t>/include/</w:t>
      </w:r>
      <w:proofErr w:type="spellStart"/>
      <w:r w:rsidRPr="00744C09">
        <w:rPr>
          <w:rFonts w:ascii="Courier New" w:hAnsi="Courier New" w:cs="Courier New"/>
        </w:rPr>
        <w:t>lwip</w:t>
      </w:r>
      <w:proofErr w:type="spellEnd"/>
      <w:r w:rsidRPr="00744C09">
        <w:rPr>
          <w:rFonts w:ascii="Courier New" w:hAnsi="Courier New" w:cs="Courier New"/>
        </w:rPr>
        <w:t>/</w:t>
      </w:r>
      <w:proofErr w:type="spellStart"/>
      <w:r w:rsidRPr="00744C09">
        <w:rPr>
          <w:rFonts w:ascii="Courier New" w:hAnsi="Courier New" w:cs="Courier New"/>
        </w:rPr>
        <w:t>lwipopts.h</w:t>
      </w:r>
      <w:proofErr w:type="spellEnd"/>
      <w:r w:rsidRPr="0099773C">
        <w:t xml:space="preserve"> contains the </w:t>
      </w:r>
      <w:proofErr w:type="spellStart"/>
      <w:r w:rsidRPr="0099773C">
        <w:t>LwIP</w:t>
      </w:r>
      <w:proofErr w:type="spellEnd"/>
      <w:r w:rsidRPr="0099773C">
        <w:t xml:space="preserve"> memory options that were used when building the </w:t>
      </w:r>
      <w:proofErr w:type="spellStart"/>
      <w:r w:rsidRPr="0099773C">
        <w:t>LwIP</w:t>
      </w:r>
      <w:proofErr w:type="spellEnd"/>
      <w:r w:rsidRPr="0099773C">
        <w:t xml:space="preserve"> library</w:t>
      </w:r>
      <w:r w:rsidR="00C20EA3">
        <w:t xml:space="preserve"> </w:t>
      </w:r>
      <w:r w:rsidRPr="0099773C">
        <w:t>available in the SDK.  Consider the following lines found in th</w:t>
      </w:r>
      <w:r w:rsidR="00BA64CD">
        <w:t>e</w:t>
      </w:r>
      <w:r w:rsidRPr="0099773C">
        <w:t xml:space="preserve"> file:</w:t>
      </w:r>
    </w:p>
    <w:tbl>
      <w:tblPr>
        <w:tblStyle w:val="TableGrid"/>
        <w:tblW w:w="0" w:type="auto"/>
        <w:tblInd w:w="1260" w:type="dxa"/>
        <w:tblLook w:val="04A0" w:firstRow="1" w:lastRow="0" w:firstColumn="1" w:lastColumn="0" w:noHBand="0" w:noVBand="1"/>
      </w:tblPr>
      <w:tblGrid>
        <w:gridCol w:w="9440"/>
      </w:tblGrid>
      <w:tr w:rsidR="00BA64CD" w14:paraId="6BD14A46" w14:textId="77777777" w:rsidTr="00BA64CD">
        <w:tc>
          <w:tcPr>
            <w:tcW w:w="10700" w:type="dxa"/>
            <w:shd w:val="clear" w:color="auto" w:fill="DEEAF6" w:themeFill="accent5" w:themeFillTint="33"/>
          </w:tcPr>
          <w:p w14:paraId="3F979A2B" w14:textId="77777777" w:rsidR="00BA64CD" w:rsidRPr="00BA64CD" w:rsidRDefault="00BA64CD" w:rsidP="00B062EE">
            <w:pPr>
              <w:pStyle w:val="Text2"/>
              <w:spacing w:line="480" w:lineRule="auto"/>
              <w:ind w:left="0"/>
              <w:rPr>
                <w:rFonts w:ascii="Courier New" w:hAnsi="Courier New" w:cs="Courier New"/>
                <w:sz w:val="20"/>
                <w:szCs w:val="20"/>
              </w:rPr>
            </w:pPr>
            <w:r w:rsidRPr="00BA64CD">
              <w:rPr>
                <w:rFonts w:ascii="Courier New" w:hAnsi="Courier New" w:cs="Courier New"/>
                <w:sz w:val="20"/>
                <w:szCs w:val="20"/>
              </w:rPr>
              <w:t>#define MEM_LIBC_MALLOC                 1</w:t>
            </w:r>
          </w:p>
          <w:p w14:paraId="3225B659" w14:textId="36022795" w:rsidR="00BA64CD" w:rsidRPr="00BA64CD" w:rsidRDefault="00BA64CD" w:rsidP="00B062EE">
            <w:pPr>
              <w:pStyle w:val="Text2"/>
              <w:spacing w:line="480" w:lineRule="auto"/>
              <w:ind w:left="0"/>
              <w:rPr>
                <w:rFonts w:ascii="Courier New" w:hAnsi="Courier New" w:cs="Courier New"/>
                <w:sz w:val="20"/>
                <w:szCs w:val="20"/>
              </w:rPr>
            </w:pPr>
            <w:r w:rsidRPr="00BA64CD">
              <w:rPr>
                <w:rFonts w:ascii="Courier New" w:hAnsi="Courier New" w:cs="Courier New"/>
                <w:sz w:val="20"/>
                <w:szCs w:val="20"/>
              </w:rPr>
              <w:t>#define MEMP_MEM_MALLOC                 1</w:t>
            </w:r>
          </w:p>
        </w:tc>
      </w:tr>
    </w:tbl>
    <w:p w14:paraId="40A72CDF" w14:textId="77777777" w:rsidR="0099773C" w:rsidRDefault="0099773C" w:rsidP="0099773C">
      <w:pPr>
        <w:pBdr>
          <w:top w:val="nil"/>
          <w:left w:val="nil"/>
          <w:bottom w:val="nil"/>
          <w:right w:val="nil"/>
          <w:between w:val="nil"/>
          <w:bar w:val="nil"/>
        </w:pBdr>
        <w:spacing w:after="0" w:line="240" w:lineRule="auto"/>
      </w:pPr>
    </w:p>
    <w:p w14:paraId="68714A24" w14:textId="7497CEDA" w:rsidR="003463C6" w:rsidRDefault="00BA64CD" w:rsidP="00BA64CD">
      <w:pPr>
        <w:pStyle w:val="Text2"/>
        <w:jc w:val="both"/>
      </w:pPr>
      <w:r>
        <w:t xml:space="preserve">Since </w:t>
      </w:r>
      <w:r w:rsidR="003463C6" w:rsidRPr="00CF4A3C">
        <w:rPr>
          <w:rFonts w:ascii="Courier New" w:hAnsi="Courier New" w:cs="Courier New"/>
        </w:rPr>
        <w:t>MEM_LIBC_MALLOC</w:t>
      </w:r>
      <w:r w:rsidR="003463C6">
        <w:t xml:space="preserve"> was 1 during </w:t>
      </w:r>
      <w:proofErr w:type="spellStart"/>
      <w:r w:rsidR="003463C6">
        <w:t>LwIP</w:t>
      </w:r>
      <w:proofErr w:type="spellEnd"/>
      <w:r w:rsidR="003463C6">
        <w:t xml:space="preserve"> compilation, </w:t>
      </w:r>
      <w:proofErr w:type="spellStart"/>
      <w:r w:rsidR="003463C6">
        <w:t>LwIP</w:t>
      </w:r>
      <w:proofErr w:type="spellEnd"/>
      <w:r w:rsidR="003463C6">
        <w:t xml:space="preserve"> has been built to use the C standard library functions </w:t>
      </w:r>
      <w:r w:rsidR="003463C6" w:rsidRPr="009467BC">
        <w:rPr>
          <w:rFonts w:ascii="Courier New" w:hAnsi="Courier New" w:cs="Courier New"/>
        </w:rPr>
        <w:t>malloc</w:t>
      </w:r>
      <w:r w:rsidR="003463C6">
        <w:t xml:space="preserve"> and </w:t>
      </w:r>
      <w:r w:rsidR="003463C6" w:rsidRPr="009467BC">
        <w:rPr>
          <w:rFonts w:ascii="Courier New" w:hAnsi="Courier New" w:cs="Courier New"/>
        </w:rPr>
        <w:t>free</w:t>
      </w:r>
      <w:r w:rsidR="003463C6">
        <w:t xml:space="preserve"> for dynamic memory allocation instead of the default </w:t>
      </w:r>
      <w:proofErr w:type="spellStart"/>
      <w:r w:rsidR="003463C6">
        <w:t>LwIP</w:t>
      </w:r>
      <w:proofErr w:type="spellEnd"/>
      <w:r w:rsidR="003463C6">
        <w:t xml:space="preserve"> custom allocator (which treats a statically allocated chunk of memory as its </w:t>
      </w:r>
      <w:r w:rsidR="003463C6" w:rsidRPr="00BA64CD">
        <w:rPr>
          <w:rFonts w:ascii="Courier New" w:hAnsi="Courier New" w:cs="Courier New"/>
        </w:rPr>
        <w:t>heap</w:t>
      </w:r>
      <w:r w:rsidR="003463C6">
        <w:t>).</w:t>
      </w:r>
    </w:p>
    <w:p w14:paraId="5D362CD4" w14:textId="77777777" w:rsidR="003463C6" w:rsidRDefault="003463C6" w:rsidP="00BA64CD">
      <w:pPr>
        <w:pStyle w:val="Text2"/>
        <w:jc w:val="both"/>
      </w:pPr>
      <w:r>
        <w:t xml:space="preserve">Furthermore, </w:t>
      </w:r>
      <w:r w:rsidRPr="008F495C">
        <w:rPr>
          <w:rFonts w:ascii="Courier New" w:hAnsi="Courier New" w:cs="Courier New"/>
        </w:rPr>
        <w:t>MEMP_MEM_MALLOC</w:t>
      </w:r>
      <w:r>
        <w:t xml:space="preserve"> was also set to 1 for </w:t>
      </w:r>
      <w:proofErr w:type="spellStart"/>
      <w:r>
        <w:t>LwIP</w:t>
      </w:r>
      <w:proofErr w:type="spellEnd"/>
      <w:r>
        <w:t xml:space="preserve"> compilation.  This means that memory for various structures used by </w:t>
      </w:r>
      <w:proofErr w:type="spellStart"/>
      <w:r>
        <w:t>LwIP</w:t>
      </w:r>
      <w:proofErr w:type="spellEnd"/>
      <w:r>
        <w:t xml:space="preserve"> will also be dynamically allocated from the heap instead of coming from fixed-sized memory pools residing in a statically allocated memory chunk.</w:t>
      </w:r>
    </w:p>
    <w:p w14:paraId="0262B47C" w14:textId="77777777" w:rsidR="003463C6" w:rsidRDefault="003463C6" w:rsidP="00BA64CD">
      <w:pPr>
        <w:pStyle w:val="Text2"/>
        <w:jc w:val="both"/>
      </w:pPr>
      <w:proofErr w:type="spellStart"/>
      <w:r>
        <w:t>LwIP</w:t>
      </w:r>
      <w:proofErr w:type="spellEnd"/>
      <w:r>
        <w:t xml:space="preserve"> has therefore been configured to use the C library heap for its memory allocation instead of performing this allocation from statically allocated memory chunks.  For this reason,</w:t>
      </w:r>
      <w:r w:rsidR="00B866E9">
        <w:t xml:space="preserve"> </w:t>
      </w:r>
      <w:r>
        <w:t xml:space="preserve">sufficient heap space must be maintained by an application for </w:t>
      </w:r>
      <w:proofErr w:type="spellStart"/>
      <w:r>
        <w:t>LwIp</w:t>
      </w:r>
      <w:proofErr w:type="spellEnd"/>
      <w:r>
        <w:t xml:space="preserve"> to function.  The current amount of available heap space can be obtained by an application while it is running by calling the</w:t>
      </w:r>
      <w:r w:rsidR="00B866E9">
        <w:t xml:space="preserve"> </w:t>
      </w:r>
      <w:proofErr w:type="spellStart"/>
      <w:r w:rsidRPr="0096772C">
        <w:rPr>
          <w:rFonts w:ascii="Courier New" w:hAnsi="Courier New" w:cs="Courier New"/>
        </w:rPr>
        <w:t>os_avail_heap</w:t>
      </w:r>
      <w:proofErr w:type="spellEnd"/>
      <w:r w:rsidRPr="0096772C">
        <w:rPr>
          <w:rFonts w:ascii="Courier New" w:hAnsi="Courier New" w:cs="Courier New"/>
        </w:rPr>
        <w:t>()</w:t>
      </w:r>
      <w:r>
        <w:t xml:space="preserve"> function.</w:t>
      </w:r>
    </w:p>
    <w:p w14:paraId="1FB2A901" w14:textId="79BA855A" w:rsidR="003463C6" w:rsidRDefault="003463C6" w:rsidP="00BA64CD">
      <w:pPr>
        <w:pStyle w:val="Text2"/>
        <w:jc w:val="both"/>
      </w:pPr>
      <w:r>
        <w:t xml:space="preserve">For additional information </w:t>
      </w:r>
      <w:r w:rsidR="00BA64CD">
        <w:t>on</w:t>
      </w:r>
      <w:r>
        <w:t xml:space="preserve"> </w:t>
      </w:r>
      <w:proofErr w:type="spellStart"/>
      <w:r>
        <w:t>LwIP</w:t>
      </w:r>
      <w:proofErr w:type="spellEnd"/>
      <w:r>
        <w:t xml:space="preserve"> memory options, refer to the following </w:t>
      </w:r>
      <w:proofErr w:type="spellStart"/>
      <w:r>
        <w:t>LwIP</w:t>
      </w:r>
      <w:proofErr w:type="spellEnd"/>
      <w:r>
        <w:t xml:space="preserve"> Wiki Article:</w:t>
      </w:r>
    </w:p>
    <w:p w14:paraId="240A486F" w14:textId="77777777" w:rsidR="00D7019B" w:rsidRDefault="00000000" w:rsidP="00BA64CD">
      <w:pPr>
        <w:pStyle w:val="Text2"/>
        <w:jc w:val="both"/>
      </w:pPr>
      <w:hyperlink r:id="rId21" w:history="1">
        <w:r w:rsidR="003463C6">
          <w:rPr>
            <w:rStyle w:val="Hyperlink"/>
          </w:rPr>
          <w:t>https://lwip.fandom.com/wiki/Lwipopts.h</w:t>
        </w:r>
      </w:hyperlink>
    </w:p>
    <w:p w14:paraId="6F9F7E60" w14:textId="5EC1CD85" w:rsidR="00755191" w:rsidRPr="00755191" w:rsidRDefault="00755191" w:rsidP="00E73497">
      <w:pPr>
        <w:pStyle w:val="Text2"/>
        <w:ind w:left="0"/>
      </w:pPr>
    </w:p>
    <w:sectPr w:rsidR="00755191" w:rsidRPr="00755191"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1CFAE" w14:textId="77777777" w:rsidR="00A058DC" w:rsidRDefault="00A058DC" w:rsidP="002F3C54">
      <w:r>
        <w:separator/>
      </w:r>
    </w:p>
    <w:p w14:paraId="4BC9303C" w14:textId="77777777" w:rsidR="00A058DC" w:rsidRDefault="00A058DC" w:rsidP="002F3C54"/>
  </w:endnote>
  <w:endnote w:type="continuationSeparator" w:id="0">
    <w:p w14:paraId="0984A878" w14:textId="77777777" w:rsidR="00A058DC" w:rsidRDefault="00A058DC" w:rsidP="002F3C54">
      <w:r>
        <w:continuationSeparator/>
      </w:r>
    </w:p>
    <w:p w14:paraId="413FAFA7" w14:textId="77777777" w:rsidR="00A058DC" w:rsidRDefault="00A058DC"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41CCC" w14:textId="77777777" w:rsidR="00A058DC" w:rsidRDefault="00A058DC" w:rsidP="002F3C54">
      <w:r>
        <w:separator/>
      </w:r>
    </w:p>
    <w:p w14:paraId="4BD188F6" w14:textId="77777777" w:rsidR="00A058DC" w:rsidRDefault="00A058DC" w:rsidP="002F3C54"/>
  </w:footnote>
  <w:footnote w:type="continuationSeparator" w:id="0">
    <w:p w14:paraId="10DD878A" w14:textId="77777777" w:rsidR="00A058DC" w:rsidRDefault="00A058DC" w:rsidP="002F3C54">
      <w:r>
        <w:continuationSeparator/>
      </w:r>
    </w:p>
    <w:p w14:paraId="1DA562CC" w14:textId="77777777" w:rsidR="00A058DC" w:rsidRDefault="00A058DC"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7E0"/>
    <w:multiLevelType w:val="hybridMultilevel"/>
    <w:tmpl w:val="27BA670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911663"/>
    <w:multiLevelType w:val="multilevel"/>
    <w:tmpl w:val="2C3A33E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8CB6368"/>
    <w:multiLevelType w:val="multilevel"/>
    <w:tmpl w:val="ABD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F4BE5"/>
    <w:multiLevelType w:val="multilevel"/>
    <w:tmpl w:val="91B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E71813"/>
    <w:multiLevelType w:val="hybridMultilevel"/>
    <w:tmpl w:val="6E5AEAEC"/>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1CB51FB"/>
    <w:multiLevelType w:val="hybridMultilevel"/>
    <w:tmpl w:val="31C253A0"/>
    <w:lvl w:ilvl="0" w:tplc="A57AD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62D64"/>
    <w:multiLevelType w:val="hybridMultilevel"/>
    <w:tmpl w:val="16D07F2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4E027A2A"/>
    <w:multiLevelType w:val="multilevel"/>
    <w:tmpl w:val="FD74F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2E21F5"/>
    <w:multiLevelType w:val="hybridMultilevel"/>
    <w:tmpl w:val="8B04B1EE"/>
    <w:lvl w:ilvl="0" w:tplc="48CE8396">
      <w:start w:val="1"/>
      <w:numFmt w:val="decimal"/>
      <w:lvlText w:val="%1."/>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1CD4B3A"/>
    <w:multiLevelType w:val="hybridMultilevel"/>
    <w:tmpl w:val="EF96E3CC"/>
    <w:lvl w:ilvl="0" w:tplc="64349DC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2E41DA"/>
    <w:multiLevelType w:val="hybridMultilevel"/>
    <w:tmpl w:val="1A64BE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81870060">
    <w:abstractNumId w:val="1"/>
  </w:num>
  <w:num w:numId="2" w16cid:durableId="700785185">
    <w:abstractNumId w:val="6"/>
  </w:num>
  <w:num w:numId="3" w16cid:durableId="842747143">
    <w:abstractNumId w:val="0"/>
  </w:num>
  <w:num w:numId="4" w16cid:durableId="17354736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5033636">
    <w:abstractNumId w:val="1"/>
  </w:num>
  <w:num w:numId="6" w16cid:durableId="14214909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6269123">
    <w:abstractNumId w:val="1"/>
  </w:num>
  <w:num w:numId="8" w16cid:durableId="424151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7260861">
    <w:abstractNumId w:val="1"/>
  </w:num>
  <w:num w:numId="10" w16cid:durableId="684594249">
    <w:abstractNumId w:val="12"/>
  </w:num>
  <w:num w:numId="11" w16cid:durableId="1762943840">
    <w:abstractNumId w:val="1"/>
  </w:num>
  <w:num w:numId="12" w16cid:durableId="1607998191">
    <w:abstractNumId w:val="8"/>
  </w:num>
  <w:num w:numId="13" w16cid:durableId="693730232">
    <w:abstractNumId w:val="1"/>
  </w:num>
  <w:num w:numId="14" w16cid:durableId="615524344">
    <w:abstractNumId w:val="10"/>
  </w:num>
  <w:num w:numId="15" w16cid:durableId="1809004824">
    <w:abstractNumId w:val="11"/>
  </w:num>
  <w:num w:numId="16" w16cid:durableId="802037589">
    <w:abstractNumId w:val="9"/>
  </w:num>
  <w:num w:numId="17" w16cid:durableId="1864979005">
    <w:abstractNumId w:val="3"/>
  </w:num>
  <w:num w:numId="18" w16cid:durableId="292643011">
    <w:abstractNumId w:val="4"/>
  </w:num>
  <w:num w:numId="19" w16cid:durableId="438450040">
    <w:abstractNumId w:val="7"/>
  </w:num>
  <w:num w:numId="20" w16cid:durableId="13943093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0316347">
    <w:abstractNumId w:val="1"/>
  </w:num>
  <w:num w:numId="22" w16cid:durableId="1459835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24542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6290519">
    <w:abstractNumId w:val="1"/>
  </w:num>
  <w:num w:numId="25" w16cid:durableId="910506447">
    <w:abstractNumId w:val="1"/>
  </w:num>
  <w:num w:numId="26" w16cid:durableId="1302613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19765647">
    <w:abstractNumId w:val="1"/>
  </w:num>
  <w:num w:numId="28" w16cid:durableId="1489904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55900399">
    <w:abstractNumId w:val="1"/>
  </w:num>
  <w:num w:numId="30" w16cid:durableId="250771900">
    <w:abstractNumId w:val="2"/>
  </w:num>
  <w:num w:numId="31" w16cid:durableId="12330787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09C7"/>
    <w:rsid w:val="00001FB4"/>
    <w:rsid w:val="000050B4"/>
    <w:rsid w:val="0001588D"/>
    <w:rsid w:val="00015DCC"/>
    <w:rsid w:val="000215BE"/>
    <w:rsid w:val="0002263A"/>
    <w:rsid w:val="00025C32"/>
    <w:rsid w:val="00026078"/>
    <w:rsid w:val="00026817"/>
    <w:rsid w:val="0002698A"/>
    <w:rsid w:val="00033756"/>
    <w:rsid w:val="00041274"/>
    <w:rsid w:val="00047758"/>
    <w:rsid w:val="0005138E"/>
    <w:rsid w:val="0005466E"/>
    <w:rsid w:val="00055F3A"/>
    <w:rsid w:val="0005753F"/>
    <w:rsid w:val="00061438"/>
    <w:rsid w:val="00061F95"/>
    <w:rsid w:val="00073B05"/>
    <w:rsid w:val="00076B13"/>
    <w:rsid w:val="00080238"/>
    <w:rsid w:val="00080A43"/>
    <w:rsid w:val="00081681"/>
    <w:rsid w:val="000824AB"/>
    <w:rsid w:val="00082C6E"/>
    <w:rsid w:val="00083684"/>
    <w:rsid w:val="000853FE"/>
    <w:rsid w:val="00091DD0"/>
    <w:rsid w:val="00094E37"/>
    <w:rsid w:val="00095EE0"/>
    <w:rsid w:val="00096E91"/>
    <w:rsid w:val="0009791B"/>
    <w:rsid w:val="000A20AB"/>
    <w:rsid w:val="000A331F"/>
    <w:rsid w:val="000A4353"/>
    <w:rsid w:val="000A6095"/>
    <w:rsid w:val="000B01E2"/>
    <w:rsid w:val="000B0BE7"/>
    <w:rsid w:val="000B59DD"/>
    <w:rsid w:val="000C117A"/>
    <w:rsid w:val="000C68D1"/>
    <w:rsid w:val="000D63D4"/>
    <w:rsid w:val="000E3211"/>
    <w:rsid w:val="000F055E"/>
    <w:rsid w:val="000F1FB0"/>
    <w:rsid w:val="000F598F"/>
    <w:rsid w:val="000F5EFD"/>
    <w:rsid w:val="00110B0A"/>
    <w:rsid w:val="001170AA"/>
    <w:rsid w:val="00117746"/>
    <w:rsid w:val="00117A23"/>
    <w:rsid w:val="00117DC6"/>
    <w:rsid w:val="001203DC"/>
    <w:rsid w:val="00121912"/>
    <w:rsid w:val="001241DF"/>
    <w:rsid w:val="00131586"/>
    <w:rsid w:val="00133725"/>
    <w:rsid w:val="00136941"/>
    <w:rsid w:val="00142BB3"/>
    <w:rsid w:val="00150047"/>
    <w:rsid w:val="001548B4"/>
    <w:rsid w:val="00160611"/>
    <w:rsid w:val="001630F4"/>
    <w:rsid w:val="001646B2"/>
    <w:rsid w:val="00164F50"/>
    <w:rsid w:val="0016514E"/>
    <w:rsid w:val="00167F09"/>
    <w:rsid w:val="001744A2"/>
    <w:rsid w:val="00174A87"/>
    <w:rsid w:val="001775D3"/>
    <w:rsid w:val="00181B38"/>
    <w:rsid w:val="0018340D"/>
    <w:rsid w:val="001858FE"/>
    <w:rsid w:val="0019346C"/>
    <w:rsid w:val="001A1C92"/>
    <w:rsid w:val="001A25EF"/>
    <w:rsid w:val="001A3259"/>
    <w:rsid w:val="001A403A"/>
    <w:rsid w:val="001A6ABF"/>
    <w:rsid w:val="001B70CB"/>
    <w:rsid w:val="001C1F00"/>
    <w:rsid w:val="001C2797"/>
    <w:rsid w:val="001C72C9"/>
    <w:rsid w:val="001D0521"/>
    <w:rsid w:val="001D1181"/>
    <w:rsid w:val="001D2ABC"/>
    <w:rsid w:val="001D2FAE"/>
    <w:rsid w:val="001D3356"/>
    <w:rsid w:val="001E3ED1"/>
    <w:rsid w:val="001E4565"/>
    <w:rsid w:val="001E6429"/>
    <w:rsid w:val="001E65C6"/>
    <w:rsid w:val="001E7B21"/>
    <w:rsid w:val="001E7C3F"/>
    <w:rsid w:val="001E7E31"/>
    <w:rsid w:val="001F61E1"/>
    <w:rsid w:val="001F7863"/>
    <w:rsid w:val="0020484A"/>
    <w:rsid w:val="00217182"/>
    <w:rsid w:val="00221ED4"/>
    <w:rsid w:val="00224524"/>
    <w:rsid w:val="00225BC1"/>
    <w:rsid w:val="00225D8B"/>
    <w:rsid w:val="00225E2A"/>
    <w:rsid w:val="0023400A"/>
    <w:rsid w:val="00240456"/>
    <w:rsid w:val="002432AE"/>
    <w:rsid w:val="00245C69"/>
    <w:rsid w:val="00250BEF"/>
    <w:rsid w:val="00252BBD"/>
    <w:rsid w:val="00253BA3"/>
    <w:rsid w:val="0025580F"/>
    <w:rsid w:val="00274F29"/>
    <w:rsid w:val="00275D41"/>
    <w:rsid w:val="002775D2"/>
    <w:rsid w:val="00284A99"/>
    <w:rsid w:val="00286625"/>
    <w:rsid w:val="002916CE"/>
    <w:rsid w:val="0029242E"/>
    <w:rsid w:val="002940EF"/>
    <w:rsid w:val="00296615"/>
    <w:rsid w:val="00296AEC"/>
    <w:rsid w:val="002A419B"/>
    <w:rsid w:val="002A41E5"/>
    <w:rsid w:val="002A43B8"/>
    <w:rsid w:val="002A52BB"/>
    <w:rsid w:val="002B23E9"/>
    <w:rsid w:val="002B2BD4"/>
    <w:rsid w:val="002B2F6C"/>
    <w:rsid w:val="002B43D0"/>
    <w:rsid w:val="002B571B"/>
    <w:rsid w:val="002B6CE7"/>
    <w:rsid w:val="002C1554"/>
    <w:rsid w:val="002C2153"/>
    <w:rsid w:val="002C21FD"/>
    <w:rsid w:val="002C52CA"/>
    <w:rsid w:val="002C5A9B"/>
    <w:rsid w:val="002C6CD9"/>
    <w:rsid w:val="002C760F"/>
    <w:rsid w:val="002E1DEF"/>
    <w:rsid w:val="002E255B"/>
    <w:rsid w:val="002E44A2"/>
    <w:rsid w:val="002E4F6E"/>
    <w:rsid w:val="002F362B"/>
    <w:rsid w:val="002F3C54"/>
    <w:rsid w:val="002F3E54"/>
    <w:rsid w:val="00305AEB"/>
    <w:rsid w:val="003100C6"/>
    <w:rsid w:val="00311BC6"/>
    <w:rsid w:val="00311EF3"/>
    <w:rsid w:val="00320F31"/>
    <w:rsid w:val="0032143D"/>
    <w:rsid w:val="00321650"/>
    <w:rsid w:val="003216FA"/>
    <w:rsid w:val="00322CC0"/>
    <w:rsid w:val="003463C6"/>
    <w:rsid w:val="00352C1D"/>
    <w:rsid w:val="00362B93"/>
    <w:rsid w:val="00363329"/>
    <w:rsid w:val="00365294"/>
    <w:rsid w:val="00371908"/>
    <w:rsid w:val="00372526"/>
    <w:rsid w:val="00376949"/>
    <w:rsid w:val="00382516"/>
    <w:rsid w:val="00382CE6"/>
    <w:rsid w:val="00383112"/>
    <w:rsid w:val="0038594A"/>
    <w:rsid w:val="00390642"/>
    <w:rsid w:val="00391AF8"/>
    <w:rsid w:val="00393BE2"/>
    <w:rsid w:val="003A0543"/>
    <w:rsid w:val="003A23E7"/>
    <w:rsid w:val="003A3ADF"/>
    <w:rsid w:val="003A7EB8"/>
    <w:rsid w:val="003B1208"/>
    <w:rsid w:val="003B25E4"/>
    <w:rsid w:val="003B2DB7"/>
    <w:rsid w:val="003C0D55"/>
    <w:rsid w:val="003C1C4F"/>
    <w:rsid w:val="003C1DDD"/>
    <w:rsid w:val="003D2F61"/>
    <w:rsid w:val="003D411F"/>
    <w:rsid w:val="003D7CC8"/>
    <w:rsid w:val="003E0A80"/>
    <w:rsid w:val="003E23F4"/>
    <w:rsid w:val="003E35EA"/>
    <w:rsid w:val="003E51EB"/>
    <w:rsid w:val="003E5235"/>
    <w:rsid w:val="003E56DC"/>
    <w:rsid w:val="003F0352"/>
    <w:rsid w:val="003F2693"/>
    <w:rsid w:val="003F3185"/>
    <w:rsid w:val="003F6663"/>
    <w:rsid w:val="003F692A"/>
    <w:rsid w:val="00401F7A"/>
    <w:rsid w:val="004040CF"/>
    <w:rsid w:val="004046E3"/>
    <w:rsid w:val="00404B49"/>
    <w:rsid w:val="004118C7"/>
    <w:rsid w:val="0041382D"/>
    <w:rsid w:val="00422C24"/>
    <w:rsid w:val="00425AD0"/>
    <w:rsid w:val="00431399"/>
    <w:rsid w:val="00431CB8"/>
    <w:rsid w:val="004336BD"/>
    <w:rsid w:val="00440808"/>
    <w:rsid w:val="00441DAA"/>
    <w:rsid w:val="00452123"/>
    <w:rsid w:val="00454D53"/>
    <w:rsid w:val="00457B90"/>
    <w:rsid w:val="00461D69"/>
    <w:rsid w:val="00470610"/>
    <w:rsid w:val="004723F1"/>
    <w:rsid w:val="00476A4F"/>
    <w:rsid w:val="0048399E"/>
    <w:rsid w:val="0049294F"/>
    <w:rsid w:val="0049775F"/>
    <w:rsid w:val="004A1D7E"/>
    <w:rsid w:val="004A30AC"/>
    <w:rsid w:val="004B251F"/>
    <w:rsid w:val="004B4D9C"/>
    <w:rsid w:val="004B67E9"/>
    <w:rsid w:val="004B7390"/>
    <w:rsid w:val="004C373B"/>
    <w:rsid w:val="004C60F8"/>
    <w:rsid w:val="004D13DD"/>
    <w:rsid w:val="004D3BDB"/>
    <w:rsid w:val="004E2B8B"/>
    <w:rsid w:val="004E3CE4"/>
    <w:rsid w:val="004E6DDC"/>
    <w:rsid w:val="004F40D9"/>
    <w:rsid w:val="004F46F2"/>
    <w:rsid w:val="004F7994"/>
    <w:rsid w:val="00506207"/>
    <w:rsid w:val="005065C5"/>
    <w:rsid w:val="00511C6A"/>
    <w:rsid w:val="00512114"/>
    <w:rsid w:val="00517795"/>
    <w:rsid w:val="00524589"/>
    <w:rsid w:val="00527E1D"/>
    <w:rsid w:val="005428A1"/>
    <w:rsid w:val="00544742"/>
    <w:rsid w:val="00550208"/>
    <w:rsid w:val="005512FD"/>
    <w:rsid w:val="0055146C"/>
    <w:rsid w:val="00551F99"/>
    <w:rsid w:val="005521BC"/>
    <w:rsid w:val="00552E7D"/>
    <w:rsid w:val="0055354D"/>
    <w:rsid w:val="00565B60"/>
    <w:rsid w:val="005677E4"/>
    <w:rsid w:val="00574023"/>
    <w:rsid w:val="00576379"/>
    <w:rsid w:val="00576E7E"/>
    <w:rsid w:val="00577C87"/>
    <w:rsid w:val="005821B9"/>
    <w:rsid w:val="005825E1"/>
    <w:rsid w:val="00584EFB"/>
    <w:rsid w:val="00587D9B"/>
    <w:rsid w:val="00591E64"/>
    <w:rsid w:val="005929C3"/>
    <w:rsid w:val="005B17D6"/>
    <w:rsid w:val="005B3603"/>
    <w:rsid w:val="005B3FAE"/>
    <w:rsid w:val="005B4FC6"/>
    <w:rsid w:val="005C110B"/>
    <w:rsid w:val="005C4E7C"/>
    <w:rsid w:val="005C65E0"/>
    <w:rsid w:val="005C71F7"/>
    <w:rsid w:val="005D265A"/>
    <w:rsid w:val="005D29B4"/>
    <w:rsid w:val="005D5306"/>
    <w:rsid w:val="005D74D2"/>
    <w:rsid w:val="005E0D96"/>
    <w:rsid w:val="005E2C36"/>
    <w:rsid w:val="005E2CE7"/>
    <w:rsid w:val="005E6D29"/>
    <w:rsid w:val="005F24BC"/>
    <w:rsid w:val="005F56DC"/>
    <w:rsid w:val="00601255"/>
    <w:rsid w:val="00612CB0"/>
    <w:rsid w:val="00614920"/>
    <w:rsid w:val="0061596F"/>
    <w:rsid w:val="00621632"/>
    <w:rsid w:val="00624C94"/>
    <w:rsid w:val="00627839"/>
    <w:rsid w:val="0063038C"/>
    <w:rsid w:val="00631AE8"/>
    <w:rsid w:val="006330C8"/>
    <w:rsid w:val="00634307"/>
    <w:rsid w:val="00634973"/>
    <w:rsid w:val="00634E1F"/>
    <w:rsid w:val="00635924"/>
    <w:rsid w:val="006359F6"/>
    <w:rsid w:val="006426CF"/>
    <w:rsid w:val="00644A81"/>
    <w:rsid w:val="00651644"/>
    <w:rsid w:val="00651EAB"/>
    <w:rsid w:val="00653895"/>
    <w:rsid w:val="00655DDE"/>
    <w:rsid w:val="006600F3"/>
    <w:rsid w:val="0066010D"/>
    <w:rsid w:val="006601B6"/>
    <w:rsid w:val="00666811"/>
    <w:rsid w:val="00670C64"/>
    <w:rsid w:val="00675E09"/>
    <w:rsid w:val="006835C3"/>
    <w:rsid w:val="00686039"/>
    <w:rsid w:val="00686C78"/>
    <w:rsid w:val="00686D8D"/>
    <w:rsid w:val="0069418C"/>
    <w:rsid w:val="00695831"/>
    <w:rsid w:val="006A2D55"/>
    <w:rsid w:val="006A361F"/>
    <w:rsid w:val="006A6400"/>
    <w:rsid w:val="006A7D99"/>
    <w:rsid w:val="006B1897"/>
    <w:rsid w:val="006B5987"/>
    <w:rsid w:val="006B7CEE"/>
    <w:rsid w:val="006C07A2"/>
    <w:rsid w:val="006C137E"/>
    <w:rsid w:val="006C2960"/>
    <w:rsid w:val="006C5F4E"/>
    <w:rsid w:val="006C6AA2"/>
    <w:rsid w:val="006D0551"/>
    <w:rsid w:val="006E10F1"/>
    <w:rsid w:val="006E269A"/>
    <w:rsid w:val="006E45FC"/>
    <w:rsid w:val="006F05CA"/>
    <w:rsid w:val="006F10E6"/>
    <w:rsid w:val="006F1F29"/>
    <w:rsid w:val="006F6CDC"/>
    <w:rsid w:val="006F6DE8"/>
    <w:rsid w:val="0071444C"/>
    <w:rsid w:val="007147E0"/>
    <w:rsid w:val="0071793D"/>
    <w:rsid w:val="00717A56"/>
    <w:rsid w:val="007204D8"/>
    <w:rsid w:val="007207B5"/>
    <w:rsid w:val="00721369"/>
    <w:rsid w:val="00723540"/>
    <w:rsid w:val="00723B01"/>
    <w:rsid w:val="007246BF"/>
    <w:rsid w:val="00724C97"/>
    <w:rsid w:val="00725CE6"/>
    <w:rsid w:val="00726AAC"/>
    <w:rsid w:val="00726E26"/>
    <w:rsid w:val="00727121"/>
    <w:rsid w:val="007279BD"/>
    <w:rsid w:val="00733157"/>
    <w:rsid w:val="00734B9C"/>
    <w:rsid w:val="00735E9E"/>
    <w:rsid w:val="00743F89"/>
    <w:rsid w:val="00744C09"/>
    <w:rsid w:val="00746F68"/>
    <w:rsid w:val="0074721D"/>
    <w:rsid w:val="007502EF"/>
    <w:rsid w:val="00755191"/>
    <w:rsid w:val="00756108"/>
    <w:rsid w:val="007572FF"/>
    <w:rsid w:val="007608A8"/>
    <w:rsid w:val="00761D81"/>
    <w:rsid w:val="0076226E"/>
    <w:rsid w:val="00762806"/>
    <w:rsid w:val="00762A91"/>
    <w:rsid w:val="00762B6A"/>
    <w:rsid w:val="00764290"/>
    <w:rsid w:val="00770F24"/>
    <w:rsid w:val="00772788"/>
    <w:rsid w:val="007767E0"/>
    <w:rsid w:val="00780973"/>
    <w:rsid w:val="0078253B"/>
    <w:rsid w:val="007852BC"/>
    <w:rsid w:val="007860E3"/>
    <w:rsid w:val="007870C8"/>
    <w:rsid w:val="00790943"/>
    <w:rsid w:val="007A279D"/>
    <w:rsid w:val="007A36A3"/>
    <w:rsid w:val="007A48F5"/>
    <w:rsid w:val="007A79CD"/>
    <w:rsid w:val="007B012D"/>
    <w:rsid w:val="007B0B00"/>
    <w:rsid w:val="007B58C2"/>
    <w:rsid w:val="007B5A03"/>
    <w:rsid w:val="007C01E7"/>
    <w:rsid w:val="007C5275"/>
    <w:rsid w:val="007C55F5"/>
    <w:rsid w:val="007C7F76"/>
    <w:rsid w:val="007D21A0"/>
    <w:rsid w:val="007D49E5"/>
    <w:rsid w:val="007E113E"/>
    <w:rsid w:val="007E7F69"/>
    <w:rsid w:val="007F1906"/>
    <w:rsid w:val="007F24C9"/>
    <w:rsid w:val="007F2FAB"/>
    <w:rsid w:val="007F638C"/>
    <w:rsid w:val="007F6639"/>
    <w:rsid w:val="008011F4"/>
    <w:rsid w:val="00801A65"/>
    <w:rsid w:val="008022CA"/>
    <w:rsid w:val="008025AC"/>
    <w:rsid w:val="0080260A"/>
    <w:rsid w:val="008049C5"/>
    <w:rsid w:val="00810367"/>
    <w:rsid w:val="00811673"/>
    <w:rsid w:val="008150D6"/>
    <w:rsid w:val="00820E92"/>
    <w:rsid w:val="00822175"/>
    <w:rsid w:val="00822451"/>
    <w:rsid w:val="00827071"/>
    <w:rsid w:val="00833EEE"/>
    <w:rsid w:val="00837347"/>
    <w:rsid w:val="00837FF0"/>
    <w:rsid w:val="00844845"/>
    <w:rsid w:val="00855B30"/>
    <w:rsid w:val="00856A0F"/>
    <w:rsid w:val="00857EEE"/>
    <w:rsid w:val="00864973"/>
    <w:rsid w:val="008724AE"/>
    <w:rsid w:val="00872507"/>
    <w:rsid w:val="008729EB"/>
    <w:rsid w:val="008834B2"/>
    <w:rsid w:val="0088390B"/>
    <w:rsid w:val="00887E1F"/>
    <w:rsid w:val="00891790"/>
    <w:rsid w:val="00892C3B"/>
    <w:rsid w:val="00894611"/>
    <w:rsid w:val="008A6269"/>
    <w:rsid w:val="008A760E"/>
    <w:rsid w:val="008B08CE"/>
    <w:rsid w:val="008B0990"/>
    <w:rsid w:val="008B470C"/>
    <w:rsid w:val="008B66AD"/>
    <w:rsid w:val="008B71B8"/>
    <w:rsid w:val="008C61F7"/>
    <w:rsid w:val="008D6416"/>
    <w:rsid w:val="008F1A08"/>
    <w:rsid w:val="008F23CE"/>
    <w:rsid w:val="008F2AAD"/>
    <w:rsid w:val="008F57C4"/>
    <w:rsid w:val="008F60BE"/>
    <w:rsid w:val="008F737D"/>
    <w:rsid w:val="0090465A"/>
    <w:rsid w:val="00904D51"/>
    <w:rsid w:val="0090504F"/>
    <w:rsid w:val="00910840"/>
    <w:rsid w:val="00911A4F"/>
    <w:rsid w:val="00911F38"/>
    <w:rsid w:val="009175E8"/>
    <w:rsid w:val="00923E75"/>
    <w:rsid w:val="00930CFA"/>
    <w:rsid w:val="009312A6"/>
    <w:rsid w:val="00932067"/>
    <w:rsid w:val="00934549"/>
    <w:rsid w:val="00934677"/>
    <w:rsid w:val="00940446"/>
    <w:rsid w:val="009411F1"/>
    <w:rsid w:val="00944471"/>
    <w:rsid w:val="00944C82"/>
    <w:rsid w:val="00955B09"/>
    <w:rsid w:val="00957EA3"/>
    <w:rsid w:val="00957EAF"/>
    <w:rsid w:val="00962762"/>
    <w:rsid w:val="009826C8"/>
    <w:rsid w:val="009831C4"/>
    <w:rsid w:val="00985462"/>
    <w:rsid w:val="0099002B"/>
    <w:rsid w:val="009930E7"/>
    <w:rsid w:val="00996B2E"/>
    <w:rsid w:val="009975F8"/>
    <w:rsid w:val="0099773C"/>
    <w:rsid w:val="009A0BF1"/>
    <w:rsid w:val="009A1B9C"/>
    <w:rsid w:val="009A6508"/>
    <w:rsid w:val="009B36B9"/>
    <w:rsid w:val="009B51E3"/>
    <w:rsid w:val="009B70BE"/>
    <w:rsid w:val="009C1D21"/>
    <w:rsid w:val="009C73A6"/>
    <w:rsid w:val="009D1BE7"/>
    <w:rsid w:val="009D40E3"/>
    <w:rsid w:val="009E0AF0"/>
    <w:rsid w:val="009E3D13"/>
    <w:rsid w:val="009E3E99"/>
    <w:rsid w:val="009E6164"/>
    <w:rsid w:val="009E61BF"/>
    <w:rsid w:val="009F04D9"/>
    <w:rsid w:val="009F07E9"/>
    <w:rsid w:val="009F416B"/>
    <w:rsid w:val="009F4335"/>
    <w:rsid w:val="00A000A0"/>
    <w:rsid w:val="00A0155D"/>
    <w:rsid w:val="00A03296"/>
    <w:rsid w:val="00A03F9E"/>
    <w:rsid w:val="00A058DC"/>
    <w:rsid w:val="00A12734"/>
    <w:rsid w:val="00A2156D"/>
    <w:rsid w:val="00A21992"/>
    <w:rsid w:val="00A21D38"/>
    <w:rsid w:val="00A2318B"/>
    <w:rsid w:val="00A2774F"/>
    <w:rsid w:val="00A30C77"/>
    <w:rsid w:val="00A33E0F"/>
    <w:rsid w:val="00A34D3B"/>
    <w:rsid w:val="00A36769"/>
    <w:rsid w:val="00A36821"/>
    <w:rsid w:val="00A4028F"/>
    <w:rsid w:val="00A424C9"/>
    <w:rsid w:val="00A4535F"/>
    <w:rsid w:val="00A504AF"/>
    <w:rsid w:val="00A5240F"/>
    <w:rsid w:val="00A52501"/>
    <w:rsid w:val="00A541DA"/>
    <w:rsid w:val="00A54CAA"/>
    <w:rsid w:val="00A54DEE"/>
    <w:rsid w:val="00A56A09"/>
    <w:rsid w:val="00A56E9C"/>
    <w:rsid w:val="00A61620"/>
    <w:rsid w:val="00A708E9"/>
    <w:rsid w:val="00A756F4"/>
    <w:rsid w:val="00A76ECC"/>
    <w:rsid w:val="00A7755D"/>
    <w:rsid w:val="00A83ECF"/>
    <w:rsid w:val="00A84FC8"/>
    <w:rsid w:val="00A900DE"/>
    <w:rsid w:val="00A93728"/>
    <w:rsid w:val="00AA2918"/>
    <w:rsid w:val="00AA36E1"/>
    <w:rsid w:val="00AA5DFE"/>
    <w:rsid w:val="00AA6E2D"/>
    <w:rsid w:val="00AB09AA"/>
    <w:rsid w:val="00AB0B57"/>
    <w:rsid w:val="00AB4B74"/>
    <w:rsid w:val="00AE070D"/>
    <w:rsid w:val="00AE47BB"/>
    <w:rsid w:val="00B0157D"/>
    <w:rsid w:val="00B05389"/>
    <w:rsid w:val="00B062EE"/>
    <w:rsid w:val="00B065C8"/>
    <w:rsid w:val="00B101EC"/>
    <w:rsid w:val="00B10B75"/>
    <w:rsid w:val="00B140A6"/>
    <w:rsid w:val="00B143BA"/>
    <w:rsid w:val="00B1488E"/>
    <w:rsid w:val="00B15976"/>
    <w:rsid w:val="00B16816"/>
    <w:rsid w:val="00B177C4"/>
    <w:rsid w:val="00B23D3C"/>
    <w:rsid w:val="00B24AD4"/>
    <w:rsid w:val="00B25143"/>
    <w:rsid w:val="00B262AB"/>
    <w:rsid w:val="00B26503"/>
    <w:rsid w:val="00B279C1"/>
    <w:rsid w:val="00B31F61"/>
    <w:rsid w:val="00B376E3"/>
    <w:rsid w:val="00B4216A"/>
    <w:rsid w:val="00B46008"/>
    <w:rsid w:val="00B47761"/>
    <w:rsid w:val="00B53DFF"/>
    <w:rsid w:val="00B571D9"/>
    <w:rsid w:val="00B572C4"/>
    <w:rsid w:val="00B57588"/>
    <w:rsid w:val="00B60D53"/>
    <w:rsid w:val="00B64B8E"/>
    <w:rsid w:val="00B70E39"/>
    <w:rsid w:val="00B724AF"/>
    <w:rsid w:val="00B72521"/>
    <w:rsid w:val="00B72907"/>
    <w:rsid w:val="00B74ED2"/>
    <w:rsid w:val="00B759BA"/>
    <w:rsid w:val="00B866E9"/>
    <w:rsid w:val="00B87A0F"/>
    <w:rsid w:val="00B95169"/>
    <w:rsid w:val="00B97C74"/>
    <w:rsid w:val="00BA38B2"/>
    <w:rsid w:val="00BA64CD"/>
    <w:rsid w:val="00BA6C03"/>
    <w:rsid w:val="00BB0DBB"/>
    <w:rsid w:val="00BB1A7C"/>
    <w:rsid w:val="00BC677C"/>
    <w:rsid w:val="00BD0088"/>
    <w:rsid w:val="00BD7855"/>
    <w:rsid w:val="00BD79BA"/>
    <w:rsid w:val="00BE37D6"/>
    <w:rsid w:val="00BE3B59"/>
    <w:rsid w:val="00BE502A"/>
    <w:rsid w:val="00BF0B0F"/>
    <w:rsid w:val="00BF3274"/>
    <w:rsid w:val="00BF6257"/>
    <w:rsid w:val="00BF6264"/>
    <w:rsid w:val="00BF694D"/>
    <w:rsid w:val="00BF7036"/>
    <w:rsid w:val="00BF7534"/>
    <w:rsid w:val="00C04508"/>
    <w:rsid w:val="00C059FA"/>
    <w:rsid w:val="00C07A6C"/>
    <w:rsid w:val="00C13B29"/>
    <w:rsid w:val="00C168F9"/>
    <w:rsid w:val="00C17090"/>
    <w:rsid w:val="00C20EA3"/>
    <w:rsid w:val="00C211EC"/>
    <w:rsid w:val="00C23D38"/>
    <w:rsid w:val="00C251F1"/>
    <w:rsid w:val="00C25247"/>
    <w:rsid w:val="00C3052B"/>
    <w:rsid w:val="00C30B73"/>
    <w:rsid w:val="00C31F1F"/>
    <w:rsid w:val="00C3405F"/>
    <w:rsid w:val="00C40AE4"/>
    <w:rsid w:val="00C410EB"/>
    <w:rsid w:val="00C4169B"/>
    <w:rsid w:val="00C4303E"/>
    <w:rsid w:val="00C43052"/>
    <w:rsid w:val="00C43FE2"/>
    <w:rsid w:val="00C44F9B"/>
    <w:rsid w:val="00C47C1E"/>
    <w:rsid w:val="00C51FF2"/>
    <w:rsid w:val="00C56E92"/>
    <w:rsid w:val="00C61B62"/>
    <w:rsid w:val="00C6268D"/>
    <w:rsid w:val="00C63146"/>
    <w:rsid w:val="00C6437C"/>
    <w:rsid w:val="00C64742"/>
    <w:rsid w:val="00C6555A"/>
    <w:rsid w:val="00C66BD0"/>
    <w:rsid w:val="00C66D81"/>
    <w:rsid w:val="00C677FE"/>
    <w:rsid w:val="00C70D31"/>
    <w:rsid w:val="00C72106"/>
    <w:rsid w:val="00C7354B"/>
    <w:rsid w:val="00C73A9B"/>
    <w:rsid w:val="00C818E6"/>
    <w:rsid w:val="00C8265D"/>
    <w:rsid w:val="00C875CA"/>
    <w:rsid w:val="00C97279"/>
    <w:rsid w:val="00C973FB"/>
    <w:rsid w:val="00CA082D"/>
    <w:rsid w:val="00CA1D0E"/>
    <w:rsid w:val="00CA3564"/>
    <w:rsid w:val="00CA425D"/>
    <w:rsid w:val="00CA44C1"/>
    <w:rsid w:val="00CA4743"/>
    <w:rsid w:val="00CB155D"/>
    <w:rsid w:val="00CB271E"/>
    <w:rsid w:val="00CB3E70"/>
    <w:rsid w:val="00CB5668"/>
    <w:rsid w:val="00CB6146"/>
    <w:rsid w:val="00CB79A4"/>
    <w:rsid w:val="00CC1E95"/>
    <w:rsid w:val="00CC5068"/>
    <w:rsid w:val="00CD28CF"/>
    <w:rsid w:val="00CD62A6"/>
    <w:rsid w:val="00CD6852"/>
    <w:rsid w:val="00CD7133"/>
    <w:rsid w:val="00CE2D7E"/>
    <w:rsid w:val="00CE3C35"/>
    <w:rsid w:val="00CE63CC"/>
    <w:rsid w:val="00CE7505"/>
    <w:rsid w:val="00CF01A9"/>
    <w:rsid w:val="00CF0E54"/>
    <w:rsid w:val="00CF1155"/>
    <w:rsid w:val="00CF6CA0"/>
    <w:rsid w:val="00CF7AE3"/>
    <w:rsid w:val="00D00889"/>
    <w:rsid w:val="00D01603"/>
    <w:rsid w:val="00D01720"/>
    <w:rsid w:val="00D14530"/>
    <w:rsid w:val="00D145FA"/>
    <w:rsid w:val="00D153EF"/>
    <w:rsid w:val="00D15AA8"/>
    <w:rsid w:val="00D223C1"/>
    <w:rsid w:val="00D26A17"/>
    <w:rsid w:val="00D30695"/>
    <w:rsid w:val="00D3532C"/>
    <w:rsid w:val="00D35C5E"/>
    <w:rsid w:val="00D36782"/>
    <w:rsid w:val="00D37473"/>
    <w:rsid w:val="00D3790E"/>
    <w:rsid w:val="00D40FD4"/>
    <w:rsid w:val="00D41FE5"/>
    <w:rsid w:val="00D43B7E"/>
    <w:rsid w:val="00D54313"/>
    <w:rsid w:val="00D549F9"/>
    <w:rsid w:val="00D606BB"/>
    <w:rsid w:val="00D7019B"/>
    <w:rsid w:val="00D726D6"/>
    <w:rsid w:val="00D73901"/>
    <w:rsid w:val="00D743F7"/>
    <w:rsid w:val="00D81F28"/>
    <w:rsid w:val="00D82A94"/>
    <w:rsid w:val="00D85FBA"/>
    <w:rsid w:val="00D900E8"/>
    <w:rsid w:val="00D90B55"/>
    <w:rsid w:val="00D91C14"/>
    <w:rsid w:val="00D9472D"/>
    <w:rsid w:val="00D96AC0"/>
    <w:rsid w:val="00D972A1"/>
    <w:rsid w:val="00D9794E"/>
    <w:rsid w:val="00DB30E6"/>
    <w:rsid w:val="00DB3FA4"/>
    <w:rsid w:val="00DB703E"/>
    <w:rsid w:val="00DC0D71"/>
    <w:rsid w:val="00DC315B"/>
    <w:rsid w:val="00DC54DD"/>
    <w:rsid w:val="00DD37EE"/>
    <w:rsid w:val="00DD6BD6"/>
    <w:rsid w:val="00DE5901"/>
    <w:rsid w:val="00DF540B"/>
    <w:rsid w:val="00DF618A"/>
    <w:rsid w:val="00DF7414"/>
    <w:rsid w:val="00E01BB2"/>
    <w:rsid w:val="00E02E38"/>
    <w:rsid w:val="00E046C9"/>
    <w:rsid w:val="00E060A2"/>
    <w:rsid w:val="00E1089D"/>
    <w:rsid w:val="00E120F9"/>
    <w:rsid w:val="00E14D96"/>
    <w:rsid w:val="00E1511F"/>
    <w:rsid w:val="00E20112"/>
    <w:rsid w:val="00E210F6"/>
    <w:rsid w:val="00E212D9"/>
    <w:rsid w:val="00E23B22"/>
    <w:rsid w:val="00E26063"/>
    <w:rsid w:val="00E30346"/>
    <w:rsid w:val="00E33077"/>
    <w:rsid w:val="00E352BB"/>
    <w:rsid w:val="00E3607D"/>
    <w:rsid w:val="00E371E2"/>
    <w:rsid w:val="00E44EBC"/>
    <w:rsid w:val="00E45FF6"/>
    <w:rsid w:val="00E4635B"/>
    <w:rsid w:val="00E47406"/>
    <w:rsid w:val="00E50B1F"/>
    <w:rsid w:val="00E52130"/>
    <w:rsid w:val="00E5335F"/>
    <w:rsid w:val="00E553BB"/>
    <w:rsid w:val="00E6308F"/>
    <w:rsid w:val="00E6530D"/>
    <w:rsid w:val="00E67E05"/>
    <w:rsid w:val="00E71B97"/>
    <w:rsid w:val="00E72449"/>
    <w:rsid w:val="00E73497"/>
    <w:rsid w:val="00E82DC4"/>
    <w:rsid w:val="00E86185"/>
    <w:rsid w:val="00E92E40"/>
    <w:rsid w:val="00E9390C"/>
    <w:rsid w:val="00E968EF"/>
    <w:rsid w:val="00EA1E16"/>
    <w:rsid w:val="00EB2521"/>
    <w:rsid w:val="00EB6875"/>
    <w:rsid w:val="00EB7D18"/>
    <w:rsid w:val="00EC405B"/>
    <w:rsid w:val="00EC5B4C"/>
    <w:rsid w:val="00ED2016"/>
    <w:rsid w:val="00ED4947"/>
    <w:rsid w:val="00ED4ED0"/>
    <w:rsid w:val="00ED7977"/>
    <w:rsid w:val="00EE2693"/>
    <w:rsid w:val="00EE49C9"/>
    <w:rsid w:val="00EE5358"/>
    <w:rsid w:val="00EF3B08"/>
    <w:rsid w:val="00EF5F0E"/>
    <w:rsid w:val="00EF7589"/>
    <w:rsid w:val="00F06A53"/>
    <w:rsid w:val="00F153BF"/>
    <w:rsid w:val="00F23720"/>
    <w:rsid w:val="00F277A0"/>
    <w:rsid w:val="00F3594D"/>
    <w:rsid w:val="00F446C0"/>
    <w:rsid w:val="00F46029"/>
    <w:rsid w:val="00F47875"/>
    <w:rsid w:val="00F47CB5"/>
    <w:rsid w:val="00F5110F"/>
    <w:rsid w:val="00F5166E"/>
    <w:rsid w:val="00F52F06"/>
    <w:rsid w:val="00F5373D"/>
    <w:rsid w:val="00F551E1"/>
    <w:rsid w:val="00F61366"/>
    <w:rsid w:val="00F62C6D"/>
    <w:rsid w:val="00F63196"/>
    <w:rsid w:val="00F63951"/>
    <w:rsid w:val="00F667A6"/>
    <w:rsid w:val="00F71835"/>
    <w:rsid w:val="00F75C1E"/>
    <w:rsid w:val="00F75FCE"/>
    <w:rsid w:val="00F76FF1"/>
    <w:rsid w:val="00F775A6"/>
    <w:rsid w:val="00F778E0"/>
    <w:rsid w:val="00F83EF4"/>
    <w:rsid w:val="00F84074"/>
    <w:rsid w:val="00F8703E"/>
    <w:rsid w:val="00F925D0"/>
    <w:rsid w:val="00F93A25"/>
    <w:rsid w:val="00FA11EA"/>
    <w:rsid w:val="00FA3F8D"/>
    <w:rsid w:val="00FB2DD3"/>
    <w:rsid w:val="00FB7419"/>
    <w:rsid w:val="00FC0B87"/>
    <w:rsid w:val="00FD0626"/>
    <w:rsid w:val="00FD3B11"/>
    <w:rsid w:val="00FD4815"/>
    <w:rsid w:val="00FE0F7F"/>
    <w:rsid w:val="00FE402B"/>
    <w:rsid w:val="00FE4753"/>
    <w:rsid w:val="00FE4D05"/>
    <w:rsid w:val="00FE4E46"/>
    <w:rsid w:val="00FF3D1B"/>
    <w:rsid w:val="00FF4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322AE"/>
  <w15:docId w15:val="{6579A6B9-A15B-4DB0-A226-02DEB117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semiHidden/>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semiHidden/>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F775A6"/>
    <w:rPr>
      <w:b/>
      <w:bCs/>
      <w:sz w:val="24"/>
      <w:szCs w:val="24"/>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character" w:customStyle="1" w:styleId="ListLabel6">
    <w:name w:val="ListLabel 6"/>
    <w:qFormat/>
    <w:rsid w:val="00117DC6"/>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ableContents">
    <w:name w:val="Table Contents"/>
    <w:basedOn w:val="Normal"/>
    <w:qFormat/>
    <w:rsid w:val="00117DC6"/>
    <w:pPr>
      <w:suppressLineNumbers/>
      <w:ind w:left="0"/>
    </w:pPr>
    <w:rPr>
      <w:rFonts w:eastAsiaTheme="minorEastAsia"/>
      <w:sz w:val="22"/>
      <w:szCs w:val="22"/>
      <w:lang w:eastAsia="zh-CN"/>
    </w:rPr>
  </w:style>
  <w:style w:type="paragraph" w:customStyle="1" w:styleId="Body">
    <w:name w:val="Body"/>
    <w:qFormat/>
    <w:rsid w:val="00E4635B"/>
    <w:pPr>
      <w:spacing w:line="300" w:lineRule="exact"/>
    </w:pPr>
    <w:rPr>
      <w:rFonts w:ascii="Roboto Light" w:eastAsia="Arial Unicode MS" w:hAnsi="Roboto Light" w:cs="Arial Unicode MS"/>
      <w:color w:val="3A3A3B"/>
    </w:rPr>
  </w:style>
  <w:style w:type="paragraph" w:customStyle="1" w:styleId="Style2">
    <w:name w:val="Style2"/>
    <w:basedOn w:val="Heading2"/>
    <w:qFormat/>
    <w:rsid w:val="007F1906"/>
    <w:pPr>
      <w:numPr>
        <w:ilvl w:val="0"/>
        <w:numId w:val="0"/>
      </w:numPr>
      <w:ind w:left="576" w:hanging="576"/>
    </w:pPr>
    <w:rPr>
      <w:lang w:val="en-IN"/>
    </w:rPr>
  </w:style>
  <w:style w:type="character" w:styleId="UnresolvedMention">
    <w:name w:val="Unresolved Mention"/>
    <w:basedOn w:val="DefaultParagraphFont"/>
    <w:uiPriority w:val="99"/>
    <w:semiHidden/>
    <w:unhideWhenUsed/>
    <w:rsid w:val="00401F7A"/>
    <w:rPr>
      <w:color w:val="605E5C"/>
      <w:shd w:val="clear" w:color="auto" w:fill="E1DFDD"/>
    </w:rPr>
  </w:style>
  <w:style w:type="paragraph" w:styleId="Revision">
    <w:name w:val="Revision"/>
    <w:hidden/>
    <w:uiPriority w:val="99"/>
    <w:semiHidden/>
    <w:rsid w:val="00512114"/>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66983">
      <w:bodyDiv w:val="1"/>
      <w:marLeft w:val="0"/>
      <w:marRight w:val="0"/>
      <w:marTop w:val="0"/>
      <w:marBottom w:val="0"/>
      <w:divBdr>
        <w:top w:val="none" w:sz="0" w:space="0" w:color="auto"/>
        <w:left w:val="none" w:sz="0" w:space="0" w:color="auto"/>
        <w:bottom w:val="none" w:sz="0" w:space="0" w:color="auto"/>
        <w:right w:val="none" w:sz="0" w:space="0" w:color="auto"/>
      </w:divBdr>
    </w:div>
    <w:div w:id="1176770189">
      <w:bodyDiv w:val="1"/>
      <w:marLeft w:val="0"/>
      <w:marRight w:val="0"/>
      <w:marTop w:val="0"/>
      <w:marBottom w:val="0"/>
      <w:divBdr>
        <w:top w:val="none" w:sz="0" w:space="0" w:color="auto"/>
        <w:left w:val="none" w:sz="0" w:space="0" w:color="auto"/>
        <w:bottom w:val="none" w:sz="0" w:space="0" w:color="auto"/>
        <w:right w:val="none" w:sz="0" w:space="0" w:color="auto"/>
      </w:divBdr>
    </w:div>
    <w:div w:id="1310134734">
      <w:bodyDiv w:val="1"/>
      <w:marLeft w:val="0"/>
      <w:marRight w:val="0"/>
      <w:marTop w:val="0"/>
      <w:marBottom w:val="0"/>
      <w:divBdr>
        <w:top w:val="none" w:sz="0" w:space="0" w:color="auto"/>
        <w:left w:val="none" w:sz="0" w:space="0" w:color="auto"/>
        <w:bottom w:val="none" w:sz="0" w:space="0" w:color="auto"/>
        <w:right w:val="none" w:sz="0" w:space="0" w:color="auto"/>
      </w:divBdr>
    </w:div>
    <w:div w:id="1549997109">
      <w:bodyDiv w:val="1"/>
      <w:marLeft w:val="0"/>
      <w:marRight w:val="0"/>
      <w:marTop w:val="0"/>
      <w:marBottom w:val="0"/>
      <w:divBdr>
        <w:top w:val="none" w:sz="0" w:space="0" w:color="auto"/>
        <w:left w:val="none" w:sz="0" w:space="0" w:color="auto"/>
        <w:bottom w:val="none" w:sz="0" w:space="0" w:color="auto"/>
        <w:right w:val="none" w:sz="0" w:space="0" w:color="auto"/>
      </w:divBdr>
    </w:div>
    <w:div w:id="17821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lwip.fandom.com/wiki/Lwipopts.h"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37F698-A85F-4BA2-8AF7-2BAC2886C033}">
  <ds:schemaRefs>
    <ds:schemaRef ds:uri="http://schemas.openxmlformats.org/officeDocument/2006/bibliography"/>
  </ds:schemaRefs>
</ds:datastoreItem>
</file>

<file path=customXml/itemProps2.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3.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1</TotalTime>
  <Pages>40</Pages>
  <Words>6004</Words>
  <Characters>34224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40148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2023-03-10T15:24:00Z</cp:lastPrinted>
  <dcterms:created xsi:type="dcterms:W3CDTF">2023-10-10T13:59:00Z</dcterms:created>
  <dcterms:modified xsi:type="dcterms:W3CDTF">2023-10-10T13:59:00Z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