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0832" w14:textId="77777777" w:rsidR="00DF7B36" w:rsidRDefault="00DF7B36" w:rsidP="00DF7B36">
      <w:pPr>
        <w:pStyle w:val="Title"/>
      </w:pPr>
      <w:r>
        <w:t>HTTP Client</w:t>
      </w:r>
    </w:p>
    <w:p w14:paraId="1E70EEF0" w14:textId="0A3C07C9" w:rsidR="0037601F" w:rsidRDefault="0037601F" w:rsidP="0037601F">
      <w:pPr>
        <w:pStyle w:val="Heading1"/>
      </w:pPr>
      <w:bookmarkStart w:id="0" w:name="_Toc108432990"/>
      <w:r>
        <w:t>Introduction</w:t>
      </w:r>
      <w:bookmarkEnd w:id="0"/>
      <w:r>
        <w:t xml:space="preserve"> </w:t>
      </w:r>
    </w:p>
    <w:p w14:paraId="3C036A15" w14:textId="1AF2492B" w:rsidR="0037601F" w:rsidRDefault="00F54857" w:rsidP="0037601F">
      <w:pPr>
        <w:jc w:val="both"/>
      </w:pPr>
      <w:bookmarkStart w:id="1" w:name="_Hlk70105289"/>
      <w:r>
        <w:t xml:space="preserve">This document provides details on </w:t>
      </w:r>
      <w:r w:rsidR="00544EAE">
        <w:t xml:space="preserve">using </w:t>
      </w:r>
      <w:r>
        <w:t xml:space="preserve">the HTTP client APIs provided by the </w:t>
      </w:r>
      <w:r w:rsidR="00544EAE">
        <w:t>HTTP</w:t>
      </w:r>
      <w:r>
        <w:t xml:space="preserve"> </w:t>
      </w:r>
      <w:r w:rsidR="00376504">
        <w:t>module</w:t>
      </w:r>
      <w:r>
        <w:t xml:space="preserve"> under components. This application demonstrates </w:t>
      </w:r>
      <w:r w:rsidR="00544EAE">
        <w:t xml:space="preserve">using these </w:t>
      </w:r>
      <w:r>
        <w:t>APIs to connect to HTTP servers in secured (HTTPS) and non-secured way</w:t>
      </w:r>
      <w:r w:rsidR="00544EAE">
        <w:t>.</w:t>
      </w:r>
    </w:p>
    <w:p w14:paraId="6217165E" w14:textId="1A10D27B" w:rsidR="0037601F" w:rsidRDefault="005056EA" w:rsidP="0037601F">
      <w:pPr>
        <w:jc w:val="both"/>
      </w:pPr>
      <w:r>
        <w:t>The document also discusses about the GET and POST of HTTP methods and ways of executing it</w:t>
      </w:r>
      <w:r w:rsidR="00336176">
        <w:t>.</w:t>
      </w:r>
    </w:p>
    <w:p w14:paraId="3574F822" w14:textId="77777777" w:rsidR="00B32249" w:rsidRDefault="00B32249" w:rsidP="0037601F">
      <w:pPr>
        <w:jc w:val="both"/>
      </w:pPr>
    </w:p>
    <w:p w14:paraId="00501395" w14:textId="70027EA1" w:rsidR="005A22D7" w:rsidRDefault="005A22D7" w:rsidP="005A22D7">
      <w:pPr>
        <w:pStyle w:val="Heading1"/>
      </w:pPr>
      <w:bookmarkStart w:id="2" w:name="_Toc108432991"/>
      <w:r>
        <w:t>Features and Limitations</w:t>
      </w:r>
      <w:bookmarkEnd w:id="2"/>
    </w:p>
    <w:p w14:paraId="2AC0CFB0" w14:textId="5680D9D5" w:rsidR="005A22D7" w:rsidRDefault="005A22D7" w:rsidP="0053279A">
      <w:pPr>
        <w:jc w:val="both"/>
      </w:pPr>
      <w:r>
        <w:t xml:space="preserve">The HTTP/S implementation </w:t>
      </w:r>
      <w:r w:rsidR="0053279A">
        <w:t>support</w:t>
      </w:r>
      <w:r w:rsidR="00066243">
        <w:t>s</w:t>
      </w:r>
      <w:r w:rsidR="0053279A">
        <w:t>:</w:t>
      </w:r>
    </w:p>
    <w:p w14:paraId="0496A95C" w14:textId="1CD05EF5" w:rsidR="005A22D7" w:rsidRDefault="00246462" w:rsidP="0053279A">
      <w:pPr>
        <w:pStyle w:val="ListParagraph"/>
        <w:numPr>
          <w:ilvl w:val="0"/>
          <w:numId w:val="16"/>
        </w:numPr>
        <w:jc w:val="both"/>
      </w:pPr>
      <w:r>
        <w:t xml:space="preserve">HTTP 1.1 version. </w:t>
      </w:r>
      <w:r w:rsidR="0053279A">
        <w:t>B</w:t>
      </w:r>
      <w:r w:rsidR="005A22D7">
        <w:t>oth HTTP and HTTPS</w:t>
      </w:r>
    </w:p>
    <w:p w14:paraId="6E2CFC87" w14:textId="5B51D4CB" w:rsidR="005A22D7" w:rsidRDefault="005056EA" w:rsidP="005056EA">
      <w:pPr>
        <w:pStyle w:val="ListParagraph"/>
        <w:numPr>
          <w:ilvl w:val="0"/>
          <w:numId w:val="16"/>
        </w:numPr>
      </w:pPr>
      <w:r w:rsidRPr="005056EA">
        <w:t>HTTP client connection to the server specified by the IP address or Host name</w:t>
      </w:r>
      <w:r w:rsidR="005A22D7">
        <w:t>)</w:t>
      </w:r>
    </w:p>
    <w:p w14:paraId="35ACB5C5" w14:textId="7972FDA6" w:rsidR="005A22D7" w:rsidRDefault="005A22D7" w:rsidP="0053279A">
      <w:pPr>
        <w:pStyle w:val="ListParagraph"/>
        <w:numPr>
          <w:ilvl w:val="0"/>
          <w:numId w:val="16"/>
        </w:numPr>
        <w:jc w:val="both"/>
      </w:pPr>
      <w:r>
        <w:t xml:space="preserve">HTTP </w:t>
      </w:r>
      <w:r w:rsidR="004A68B4" w:rsidRPr="005E1CAA">
        <w:rPr>
          <w:rFonts w:ascii="Courier New" w:hAnsi="Courier New" w:cs="Courier New"/>
        </w:rPr>
        <w:t>GET</w:t>
      </w:r>
      <w:r>
        <w:t xml:space="preserve"> and </w:t>
      </w:r>
      <w:r w:rsidR="004A68B4" w:rsidRPr="005E1CAA">
        <w:rPr>
          <w:rFonts w:ascii="Courier New" w:hAnsi="Courier New" w:cs="Courier New"/>
        </w:rPr>
        <w:t>POST</w:t>
      </w:r>
      <w:r>
        <w:t xml:space="preserve"> </w:t>
      </w:r>
      <w:proofErr w:type="gramStart"/>
      <w:r>
        <w:t>methods</w:t>
      </w:r>
      <w:proofErr w:type="gramEnd"/>
    </w:p>
    <w:p w14:paraId="27FB5693" w14:textId="6A9AE2E0" w:rsidR="001A6CB1" w:rsidRDefault="0053279A" w:rsidP="0053279A">
      <w:pPr>
        <w:pStyle w:val="ListParagraph"/>
        <w:numPr>
          <w:ilvl w:val="0"/>
          <w:numId w:val="16"/>
        </w:numPr>
        <w:jc w:val="both"/>
      </w:pPr>
      <w:r>
        <w:t>S</w:t>
      </w:r>
      <w:r w:rsidR="004A68B4">
        <w:t xml:space="preserve">etting </w:t>
      </w:r>
      <w:r>
        <w:t xml:space="preserve">of </w:t>
      </w:r>
      <w:r w:rsidR="004A68B4">
        <w:t>headers</w:t>
      </w:r>
      <w:r w:rsidR="0067598B">
        <w:t xml:space="preserve"> by the application</w:t>
      </w:r>
      <w:r w:rsidR="004A68B4">
        <w:t xml:space="preserve">. Only the Host header is implicitly </w:t>
      </w:r>
      <w:proofErr w:type="gramStart"/>
      <w:r w:rsidR="004A68B4">
        <w:t>set</w:t>
      </w:r>
      <w:proofErr w:type="gramEnd"/>
    </w:p>
    <w:p w14:paraId="52FE8E94" w14:textId="243719E2" w:rsidR="009D1886" w:rsidRDefault="009D1886" w:rsidP="0053279A">
      <w:pPr>
        <w:pStyle w:val="ListParagraph"/>
        <w:numPr>
          <w:ilvl w:val="0"/>
          <w:numId w:val="16"/>
        </w:numPr>
        <w:jc w:val="both"/>
      </w:pPr>
      <w:r>
        <w:t xml:space="preserve">Supports receiving the response with Transfer encoding Chunked.  </w:t>
      </w:r>
    </w:p>
    <w:p w14:paraId="4CA0868E" w14:textId="65A481AF" w:rsidR="001A6CB1" w:rsidRDefault="00B32249" w:rsidP="0053279A">
      <w:pPr>
        <w:jc w:val="both"/>
      </w:pPr>
      <w:r>
        <w:t>Following a</w:t>
      </w:r>
      <w:r w:rsidR="0053279A">
        <w:t xml:space="preserve">re </w:t>
      </w:r>
      <w:r w:rsidR="004A68B4">
        <w:t xml:space="preserve">the </w:t>
      </w:r>
      <w:r w:rsidR="001A6CB1">
        <w:t>limitations</w:t>
      </w:r>
      <w:r w:rsidR="0053279A">
        <w:t>:</w:t>
      </w:r>
    </w:p>
    <w:p w14:paraId="01FA3406" w14:textId="268E7E49" w:rsidR="00246462" w:rsidRDefault="005F0833" w:rsidP="0053279A">
      <w:pPr>
        <w:pStyle w:val="ListParagraph"/>
        <w:numPr>
          <w:ilvl w:val="0"/>
          <w:numId w:val="20"/>
        </w:numPr>
        <w:jc w:val="both"/>
      </w:pPr>
      <w:r>
        <w:t>CA certificate</w:t>
      </w:r>
      <w:r w:rsidR="0053279A">
        <w:t xml:space="preserve"> must</w:t>
      </w:r>
      <w:r>
        <w:t xml:space="preserve"> be in the PEM format. </w:t>
      </w:r>
    </w:p>
    <w:p w14:paraId="4DE6B38E" w14:textId="6D10CD6A" w:rsidR="0053279A" w:rsidRDefault="00C53EBF" w:rsidP="0053279A">
      <w:pPr>
        <w:pStyle w:val="ListParagraph"/>
        <w:numPr>
          <w:ilvl w:val="0"/>
          <w:numId w:val="20"/>
        </w:numPr>
        <w:jc w:val="both"/>
      </w:pPr>
      <w:r>
        <w:t>HTTP redirection is not supported</w:t>
      </w:r>
      <w:r w:rsidR="0053279A">
        <w:br w:type="page"/>
      </w:r>
    </w:p>
    <w:p w14:paraId="2B75D00D" w14:textId="28FBE565" w:rsidR="00AA1F3A" w:rsidRDefault="00F54857" w:rsidP="00AA1F3A">
      <w:pPr>
        <w:pStyle w:val="Heading1"/>
      </w:pPr>
      <w:bookmarkStart w:id="3" w:name="_Toc108432992"/>
      <w:bookmarkEnd w:id="1"/>
      <w:r>
        <w:lastRenderedPageBreak/>
        <w:t>HTTP/S</w:t>
      </w:r>
      <w:r w:rsidR="0037601F">
        <w:t xml:space="preserve"> </w:t>
      </w:r>
      <w:r>
        <w:t>APIs</w:t>
      </w:r>
      <w:bookmarkEnd w:id="3"/>
      <w:r w:rsidR="0037601F">
        <w:t xml:space="preserve"> </w:t>
      </w:r>
    </w:p>
    <w:p w14:paraId="629C1A92" w14:textId="472CF49F" w:rsidR="00AA1F3A" w:rsidRDefault="00C92E6A" w:rsidP="00C92E6A">
      <w:pPr>
        <w:pStyle w:val="Heading2"/>
      </w:pPr>
      <w:bookmarkStart w:id="4" w:name="_Toc108432993"/>
      <w:r>
        <w:t>HTTP</w:t>
      </w:r>
      <w:r w:rsidR="005056EA">
        <w:t>/S</w:t>
      </w:r>
      <w:r>
        <w:t xml:space="preserve"> </w:t>
      </w:r>
      <w:r w:rsidR="005056EA">
        <w:t>O</w:t>
      </w:r>
      <w:r>
        <w:t>pen:</w:t>
      </w:r>
      <w:bookmarkEnd w:id="4"/>
    </w:p>
    <w:p w14:paraId="30D4CBA8" w14:textId="10235903" w:rsidR="00C92E6A" w:rsidRDefault="00C92E6A" w:rsidP="00544EAE">
      <w:pPr>
        <w:pStyle w:val="Text2"/>
      </w:pPr>
      <w:r>
        <w:t xml:space="preserve">This is </w:t>
      </w:r>
      <w:r w:rsidR="00544EAE">
        <w:t xml:space="preserve">performed </w:t>
      </w:r>
      <w:r>
        <w:t xml:space="preserve">using the </w:t>
      </w:r>
      <w:r w:rsidR="00544EAE">
        <w:t xml:space="preserve">following </w:t>
      </w:r>
      <w:r>
        <w:t>API</w:t>
      </w:r>
      <w:r w:rsidR="00544EAE">
        <w:t>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544EAE" w:rsidRPr="00544EAE" w14:paraId="59956E4C" w14:textId="77777777" w:rsidTr="00544EAE">
        <w:tc>
          <w:tcPr>
            <w:tcW w:w="10700" w:type="dxa"/>
            <w:shd w:val="clear" w:color="auto" w:fill="DEEAF6" w:themeFill="accent5" w:themeFillTint="33"/>
          </w:tcPr>
          <w:p w14:paraId="483C493A" w14:textId="77777777" w:rsidR="00544EAE" w:rsidRPr="00544EAE" w:rsidRDefault="00544EA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http_client_handle_t</w:t>
            </w:r>
            <w:proofErr w:type="spellEnd"/>
          </w:p>
          <w:p w14:paraId="7D524E5E" w14:textId="4BD21D65" w:rsidR="00544EAE" w:rsidRPr="00544EAE" w:rsidRDefault="00544EA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http_client_</w:t>
            </w:r>
            <w:proofErr w:type="gramStart"/>
            <w:r w:rsidRPr="00544EAE">
              <w:rPr>
                <w:rFonts w:ascii="Courier New" w:hAnsi="Courier New" w:cs="Courier New"/>
                <w:sz w:val="20"/>
                <w:szCs w:val="20"/>
              </w:rPr>
              <w:t>open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44EAE">
              <w:rPr>
                <w:rFonts w:ascii="Courier New" w:hAnsi="Courier New" w:cs="Courier New"/>
                <w:sz w:val="20"/>
                <w:szCs w:val="20"/>
              </w:rPr>
              <w:t>http_client_config_t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cfg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7E4B81EE" w14:textId="31C47049" w:rsidR="00C92E6A" w:rsidRDefault="00C92E6A" w:rsidP="00C92E6A"/>
    <w:p w14:paraId="58147EDA" w14:textId="5832DE6E" w:rsidR="00C92E6A" w:rsidRDefault="00C92E6A" w:rsidP="00544EAE">
      <w:pPr>
        <w:pStyle w:val="Text2"/>
        <w:jc w:val="both"/>
      </w:pPr>
      <w:r>
        <w:t>This API connect</w:t>
      </w:r>
      <w:r w:rsidR="00544EAE">
        <w:t>s</w:t>
      </w:r>
      <w:r>
        <w:t xml:space="preserve"> to the remote HTTP server. The configuration needed for the connection is passed using the </w:t>
      </w:r>
      <w:r w:rsidR="00544EAE">
        <w:t xml:space="preserve">following </w:t>
      </w:r>
      <w:r>
        <w:t>data structure</w:t>
      </w:r>
      <w:r w:rsidR="00544EAE">
        <w:t>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544EAE" w:rsidRPr="00544EAE" w14:paraId="497C44F2" w14:textId="77777777" w:rsidTr="00544EAE">
        <w:tc>
          <w:tcPr>
            <w:tcW w:w="10700" w:type="dxa"/>
            <w:shd w:val="clear" w:color="auto" w:fill="DEEAF6" w:themeFill="accent5" w:themeFillTint="33"/>
          </w:tcPr>
          <w:p w14:paraId="6F71D273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>typedef struct {</w:t>
            </w:r>
          </w:p>
          <w:p w14:paraId="7CA36E4D" w14:textId="5557A181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char *hostname;</w:t>
            </w:r>
            <w:r w:rsidR="00BE5EA6">
              <w:rPr>
                <w:rFonts w:ascii="Courier New" w:hAnsi="Courier New" w:cs="Courier New"/>
                <w:sz w:val="20"/>
                <w:szCs w:val="20"/>
              </w:rPr>
              <w:t>/*</w:t>
            </w:r>
            <w:r w:rsidR="00E925FC">
              <w:rPr>
                <w:rFonts w:ascii="Courier New" w:hAnsi="Courier New" w:cs="Courier New"/>
                <w:sz w:val="20"/>
                <w:szCs w:val="20"/>
              </w:rPr>
              <w:t>*&lt;</w:t>
            </w:r>
            <w:r w:rsidR="00F50341">
              <w:rPr>
                <w:rFonts w:ascii="Courier New" w:hAnsi="Courier New" w:cs="Courier New"/>
                <w:sz w:val="20"/>
                <w:szCs w:val="20"/>
              </w:rPr>
              <w:t>Host name or the IP address of the server</w:t>
            </w:r>
            <w:r w:rsidR="00BE5EA6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14:paraId="24CB68CD" w14:textId="0FC153AB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int port;</w:t>
            </w:r>
            <w:r w:rsidR="00A23030">
              <w:rPr>
                <w:rFonts w:ascii="Courier New" w:hAnsi="Courier New" w:cs="Courier New"/>
                <w:sz w:val="20"/>
                <w:szCs w:val="20"/>
              </w:rPr>
              <w:t>/*</w:t>
            </w:r>
            <w:r w:rsidR="00E925FC">
              <w:rPr>
                <w:rFonts w:ascii="Courier New" w:hAnsi="Courier New" w:cs="Courier New"/>
                <w:sz w:val="20"/>
                <w:szCs w:val="20"/>
              </w:rPr>
              <w:t>*&lt;</w:t>
            </w:r>
            <w:r w:rsidR="00574C2A">
              <w:rPr>
                <w:rFonts w:ascii="Courier New" w:hAnsi="Courier New" w:cs="Courier New"/>
                <w:sz w:val="20"/>
                <w:szCs w:val="20"/>
              </w:rPr>
              <w:t>Server port</w:t>
            </w:r>
            <w:r w:rsidR="00A23030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14:paraId="50641D44" w14:textId="3E3C0720" w:rsidR="00D3232C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int secured; /*</w:t>
            </w:r>
            <w:r w:rsidR="00E925FC">
              <w:rPr>
                <w:rFonts w:ascii="Courier New" w:hAnsi="Courier New" w:cs="Courier New"/>
                <w:sz w:val="20"/>
                <w:szCs w:val="20"/>
              </w:rPr>
              <w:t>*</w:t>
            </w:r>
            <w:r w:rsidR="00CB21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3171F">
              <w:rPr>
                <w:rFonts w:ascii="Courier New" w:hAnsi="Courier New" w:cs="Courier New"/>
                <w:sz w:val="20"/>
                <w:szCs w:val="20"/>
              </w:rPr>
              <w:t>0 – HTTP</w:t>
            </w:r>
            <w:r w:rsidR="00790B10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="00790B10">
              <w:rPr>
                <w:rFonts w:ascii="Courier New" w:hAnsi="Courier New" w:cs="Courier New"/>
                <w:sz w:val="20"/>
                <w:szCs w:val="20"/>
              </w:rPr>
              <w:t>non secure</w:t>
            </w:r>
            <w:proofErr w:type="spellEnd"/>
            <w:r w:rsidR="00790B10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73171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51A7CB63" w14:textId="0F966005" w:rsidR="0073171F" w:rsidRDefault="00D3232C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r w:rsidR="00CB21A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73171F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5056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3171F">
              <w:rPr>
                <w:rFonts w:ascii="Courier New" w:hAnsi="Courier New" w:cs="Courier New"/>
                <w:sz w:val="20"/>
                <w:szCs w:val="20"/>
              </w:rPr>
              <w:t xml:space="preserve">- HTTPS without </w:t>
            </w:r>
            <w:r w:rsidR="00790B10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73171F">
              <w:rPr>
                <w:rFonts w:ascii="Courier New" w:hAnsi="Courier New" w:cs="Courier New"/>
                <w:sz w:val="20"/>
                <w:szCs w:val="20"/>
              </w:rPr>
              <w:t>erver verification</w:t>
            </w:r>
          </w:p>
          <w:p w14:paraId="2A803872" w14:textId="019EB09D" w:rsidR="00544EAE" w:rsidRPr="00544EAE" w:rsidRDefault="0073171F" w:rsidP="0073171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r w:rsidR="00CB21A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2 – HTTPS with server certificate validation</w:t>
            </w:r>
            <w:r w:rsidR="00544EAE" w:rsidRPr="00544EAE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14:paraId="3577F73A" w14:textId="05CDCBAA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="007D2BE2" w:rsidRPr="007D2BE2">
              <w:rPr>
                <w:rFonts w:ascii="Courier New" w:hAnsi="Courier New" w:cs="Courier New"/>
                <w:sz w:val="20"/>
                <w:szCs w:val="20"/>
              </w:rPr>
              <w:t>ssl_wrap_cfg_t</w:t>
            </w:r>
            <w:proofErr w:type="spellEnd"/>
            <w:r w:rsidR="007D2BE2" w:rsidRPr="007D2B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7D2BE2" w:rsidRPr="007D2BE2">
              <w:rPr>
                <w:rFonts w:ascii="Courier New" w:hAnsi="Courier New" w:cs="Courier New"/>
                <w:sz w:val="20"/>
                <w:szCs w:val="20"/>
              </w:rPr>
              <w:t>ssl_cfg</w:t>
            </w:r>
            <w:proofErr w:type="spellEnd"/>
            <w:r w:rsidR="007D2BE2" w:rsidRPr="007D2BE2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5A3169">
              <w:rPr>
                <w:rFonts w:ascii="Courier New" w:hAnsi="Courier New" w:cs="Courier New"/>
                <w:sz w:val="20"/>
                <w:szCs w:val="20"/>
              </w:rPr>
              <w:t>/*</w:t>
            </w:r>
            <w:r w:rsidR="00C222AB">
              <w:rPr>
                <w:rFonts w:ascii="Courier New" w:hAnsi="Courier New" w:cs="Courier New"/>
                <w:sz w:val="20"/>
                <w:szCs w:val="20"/>
              </w:rPr>
              <w:t>*&lt;SSL configuration</w:t>
            </w:r>
            <w:r w:rsidR="005A3169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14:paraId="56542F5B" w14:textId="06D87171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time_out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907501">
              <w:rPr>
                <w:rFonts w:ascii="Courier New" w:hAnsi="Courier New" w:cs="Courier New"/>
                <w:sz w:val="20"/>
                <w:szCs w:val="20"/>
              </w:rPr>
              <w:t>/*</w:t>
            </w:r>
            <w:r w:rsidR="005D58D3">
              <w:rPr>
                <w:rFonts w:ascii="Courier New" w:hAnsi="Courier New" w:cs="Courier New"/>
                <w:sz w:val="20"/>
                <w:szCs w:val="20"/>
              </w:rPr>
              <w:t>*&lt;Connect timeout in seconds</w:t>
            </w:r>
            <w:r w:rsidR="00907501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14:paraId="2F4D7488" w14:textId="76A9943E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http_client_config_t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328C0FE2" w14:textId="7F32EF85" w:rsidR="00544EAE" w:rsidRDefault="00544EAE" w:rsidP="00544EAE">
      <w:pPr>
        <w:pStyle w:val="Text2"/>
        <w:jc w:val="both"/>
      </w:pPr>
    </w:p>
    <w:p w14:paraId="3F8E28C2" w14:textId="1C1BE719" w:rsidR="00C92E6A" w:rsidRDefault="00C92E6A" w:rsidP="00C92E6A">
      <w:pPr>
        <w:pStyle w:val="Heading2"/>
      </w:pPr>
      <w:bookmarkStart w:id="5" w:name="_Toc108432994"/>
      <w:r>
        <w:t>HTTP</w:t>
      </w:r>
      <w:r w:rsidR="005056EA">
        <w:t>/S</w:t>
      </w:r>
      <w:r>
        <w:t xml:space="preserve"> </w:t>
      </w:r>
      <w:r w:rsidR="005056EA">
        <w:t>G</w:t>
      </w:r>
      <w:r>
        <w:t>et:</w:t>
      </w:r>
      <w:bookmarkEnd w:id="5"/>
    </w:p>
    <w:p w14:paraId="7E3B8692" w14:textId="3310B558" w:rsidR="00544EAE" w:rsidRDefault="00C92E6A" w:rsidP="007E1DE4">
      <w:pPr>
        <w:pStyle w:val="Text2"/>
        <w:jc w:val="both"/>
      </w:pPr>
      <w:r>
        <w:t xml:space="preserve">Once the connection is </w:t>
      </w:r>
      <w:r w:rsidR="00544EAE">
        <w:t xml:space="preserve">established </w:t>
      </w:r>
      <w:r>
        <w:t xml:space="preserve">using </w:t>
      </w:r>
      <w:proofErr w:type="spellStart"/>
      <w:r w:rsidRPr="007E1DE4">
        <w:rPr>
          <w:rFonts w:ascii="Courier New" w:hAnsi="Courier New" w:cs="Courier New"/>
        </w:rPr>
        <w:t>http_client_</w:t>
      </w:r>
      <w:proofErr w:type="gramStart"/>
      <w:r w:rsidRPr="007E1DE4">
        <w:rPr>
          <w:rFonts w:ascii="Courier New" w:hAnsi="Courier New" w:cs="Courier New"/>
        </w:rPr>
        <w:t>open</w:t>
      </w:r>
      <w:proofErr w:type="spellEnd"/>
      <w:r w:rsidRPr="007E1DE4">
        <w:rPr>
          <w:rFonts w:ascii="Courier New" w:hAnsi="Courier New" w:cs="Courier New"/>
        </w:rPr>
        <w:t>(</w:t>
      </w:r>
      <w:proofErr w:type="gramEnd"/>
      <w:r w:rsidRPr="007E1DE4">
        <w:rPr>
          <w:rFonts w:ascii="Courier New" w:hAnsi="Courier New" w:cs="Courier New"/>
        </w:rPr>
        <w:t>)</w:t>
      </w:r>
      <w:r>
        <w:t xml:space="preserve">, GET is </w:t>
      </w:r>
      <w:r w:rsidR="00544EAE">
        <w:t>performed</w:t>
      </w:r>
      <w:r>
        <w:t xml:space="preserve"> using the </w:t>
      </w:r>
      <w:r w:rsidR="00544EAE">
        <w:t xml:space="preserve">following </w:t>
      </w:r>
      <w:r>
        <w:t>API</w:t>
      </w:r>
      <w:r w:rsidR="00544EAE">
        <w:t>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544EAE" w:rsidRPr="00544EAE" w14:paraId="5BAC2F48" w14:textId="77777777" w:rsidTr="00544EAE">
        <w:tc>
          <w:tcPr>
            <w:tcW w:w="10700" w:type="dxa"/>
            <w:shd w:val="clear" w:color="auto" w:fill="DEEAF6" w:themeFill="accent5" w:themeFillTint="33"/>
          </w:tcPr>
          <w:p w14:paraId="55E1D20E" w14:textId="77777777" w:rsidR="00544EAE" w:rsidRPr="00544EAE" w:rsidRDefault="00544EA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53443EA6" w14:textId="77777777" w:rsidR="00544EAE" w:rsidRPr="00544EAE" w:rsidRDefault="00544EA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http_client_</w:t>
            </w:r>
            <w:proofErr w:type="gramStart"/>
            <w:r w:rsidRPr="00544EAE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44EAE">
              <w:rPr>
                <w:rFonts w:ascii="Courier New" w:hAnsi="Courier New" w:cs="Courier New"/>
                <w:sz w:val="20"/>
                <w:szCs w:val="20"/>
              </w:rPr>
              <w:t>http_client_handle_t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handle, char *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uri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C243ECB" w14:textId="77777777" w:rsidR="00544EAE" w:rsidRPr="00544EAE" w:rsidRDefault="00544EA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http_client_resp_cb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cb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, void *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cb_ctx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6EEED69D" w14:textId="1589DF72" w:rsidR="00544EAE" w:rsidRPr="00544EAE" w:rsidRDefault="00544EA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            int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time_out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2D1FABDB" w14:textId="77777777" w:rsidR="00544EAE" w:rsidRDefault="00544EAE" w:rsidP="00544EAE">
      <w:pPr>
        <w:jc w:val="both"/>
      </w:pPr>
    </w:p>
    <w:p w14:paraId="4A5612B0" w14:textId="3094668C" w:rsidR="00C92E6A" w:rsidRDefault="00210A2D" w:rsidP="00544EAE">
      <w:pPr>
        <w:pStyle w:val="Text2"/>
        <w:jc w:val="both"/>
      </w:pPr>
      <w:r>
        <w:t>The HTTP response is provided through the call back. The call back is called multiple time</w:t>
      </w:r>
      <w:r w:rsidR="00544EAE">
        <w:t>s</w:t>
      </w:r>
      <w:r>
        <w:t xml:space="preserve"> until the response. </w:t>
      </w:r>
      <w:r w:rsidR="00544EAE">
        <w:t xml:space="preserve">Following is </w:t>
      </w:r>
      <w:r>
        <w:t>the call back definition and the data structure passed to call back</w:t>
      </w:r>
      <w:r w:rsidR="00544EAE">
        <w:t>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544EAE" w:rsidRPr="00544EAE" w14:paraId="63F5BE96" w14:textId="77777777" w:rsidTr="00544EAE">
        <w:tc>
          <w:tcPr>
            <w:tcW w:w="10700" w:type="dxa"/>
            <w:shd w:val="clear" w:color="auto" w:fill="DEEAF6" w:themeFill="accent5" w:themeFillTint="33"/>
          </w:tcPr>
          <w:p w14:paraId="401679CD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lastRenderedPageBreak/>
              <w:t>typedef struct {</w:t>
            </w:r>
          </w:p>
          <w:p w14:paraId="394B8E22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status_code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;/**&lt; HTTP response status code*/</w:t>
            </w:r>
          </w:p>
          <w:p w14:paraId="22986DF8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char **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resp_hdrs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;/*&lt; Response headers. Array of strings*/</w:t>
            </w:r>
          </w:p>
          <w:p w14:paraId="4CBF7EBC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char *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resp_body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; /**&lt; Response body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14:paraId="696DE29D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resp_len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; /**&lt; Resp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, currently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availabe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in the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resp_body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14:paraId="379B8597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unsigned int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resp_total_len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;/**&lt; Total length of the response body. If 0,</w:t>
            </w:r>
          </w:p>
          <w:p w14:paraId="6460C28D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No total length available before hand as the body</w:t>
            </w:r>
          </w:p>
          <w:p w14:paraId="6F148D1C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may be sent using chunked or multipart encoding*/</w:t>
            </w:r>
          </w:p>
          <w:p w14:paraId="02766EFA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more_</w:t>
            </w:r>
            <w:proofErr w:type="gramStart"/>
            <w:r w:rsidRPr="00544EAE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148C0D6B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http_client_resp_info_</w:t>
            </w:r>
            <w:proofErr w:type="gramStart"/>
            <w:r w:rsidRPr="00544EAE">
              <w:rPr>
                <w:rFonts w:ascii="Courier New" w:hAnsi="Courier New" w:cs="Courier New"/>
                <w:sz w:val="20"/>
                <w:szCs w:val="20"/>
              </w:rPr>
              <w:t>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5BEB75DF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315DF19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>/*This is the call back called when the response is received*/</w:t>
            </w:r>
          </w:p>
          <w:p w14:paraId="78580647" w14:textId="291CC249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typedef void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http_client_resp_</w:t>
            </w:r>
            <w:proofErr w:type="gramStart"/>
            <w:r w:rsidRPr="00544EAE">
              <w:rPr>
                <w:rFonts w:ascii="Courier New" w:hAnsi="Courier New" w:cs="Courier New"/>
                <w:sz w:val="20"/>
                <w:szCs w:val="20"/>
              </w:rPr>
              <w:t>cb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44EAE">
              <w:rPr>
                <w:rFonts w:ascii="Courier New" w:hAnsi="Courier New" w:cs="Courier New"/>
                <w:sz w:val="20"/>
                <w:szCs w:val="20"/>
              </w:rPr>
              <w:t>void *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ctx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http_client_resp_info_t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*resp);</w:t>
            </w:r>
          </w:p>
        </w:tc>
      </w:tr>
    </w:tbl>
    <w:p w14:paraId="482ECA1F" w14:textId="4CD493DA" w:rsidR="00544EAE" w:rsidRDefault="00544EAE" w:rsidP="00544EAE">
      <w:pPr>
        <w:pStyle w:val="Text2"/>
        <w:jc w:val="both"/>
      </w:pPr>
    </w:p>
    <w:p w14:paraId="12049A5E" w14:textId="583F537D" w:rsidR="00210A2D" w:rsidRDefault="00210A2D" w:rsidP="00210A2D">
      <w:pPr>
        <w:pStyle w:val="Heading2"/>
        <w:rPr>
          <w:rFonts w:eastAsia="Times New Roman"/>
          <w:lang w:val="en-IN" w:eastAsia="en-IN"/>
        </w:rPr>
      </w:pPr>
      <w:bookmarkStart w:id="6" w:name="_Toc108432995"/>
      <w:r>
        <w:rPr>
          <w:rFonts w:eastAsia="Times New Roman"/>
          <w:lang w:val="en-IN" w:eastAsia="en-IN"/>
        </w:rPr>
        <w:t>HTTP</w:t>
      </w:r>
      <w:r w:rsidR="005056EA">
        <w:rPr>
          <w:rFonts w:eastAsia="Times New Roman"/>
          <w:lang w:val="en-IN" w:eastAsia="en-IN"/>
        </w:rPr>
        <w:t>/S P</w:t>
      </w:r>
      <w:r>
        <w:rPr>
          <w:rFonts w:eastAsia="Times New Roman"/>
          <w:lang w:val="en-IN" w:eastAsia="en-IN"/>
        </w:rPr>
        <w:t>ost:</w:t>
      </w:r>
      <w:bookmarkEnd w:id="6"/>
    </w:p>
    <w:p w14:paraId="77CA9B8B" w14:textId="509F8D4F" w:rsidR="00210A2D" w:rsidRDefault="00210A2D" w:rsidP="00544EAE">
      <w:pPr>
        <w:pStyle w:val="Text2"/>
        <w:jc w:val="both"/>
        <w:rPr>
          <w:lang w:val="en-IN" w:eastAsia="en-IN"/>
        </w:rPr>
      </w:pPr>
      <w:r>
        <w:rPr>
          <w:lang w:val="en-IN" w:eastAsia="en-IN"/>
        </w:rPr>
        <w:t xml:space="preserve">Once the connection is </w:t>
      </w:r>
      <w:r w:rsidR="00544EAE">
        <w:rPr>
          <w:lang w:val="en-IN" w:eastAsia="en-IN"/>
        </w:rPr>
        <w:t xml:space="preserve">performed </w:t>
      </w:r>
      <w:r>
        <w:rPr>
          <w:lang w:val="en-IN" w:eastAsia="en-IN"/>
        </w:rPr>
        <w:t xml:space="preserve">using </w:t>
      </w:r>
      <w:proofErr w:type="spellStart"/>
      <w:r w:rsidRPr="00544EAE">
        <w:rPr>
          <w:rFonts w:ascii="Courier New" w:hAnsi="Courier New" w:cs="Courier New"/>
          <w:lang w:val="en-IN" w:eastAsia="en-IN"/>
        </w:rPr>
        <w:t>http_client_</w:t>
      </w:r>
      <w:proofErr w:type="gramStart"/>
      <w:r w:rsidRPr="00544EAE">
        <w:rPr>
          <w:rFonts w:ascii="Courier New" w:hAnsi="Courier New" w:cs="Courier New"/>
          <w:lang w:val="en-IN" w:eastAsia="en-IN"/>
        </w:rPr>
        <w:t>open</w:t>
      </w:r>
      <w:proofErr w:type="spellEnd"/>
      <w:r w:rsidRPr="00544EAE">
        <w:rPr>
          <w:rFonts w:ascii="Courier New" w:hAnsi="Courier New" w:cs="Courier New"/>
          <w:lang w:val="en-IN" w:eastAsia="en-IN"/>
        </w:rPr>
        <w:t>(</w:t>
      </w:r>
      <w:proofErr w:type="gramEnd"/>
      <w:r w:rsidRPr="00544EAE">
        <w:rPr>
          <w:rFonts w:ascii="Courier New" w:hAnsi="Courier New" w:cs="Courier New"/>
          <w:lang w:val="en-IN" w:eastAsia="en-IN"/>
        </w:rPr>
        <w:t>)</w:t>
      </w:r>
      <w:r>
        <w:rPr>
          <w:lang w:val="en-IN" w:eastAsia="en-IN"/>
        </w:rPr>
        <w:t xml:space="preserve">, data can be posted to HTTP server using the </w:t>
      </w:r>
      <w:r w:rsidR="00544EAE">
        <w:rPr>
          <w:lang w:val="en-IN" w:eastAsia="en-IN"/>
        </w:rPr>
        <w:t xml:space="preserve">following </w:t>
      </w:r>
      <w:r>
        <w:rPr>
          <w:lang w:val="en-IN" w:eastAsia="en-IN"/>
        </w:rPr>
        <w:t>API</w:t>
      </w:r>
      <w:r w:rsidR="00544EAE">
        <w:rPr>
          <w:lang w:val="en-IN" w:eastAsia="en-IN"/>
        </w:rPr>
        <w:t>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544EAE" w:rsidRPr="00544EAE" w14:paraId="6AD77D57" w14:textId="77777777" w:rsidTr="00544EAE">
        <w:tc>
          <w:tcPr>
            <w:tcW w:w="10700" w:type="dxa"/>
            <w:shd w:val="clear" w:color="auto" w:fill="DEEAF6" w:themeFill="accent5" w:themeFillTint="33"/>
          </w:tcPr>
          <w:p w14:paraId="3FF396FF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int</w:t>
            </w:r>
          </w:p>
          <w:p w14:paraId="7EF496B7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http_client_handle_t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handle, char *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uri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,</w:t>
            </w:r>
          </w:p>
          <w:p w14:paraId="0846E1C5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         char *buff, int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buff_len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,</w:t>
            </w:r>
          </w:p>
          <w:p w14:paraId="224FFCA3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        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http_client_resp_cb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cb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, void *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cb_ctx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,</w:t>
            </w:r>
          </w:p>
          <w:p w14:paraId="06439C80" w14:textId="719BCA49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         int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time_out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);</w:t>
            </w:r>
          </w:p>
        </w:tc>
      </w:tr>
    </w:tbl>
    <w:p w14:paraId="540FE6DB" w14:textId="77777777" w:rsidR="00210A2D" w:rsidRDefault="00210A2D" w:rsidP="00210A2D">
      <w:pPr>
        <w:ind w:left="0"/>
        <w:rPr>
          <w:rFonts w:ascii="Times New Roman" w:eastAsia="Times New Roman" w:hAnsi="Times New Roman" w:cs="Times New Roman"/>
          <w:lang w:val="en-IN" w:eastAsia="en-IN"/>
        </w:rPr>
      </w:pPr>
    </w:p>
    <w:p w14:paraId="197B8E70" w14:textId="7CFE49AE" w:rsidR="00210A2D" w:rsidRDefault="00210A2D" w:rsidP="00544EAE">
      <w:pPr>
        <w:pStyle w:val="Text2"/>
        <w:jc w:val="both"/>
        <w:rPr>
          <w:lang w:val="en-IN" w:eastAsia="en-IN"/>
        </w:rPr>
      </w:pPr>
      <w:r>
        <w:rPr>
          <w:lang w:val="en-IN" w:eastAsia="en-IN"/>
        </w:rPr>
        <w:t>The response is provided using the call back. Setting content length header is a must before using this API.</w:t>
      </w:r>
    </w:p>
    <w:p w14:paraId="425D98DD" w14:textId="6DFC3D71" w:rsidR="00DA6B40" w:rsidRDefault="00DA6B40" w:rsidP="00544EAE">
      <w:pPr>
        <w:pStyle w:val="Text2"/>
        <w:jc w:val="both"/>
        <w:rPr>
          <w:lang w:val="en-IN" w:eastAsia="en-IN"/>
        </w:rPr>
      </w:pPr>
      <w:r>
        <w:rPr>
          <w:lang w:val="en-IN" w:eastAsia="en-IN"/>
        </w:rPr>
        <w:br w:type="page"/>
      </w:r>
    </w:p>
    <w:p w14:paraId="0356F7A2" w14:textId="5A8250C7" w:rsidR="00210A2D" w:rsidRDefault="00210A2D" w:rsidP="00210A2D">
      <w:pPr>
        <w:pStyle w:val="Heading2"/>
        <w:rPr>
          <w:rFonts w:eastAsia="Times New Roman"/>
          <w:lang w:val="en-IN" w:eastAsia="en-IN"/>
        </w:rPr>
      </w:pPr>
      <w:bookmarkStart w:id="7" w:name="_Toc108432996"/>
      <w:r>
        <w:rPr>
          <w:rFonts w:eastAsia="Times New Roman"/>
          <w:lang w:val="en-IN" w:eastAsia="en-IN"/>
        </w:rPr>
        <w:lastRenderedPageBreak/>
        <w:t>Setting the header</w:t>
      </w:r>
      <w:bookmarkEnd w:id="7"/>
    </w:p>
    <w:p w14:paraId="4002743E" w14:textId="18E6EE30" w:rsidR="00210A2D" w:rsidRDefault="00210A2D" w:rsidP="00544EAE">
      <w:pPr>
        <w:pStyle w:val="Text2"/>
        <w:rPr>
          <w:lang w:val="en-IN" w:eastAsia="en-IN"/>
        </w:rPr>
      </w:pPr>
      <w:r>
        <w:rPr>
          <w:lang w:val="en-IN" w:eastAsia="en-IN"/>
        </w:rPr>
        <w:t xml:space="preserve">User application can set the header using the </w:t>
      </w:r>
      <w:r w:rsidR="00544EAE">
        <w:rPr>
          <w:lang w:val="en-IN" w:eastAsia="en-IN"/>
        </w:rPr>
        <w:t xml:space="preserve">following </w:t>
      </w:r>
      <w:r>
        <w:rPr>
          <w:lang w:val="en-IN" w:eastAsia="en-IN"/>
        </w:rPr>
        <w:t>API</w:t>
      </w:r>
      <w:r w:rsidR="00544EAE">
        <w:rPr>
          <w:lang w:val="en-IN" w:eastAsia="en-IN"/>
        </w:rPr>
        <w:t>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544EAE" w:rsidRPr="00544EAE" w14:paraId="5BD24DEE" w14:textId="77777777" w:rsidTr="00544EAE">
        <w:tc>
          <w:tcPr>
            <w:tcW w:w="10700" w:type="dxa"/>
            <w:shd w:val="clear" w:color="auto" w:fill="DEEAF6" w:themeFill="accent5" w:themeFillTint="33"/>
          </w:tcPr>
          <w:p w14:paraId="094D745D" w14:textId="77777777" w:rsidR="00544EAE" w:rsidRPr="00544EAE" w:rsidRDefault="00544EA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int</w:t>
            </w:r>
          </w:p>
          <w:p w14:paraId="7B75C370" w14:textId="77777777" w:rsidR="00544EAE" w:rsidRPr="00544EAE" w:rsidRDefault="00544EA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http_client_set_req_</w:t>
            </w:r>
            <w:proofErr w:type="gram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http_client_handle_t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handle,</w:t>
            </w:r>
          </w:p>
          <w:p w14:paraId="36E72063" w14:textId="6FD78D9B" w:rsidR="00544EAE" w:rsidRPr="00544EAE" w:rsidRDefault="00544EA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               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char *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hdrname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char *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hdrval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);</w:t>
            </w:r>
          </w:p>
        </w:tc>
      </w:tr>
    </w:tbl>
    <w:p w14:paraId="6E4C7117" w14:textId="77777777" w:rsidR="00544EAE" w:rsidRDefault="00544EAE" w:rsidP="00544EAE">
      <w:pPr>
        <w:pStyle w:val="Text2"/>
        <w:rPr>
          <w:lang w:val="en-IN" w:eastAsia="en-IN"/>
        </w:rPr>
      </w:pPr>
    </w:p>
    <w:p w14:paraId="11EDA716" w14:textId="25DCFB8A" w:rsidR="00210A2D" w:rsidRDefault="007135DF" w:rsidP="007135DF">
      <w:pPr>
        <w:pStyle w:val="Heading2"/>
        <w:rPr>
          <w:rFonts w:eastAsia="Times New Roman"/>
          <w:lang w:val="en-IN" w:eastAsia="en-IN"/>
        </w:rPr>
      </w:pPr>
      <w:bookmarkStart w:id="8" w:name="_Toc108432997"/>
      <w:r>
        <w:rPr>
          <w:rFonts w:eastAsia="Times New Roman"/>
          <w:lang w:val="en-IN" w:eastAsia="en-IN"/>
        </w:rPr>
        <w:t>Closing the connection</w:t>
      </w:r>
      <w:bookmarkEnd w:id="8"/>
    </w:p>
    <w:p w14:paraId="18E8A745" w14:textId="1A7E6D12" w:rsidR="007135DF" w:rsidRDefault="007135DF" w:rsidP="00544EAE">
      <w:pPr>
        <w:pStyle w:val="Text2"/>
        <w:rPr>
          <w:lang w:val="en-IN" w:eastAsia="en-IN"/>
        </w:rPr>
      </w:pPr>
      <w:r>
        <w:rPr>
          <w:lang w:val="en-IN" w:eastAsia="en-IN"/>
        </w:rPr>
        <w:t xml:space="preserve">The connection can be closed using the </w:t>
      </w:r>
      <w:r w:rsidR="00544EAE">
        <w:rPr>
          <w:lang w:val="en-IN" w:eastAsia="en-IN"/>
        </w:rPr>
        <w:t xml:space="preserve">following </w:t>
      </w:r>
      <w:r>
        <w:rPr>
          <w:lang w:val="en-IN" w:eastAsia="en-IN"/>
        </w:rPr>
        <w:t>API</w:t>
      </w:r>
      <w:r w:rsidR="00544EAE">
        <w:rPr>
          <w:lang w:val="en-IN" w:eastAsia="en-IN"/>
        </w:rPr>
        <w:t>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544EAE" w:rsidRPr="00544EAE" w14:paraId="50C70EDD" w14:textId="77777777" w:rsidTr="00544EAE">
        <w:tc>
          <w:tcPr>
            <w:tcW w:w="10700" w:type="dxa"/>
            <w:shd w:val="clear" w:color="auto" w:fill="DEEAF6" w:themeFill="accent5" w:themeFillTint="33"/>
          </w:tcPr>
          <w:p w14:paraId="257791AA" w14:textId="77777777" w:rsidR="00544EAE" w:rsidRPr="00544EAE" w:rsidRDefault="00544EA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int</w:t>
            </w:r>
          </w:p>
          <w:p w14:paraId="6E1FB09B" w14:textId="771BDDFA" w:rsidR="00544EAE" w:rsidRPr="00544EAE" w:rsidRDefault="00544EA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close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http_client_handle_t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handle);</w:t>
            </w:r>
          </w:p>
        </w:tc>
      </w:tr>
    </w:tbl>
    <w:p w14:paraId="7F2B0215" w14:textId="65D5F2ED" w:rsidR="00544EAE" w:rsidRDefault="00544EAE" w:rsidP="00544EAE">
      <w:pPr>
        <w:pStyle w:val="Text2"/>
        <w:rPr>
          <w:lang w:val="en-IN" w:eastAsia="en-IN"/>
        </w:rPr>
      </w:pPr>
      <w:r>
        <w:rPr>
          <w:lang w:val="en-IN" w:eastAsia="en-IN"/>
        </w:rPr>
        <w:br w:type="page"/>
      </w:r>
    </w:p>
    <w:p w14:paraId="393175EB" w14:textId="61677F42" w:rsidR="000F32F2" w:rsidRPr="00C84B15" w:rsidRDefault="00787D5E" w:rsidP="00C84B15">
      <w:pPr>
        <w:pStyle w:val="Heading1"/>
        <w:rPr>
          <w:rFonts w:eastAsia="Times New Roman"/>
          <w:lang w:val="en-IN" w:eastAsia="en-IN"/>
        </w:rPr>
      </w:pPr>
      <w:bookmarkStart w:id="9" w:name="_Toc108432998"/>
      <w:r>
        <w:rPr>
          <w:rFonts w:eastAsia="Times New Roman"/>
          <w:lang w:val="en-IN" w:eastAsia="en-IN"/>
        </w:rPr>
        <w:lastRenderedPageBreak/>
        <w:t>Running the Application</w:t>
      </w:r>
      <w:bookmarkEnd w:id="9"/>
      <w:r>
        <w:rPr>
          <w:rFonts w:eastAsia="Times New Roman"/>
          <w:lang w:val="en-IN" w:eastAsia="en-IN"/>
        </w:rPr>
        <w:t xml:space="preserve"> </w:t>
      </w:r>
    </w:p>
    <w:p w14:paraId="59192837" w14:textId="77777777" w:rsidR="000F32F2" w:rsidRDefault="000F32F2" w:rsidP="000F32F2">
      <w:pPr>
        <w:pStyle w:val="Heading2"/>
      </w:pPr>
      <w:bookmarkStart w:id="10" w:name="_Toc72769990"/>
      <w:bookmarkStart w:id="11" w:name="_Toc108432999"/>
      <w:r>
        <w:t>Programming Talaria TWO board with certificates</w:t>
      </w:r>
      <w:bookmarkEnd w:id="10"/>
      <w:bookmarkEnd w:id="11"/>
      <w:r>
        <w:t xml:space="preserve"> </w:t>
      </w:r>
    </w:p>
    <w:p w14:paraId="35289D46" w14:textId="33B7B5B6" w:rsidR="000F32F2" w:rsidRDefault="001A1E87" w:rsidP="00DA6B40">
      <w:pPr>
        <w:pStyle w:val="Text2"/>
      </w:pPr>
      <w:r w:rsidRPr="001A1E87">
        <w:t xml:space="preserve">For HTTPS secure applications, CA certificates need to be provided. </w:t>
      </w:r>
      <w:r w:rsidR="00724732">
        <w:t xml:space="preserve">For Testing with httpbin.org, the certificate - </w:t>
      </w:r>
      <w:proofErr w:type="spellStart"/>
      <w:r w:rsidR="00724732" w:rsidRPr="008C3C89">
        <w:rPr>
          <w:rFonts w:ascii="Courier New" w:hAnsi="Courier New" w:cs="Courier New"/>
        </w:rPr>
        <w:t>httpbin_ca.pem</w:t>
      </w:r>
      <w:proofErr w:type="spellEnd"/>
      <w:r w:rsidR="00724732">
        <w:t xml:space="preserve"> which is present in the location</w:t>
      </w:r>
      <w:r w:rsidR="008C3C89">
        <w:t xml:space="preserve">: </w:t>
      </w:r>
      <w:r w:rsidR="00724732" w:rsidRPr="008C3C89">
        <w:rPr>
          <w:rFonts w:ascii="Courier New" w:hAnsi="Courier New" w:cs="Courier New"/>
        </w:rPr>
        <w:t>examples/</w:t>
      </w:r>
      <w:proofErr w:type="spellStart"/>
      <w:r w:rsidR="00724732" w:rsidRPr="008C3C89">
        <w:rPr>
          <w:rFonts w:ascii="Courier New" w:hAnsi="Courier New" w:cs="Courier New"/>
        </w:rPr>
        <w:t>http_client</w:t>
      </w:r>
      <w:proofErr w:type="spellEnd"/>
      <w:r w:rsidR="00724732" w:rsidRPr="008C3C89">
        <w:rPr>
          <w:rFonts w:ascii="Courier New" w:hAnsi="Courier New" w:cs="Courier New"/>
        </w:rPr>
        <w:t>/cert</w:t>
      </w:r>
      <w:r w:rsidR="00724732">
        <w:t xml:space="preserve"> can be used. This file can be written into the Talaria</w:t>
      </w:r>
      <w:r w:rsidR="008C3C89">
        <w:t xml:space="preserve"> </w:t>
      </w:r>
      <w:r w:rsidR="00724732">
        <w:t>TWO File</w:t>
      </w:r>
      <w:r w:rsidR="008C3C89">
        <w:t xml:space="preserve"> </w:t>
      </w:r>
      <w:r w:rsidR="00724732">
        <w:t xml:space="preserve">System using the Download Tool as mentioned in the </w:t>
      </w:r>
      <w:r w:rsidR="008C3C89">
        <w:t xml:space="preserve">subsequent </w:t>
      </w:r>
      <w:r w:rsidR="00724732">
        <w:t xml:space="preserve">sections. </w:t>
      </w:r>
      <w:r w:rsidR="00C84B15" w:rsidRPr="001A1E87">
        <w:t xml:space="preserve">The </w:t>
      </w:r>
      <w:r w:rsidR="000F32F2" w:rsidRPr="001A1E87">
        <w:t xml:space="preserve">default path for </w:t>
      </w:r>
      <w:proofErr w:type="spellStart"/>
      <w:r w:rsidR="00C84B15" w:rsidRPr="001A1E87">
        <w:rPr>
          <w:rFonts w:ascii="Courier New" w:hAnsi="Courier New" w:cs="Courier New"/>
        </w:rPr>
        <w:t>httpbin_ca.pem</w:t>
      </w:r>
      <w:proofErr w:type="spellEnd"/>
      <w:r w:rsidR="00C84B15" w:rsidRPr="001A1E87">
        <w:t xml:space="preserve"> </w:t>
      </w:r>
      <w:r w:rsidR="00724732">
        <w:t>in the File</w:t>
      </w:r>
      <w:r w:rsidR="008C3C89">
        <w:t xml:space="preserve"> </w:t>
      </w:r>
      <w:r w:rsidR="00724732">
        <w:t xml:space="preserve">System </w:t>
      </w:r>
      <w:r w:rsidR="00C84B15" w:rsidRPr="001A1E87">
        <w:t>should</w:t>
      </w:r>
      <w:r w:rsidR="000F32F2" w:rsidRPr="001A1E87">
        <w:t xml:space="preserve"> be: </w:t>
      </w:r>
      <w:r w:rsidR="00974FEB" w:rsidRPr="001A1E87">
        <w:rPr>
          <w:rFonts w:ascii="Courier New" w:hAnsi="Courier New" w:cs="Courier New"/>
        </w:rPr>
        <w:t>/</w:t>
      </w:r>
      <w:r w:rsidR="00501366">
        <w:rPr>
          <w:rFonts w:ascii="Courier New" w:hAnsi="Courier New" w:cs="Courier New"/>
        </w:rPr>
        <w:t>data</w:t>
      </w:r>
      <w:r w:rsidR="00974FEB" w:rsidRPr="001A1E87">
        <w:rPr>
          <w:rFonts w:ascii="Courier New" w:hAnsi="Courier New" w:cs="Courier New"/>
        </w:rPr>
        <w:t>/certs/</w:t>
      </w:r>
      <w:proofErr w:type="spellStart"/>
      <w:r w:rsidR="00974FEB" w:rsidRPr="001A1E87">
        <w:rPr>
          <w:rFonts w:ascii="Courier New" w:hAnsi="Courier New" w:cs="Courier New"/>
        </w:rPr>
        <w:t>https_client</w:t>
      </w:r>
      <w:proofErr w:type="spellEnd"/>
      <w:r w:rsidR="00974FEB" w:rsidRPr="001A1E87">
        <w:rPr>
          <w:rFonts w:ascii="Courier New" w:hAnsi="Courier New" w:cs="Courier New"/>
        </w:rPr>
        <w:t>/</w:t>
      </w:r>
      <w:r w:rsidR="00C84B15" w:rsidRPr="001A1E87">
        <w:rPr>
          <w:rFonts w:ascii="Courier New" w:hAnsi="Courier New" w:cs="Courier New"/>
        </w:rPr>
        <w:t>app</w:t>
      </w:r>
      <w:r w:rsidR="00C84B15" w:rsidRPr="001A1E87">
        <w:t>.</w:t>
      </w:r>
    </w:p>
    <w:p w14:paraId="407CFCEB" w14:textId="77777777" w:rsidR="001A1E87" w:rsidRPr="001A1E87" w:rsidRDefault="001A1E87" w:rsidP="001A1E87">
      <w:pPr>
        <w:pStyle w:val="Text2"/>
        <w:jc w:val="both"/>
      </w:pPr>
    </w:p>
    <w:p w14:paraId="7226515B" w14:textId="77777777" w:rsidR="000F32F2" w:rsidRDefault="000F32F2" w:rsidP="001A1E87">
      <w:pPr>
        <w:pStyle w:val="Heading3"/>
      </w:pPr>
      <w:bookmarkStart w:id="12" w:name="_Toc71819625"/>
      <w:bookmarkStart w:id="13" w:name="_Toc72769991"/>
      <w:bookmarkStart w:id="14" w:name="_Toc108433000"/>
      <w:r>
        <w:t>Show File System Contents</w:t>
      </w:r>
      <w:bookmarkEnd w:id="12"/>
      <w:bookmarkEnd w:id="13"/>
      <w:bookmarkEnd w:id="14"/>
    </w:p>
    <w:p w14:paraId="430C0279" w14:textId="77777777" w:rsidR="000F32F2" w:rsidRDefault="000F32F2" w:rsidP="000F32F2">
      <w:pPr>
        <w:pStyle w:val="Text3"/>
        <w:jc w:val="both"/>
      </w:pPr>
      <w:r>
        <w:t xml:space="preserve">Click on </w:t>
      </w:r>
      <w:r w:rsidRPr="00116197">
        <w:rPr>
          <w:rFonts w:ascii="Courier New" w:hAnsi="Courier New" w:cs="Courier New"/>
        </w:rPr>
        <w:t>Show File System Contents</w:t>
      </w:r>
      <w:r>
        <w:t xml:space="preserve"> to see the current available files in the file system.  </w:t>
      </w:r>
    </w:p>
    <w:p w14:paraId="3E11FFFB" w14:textId="476D5100" w:rsidR="00A409F8" w:rsidRDefault="00D84221" w:rsidP="00A409F8">
      <w:pPr>
        <w:pStyle w:val="Text3"/>
        <w:keepNext/>
        <w:jc w:val="center"/>
      </w:pPr>
      <w:r>
        <w:rPr>
          <w:noProof/>
        </w:rPr>
        <w:drawing>
          <wp:inline distT="0" distB="0" distL="0" distR="0" wp14:anchorId="7F5C803C" wp14:editId="57795AC2">
            <wp:extent cx="5940000" cy="2569966"/>
            <wp:effectExtent l="19050" t="19050" r="2286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25699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859F1" w14:textId="0131BA62" w:rsidR="000F32F2" w:rsidRDefault="00A409F8" w:rsidP="00A409F8">
      <w:pPr>
        <w:pStyle w:val="Caption"/>
        <w:jc w:val="center"/>
        <w:rPr>
          <w:lang w:val="en-IN" w:eastAsia="en-IN"/>
        </w:rPr>
      </w:pPr>
      <w:bookmarkStart w:id="15" w:name="_Toc108432983"/>
      <w:r>
        <w:t xml:space="preserve">Figure </w:t>
      </w:r>
      <w:fldSimple w:instr=" SEQ Figure \* ARABIC ">
        <w:r w:rsidR="00232DA0">
          <w:rPr>
            <w:noProof/>
          </w:rPr>
          <w:t>1</w:t>
        </w:r>
      </w:fldSimple>
      <w:r>
        <w:t xml:space="preserve">: </w:t>
      </w:r>
      <w:r w:rsidRPr="006417F5">
        <w:t>Show File System Content</w:t>
      </w:r>
      <w:bookmarkEnd w:id="15"/>
    </w:p>
    <w:p w14:paraId="303440B2" w14:textId="1D6FF709" w:rsidR="001A1E87" w:rsidRDefault="001A1E87" w:rsidP="00CF3082">
      <w:pPr>
        <w:pStyle w:val="Caption"/>
        <w:jc w:val="center"/>
      </w:pPr>
      <w:r>
        <w:br w:type="page"/>
      </w:r>
    </w:p>
    <w:p w14:paraId="62E44BD1" w14:textId="77777777" w:rsidR="000F32F2" w:rsidRDefault="000F32F2" w:rsidP="001A1E87">
      <w:pPr>
        <w:pStyle w:val="Heading3"/>
      </w:pPr>
      <w:bookmarkStart w:id="16" w:name="_Toc72769992"/>
      <w:bookmarkStart w:id="17" w:name="_Toc108433001"/>
      <w:r>
        <w:lastRenderedPageBreak/>
        <w:t>Write Files</w:t>
      </w:r>
      <w:bookmarkEnd w:id="16"/>
      <w:bookmarkEnd w:id="17"/>
    </w:p>
    <w:p w14:paraId="6B3D8703" w14:textId="306FF17F" w:rsidR="000F32F2" w:rsidRDefault="00724732" w:rsidP="000F32F2">
      <w:pPr>
        <w:pStyle w:val="Text3"/>
        <w:jc w:val="both"/>
        <w:rPr>
          <w:lang w:val="en-IN" w:eastAsia="en-IN"/>
        </w:rPr>
      </w:pPr>
      <w:r>
        <w:t>Before writing the</w:t>
      </w:r>
      <w:r w:rsidR="000F32F2">
        <w:t xml:space="preserve"> file</w:t>
      </w:r>
      <w:r>
        <w:t>(</w:t>
      </w:r>
      <w:r w:rsidR="000F32F2">
        <w:t>s</w:t>
      </w:r>
      <w:r>
        <w:t>)</w:t>
      </w:r>
      <w:r w:rsidR="000F32F2">
        <w:t xml:space="preserve"> into Talaria TWO, user must create a folder with the name </w:t>
      </w:r>
      <w:r w:rsidR="00D22E49" w:rsidRPr="00DA6B40">
        <w:rPr>
          <w:rFonts w:ascii="Courier New" w:hAnsi="Courier New" w:cs="Courier New"/>
        </w:rPr>
        <w:t>data</w:t>
      </w:r>
      <w:r w:rsidR="00D22E49">
        <w:t xml:space="preserve"> </w:t>
      </w:r>
      <w:r w:rsidR="000F32F2">
        <w:t xml:space="preserve">and place </w:t>
      </w:r>
      <w:r w:rsidR="00CF3082">
        <w:t xml:space="preserve">the </w:t>
      </w:r>
      <w:r w:rsidR="000F32F2">
        <w:t xml:space="preserve">certificate either directly into the </w:t>
      </w:r>
      <w:r w:rsidR="00D22E49">
        <w:t>data</w:t>
      </w:r>
      <w:r w:rsidR="000F32F2">
        <w:t xml:space="preserve"> or they can create multiple subfolders (for example:</w:t>
      </w:r>
      <w:r>
        <w:t xml:space="preserve"> </w:t>
      </w:r>
      <w:r w:rsidR="00D22E49">
        <w:rPr>
          <w:rFonts w:ascii="Courier New" w:hAnsi="Courier New" w:cs="Courier New"/>
        </w:rPr>
        <w:t>data</w:t>
      </w:r>
      <w:r w:rsidRPr="008C3C89">
        <w:rPr>
          <w:rFonts w:ascii="Courier New" w:hAnsi="Courier New" w:cs="Courier New"/>
        </w:rPr>
        <w:t>/</w:t>
      </w:r>
      <w:r>
        <w:t xml:space="preserve"> </w:t>
      </w:r>
      <w:proofErr w:type="gramStart"/>
      <w:r>
        <w:t xml:space="preserve">or </w:t>
      </w:r>
      <w:r w:rsidR="000F32F2">
        <w:t xml:space="preserve"> </w:t>
      </w:r>
      <w:r w:rsidR="00D22E49">
        <w:rPr>
          <w:rFonts w:ascii="Courier New" w:hAnsi="Courier New" w:cs="Courier New"/>
        </w:rPr>
        <w:t>data</w:t>
      </w:r>
      <w:proofErr w:type="gramEnd"/>
      <w:r w:rsidRPr="001A1E87">
        <w:rPr>
          <w:rFonts w:ascii="Courier New" w:hAnsi="Courier New" w:cs="Courier New"/>
        </w:rPr>
        <w:t>/certs/</w:t>
      </w:r>
      <w:proofErr w:type="spellStart"/>
      <w:r w:rsidRPr="001A1E87">
        <w:rPr>
          <w:rFonts w:ascii="Courier New" w:hAnsi="Courier New" w:cs="Courier New"/>
        </w:rPr>
        <w:t>https_client</w:t>
      </w:r>
      <w:proofErr w:type="spellEnd"/>
      <w:r w:rsidRPr="001A1E87">
        <w:rPr>
          <w:rFonts w:ascii="Courier New" w:hAnsi="Courier New" w:cs="Courier New"/>
        </w:rPr>
        <w:t>/app</w:t>
      </w:r>
      <w:r w:rsidRPr="00BB164A" w:rsidDel="00724732">
        <w:rPr>
          <w:rFonts w:ascii="Courier New" w:hAnsi="Courier New" w:cs="Courier New"/>
        </w:rPr>
        <w:t xml:space="preserve"> </w:t>
      </w:r>
      <w:r w:rsidR="000F32F2">
        <w:t>) and place the certificates inside the sub-directory</w:t>
      </w:r>
      <w:r w:rsidR="001F6327">
        <w:t>.</w:t>
      </w:r>
      <w:r w:rsidR="001F6327" w:rsidRPr="007E1DE4">
        <w:rPr>
          <w:rFonts w:cstheme="minorHAnsi"/>
          <w:lang w:val="en-IN" w:eastAsia="en-IN"/>
        </w:rPr>
        <w:t xml:space="preserve"> </w:t>
      </w:r>
      <w:r w:rsidR="001F6327">
        <w:rPr>
          <w:lang w:val="en-IN" w:eastAsia="en-IN"/>
        </w:rPr>
        <w:t>T</w:t>
      </w:r>
      <w:r w:rsidR="001F6327" w:rsidRPr="00DD15BE">
        <w:rPr>
          <w:lang w:val="en-IN" w:eastAsia="en-IN"/>
        </w:rPr>
        <w:t xml:space="preserve">he certificate shall be present in the </w:t>
      </w:r>
      <w:r w:rsidR="00D22E49">
        <w:rPr>
          <w:lang w:val="en-IN" w:eastAsia="en-IN"/>
        </w:rPr>
        <w:t>data</w:t>
      </w:r>
      <w:r w:rsidR="001F6327" w:rsidRPr="00DD15BE">
        <w:rPr>
          <w:lang w:val="en-IN" w:eastAsia="en-IN"/>
        </w:rPr>
        <w:t xml:space="preserve"> fs with the same name as in the </w:t>
      </w:r>
      <w:r w:rsidR="001F6327" w:rsidRPr="008C3C89">
        <w:rPr>
          <w:rFonts w:ascii="Courier New" w:hAnsi="Courier New" w:cs="Courier New"/>
        </w:rPr>
        <w:t>boot arguments</w:t>
      </w:r>
      <w:r w:rsidR="001F6327" w:rsidRPr="00DD15BE">
        <w:rPr>
          <w:lang w:val="en-IN" w:eastAsia="en-IN"/>
        </w:rPr>
        <w:t>.</w:t>
      </w:r>
    </w:p>
    <w:p w14:paraId="164EC25E" w14:textId="28C5B141" w:rsidR="008D4D1E" w:rsidRDefault="008D4D1E" w:rsidP="000F32F2">
      <w:pPr>
        <w:pStyle w:val="Text3"/>
        <w:jc w:val="both"/>
      </w:pPr>
      <w:r>
        <w:rPr>
          <w:lang w:val="en-IN" w:eastAsia="en-IN"/>
        </w:rPr>
        <w:t>To write files into Talaria TWO File</w:t>
      </w:r>
      <w:r w:rsidR="008C3C89">
        <w:rPr>
          <w:lang w:val="en-IN" w:eastAsia="en-IN"/>
        </w:rPr>
        <w:t xml:space="preserve"> </w:t>
      </w:r>
      <w:r>
        <w:rPr>
          <w:lang w:val="en-IN" w:eastAsia="en-IN"/>
        </w:rPr>
        <w:t xml:space="preserve">System, use the Download Tool as shown </w:t>
      </w:r>
      <w:r w:rsidR="008C3C89">
        <w:rPr>
          <w:lang w:val="en-IN" w:eastAsia="en-IN"/>
        </w:rPr>
        <w:t xml:space="preserve">in </w:t>
      </w:r>
      <w:r w:rsidR="008C3C89">
        <w:rPr>
          <w:lang w:val="en-IN" w:eastAsia="en-IN"/>
        </w:rPr>
        <w:fldChar w:fldCharType="begin"/>
      </w:r>
      <w:r w:rsidR="008C3C89">
        <w:rPr>
          <w:lang w:val="en-IN" w:eastAsia="en-IN"/>
        </w:rPr>
        <w:instrText xml:space="preserve"> REF _Ref73051151 \h </w:instrText>
      </w:r>
      <w:r w:rsidR="008C3C89">
        <w:rPr>
          <w:lang w:val="en-IN" w:eastAsia="en-IN"/>
        </w:rPr>
      </w:r>
      <w:r w:rsidR="008C3C89">
        <w:rPr>
          <w:lang w:val="en-IN" w:eastAsia="en-IN"/>
        </w:rPr>
        <w:fldChar w:fldCharType="separate"/>
      </w:r>
      <w:r w:rsidR="00232DA0">
        <w:t xml:space="preserve">Figure </w:t>
      </w:r>
      <w:r w:rsidR="00232DA0">
        <w:rPr>
          <w:noProof/>
        </w:rPr>
        <w:t>2</w:t>
      </w:r>
      <w:r w:rsidR="008C3C89">
        <w:rPr>
          <w:lang w:val="en-IN" w:eastAsia="en-IN"/>
        </w:rPr>
        <w:fldChar w:fldCharType="end"/>
      </w:r>
      <w:r>
        <w:rPr>
          <w:lang w:val="en-IN" w:eastAsia="en-IN"/>
        </w:rPr>
        <w:t>. After clicking on “</w:t>
      </w:r>
      <w:r w:rsidRPr="00D7485F">
        <w:rPr>
          <w:rFonts w:ascii="Courier New" w:hAnsi="Courier New" w:cs="Courier New"/>
        </w:rPr>
        <w:t>Select Path to Write Files</w:t>
      </w:r>
      <w:r>
        <w:rPr>
          <w:lang w:val="en-IN" w:eastAsia="en-IN"/>
        </w:rPr>
        <w:t xml:space="preserve">”, select the </w:t>
      </w:r>
      <w:r w:rsidR="00D22E49">
        <w:rPr>
          <w:rFonts w:ascii="Courier New" w:hAnsi="Courier New" w:cs="Courier New"/>
        </w:rPr>
        <w:t>data</w:t>
      </w:r>
      <w:r>
        <w:rPr>
          <w:lang w:val="en-IN" w:eastAsia="en-IN"/>
        </w:rPr>
        <w:t xml:space="preserve"> directory from the host in which the certificate is stored and then click on “</w:t>
      </w:r>
      <w:r w:rsidRPr="008C3C89">
        <w:rPr>
          <w:rFonts w:ascii="Courier New" w:hAnsi="Courier New" w:cs="Courier New"/>
        </w:rPr>
        <w:t>Write Files</w:t>
      </w:r>
      <w:r>
        <w:rPr>
          <w:lang w:val="en-IN" w:eastAsia="en-IN"/>
        </w:rPr>
        <w:t>” to write the certificate into the File</w:t>
      </w:r>
      <w:r w:rsidR="008C3C89">
        <w:rPr>
          <w:lang w:val="en-IN" w:eastAsia="en-IN"/>
        </w:rPr>
        <w:t xml:space="preserve"> </w:t>
      </w:r>
      <w:r>
        <w:rPr>
          <w:lang w:val="en-IN" w:eastAsia="en-IN"/>
        </w:rPr>
        <w:t xml:space="preserve">System. </w:t>
      </w:r>
    </w:p>
    <w:p w14:paraId="74C70085" w14:textId="2A2CBEF4" w:rsidR="00C57B77" w:rsidRDefault="008D4D1E" w:rsidP="00C57B77">
      <w:pPr>
        <w:pStyle w:val="Text3"/>
        <w:jc w:val="both"/>
        <w:rPr>
          <w:lang w:val="en-IN" w:eastAsia="en-IN"/>
        </w:rPr>
      </w:pPr>
      <w:r w:rsidRPr="008C3C89">
        <w:rPr>
          <w:b/>
          <w:bCs/>
        </w:rPr>
        <w:t>Note:</w:t>
      </w:r>
      <w:r w:rsidR="00C57B77">
        <w:t xml:space="preserve"> </w:t>
      </w:r>
      <w:r w:rsidR="00C57B77" w:rsidRPr="00C57B77">
        <w:rPr>
          <w:lang w:val="en-IN" w:eastAsia="en-IN"/>
        </w:rPr>
        <w:t>When trying to access a secured web server, keep only the CA certificate specific to</w:t>
      </w:r>
      <w:r w:rsidR="00C57B77">
        <w:rPr>
          <w:lang w:val="en-IN" w:eastAsia="en-IN"/>
        </w:rPr>
        <w:t xml:space="preserve"> </w:t>
      </w:r>
      <w:r w:rsidR="00C57B77" w:rsidRPr="00C57B77">
        <w:rPr>
          <w:lang w:val="en-IN" w:eastAsia="en-IN"/>
        </w:rPr>
        <w:t xml:space="preserve">that server in </w:t>
      </w:r>
      <w:r w:rsidR="00D22E49">
        <w:rPr>
          <w:lang w:val="en-IN" w:eastAsia="en-IN"/>
        </w:rPr>
        <w:t>data</w:t>
      </w:r>
      <w:r w:rsidR="00C57B77" w:rsidRPr="00C57B77">
        <w:rPr>
          <w:lang w:val="en-IN" w:eastAsia="en-IN"/>
        </w:rPr>
        <w:t xml:space="preserve"> fs. Do not use bundle of CA certificates intended for a browser.</w:t>
      </w:r>
      <w:r w:rsidR="00C57B77">
        <w:rPr>
          <w:lang w:val="en-IN" w:eastAsia="en-IN"/>
        </w:rPr>
        <w:t xml:space="preserve"> Use </w:t>
      </w:r>
      <w:proofErr w:type="spellStart"/>
      <w:r w:rsidR="00C57B77" w:rsidRPr="00C57B77">
        <w:rPr>
          <w:rFonts w:ascii="Courier New" w:hAnsi="Courier New" w:cs="Courier New"/>
          <w:lang w:val="en-IN" w:eastAsia="en-IN"/>
        </w:rPr>
        <w:t>use_ca_bundle</w:t>
      </w:r>
      <w:proofErr w:type="spellEnd"/>
      <w:r w:rsidR="00C57B77" w:rsidRPr="00C57B77">
        <w:rPr>
          <w:rFonts w:ascii="Courier New" w:hAnsi="Courier New" w:cs="Courier New"/>
          <w:lang w:val="en-IN" w:eastAsia="en-IN"/>
        </w:rPr>
        <w:t>=1</w:t>
      </w:r>
      <w:r w:rsidR="00C57B77" w:rsidRPr="00C57B77">
        <w:rPr>
          <w:lang w:val="en-IN" w:eastAsia="en-IN"/>
        </w:rPr>
        <w:t xml:space="preserve"> if bundled certificates are used</w:t>
      </w:r>
      <w:r w:rsidR="00C57B77">
        <w:rPr>
          <w:lang w:val="en-IN" w:eastAsia="en-IN"/>
        </w:rPr>
        <w:t xml:space="preserve">. </w:t>
      </w:r>
    </w:p>
    <w:p w14:paraId="3206AE42" w14:textId="0BA9E238" w:rsidR="00A409F8" w:rsidRDefault="00840728" w:rsidP="00A409F8">
      <w:pPr>
        <w:pStyle w:val="Text3"/>
        <w:keepNext/>
        <w:jc w:val="center"/>
      </w:pPr>
      <w:r w:rsidRPr="00840728">
        <w:rPr>
          <w:noProof/>
        </w:rPr>
        <w:drawing>
          <wp:inline distT="0" distB="0" distL="0" distR="0" wp14:anchorId="0193DCCF" wp14:editId="6A624667">
            <wp:extent cx="5940000" cy="2580100"/>
            <wp:effectExtent l="19050" t="19050" r="2286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8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0495C9" w14:textId="39AD987E" w:rsidR="00974FEB" w:rsidRDefault="00A409F8" w:rsidP="00A409F8">
      <w:pPr>
        <w:pStyle w:val="Caption"/>
        <w:jc w:val="center"/>
      </w:pPr>
      <w:bookmarkStart w:id="18" w:name="_Ref73051151"/>
      <w:bookmarkStart w:id="19" w:name="_Toc108432984"/>
      <w:r>
        <w:t xml:space="preserve">Figure </w:t>
      </w:r>
      <w:fldSimple w:instr=" SEQ Figure \* ARABIC ">
        <w:r w:rsidR="00232DA0">
          <w:rPr>
            <w:noProof/>
          </w:rPr>
          <w:t>2</w:t>
        </w:r>
      </w:fldSimple>
      <w:bookmarkEnd w:id="18"/>
      <w:r>
        <w:t xml:space="preserve">: </w:t>
      </w:r>
      <w:r w:rsidRPr="0013099C">
        <w:t>Write certificates to Talaria TWO</w:t>
      </w:r>
      <w:bookmarkEnd w:id="19"/>
    </w:p>
    <w:p w14:paraId="39E46E49" w14:textId="7D9B979D" w:rsidR="00CF3082" w:rsidRDefault="00CF3082" w:rsidP="00CF3082">
      <w:pPr>
        <w:pStyle w:val="Caption"/>
        <w:jc w:val="center"/>
      </w:pPr>
    </w:p>
    <w:p w14:paraId="5DCEC224" w14:textId="5FFAB731" w:rsidR="000F32F2" w:rsidRDefault="000F32F2" w:rsidP="000F32F2">
      <w:pPr>
        <w:pStyle w:val="Text3"/>
        <w:jc w:val="both"/>
      </w:pPr>
    </w:p>
    <w:p w14:paraId="3052C405" w14:textId="4D0F9BA3" w:rsidR="00EB4904" w:rsidRDefault="00EB4904" w:rsidP="000F32F2">
      <w:pPr>
        <w:pStyle w:val="Text3"/>
        <w:jc w:val="both"/>
      </w:pPr>
      <w:r>
        <w:br w:type="page"/>
      </w:r>
    </w:p>
    <w:p w14:paraId="31D29796" w14:textId="7B25F4B2" w:rsidR="000F32F2" w:rsidRDefault="000F32F2" w:rsidP="000F32F2">
      <w:pPr>
        <w:pStyle w:val="Heading2"/>
      </w:pPr>
      <w:bookmarkStart w:id="20" w:name="_Ref71830898"/>
      <w:bookmarkStart w:id="21" w:name="_Toc72769993"/>
      <w:bookmarkStart w:id="22" w:name="_Toc108433002"/>
      <w:r w:rsidRPr="0085798E">
        <w:lastRenderedPageBreak/>
        <w:t>Programming Talaria TWO board</w:t>
      </w:r>
      <w:r>
        <w:t xml:space="preserve"> with ELF</w:t>
      </w:r>
      <w:bookmarkEnd w:id="20"/>
      <w:bookmarkEnd w:id="21"/>
      <w:bookmarkEnd w:id="22"/>
    </w:p>
    <w:p w14:paraId="1C32FBDE" w14:textId="06B913E9" w:rsidR="00546E07" w:rsidRDefault="00546E07" w:rsidP="00863DD8">
      <w:pPr>
        <w:pStyle w:val="Text2"/>
      </w:pPr>
      <w:r>
        <w:t xml:space="preserve">Program </w:t>
      </w:r>
      <w:proofErr w:type="spellStart"/>
      <w:r>
        <w:rPr>
          <w:rFonts w:ascii="Courier New" w:hAnsi="Courier New" w:cs="Courier New"/>
        </w:rPr>
        <w:t>http_client.elf</w:t>
      </w:r>
      <w:proofErr w:type="spellEnd"/>
      <w:r w:rsidR="00DB3B64">
        <w:rPr>
          <w:rFonts w:ascii="Courier New" w:hAnsi="Courier New" w:cs="Courier New"/>
        </w:rPr>
        <w:t>(</w:t>
      </w:r>
      <w:proofErr w:type="spellStart"/>
      <w:r w:rsidR="00DB3B64" w:rsidRPr="00DB3B64">
        <w:rPr>
          <w:rFonts w:ascii="Courier New" w:hAnsi="Courier New" w:cs="Courier New"/>
        </w:rPr>
        <w:t>sdk_</w:t>
      </w:r>
      <w:proofErr w:type="gramStart"/>
      <w:r w:rsidR="00DB3B64">
        <w:rPr>
          <w:rFonts w:ascii="Courier New" w:hAnsi="Courier New" w:cs="Courier New"/>
        </w:rPr>
        <w:t>x.y</w:t>
      </w:r>
      <w:proofErr w:type="spellEnd"/>
      <w:proofErr w:type="gramEnd"/>
      <w:r w:rsidR="00DB3B64" w:rsidRPr="00DB3B64">
        <w:rPr>
          <w:rFonts w:ascii="Courier New" w:hAnsi="Courier New" w:cs="Courier New"/>
        </w:rPr>
        <w:t>\examples\</w:t>
      </w:r>
      <w:proofErr w:type="spellStart"/>
      <w:r w:rsidR="00DB3B64" w:rsidRPr="00DB3B64">
        <w:rPr>
          <w:rFonts w:ascii="Courier New" w:hAnsi="Courier New" w:cs="Courier New"/>
        </w:rPr>
        <w:t>http_client</w:t>
      </w:r>
      <w:proofErr w:type="spellEnd"/>
      <w:r w:rsidR="00DB3B64" w:rsidRPr="00DB3B64">
        <w:rPr>
          <w:rFonts w:ascii="Courier New" w:hAnsi="Courier New" w:cs="Courier New"/>
        </w:rPr>
        <w:t>\bin</w:t>
      </w:r>
      <w:r w:rsidR="00DB3B6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>
        <w:t>using the Download tool:</w:t>
      </w:r>
    </w:p>
    <w:p w14:paraId="6AF52746" w14:textId="77777777" w:rsidR="00546E07" w:rsidRDefault="00546E07" w:rsidP="00546E07">
      <w:pPr>
        <w:pStyle w:val="Text2"/>
        <w:numPr>
          <w:ilvl w:val="0"/>
          <w:numId w:val="25"/>
        </w:numPr>
        <w:jc w:val="both"/>
      </w:pPr>
      <w:r>
        <w:t xml:space="preserve">Launch the Download tool provided with InnoPhase Talaria TWO SDK. </w:t>
      </w:r>
    </w:p>
    <w:p w14:paraId="7B9FB8C7" w14:textId="77777777" w:rsidR="00546E07" w:rsidRDefault="00546E07" w:rsidP="00546E07">
      <w:pPr>
        <w:pStyle w:val="Text2"/>
        <w:numPr>
          <w:ilvl w:val="0"/>
          <w:numId w:val="25"/>
        </w:numPr>
        <w:jc w:val="both"/>
      </w:pPr>
      <w:r>
        <w:t>In the GUI window:</w:t>
      </w:r>
    </w:p>
    <w:p w14:paraId="39809FA2" w14:textId="77777777" w:rsidR="00546E07" w:rsidRDefault="00546E07" w:rsidP="00546E07">
      <w:pPr>
        <w:pStyle w:val="Text2"/>
        <w:numPr>
          <w:ilvl w:val="1"/>
          <w:numId w:val="25"/>
        </w:numPr>
        <w:jc w:val="both"/>
      </w:pPr>
      <w:r>
        <w:t xml:space="preserve">Boot Target: Select the appropriate EVK from the drop-down </w:t>
      </w:r>
    </w:p>
    <w:p w14:paraId="1678CEB7" w14:textId="14B18C21" w:rsidR="00546E07" w:rsidRDefault="00546E07" w:rsidP="00546E07">
      <w:pPr>
        <w:pStyle w:val="Text2"/>
        <w:numPr>
          <w:ilvl w:val="1"/>
          <w:numId w:val="25"/>
        </w:numPr>
        <w:jc w:val="both"/>
      </w:pPr>
      <w:r>
        <w:t xml:space="preserve">ELF Input: Load the </w:t>
      </w:r>
      <w:proofErr w:type="spellStart"/>
      <w:r>
        <w:rPr>
          <w:rFonts w:ascii="Courier New" w:hAnsi="Courier New" w:cs="Courier New"/>
        </w:rPr>
        <w:t>http_client.elf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339EF32F" w14:textId="77777777" w:rsidR="00546E07" w:rsidRDefault="00546E07" w:rsidP="00546E07">
      <w:pPr>
        <w:pStyle w:val="Text2"/>
        <w:numPr>
          <w:ilvl w:val="1"/>
          <w:numId w:val="25"/>
        </w:numPr>
        <w:jc w:val="both"/>
      </w:pPr>
      <w:r>
        <w:t>AP Options: Provide the SSID and Passphrase under AP Options to connect to an Access Point.</w:t>
      </w:r>
    </w:p>
    <w:p w14:paraId="73E42E75" w14:textId="03522E40" w:rsidR="00546E07" w:rsidRDefault="00546E07" w:rsidP="00546E07">
      <w:pPr>
        <w:pStyle w:val="Text2"/>
        <w:numPr>
          <w:ilvl w:val="1"/>
          <w:numId w:val="25"/>
        </w:numPr>
        <w:jc w:val="both"/>
      </w:pPr>
      <w:r>
        <w:t xml:space="preserve">Boot arguments: Pass the following boot arguments: </w:t>
      </w:r>
    </w:p>
    <w:tbl>
      <w:tblPr>
        <w:tblStyle w:val="TableGrid"/>
        <w:tblW w:w="0" w:type="auto"/>
        <w:tblInd w:w="2700" w:type="dxa"/>
        <w:tblLook w:val="04A0" w:firstRow="1" w:lastRow="0" w:firstColumn="1" w:lastColumn="0" w:noHBand="0" w:noVBand="1"/>
      </w:tblPr>
      <w:tblGrid>
        <w:gridCol w:w="8000"/>
      </w:tblGrid>
      <w:tr w:rsidR="00546E07" w14:paraId="10654945" w14:textId="77777777" w:rsidTr="00546E07">
        <w:tc>
          <w:tcPr>
            <w:tcW w:w="10700" w:type="dxa"/>
            <w:shd w:val="clear" w:color="auto" w:fill="DEEAF6" w:themeFill="accent5" w:themeFillTint="33"/>
          </w:tcPr>
          <w:p w14:paraId="1B5B15F0" w14:textId="45ACDABC" w:rsidR="00546E07" w:rsidRPr="00546E07" w:rsidRDefault="00546E07" w:rsidP="00546E07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546E07">
              <w:rPr>
                <w:rFonts w:ascii="Courier New" w:hAnsi="Courier New" w:cs="Courier New"/>
                <w:sz w:val="18"/>
                <w:szCs w:val="18"/>
              </w:rPr>
              <w:t>host=httpbin.org,path</w:t>
            </w:r>
            <w:proofErr w:type="gramEnd"/>
            <w:r w:rsidRPr="00546E07">
              <w:rPr>
                <w:rFonts w:ascii="Courier New" w:hAnsi="Courier New" w:cs="Courier New"/>
                <w:sz w:val="18"/>
                <w:szCs w:val="18"/>
              </w:rPr>
              <w:t>=/json,port=80,secured=0,method=get,post_len=3000</w:t>
            </w:r>
          </w:p>
        </w:tc>
      </w:tr>
    </w:tbl>
    <w:p w14:paraId="75F18E10" w14:textId="77777777" w:rsidR="00546E07" w:rsidRDefault="00546E07" w:rsidP="00546E07">
      <w:pPr>
        <w:pStyle w:val="Text2"/>
        <w:numPr>
          <w:ilvl w:val="1"/>
          <w:numId w:val="25"/>
        </w:numPr>
        <w:jc w:val="both"/>
      </w:pPr>
      <w:r>
        <w:t xml:space="preserve">Programming: Prog RAM or Prog Flash as per requirement. </w:t>
      </w:r>
    </w:p>
    <w:p w14:paraId="4EE3E948" w14:textId="6A97DF5A" w:rsidR="00546E07" w:rsidRDefault="00546E07" w:rsidP="00546E07">
      <w:pPr>
        <w:pStyle w:val="Text2"/>
        <w:jc w:val="both"/>
        <w:rPr>
          <w:rFonts w:cstheme="minorHAnsi"/>
        </w:rPr>
      </w:pPr>
      <w:r>
        <w:t xml:space="preserve">For more details on using the Download tool, refer to the document: </w:t>
      </w:r>
      <w:r>
        <w:rPr>
          <w:rFonts w:ascii="Courier New" w:hAnsi="Courier New" w:cs="Courier New"/>
        </w:rPr>
        <w:t xml:space="preserve">UG_Download_Tool.pdf </w:t>
      </w:r>
      <w:r>
        <w:rPr>
          <w:rFonts w:cstheme="minorHAnsi"/>
        </w:rPr>
        <w:t xml:space="preserve">(path: </w:t>
      </w:r>
      <w:proofErr w:type="spellStart"/>
      <w:r w:rsidR="008D7C31" w:rsidRPr="008D7C31">
        <w:rPr>
          <w:rFonts w:cstheme="minorHAnsi"/>
          <w:i/>
          <w:iCs/>
        </w:rPr>
        <w:t>sdk_</w:t>
      </w:r>
      <w:proofErr w:type="gramStart"/>
      <w:r w:rsidR="008D7C31" w:rsidRPr="008D7C31">
        <w:rPr>
          <w:rFonts w:cstheme="minorHAnsi"/>
          <w:i/>
          <w:iCs/>
        </w:rPr>
        <w:t>x.y</w:t>
      </w:r>
      <w:proofErr w:type="spellEnd"/>
      <w:proofErr w:type="gramEnd"/>
      <w:r w:rsidR="008D7C31" w:rsidRPr="008D7C31">
        <w:rPr>
          <w:rFonts w:cstheme="minorHAnsi"/>
          <w:i/>
          <w:iCs/>
        </w:rPr>
        <w:t>/</w:t>
      </w:r>
      <w:proofErr w:type="spellStart"/>
      <w:r w:rsidR="008D7C31" w:rsidRPr="008D7C31">
        <w:rPr>
          <w:rFonts w:cstheme="minorHAnsi"/>
          <w:i/>
          <w:iCs/>
        </w:rPr>
        <w:t>pc_tools</w:t>
      </w:r>
      <w:proofErr w:type="spellEnd"/>
      <w:r w:rsidR="008D7C31" w:rsidRPr="008D7C31">
        <w:rPr>
          <w:rFonts w:cstheme="minorHAnsi"/>
          <w:i/>
          <w:iCs/>
        </w:rPr>
        <w:t>/</w:t>
      </w:r>
      <w:proofErr w:type="spellStart"/>
      <w:r w:rsidR="008D7C31" w:rsidRPr="008D7C31">
        <w:rPr>
          <w:rFonts w:cstheme="minorHAnsi"/>
          <w:i/>
          <w:iCs/>
        </w:rPr>
        <w:t>Download_Tool</w:t>
      </w:r>
      <w:proofErr w:type="spellEnd"/>
      <w:r w:rsidR="008D7C31" w:rsidRPr="008D7C31">
        <w:rPr>
          <w:rFonts w:cstheme="minorHAnsi"/>
          <w:i/>
          <w:iCs/>
        </w:rPr>
        <w:t>/doc</w:t>
      </w:r>
      <w:r>
        <w:rPr>
          <w:rFonts w:cstheme="minorHAnsi"/>
        </w:rPr>
        <w:t>).</w:t>
      </w:r>
    </w:p>
    <w:p w14:paraId="18795789" w14:textId="15109A47" w:rsidR="00546E07" w:rsidRDefault="00546E07" w:rsidP="00546E07">
      <w:pPr>
        <w:pStyle w:val="Text2"/>
        <w:jc w:val="both"/>
        <w:rPr>
          <w:rFonts w:cstheme="minorHAnsi"/>
        </w:rPr>
      </w:pPr>
      <w:r>
        <w:rPr>
          <w:rFonts w:cstheme="minorHAnsi"/>
          <w:b/>
          <w:bCs/>
        </w:rPr>
        <w:t>Note</w:t>
      </w:r>
      <w:r>
        <w:rPr>
          <w:rFonts w:cstheme="minorHAnsi"/>
        </w:rPr>
        <w:t>: x and y refer to the SDK release version. For example: sdk_2.</w:t>
      </w:r>
      <w:r w:rsidR="00D22E49">
        <w:rPr>
          <w:rFonts w:cstheme="minorHAnsi"/>
        </w:rPr>
        <w:t>5</w:t>
      </w:r>
      <w:r>
        <w:rPr>
          <w:rFonts w:cstheme="minorHAnsi"/>
        </w:rPr>
        <w:t>/doc.</w:t>
      </w:r>
    </w:p>
    <w:p w14:paraId="3D4E4C5C" w14:textId="0A249AB1" w:rsidR="00DD1773" w:rsidRDefault="00DD1773" w:rsidP="00546E07">
      <w:pPr>
        <w:pStyle w:val="Text2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03EBD1C6" w14:textId="1E0076A6" w:rsidR="007135DF" w:rsidRDefault="007135DF" w:rsidP="007135DF">
      <w:pPr>
        <w:pStyle w:val="Heading1"/>
        <w:rPr>
          <w:rFonts w:eastAsia="Times New Roman"/>
          <w:lang w:val="en-IN" w:eastAsia="en-IN"/>
        </w:rPr>
      </w:pPr>
      <w:bookmarkStart w:id="23" w:name="_Toc108433003"/>
      <w:r>
        <w:rPr>
          <w:rFonts w:eastAsia="Times New Roman"/>
          <w:lang w:val="en-IN" w:eastAsia="en-IN"/>
        </w:rPr>
        <w:lastRenderedPageBreak/>
        <w:t xml:space="preserve">Using the </w:t>
      </w:r>
      <w:r w:rsidR="005056EA">
        <w:rPr>
          <w:rFonts w:eastAsia="Times New Roman"/>
          <w:lang w:val="en-IN" w:eastAsia="en-IN"/>
        </w:rPr>
        <w:t>A</w:t>
      </w:r>
      <w:r>
        <w:rPr>
          <w:rFonts w:eastAsia="Times New Roman"/>
          <w:lang w:val="en-IN" w:eastAsia="en-IN"/>
        </w:rPr>
        <w:t>pplication</w:t>
      </w:r>
      <w:bookmarkEnd w:id="23"/>
    </w:p>
    <w:p w14:paraId="593E2906" w14:textId="1E1FF837" w:rsidR="007135DF" w:rsidRPr="007135DF" w:rsidRDefault="007135DF" w:rsidP="00544EAE">
      <w:pPr>
        <w:jc w:val="both"/>
        <w:rPr>
          <w:lang w:val="en-IN" w:eastAsia="en-IN"/>
        </w:rPr>
      </w:pPr>
      <w:r>
        <w:rPr>
          <w:lang w:val="en-IN" w:eastAsia="en-IN"/>
        </w:rPr>
        <w:t>The list of boot arguments are as follows</w:t>
      </w:r>
      <w:r w:rsidR="00544EAE">
        <w:rPr>
          <w:lang w:val="en-IN" w:eastAsia="en-IN"/>
        </w:rPr>
        <w:t>:</w:t>
      </w:r>
    </w:p>
    <w:p w14:paraId="672B230A" w14:textId="21C582B4" w:rsidR="00261F60" w:rsidRPr="00544EAE" w:rsidRDefault="00017124" w:rsidP="00544EAE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lang w:val="en-IN" w:eastAsia="en-IN"/>
        </w:rPr>
      </w:pPr>
      <w:proofErr w:type="spellStart"/>
      <w:r w:rsidRPr="00544EAE">
        <w:rPr>
          <w:rFonts w:eastAsia="Times New Roman" w:cstheme="minorHAnsi"/>
          <w:lang w:val="en-IN" w:eastAsia="en-IN"/>
        </w:rPr>
        <w:t>ssid</w:t>
      </w:r>
      <w:proofErr w:type="spellEnd"/>
      <w:r w:rsidR="00261F60" w:rsidRPr="00544EAE">
        <w:rPr>
          <w:rFonts w:eastAsia="Times New Roman" w:cstheme="minorHAnsi"/>
          <w:lang w:val="en-IN" w:eastAsia="en-IN"/>
        </w:rPr>
        <w:t xml:space="preserve">: </w:t>
      </w:r>
      <w:r w:rsidR="00442DDB">
        <w:rPr>
          <w:rFonts w:eastAsia="Times New Roman" w:cstheme="minorHAnsi"/>
          <w:lang w:val="en-IN" w:eastAsia="en-IN"/>
        </w:rPr>
        <w:t>SSID</w:t>
      </w:r>
      <w:r w:rsidR="00261F60" w:rsidRPr="00544EAE">
        <w:rPr>
          <w:rFonts w:eastAsia="Times New Roman" w:cstheme="minorHAnsi"/>
          <w:lang w:val="en-IN" w:eastAsia="en-IN"/>
        </w:rPr>
        <w:t xml:space="preserve"> of the </w:t>
      </w:r>
      <w:r w:rsidR="00544EAE">
        <w:rPr>
          <w:rFonts w:eastAsia="Times New Roman" w:cstheme="minorHAnsi"/>
          <w:lang w:val="en-IN" w:eastAsia="en-IN"/>
        </w:rPr>
        <w:t xml:space="preserve">Wi-Fi </w:t>
      </w:r>
      <w:r w:rsidR="00261F60" w:rsidRPr="00544EAE">
        <w:rPr>
          <w:rFonts w:eastAsia="Times New Roman" w:cstheme="minorHAnsi"/>
          <w:lang w:val="en-IN" w:eastAsia="en-IN"/>
        </w:rPr>
        <w:t>network to connect</w:t>
      </w:r>
      <w:r w:rsidR="00544EAE">
        <w:rPr>
          <w:rFonts w:eastAsia="Times New Roman" w:cstheme="minorHAnsi"/>
          <w:lang w:val="en-IN" w:eastAsia="en-IN"/>
        </w:rPr>
        <w:t xml:space="preserve"> to</w:t>
      </w:r>
    </w:p>
    <w:p w14:paraId="068D9F53" w14:textId="3273FE8F" w:rsidR="00017124" w:rsidRPr="00544EAE" w:rsidRDefault="00017124" w:rsidP="00544EAE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lang w:val="en-IN" w:eastAsia="en-IN"/>
        </w:rPr>
      </w:pPr>
      <w:r w:rsidRPr="00544EAE">
        <w:rPr>
          <w:rFonts w:eastAsia="Times New Roman" w:cstheme="minorHAnsi"/>
          <w:lang w:val="en-IN" w:eastAsia="en-IN"/>
        </w:rPr>
        <w:t>passphrase</w:t>
      </w:r>
      <w:r w:rsidR="00261F60" w:rsidRPr="00544EAE">
        <w:rPr>
          <w:rFonts w:eastAsia="Times New Roman" w:cstheme="minorHAnsi"/>
          <w:lang w:val="en-IN" w:eastAsia="en-IN"/>
        </w:rPr>
        <w:t xml:space="preserve">: </w:t>
      </w:r>
      <w:r w:rsidR="00442DDB">
        <w:rPr>
          <w:rFonts w:eastAsia="Times New Roman" w:cstheme="minorHAnsi"/>
          <w:lang w:val="en-IN" w:eastAsia="en-IN"/>
        </w:rPr>
        <w:t>P</w:t>
      </w:r>
      <w:r w:rsidR="00261F60" w:rsidRPr="00544EAE">
        <w:rPr>
          <w:rFonts w:eastAsia="Times New Roman" w:cstheme="minorHAnsi"/>
          <w:lang w:val="en-IN" w:eastAsia="en-IN"/>
        </w:rPr>
        <w:t>assphrase of the network</w:t>
      </w:r>
    </w:p>
    <w:p w14:paraId="0225F1DF" w14:textId="490D58A8" w:rsidR="00017124" w:rsidRPr="00544EAE" w:rsidRDefault="00017124" w:rsidP="00544EAE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lang w:val="en-IN" w:eastAsia="en-IN"/>
        </w:rPr>
      </w:pPr>
      <w:r w:rsidRPr="00544EAE">
        <w:rPr>
          <w:rFonts w:eastAsia="Times New Roman" w:cstheme="minorHAnsi"/>
          <w:lang w:val="en-IN" w:eastAsia="en-IN"/>
        </w:rPr>
        <w:t xml:space="preserve">host: </w:t>
      </w:r>
      <w:r w:rsidR="007E1DE4">
        <w:rPr>
          <w:rFonts w:eastAsia="Times New Roman" w:cstheme="minorHAnsi"/>
          <w:lang w:val="en-IN" w:eastAsia="en-IN"/>
        </w:rPr>
        <w:t>D</w:t>
      </w:r>
      <w:r w:rsidRPr="00544EAE">
        <w:rPr>
          <w:rFonts w:eastAsia="Times New Roman" w:cstheme="minorHAnsi"/>
          <w:lang w:val="en-IN" w:eastAsia="en-IN"/>
        </w:rPr>
        <w:t xml:space="preserve">omain name of the server or the </w:t>
      </w:r>
      <w:r w:rsidR="00544EAE">
        <w:rPr>
          <w:rFonts w:eastAsia="Times New Roman" w:cstheme="minorHAnsi"/>
          <w:lang w:val="en-IN" w:eastAsia="en-IN"/>
        </w:rPr>
        <w:t>IP</w:t>
      </w:r>
      <w:r w:rsidRPr="00544EAE">
        <w:rPr>
          <w:rFonts w:eastAsia="Times New Roman" w:cstheme="minorHAnsi"/>
          <w:lang w:val="en-IN" w:eastAsia="en-IN"/>
        </w:rPr>
        <w:t xml:space="preserve"> address (dotted decimal format)</w:t>
      </w:r>
    </w:p>
    <w:p w14:paraId="04BCACC4" w14:textId="731CDE23" w:rsidR="00017124" w:rsidRPr="00544EAE" w:rsidRDefault="00676A07" w:rsidP="00544EAE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>path</w:t>
      </w:r>
      <w:r w:rsidR="00017124" w:rsidRPr="00544EAE">
        <w:rPr>
          <w:rFonts w:eastAsia="Times New Roman" w:cstheme="minorHAnsi"/>
          <w:lang w:val="en-IN" w:eastAsia="en-IN"/>
        </w:rPr>
        <w:t xml:space="preserve">: </w:t>
      </w:r>
      <w:r w:rsidR="00FA2E0E">
        <w:rPr>
          <w:rFonts w:eastAsia="Times New Roman" w:cstheme="minorHAnsi"/>
          <w:lang w:val="en-IN" w:eastAsia="en-IN"/>
        </w:rPr>
        <w:t>path</w:t>
      </w:r>
      <w:r w:rsidR="00017124" w:rsidRPr="00544EAE">
        <w:rPr>
          <w:rFonts w:eastAsia="Times New Roman" w:cstheme="minorHAnsi"/>
          <w:lang w:val="en-IN" w:eastAsia="en-IN"/>
        </w:rPr>
        <w:t xml:space="preserve"> of the file</w:t>
      </w:r>
    </w:p>
    <w:p w14:paraId="553C89E3" w14:textId="41A7BE8F" w:rsidR="00017124" w:rsidRPr="00544EAE" w:rsidRDefault="00017124" w:rsidP="00544EAE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lang w:val="en-IN" w:eastAsia="en-IN"/>
        </w:rPr>
      </w:pPr>
      <w:r w:rsidRPr="00544EAE">
        <w:rPr>
          <w:rFonts w:eastAsia="Times New Roman" w:cstheme="minorHAnsi"/>
          <w:lang w:val="en-IN" w:eastAsia="en-IN"/>
        </w:rPr>
        <w:t>port</w:t>
      </w:r>
      <w:r w:rsidR="00261F60" w:rsidRPr="00544EAE">
        <w:rPr>
          <w:rFonts w:eastAsia="Times New Roman" w:cstheme="minorHAnsi"/>
          <w:lang w:val="en-IN" w:eastAsia="en-IN"/>
        </w:rPr>
        <w:t xml:space="preserve">: </w:t>
      </w:r>
      <w:r w:rsidR="007E1DE4">
        <w:rPr>
          <w:rFonts w:eastAsia="Times New Roman" w:cstheme="minorHAnsi"/>
          <w:lang w:val="en-IN" w:eastAsia="en-IN"/>
        </w:rPr>
        <w:t>S</w:t>
      </w:r>
      <w:r w:rsidR="00261F60" w:rsidRPr="00544EAE">
        <w:rPr>
          <w:rFonts w:eastAsia="Times New Roman" w:cstheme="minorHAnsi"/>
          <w:lang w:val="en-IN" w:eastAsia="en-IN"/>
        </w:rPr>
        <w:t>erver port.</w:t>
      </w:r>
      <w:r w:rsidR="007E1DE4">
        <w:rPr>
          <w:rFonts w:eastAsia="Times New Roman" w:cstheme="minorHAnsi"/>
          <w:lang w:val="en-IN" w:eastAsia="en-IN"/>
        </w:rPr>
        <w:t xml:space="preserve"> </w:t>
      </w:r>
      <w:r w:rsidRPr="00544EAE">
        <w:rPr>
          <w:rFonts w:eastAsia="Times New Roman" w:cstheme="minorHAnsi"/>
          <w:lang w:val="en-IN" w:eastAsia="en-IN"/>
        </w:rPr>
        <w:t xml:space="preserve">80 in case of </w:t>
      </w:r>
      <w:r w:rsidR="00544EAE" w:rsidRPr="00544EAE">
        <w:rPr>
          <w:rFonts w:eastAsia="Times New Roman" w:cstheme="minorHAnsi"/>
          <w:lang w:val="en-IN" w:eastAsia="en-IN"/>
        </w:rPr>
        <w:t>non-secured</w:t>
      </w:r>
      <w:r w:rsidRPr="00544EAE">
        <w:rPr>
          <w:rFonts w:eastAsia="Times New Roman" w:cstheme="minorHAnsi"/>
          <w:lang w:val="en-IN" w:eastAsia="en-IN"/>
        </w:rPr>
        <w:t xml:space="preserve"> </w:t>
      </w:r>
      <w:r w:rsidR="00261F60" w:rsidRPr="00544EAE">
        <w:rPr>
          <w:rFonts w:eastAsia="Times New Roman" w:cstheme="minorHAnsi"/>
          <w:lang w:val="en-IN" w:eastAsia="en-IN"/>
        </w:rPr>
        <w:t xml:space="preserve">(HTTP), </w:t>
      </w:r>
      <w:r w:rsidRPr="00544EAE">
        <w:rPr>
          <w:rFonts w:eastAsia="Times New Roman" w:cstheme="minorHAnsi"/>
          <w:lang w:val="en-IN" w:eastAsia="en-IN"/>
        </w:rPr>
        <w:t>443 in case of secured</w:t>
      </w:r>
      <w:r w:rsidR="00544EAE">
        <w:rPr>
          <w:rFonts w:eastAsia="Times New Roman" w:cstheme="minorHAnsi"/>
          <w:lang w:val="en-IN" w:eastAsia="en-IN"/>
        </w:rPr>
        <w:t xml:space="preserve"> </w:t>
      </w:r>
      <w:r w:rsidR="00261F60" w:rsidRPr="00544EAE">
        <w:rPr>
          <w:rFonts w:eastAsia="Times New Roman" w:cstheme="minorHAnsi"/>
          <w:lang w:val="en-IN" w:eastAsia="en-IN"/>
        </w:rPr>
        <w:t>(HTTPS)</w:t>
      </w:r>
    </w:p>
    <w:p w14:paraId="5DE9863F" w14:textId="77777777" w:rsidR="00676A07" w:rsidRDefault="00017124" w:rsidP="00544EAE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lang w:val="en-IN" w:eastAsia="en-IN"/>
        </w:rPr>
      </w:pPr>
      <w:r w:rsidRPr="00544EAE">
        <w:rPr>
          <w:rFonts w:eastAsia="Times New Roman" w:cstheme="minorHAnsi"/>
          <w:lang w:val="en-IN" w:eastAsia="en-IN"/>
        </w:rPr>
        <w:t xml:space="preserve">secured: </w:t>
      </w:r>
    </w:p>
    <w:p w14:paraId="637C7B97" w14:textId="77777777" w:rsidR="00676A07" w:rsidRDefault="00017124" w:rsidP="00676A07">
      <w:pPr>
        <w:pStyle w:val="ListParagraph"/>
        <w:ind w:left="2160" w:firstLine="720"/>
        <w:jc w:val="both"/>
        <w:rPr>
          <w:rFonts w:eastAsia="Times New Roman" w:cstheme="minorHAnsi"/>
          <w:lang w:val="en-IN" w:eastAsia="en-IN"/>
        </w:rPr>
      </w:pPr>
      <w:r w:rsidRPr="00544EAE">
        <w:rPr>
          <w:rFonts w:eastAsia="Times New Roman" w:cstheme="minorHAnsi"/>
          <w:lang w:val="en-IN" w:eastAsia="en-IN"/>
        </w:rPr>
        <w:t xml:space="preserve">0 - HTTP, </w:t>
      </w:r>
    </w:p>
    <w:p w14:paraId="0E829A28" w14:textId="6B188136" w:rsidR="00017124" w:rsidRDefault="00017124" w:rsidP="00676A07">
      <w:pPr>
        <w:pStyle w:val="ListParagraph"/>
        <w:numPr>
          <w:ilvl w:val="0"/>
          <w:numId w:val="22"/>
        </w:numPr>
        <w:jc w:val="both"/>
        <w:rPr>
          <w:rFonts w:eastAsia="Times New Roman" w:cstheme="minorHAnsi"/>
          <w:lang w:val="en-IN" w:eastAsia="en-IN"/>
        </w:rPr>
      </w:pPr>
      <w:r w:rsidRPr="00544EAE">
        <w:rPr>
          <w:rFonts w:eastAsia="Times New Roman" w:cstheme="minorHAnsi"/>
          <w:lang w:val="en-IN" w:eastAsia="en-IN"/>
        </w:rPr>
        <w:t>HTTPS</w:t>
      </w:r>
      <w:r w:rsidR="00676A07">
        <w:rPr>
          <w:rFonts w:eastAsia="Times New Roman" w:cstheme="minorHAnsi"/>
          <w:lang w:val="en-IN" w:eastAsia="en-IN"/>
        </w:rPr>
        <w:t xml:space="preserve"> with</w:t>
      </w:r>
      <w:r w:rsidR="00790B10">
        <w:rPr>
          <w:rFonts w:eastAsia="Times New Roman" w:cstheme="minorHAnsi"/>
          <w:lang w:val="en-IN" w:eastAsia="en-IN"/>
        </w:rPr>
        <w:t>out</w:t>
      </w:r>
      <w:r w:rsidR="00676A07">
        <w:rPr>
          <w:rFonts w:eastAsia="Times New Roman" w:cstheme="minorHAnsi"/>
          <w:lang w:val="en-IN" w:eastAsia="en-IN"/>
        </w:rPr>
        <w:t xml:space="preserve"> server verification</w:t>
      </w:r>
    </w:p>
    <w:p w14:paraId="252F3C4C" w14:textId="2C77AFD3" w:rsidR="00676A07" w:rsidRPr="00544EAE" w:rsidRDefault="00676A07" w:rsidP="00676A07">
      <w:pPr>
        <w:pStyle w:val="ListParagraph"/>
        <w:numPr>
          <w:ilvl w:val="0"/>
          <w:numId w:val="22"/>
        </w:numPr>
        <w:jc w:val="both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>HTTPS with server</w:t>
      </w:r>
      <w:r w:rsidR="005056EA">
        <w:rPr>
          <w:rFonts w:eastAsia="Times New Roman" w:cstheme="minorHAnsi"/>
          <w:lang w:val="en-IN" w:eastAsia="en-IN"/>
        </w:rPr>
        <w:t xml:space="preserve"> cert</w:t>
      </w:r>
      <w:r w:rsidR="00790B10">
        <w:rPr>
          <w:rFonts w:eastAsia="Times New Roman" w:cstheme="minorHAnsi"/>
          <w:lang w:val="en-IN" w:eastAsia="en-IN"/>
        </w:rPr>
        <w:t>ificate</w:t>
      </w:r>
      <w:r>
        <w:rPr>
          <w:rFonts w:eastAsia="Times New Roman" w:cstheme="minorHAnsi"/>
          <w:lang w:val="en-IN" w:eastAsia="en-IN"/>
        </w:rPr>
        <w:t xml:space="preserve"> </w:t>
      </w:r>
      <w:r w:rsidR="005056EA">
        <w:rPr>
          <w:rFonts w:eastAsia="Times New Roman" w:cstheme="minorHAnsi"/>
          <w:lang w:val="en-IN" w:eastAsia="en-IN"/>
        </w:rPr>
        <w:t>validation</w:t>
      </w:r>
    </w:p>
    <w:p w14:paraId="4360ACC6" w14:textId="2F307FC8" w:rsidR="00017124" w:rsidRPr="00544EAE" w:rsidRDefault="00017124" w:rsidP="00544EAE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lang w:val="en-IN" w:eastAsia="en-IN"/>
        </w:rPr>
      </w:pPr>
      <w:r w:rsidRPr="00544EAE">
        <w:rPr>
          <w:rFonts w:eastAsia="Times New Roman" w:cstheme="minorHAnsi"/>
          <w:lang w:val="en-IN" w:eastAsia="en-IN"/>
        </w:rPr>
        <w:t xml:space="preserve">method: </w:t>
      </w:r>
      <w:r w:rsidR="007E1DE4">
        <w:rPr>
          <w:rFonts w:eastAsia="Times New Roman" w:cstheme="minorHAnsi"/>
          <w:lang w:val="en-IN" w:eastAsia="en-IN"/>
        </w:rPr>
        <w:t>G</w:t>
      </w:r>
      <w:r w:rsidRPr="00544EAE">
        <w:rPr>
          <w:rFonts w:eastAsia="Times New Roman" w:cstheme="minorHAnsi"/>
          <w:lang w:val="en-IN" w:eastAsia="en-IN"/>
        </w:rPr>
        <w:t>et/</w:t>
      </w:r>
      <w:r w:rsidR="007E1DE4">
        <w:rPr>
          <w:rFonts w:eastAsia="Times New Roman" w:cstheme="minorHAnsi"/>
          <w:lang w:val="en-IN" w:eastAsia="en-IN"/>
        </w:rPr>
        <w:t>P</w:t>
      </w:r>
      <w:r w:rsidRPr="00544EAE">
        <w:rPr>
          <w:rFonts w:eastAsia="Times New Roman" w:cstheme="minorHAnsi"/>
          <w:lang w:val="en-IN" w:eastAsia="en-IN"/>
        </w:rPr>
        <w:t xml:space="preserve">ost  </w:t>
      </w:r>
    </w:p>
    <w:p w14:paraId="6ED10344" w14:textId="4593BAAB" w:rsidR="00017124" w:rsidRPr="00544EAE" w:rsidRDefault="00017124" w:rsidP="00544EAE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lang w:val="en-IN" w:eastAsia="en-IN"/>
        </w:rPr>
      </w:pPr>
      <w:proofErr w:type="spellStart"/>
      <w:r w:rsidRPr="00544EAE">
        <w:rPr>
          <w:rFonts w:eastAsia="Times New Roman" w:cstheme="minorHAnsi"/>
          <w:lang w:val="en-IN" w:eastAsia="en-IN"/>
        </w:rPr>
        <w:t>ca_cert</w:t>
      </w:r>
      <w:proofErr w:type="spellEnd"/>
      <w:r w:rsidR="00544EAE">
        <w:rPr>
          <w:rFonts w:eastAsia="Times New Roman" w:cstheme="minorHAnsi"/>
          <w:lang w:val="en-IN" w:eastAsia="en-IN"/>
        </w:rPr>
        <w:t xml:space="preserve">: </w:t>
      </w:r>
      <w:r w:rsidR="007E1DE4">
        <w:rPr>
          <w:rFonts w:eastAsia="Times New Roman" w:cstheme="minorHAnsi"/>
          <w:lang w:val="en-IN" w:eastAsia="en-IN"/>
        </w:rPr>
        <w:t>C</w:t>
      </w:r>
      <w:r w:rsidRPr="00544EAE">
        <w:rPr>
          <w:rFonts w:eastAsia="Times New Roman" w:cstheme="minorHAnsi"/>
          <w:lang w:val="en-IN" w:eastAsia="en-IN"/>
        </w:rPr>
        <w:t xml:space="preserve">ertificate path in </w:t>
      </w:r>
      <w:r w:rsidR="00840728">
        <w:rPr>
          <w:rFonts w:eastAsia="Times New Roman" w:cstheme="minorHAnsi"/>
          <w:lang w:val="en-IN" w:eastAsia="en-IN"/>
        </w:rPr>
        <w:t>data</w:t>
      </w:r>
      <w:r w:rsidRPr="00544EAE">
        <w:rPr>
          <w:rFonts w:eastAsia="Times New Roman" w:cstheme="minorHAnsi"/>
          <w:lang w:val="en-IN" w:eastAsia="en-IN"/>
        </w:rPr>
        <w:t xml:space="preserve"> FS in case of HTTPS</w:t>
      </w:r>
    </w:p>
    <w:p w14:paraId="6E6F848A" w14:textId="71299560" w:rsidR="00261F60" w:rsidRPr="00544EAE" w:rsidRDefault="00261F60" w:rsidP="00544EAE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lang w:val="en-IN" w:eastAsia="en-IN"/>
        </w:rPr>
      </w:pPr>
      <w:proofErr w:type="spellStart"/>
      <w:r w:rsidRPr="00544EAE">
        <w:rPr>
          <w:rFonts w:cstheme="minorHAnsi"/>
          <w:color w:val="000000"/>
          <w:shd w:val="clear" w:color="auto" w:fill="FFFFFF"/>
        </w:rPr>
        <w:t>post_len</w:t>
      </w:r>
      <w:proofErr w:type="spellEnd"/>
      <w:r w:rsidRPr="00544EAE">
        <w:rPr>
          <w:rFonts w:cstheme="minorHAnsi"/>
          <w:color w:val="000000"/>
          <w:shd w:val="clear" w:color="auto" w:fill="FFFFFF"/>
        </w:rPr>
        <w:t xml:space="preserve">: </w:t>
      </w:r>
      <w:r w:rsidR="007E1DE4">
        <w:rPr>
          <w:rFonts w:cstheme="minorHAnsi"/>
          <w:color w:val="000000"/>
          <w:shd w:val="clear" w:color="auto" w:fill="FFFFFF"/>
        </w:rPr>
        <w:t>N</w:t>
      </w:r>
      <w:r w:rsidRPr="00544EAE">
        <w:rPr>
          <w:rFonts w:cstheme="minorHAnsi"/>
          <w:color w:val="000000"/>
          <w:shd w:val="clear" w:color="auto" w:fill="FFFFFF"/>
        </w:rPr>
        <w:t>um</w:t>
      </w:r>
      <w:r w:rsidR="00544EAE">
        <w:rPr>
          <w:rFonts w:cstheme="minorHAnsi"/>
          <w:color w:val="000000"/>
          <w:shd w:val="clear" w:color="auto" w:fill="FFFFFF"/>
        </w:rPr>
        <w:t>ber of</w:t>
      </w:r>
      <w:r w:rsidRPr="00544EAE">
        <w:rPr>
          <w:rFonts w:cstheme="minorHAnsi"/>
          <w:color w:val="000000"/>
          <w:shd w:val="clear" w:color="auto" w:fill="FFFFFF"/>
        </w:rPr>
        <w:t xml:space="preserve"> bytes to be sent as part of post data. The post data is internally </w:t>
      </w:r>
      <w:proofErr w:type="gramStart"/>
      <w:r w:rsidRPr="00544EAE">
        <w:rPr>
          <w:rFonts w:cstheme="minorHAnsi"/>
          <w:color w:val="000000"/>
          <w:shd w:val="clear" w:color="auto" w:fill="FFFFFF"/>
        </w:rPr>
        <w:t>generated</w:t>
      </w:r>
      <w:proofErr w:type="gramEnd"/>
    </w:p>
    <w:p w14:paraId="77672CA7" w14:textId="59C84700" w:rsidR="00787D5E" w:rsidRDefault="00787D5E" w:rsidP="00544EAE">
      <w:pPr>
        <w:jc w:val="both"/>
        <w:rPr>
          <w:rFonts w:eastAsia="Times New Roman" w:cstheme="minorHAnsi"/>
          <w:lang w:val="en-IN" w:eastAsia="en-IN"/>
        </w:rPr>
      </w:pPr>
    </w:p>
    <w:p w14:paraId="6EB8A783" w14:textId="121C7A93" w:rsidR="00017124" w:rsidRDefault="00017124" w:rsidP="00336176">
      <w:pPr>
        <w:pStyle w:val="Heading2"/>
        <w:rPr>
          <w:rFonts w:eastAsia="Times New Roman"/>
          <w:lang w:val="en-IN" w:eastAsia="en-IN"/>
        </w:rPr>
      </w:pPr>
      <w:bookmarkStart w:id="24" w:name="_Toc108433004"/>
      <w:r w:rsidRPr="00017124">
        <w:rPr>
          <w:rFonts w:eastAsia="Times New Roman"/>
          <w:lang w:val="en-IN" w:eastAsia="en-IN"/>
        </w:rPr>
        <w:t xml:space="preserve">Example boot </w:t>
      </w:r>
      <w:proofErr w:type="spellStart"/>
      <w:r w:rsidRPr="00017124">
        <w:rPr>
          <w:rFonts w:eastAsia="Times New Roman"/>
          <w:lang w:val="en-IN" w:eastAsia="en-IN"/>
        </w:rPr>
        <w:t>args</w:t>
      </w:r>
      <w:proofErr w:type="spellEnd"/>
      <w:r w:rsidRPr="00017124">
        <w:rPr>
          <w:rFonts w:eastAsia="Times New Roman"/>
          <w:lang w:val="en-IN" w:eastAsia="en-IN"/>
        </w:rPr>
        <w:t xml:space="preserve"> </w:t>
      </w:r>
      <w:r w:rsidR="00336176">
        <w:rPr>
          <w:rFonts w:eastAsia="Times New Roman"/>
          <w:lang w:val="en-IN" w:eastAsia="en-IN"/>
        </w:rPr>
        <w:t xml:space="preserve">for HTTP </w:t>
      </w:r>
      <w:r w:rsidR="005056EA">
        <w:rPr>
          <w:rFonts w:eastAsia="Times New Roman"/>
          <w:lang w:val="en-IN" w:eastAsia="en-IN"/>
        </w:rPr>
        <w:t>G</w:t>
      </w:r>
      <w:r w:rsidR="00336176">
        <w:rPr>
          <w:rFonts w:eastAsia="Times New Roman"/>
          <w:lang w:val="en-IN" w:eastAsia="en-IN"/>
        </w:rPr>
        <w:t>et</w:t>
      </w:r>
      <w:r w:rsidR="005056EA">
        <w:rPr>
          <w:rFonts w:eastAsia="Times New Roman"/>
          <w:lang w:val="en-IN" w:eastAsia="en-IN"/>
        </w:rPr>
        <w:t xml:space="preserve"> (non-secure)</w:t>
      </w:r>
      <w:bookmarkEnd w:id="24"/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544EAE" w:rsidRPr="00544EAE" w14:paraId="6B159A0D" w14:textId="77777777" w:rsidTr="00544EAE">
        <w:tc>
          <w:tcPr>
            <w:tcW w:w="10700" w:type="dxa"/>
            <w:shd w:val="clear" w:color="auto" w:fill="DEEAF6" w:themeFill="accent5" w:themeFillTint="33"/>
          </w:tcPr>
          <w:p w14:paraId="5C19F695" w14:textId="61737DBA" w:rsidR="00544EAE" w:rsidRPr="00544EAE" w:rsidRDefault="00787D5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ssid=&lt;ssid</w:t>
            </w:r>
            <w:proofErr w:type="gram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&gt;,passphrase</w:t>
            </w:r>
            <w:proofErr w:type="gramEnd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=&lt;passphrase&gt;,host=httpbin.org,</w:t>
            </w:r>
            <w:r w:rsidR="00DD7BA9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path</w:t>
            </w: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=/json,port=80,secured=0,method=get</w:t>
            </w:r>
          </w:p>
        </w:tc>
      </w:tr>
    </w:tbl>
    <w:p w14:paraId="0D9EC54C" w14:textId="77777777" w:rsidR="00787D5E" w:rsidRDefault="00787D5E" w:rsidP="00544EAE">
      <w:pPr>
        <w:pStyle w:val="Text2"/>
        <w:rPr>
          <w:lang w:val="en-IN" w:eastAsia="en-IN"/>
        </w:rPr>
      </w:pPr>
    </w:p>
    <w:p w14:paraId="2232C09B" w14:textId="77777777" w:rsidR="00787D5E" w:rsidRDefault="00787D5E" w:rsidP="00544EAE">
      <w:pPr>
        <w:pStyle w:val="Text2"/>
        <w:rPr>
          <w:lang w:val="en-IN" w:eastAsia="en-IN"/>
        </w:rPr>
      </w:pPr>
      <w:r>
        <w:rPr>
          <w:lang w:val="en-IN" w:eastAsia="en-IN"/>
        </w:rPr>
        <w:t>Console output: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787D5E" w:rsidRPr="00787D5E" w14:paraId="6EFA1B5D" w14:textId="77777777" w:rsidTr="00787D5E">
        <w:tc>
          <w:tcPr>
            <w:tcW w:w="10700" w:type="dxa"/>
            <w:shd w:val="clear" w:color="auto" w:fill="DEEAF6" w:themeFill="accent5" w:themeFillTint="33"/>
          </w:tcPr>
          <w:p w14:paraId="081B7C42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UART:SNWWWWWAEBuild</w:t>
            </w:r>
            <w:proofErr w:type="spellEnd"/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$Id: git-e8e189c6a $</w:t>
            </w:r>
          </w:p>
          <w:p w14:paraId="217A94FE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host=httpbin.org path=/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port=80 secured=0 method=get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np_conf_path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=/data/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nprofile.json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InnoPhase_AE_AP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passphrase=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innophaseae</w:t>
            </w:r>
            <w:proofErr w:type="spellEnd"/>
          </w:p>
          <w:p w14:paraId="76B2A3C5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$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App:git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-24f563c7</w:t>
            </w:r>
          </w:p>
          <w:p w14:paraId="3E41B20E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SDK Ver: sdk_2.5</w:t>
            </w:r>
          </w:p>
          <w:p w14:paraId="795895BB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 Client Demo App</w:t>
            </w:r>
          </w:p>
          <w:p w14:paraId="63AE069A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26402082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Application Information:</w:t>
            </w:r>
          </w:p>
          <w:p w14:paraId="052BD78C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------------------------</w:t>
            </w:r>
          </w:p>
          <w:p w14:paraId="7DF8D1CC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Name    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HTTP  application</w:t>
            </w:r>
          </w:p>
          <w:p w14:paraId="4D958B4D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Version 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2.0</w:t>
            </w:r>
          </w:p>
          <w:p w14:paraId="7D0DDD1D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 xml:space="preserve">Build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Jun 30 2022</w:t>
            </w:r>
          </w:p>
          <w:p w14:paraId="17E8A111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Time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03:57:06</w:t>
            </w:r>
          </w:p>
          <w:p w14:paraId="5277C2A5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Heap Available: 333 KB (341400 Bytes)</w:t>
            </w:r>
          </w:p>
          <w:p w14:paraId="577319FE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75B90E3F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:</w:t>
            </w:r>
            <w:proofErr w:type="gramEnd"/>
          </w:p>
          <w:p w14:paraId="57647315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</w:t>
            </w:r>
          </w:p>
          <w:p w14:paraId="439FD18F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=&lt;null&gt;</w:t>
            </w:r>
          </w:p>
          <w:p w14:paraId="65372820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host= httpbin.org</w:t>
            </w:r>
          </w:p>
          <w:p w14:paraId="100B30EA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port=80</w:t>
            </w:r>
          </w:p>
          <w:p w14:paraId="186039F5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path= 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</w:p>
          <w:p w14:paraId="3E9C2147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secured= 0</w:t>
            </w:r>
          </w:p>
          <w:p w14:paraId="06B58041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method= get</w:t>
            </w:r>
          </w:p>
          <w:p w14:paraId="7C0600D2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ca_cert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=&lt;null&gt;</w:t>
            </w:r>
          </w:p>
          <w:p w14:paraId="0D5A75DF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=&lt;null&gt;</w:t>
            </w:r>
          </w:p>
          <w:p w14:paraId="6268AFF8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test_iterations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6533B3A1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use_ca_bundle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0B7F0EF8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hdr1_name= &lt;null&gt;</w:t>
            </w: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hdr1_val= &lt;null&gt;</w:t>
            </w:r>
          </w:p>
          <w:p w14:paraId="246DEDA7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hdr2_name= &lt;null&gt;</w:t>
            </w: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hdr2_val= &lt;null&gt;</w:t>
            </w:r>
          </w:p>
          <w:p w14:paraId="2842E3EE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hdr3_name= &lt;null&gt;</w:t>
            </w: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hdr3_val= &lt;null&gt;</w:t>
            </w:r>
          </w:p>
          <w:p w14:paraId="292EE725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7664D70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7AB570BD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post_data_file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1DB30590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end here....</w:t>
            </w:r>
          </w:p>
          <w:p w14:paraId="77E92560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464BB954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check done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....ret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6211A341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addr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e0:69:3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a:00:13:90</w:t>
            </w:r>
            <w:proofErr w:type="gramEnd"/>
          </w:p>
          <w:p w14:paraId="59B0E95A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72F4FB62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Connecting to added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InnoPhase_AE_AP</w:t>
            </w:r>
            <w:proofErr w:type="spellEnd"/>
          </w:p>
          <w:p w14:paraId="3B5CC8B3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[2.268,551] CONNECT: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98:da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:c4:73:b7:76 Channel:2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rssi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:-34 dBm</w:t>
            </w:r>
          </w:p>
          <w:p w14:paraId="718C5CA8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WCM_NOTIFY_MSG_LINK_UP</w:t>
            </w:r>
          </w:p>
          <w:p w14:paraId="30CB8CDF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WCM_NOTIFY_MSG_ADDRESS</w:t>
            </w:r>
          </w:p>
          <w:p w14:paraId="0BE819F6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[4.141,896] MYIP 192.168.0.164</w:t>
            </w:r>
          </w:p>
          <w:p w14:paraId="6238A8C3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[4.142,290] IPv6 [fe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80::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e269:3aff:fe00:1390]-link</w:t>
            </w:r>
          </w:p>
          <w:p w14:paraId="32AF3C19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WCM_NOTIFY_MSG_CONNECTED</w:t>
            </w:r>
          </w:p>
          <w:p w14:paraId="07A15D35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548170BA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Connected to added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InnoPhase_AE_AP</w:t>
            </w:r>
            <w:proofErr w:type="spellEnd"/>
          </w:p>
          <w:p w14:paraId="04CE6B70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7DFC4F52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** Test Iterations = 1 **</w:t>
            </w:r>
          </w:p>
          <w:p w14:paraId="537C005D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5726C820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[APP]Calling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open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). heap size = 267064</w:t>
            </w:r>
          </w:p>
          <w:p w14:paraId="05D85363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[APP]Succes: HTTP connection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done</w:t>
            </w:r>
            <w:proofErr w:type="gramEnd"/>
          </w:p>
          <w:p w14:paraId="5703B5AF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[APP]HTTP Get</w:t>
            </w:r>
          </w:p>
          <w:p w14:paraId="445DE7AB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618D76F1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[APP]Response:</w:t>
            </w:r>
          </w:p>
          <w:p w14:paraId="0B18E401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429 ----------------------</w:t>
            </w:r>
          </w:p>
          <w:p w14:paraId="54EFB5C8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B1D9513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200</w:t>
            </w:r>
          </w:p>
          <w:p w14:paraId="08EC9E19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Date: Thu, 30 Jun 2022 11:00:36 GMT</w:t>
            </w:r>
          </w:p>
          <w:p w14:paraId="7879CE4A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Content-Type: application/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</w:p>
          <w:p w14:paraId="73EBE956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Server: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gunicorn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/19.9.0</w:t>
            </w:r>
          </w:p>
          <w:p w14:paraId="3C637D35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Access-Control-Allow-Origin: *</w:t>
            </w:r>
          </w:p>
          <w:p w14:paraId="4FC7228F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Access-Control-Allow-Credentials: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true</w:t>
            </w:r>
            <w:proofErr w:type="gramEnd"/>
          </w:p>
          <w:p w14:paraId="2585ACA8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Accept-Ranges: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none</w:t>
            </w:r>
            <w:proofErr w:type="gramEnd"/>
          </w:p>
          <w:p w14:paraId="143D614E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Content-Length: 429</w:t>
            </w:r>
          </w:p>
          <w:p w14:paraId="11CAB0A0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Via: HTTP/1.1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forward.http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.proxy:3128</w:t>
            </w:r>
          </w:p>
          <w:p w14:paraId="27E6A1F3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Connection: keep-alive</w:t>
            </w:r>
          </w:p>
          <w:p w14:paraId="55DFA71E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[APP]Body:</w:t>
            </w:r>
          </w:p>
          <w:p w14:paraId="001AFA73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{</w:t>
            </w:r>
          </w:p>
          <w:p w14:paraId="2606CB5F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"slideshow": {</w:t>
            </w:r>
          </w:p>
          <w:p w14:paraId="6DB4BAD3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"author": "Yours Truly", </w:t>
            </w:r>
          </w:p>
          <w:p w14:paraId="49702B89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"date": "date of publication", </w:t>
            </w:r>
          </w:p>
          <w:p w14:paraId="6F42FC69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"slides": [</w:t>
            </w:r>
          </w:p>
          <w:p w14:paraId="77DA3995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{</w:t>
            </w:r>
          </w:p>
          <w:p w14:paraId="09E009A2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"title": "Wake up to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WonderWidgets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!", </w:t>
            </w:r>
          </w:p>
          <w:p w14:paraId="72DE531B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"type": "all"</w:t>
            </w:r>
          </w:p>
          <w:p w14:paraId="5627290B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}, </w:t>
            </w:r>
          </w:p>
          <w:p w14:paraId="375E7D1D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{</w:t>
            </w:r>
          </w:p>
          <w:p w14:paraId="3EF28D83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"items": [</w:t>
            </w:r>
          </w:p>
          <w:p w14:paraId="7A2BBB78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  "Why &lt;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WonderWidgets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&lt;/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&gt; are great", </w:t>
            </w:r>
          </w:p>
          <w:p w14:paraId="7AC3E579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  "Who &lt;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&gt;buys&lt;/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WonderWidgets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"</w:t>
            </w:r>
          </w:p>
          <w:p w14:paraId="48474EF7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], </w:t>
            </w:r>
          </w:p>
          <w:p w14:paraId="72AD24E1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"title": "Overview", </w:t>
            </w:r>
          </w:p>
          <w:p w14:paraId="776CD30E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"type": "all"</w:t>
            </w:r>
          </w:p>
          <w:p w14:paraId="24E9C217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}</w:t>
            </w:r>
          </w:p>
          <w:p w14:paraId="36C7A587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], </w:t>
            </w:r>
          </w:p>
          <w:p w14:paraId="2425F639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"title": "Sample Slide Show"</w:t>
            </w:r>
          </w:p>
          <w:p w14:paraId="5F63BBCD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}</w:t>
            </w:r>
          </w:p>
          <w:p w14:paraId="1028922C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}</w:t>
            </w:r>
          </w:p>
          <w:p w14:paraId="7F7C6EA2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63AD3615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[APP]Success: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get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rval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0700BFF0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42D01AC7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[APP]------ Program Exit-------------</w:t>
            </w:r>
          </w:p>
          <w:p w14:paraId="5EBF6106" w14:textId="11882528" w:rsidR="00787D5E" w:rsidRPr="00787D5E" w:rsidRDefault="00787D5E" w:rsidP="00E174E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</w:tc>
      </w:tr>
    </w:tbl>
    <w:p w14:paraId="11065BF9" w14:textId="7F319EC9" w:rsidR="00787D5E" w:rsidRDefault="00787D5E" w:rsidP="00544EAE">
      <w:pPr>
        <w:pStyle w:val="Text2"/>
        <w:rPr>
          <w:lang w:val="en-IN" w:eastAsia="en-IN"/>
        </w:rPr>
      </w:pPr>
      <w:r>
        <w:rPr>
          <w:lang w:val="en-IN" w:eastAsia="en-IN"/>
        </w:rPr>
        <w:lastRenderedPageBreak/>
        <w:br w:type="page"/>
      </w:r>
    </w:p>
    <w:p w14:paraId="40165BC4" w14:textId="1090326E" w:rsidR="00544EAE" w:rsidRDefault="00544EAE" w:rsidP="00544EAE">
      <w:pPr>
        <w:pStyle w:val="Heading2"/>
        <w:rPr>
          <w:lang w:val="en-IN" w:eastAsia="en-IN"/>
        </w:rPr>
      </w:pPr>
      <w:bookmarkStart w:id="25" w:name="_Toc108433005"/>
      <w:r>
        <w:rPr>
          <w:lang w:val="en-IN" w:eastAsia="en-IN"/>
        </w:rPr>
        <w:lastRenderedPageBreak/>
        <w:t>Example boot</w:t>
      </w:r>
      <w:r w:rsidR="007E1DE4">
        <w:rPr>
          <w:lang w:val="en-IN" w:eastAsia="en-IN"/>
        </w:rPr>
        <w:t xml:space="preserve"> </w:t>
      </w:r>
      <w:proofErr w:type="spellStart"/>
      <w:r w:rsidR="007E1DE4">
        <w:rPr>
          <w:lang w:val="en-IN" w:eastAsia="en-IN"/>
        </w:rPr>
        <w:t>args</w:t>
      </w:r>
      <w:proofErr w:type="spellEnd"/>
      <w:r>
        <w:rPr>
          <w:lang w:val="en-IN" w:eastAsia="en-IN"/>
        </w:rPr>
        <w:t xml:space="preserve"> for HTTPS </w:t>
      </w:r>
      <w:r w:rsidR="00790B10">
        <w:rPr>
          <w:lang w:val="en-IN" w:eastAsia="en-IN"/>
        </w:rPr>
        <w:t>G</w:t>
      </w:r>
      <w:r>
        <w:rPr>
          <w:lang w:val="en-IN" w:eastAsia="en-IN"/>
        </w:rPr>
        <w:t>et</w:t>
      </w:r>
      <w:r w:rsidR="00790B10">
        <w:rPr>
          <w:lang w:val="en-IN" w:eastAsia="en-IN"/>
        </w:rPr>
        <w:t xml:space="preserve"> (without server verification)</w:t>
      </w:r>
      <w:bookmarkEnd w:id="25"/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544EAE" w:rsidRPr="00DD15BE" w14:paraId="6575AE9D" w14:textId="77777777" w:rsidTr="00DD15BE">
        <w:tc>
          <w:tcPr>
            <w:tcW w:w="9440" w:type="dxa"/>
            <w:shd w:val="clear" w:color="auto" w:fill="DEEAF6" w:themeFill="accent5" w:themeFillTint="33"/>
          </w:tcPr>
          <w:p w14:paraId="5EA47051" w14:textId="1E70C7FD" w:rsidR="00544EAE" w:rsidRPr="00DD15BE" w:rsidRDefault="00787D5E" w:rsidP="00DD15B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ssid=&lt;ssid</w:t>
            </w:r>
            <w:proofErr w:type="gram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&gt;,passphrase</w:t>
            </w:r>
            <w:proofErr w:type="gramEnd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=&lt;passphrase&gt;,host=httpbin.org,</w:t>
            </w:r>
            <w:r w:rsidR="00EC062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path</w:t>
            </w: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=/json,port=443,secured=1,method=get,ca_cert=</w:t>
            </w:r>
            <w:r w:rsidR="000268F5" w:rsidRPr="000268F5">
              <w:rPr>
                <w:rFonts w:ascii="Roboto" w:hAnsi="Roboto"/>
                <w:color w:val="263238"/>
                <w:sz w:val="20"/>
                <w:szCs w:val="20"/>
              </w:rPr>
              <w:t xml:space="preserve"> </w:t>
            </w:r>
            <w:r w:rsidR="000268F5" w:rsidRPr="000268F5">
              <w:rPr>
                <w:rFonts w:ascii="Courier New" w:hAnsi="Courier New" w:cs="Courier New"/>
                <w:sz w:val="20"/>
                <w:szCs w:val="20"/>
                <w:lang w:eastAsia="en-IN"/>
              </w:rPr>
              <w:t>/</w:t>
            </w:r>
            <w:r w:rsidR="00840728">
              <w:rPr>
                <w:rFonts w:ascii="Courier New" w:hAnsi="Courier New" w:cs="Courier New"/>
                <w:sz w:val="20"/>
                <w:szCs w:val="20"/>
                <w:lang w:eastAsia="en-IN"/>
              </w:rPr>
              <w:t>data</w:t>
            </w:r>
            <w:r w:rsidR="000268F5" w:rsidRPr="000268F5">
              <w:rPr>
                <w:rFonts w:ascii="Courier New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httpbin_ca.pem</w:t>
            </w:r>
            <w:proofErr w:type="spellEnd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</w:p>
        </w:tc>
      </w:tr>
    </w:tbl>
    <w:p w14:paraId="58C426FC" w14:textId="77777777" w:rsidR="007E1DE4" w:rsidRDefault="007E1DE4" w:rsidP="00544EAE">
      <w:pPr>
        <w:pStyle w:val="Text2"/>
        <w:rPr>
          <w:lang w:val="en-IN" w:eastAsia="en-IN"/>
        </w:rPr>
      </w:pPr>
    </w:p>
    <w:p w14:paraId="567AE662" w14:textId="2067FA25" w:rsidR="00787D5E" w:rsidRPr="007E1DE4" w:rsidRDefault="00787D5E" w:rsidP="00544EAE">
      <w:pPr>
        <w:pStyle w:val="Text2"/>
        <w:rPr>
          <w:lang w:val="en-IN" w:eastAsia="en-IN"/>
        </w:rPr>
      </w:pPr>
      <w:r w:rsidRPr="007E1DE4">
        <w:rPr>
          <w:lang w:val="en-IN" w:eastAsia="en-IN"/>
        </w:rPr>
        <w:t>Console output: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787D5E" w:rsidRPr="00787D5E" w14:paraId="1A41B7B2" w14:textId="77777777" w:rsidTr="00787D5E">
        <w:tc>
          <w:tcPr>
            <w:tcW w:w="10700" w:type="dxa"/>
            <w:shd w:val="clear" w:color="auto" w:fill="DEEAF6" w:themeFill="accent5" w:themeFillTint="33"/>
          </w:tcPr>
          <w:p w14:paraId="571F86AD" w14:textId="3B369EA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UART:SNWWWWWAEBuild</w:t>
            </w:r>
            <w:proofErr w:type="spellEnd"/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$Id: git-e8e189c6a $</w:t>
            </w:r>
          </w:p>
          <w:p w14:paraId="6F7E74C3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host=httpbin.org path=/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port=443 secured=1 method=get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ca_cert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=/data/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httpbin_ca.pem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np_conf_path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=/data/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nprofile.json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InnoPhase_AE_AP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passphrase=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innophaseae</w:t>
            </w:r>
            <w:proofErr w:type="spellEnd"/>
          </w:p>
          <w:p w14:paraId="61524C7B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$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App:git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-24f563c7</w:t>
            </w:r>
          </w:p>
          <w:p w14:paraId="2D4CFD66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SDK Ver: sdk_2.5</w:t>
            </w:r>
          </w:p>
          <w:p w14:paraId="7DA20F69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 Client Demo App</w:t>
            </w:r>
          </w:p>
          <w:p w14:paraId="4D363BC9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34A0659D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866F87A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Application Information:</w:t>
            </w:r>
          </w:p>
          <w:p w14:paraId="71571BE3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------------------------</w:t>
            </w:r>
          </w:p>
          <w:p w14:paraId="35D5BCD1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Name    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HTTP  application</w:t>
            </w:r>
          </w:p>
          <w:p w14:paraId="63B96063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Version 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2.0</w:t>
            </w:r>
          </w:p>
          <w:p w14:paraId="59B39439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Jun 30 2022</w:t>
            </w:r>
          </w:p>
          <w:p w14:paraId="594A3BE0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Time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03:57:06</w:t>
            </w:r>
          </w:p>
          <w:p w14:paraId="0FE7F32B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Heap Available: 333 KB (341400 Bytes)</w:t>
            </w:r>
          </w:p>
          <w:p w14:paraId="50687696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529A3AA6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:</w:t>
            </w:r>
            <w:proofErr w:type="gramEnd"/>
          </w:p>
          <w:p w14:paraId="01C8CA33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</w:t>
            </w:r>
          </w:p>
          <w:p w14:paraId="0F01BC7B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=&lt;null&gt;</w:t>
            </w:r>
          </w:p>
          <w:p w14:paraId="50A865C5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host= httpbin.org</w:t>
            </w:r>
          </w:p>
          <w:p w14:paraId="6755120D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port=443</w:t>
            </w:r>
          </w:p>
          <w:p w14:paraId="45A2749C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path= 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</w:p>
          <w:p w14:paraId="04605021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secured= 1</w:t>
            </w:r>
          </w:p>
          <w:p w14:paraId="7DEEB217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method= get</w:t>
            </w:r>
          </w:p>
          <w:p w14:paraId="49330DB9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ca_cert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=/data/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httpbin_ca.pem</w:t>
            </w:r>
            <w:proofErr w:type="spellEnd"/>
          </w:p>
          <w:p w14:paraId="46A2454D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=&lt;null&gt;</w:t>
            </w:r>
          </w:p>
          <w:p w14:paraId="5A4985AB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test_iterations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5199E423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use_ca_bundle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17D1E597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hdr1_name= &lt;null&gt;</w:t>
            </w: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hdr1_val= &lt;null&gt;</w:t>
            </w:r>
          </w:p>
          <w:p w14:paraId="6A618148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hdr2_name= &lt;null&gt;</w:t>
            </w: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hdr2_val= &lt;null&gt;</w:t>
            </w:r>
          </w:p>
          <w:p w14:paraId="39A9A689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hdr3_name= &lt;null&gt;</w:t>
            </w: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hdr3_val= &lt;null&gt;</w:t>
            </w:r>
          </w:p>
          <w:p w14:paraId="3C66A784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49355350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1DC9EE2B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post_data_file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66C2B3BF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end here....</w:t>
            </w:r>
          </w:p>
          <w:p w14:paraId="56769534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1E46DE89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check done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....ret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1FD3DDCD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addr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e0:69:3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a:00:13:90</w:t>
            </w:r>
            <w:proofErr w:type="gramEnd"/>
          </w:p>
          <w:p w14:paraId="1DF0C583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38D5E35E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Connecting to added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InnoPhase_AE_AP</w:t>
            </w:r>
            <w:proofErr w:type="spellEnd"/>
          </w:p>
          <w:p w14:paraId="00807082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[2.257,011] CONNECT: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98:da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:c4:73:b7:76 Channel:2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rssi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:-35 dBm</w:t>
            </w:r>
          </w:p>
          <w:p w14:paraId="5A68D928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WCM_NOTIFY_MSG_LINK_UP</w:t>
            </w:r>
          </w:p>
          <w:p w14:paraId="035FBAA3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WCM_NOTIFY_MSG_ADDRESS</w:t>
            </w:r>
          </w:p>
          <w:p w14:paraId="0A87BBC3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[4.167,747] MYIP 192.168.0.164</w:t>
            </w:r>
          </w:p>
          <w:p w14:paraId="143AD254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[4.168,026] IPv6 [fe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80::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e269:3aff:fe00:1390]-link</w:t>
            </w:r>
          </w:p>
          <w:p w14:paraId="2FA3939E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WCM_NOTIFY_MSG_CONNECTED</w:t>
            </w:r>
          </w:p>
          <w:p w14:paraId="3162E998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3AA833DA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Connected to added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InnoPhase_AE_AP</w:t>
            </w:r>
            <w:proofErr w:type="spellEnd"/>
          </w:p>
          <w:p w14:paraId="61D9FE8C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3071E39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** Test Iterations = 1 **</w:t>
            </w:r>
          </w:p>
          <w:p w14:paraId="431F309F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1E991B48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[APP]Calling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open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). heap size = 267480</w:t>
            </w:r>
          </w:p>
          <w:p w14:paraId="72B869A0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WRAP]Checking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input configurations...</w:t>
            </w:r>
          </w:p>
          <w:p w14:paraId="27B9227A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WRAP]Seeding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the random number generator...</w:t>
            </w:r>
          </w:p>
          <w:p w14:paraId="046C65D6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WRAP]Connecting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tcp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httpbin.org:443...</w:t>
            </w:r>
          </w:p>
          <w:p w14:paraId="4D8B691B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WRAP]Setting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up the SSL/TLS structure...</w:t>
            </w:r>
          </w:p>
          <w:p w14:paraId="784C0AA5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WRAP]setting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configurations..</w:t>
            </w:r>
          </w:p>
          <w:p w14:paraId="184153FB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&gt;auth mode = 0 (0- skip, 1- optional, 2- required</w:t>
            </w:r>
          </w:p>
          <w:p w14:paraId="1D3F775D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&gt;max fragment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len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26D2E096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&gt;Handshake timeout = 30 Sec</w:t>
            </w:r>
          </w:p>
          <w:p w14:paraId="02FE9E02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WRAP]Performing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the SSL/TLS handshake...</w:t>
            </w:r>
          </w:p>
          <w:p w14:paraId="7D005916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[SSL_WRAP] Handshake done. ok</w:t>
            </w:r>
          </w:p>
          <w:p w14:paraId="1166A133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WRAP]Verifying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peer X.509 certificate.</w:t>
            </w:r>
          </w:p>
          <w:p w14:paraId="2942E3D7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62B7F6F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[APP]Succes: HTTP connection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done</w:t>
            </w:r>
            <w:proofErr w:type="gramEnd"/>
          </w:p>
          <w:p w14:paraId="4DC46E03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[APP]HTTP Get</w:t>
            </w:r>
          </w:p>
          <w:p w14:paraId="03BD34C5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C9E2E94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[APP]Response:</w:t>
            </w:r>
          </w:p>
          <w:p w14:paraId="2B6DA268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429 ----------------------</w:t>
            </w:r>
          </w:p>
          <w:p w14:paraId="27FC43ED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13C6B444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200</w:t>
            </w:r>
          </w:p>
          <w:p w14:paraId="48FE4E06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Date: Thu, 30 Jun 2022 11:03:39 GMT</w:t>
            </w:r>
          </w:p>
          <w:p w14:paraId="5F04144B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Content-Type: application/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</w:p>
          <w:p w14:paraId="3A8B7277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Content-Length: 429</w:t>
            </w:r>
          </w:p>
          <w:p w14:paraId="12B30451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Connection: keep-alive</w:t>
            </w:r>
          </w:p>
          <w:p w14:paraId="78B95D08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Server: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gunicorn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/19.9.0</w:t>
            </w:r>
          </w:p>
          <w:p w14:paraId="7A32F24A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Access-Control-Allow-Origin: *</w:t>
            </w:r>
          </w:p>
          <w:p w14:paraId="0F8600CA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Access-Control-Allow-Credentials: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true</w:t>
            </w:r>
            <w:proofErr w:type="gramEnd"/>
          </w:p>
          <w:p w14:paraId="22D8FB42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[APP]Body:</w:t>
            </w:r>
          </w:p>
          <w:p w14:paraId="792BDD74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{</w:t>
            </w:r>
          </w:p>
          <w:p w14:paraId="22DB9A1D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"slideshow": {</w:t>
            </w:r>
          </w:p>
          <w:p w14:paraId="5DB3FE75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"author": "Yours Truly", </w:t>
            </w:r>
          </w:p>
          <w:p w14:paraId="5D35C9FC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"date": "date of publication", </w:t>
            </w:r>
          </w:p>
          <w:p w14:paraId="7392AF92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"slides": [</w:t>
            </w:r>
          </w:p>
          <w:p w14:paraId="5D666AE0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{</w:t>
            </w:r>
          </w:p>
          <w:p w14:paraId="3D1EF083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"title": "Wake up to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WonderWidgets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!", </w:t>
            </w:r>
          </w:p>
          <w:p w14:paraId="66FDA2F6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"type": "all"</w:t>
            </w:r>
          </w:p>
          <w:p w14:paraId="2B619B40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}, </w:t>
            </w:r>
          </w:p>
          <w:p w14:paraId="5A8D9E98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{</w:t>
            </w:r>
          </w:p>
          <w:p w14:paraId="060A1DD7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"items": [</w:t>
            </w:r>
          </w:p>
          <w:p w14:paraId="4D2774CE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  "Why &lt;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WonderWidgets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&lt;/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&gt; are great", </w:t>
            </w:r>
          </w:p>
          <w:p w14:paraId="7DB8E969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  "Who &lt;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&gt;buys&lt;/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WonderWidgets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"</w:t>
            </w:r>
          </w:p>
          <w:p w14:paraId="39DF5489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], </w:t>
            </w:r>
          </w:p>
          <w:p w14:paraId="47BADB1E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"title": "Overview", </w:t>
            </w:r>
          </w:p>
          <w:p w14:paraId="6674F573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"type": "all"</w:t>
            </w:r>
          </w:p>
          <w:p w14:paraId="2FF917AB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}</w:t>
            </w:r>
          </w:p>
          <w:p w14:paraId="020DBB44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], </w:t>
            </w:r>
          </w:p>
          <w:p w14:paraId="63D5BF65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"title": "Sample Slide Show"</w:t>
            </w:r>
          </w:p>
          <w:p w14:paraId="1A1C7F88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}</w:t>
            </w:r>
          </w:p>
          <w:p w14:paraId="525535DC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}</w:t>
            </w:r>
          </w:p>
          <w:p w14:paraId="2A000E44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5F301C45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[APP]Success: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get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rval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53B96D8A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BAC253F" w14:textId="77777777" w:rsidR="00B34DE6" w:rsidRPr="00863DD8" w:rsidRDefault="00B34DE6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[APP]------ Program Exit-------------</w:t>
            </w:r>
          </w:p>
          <w:p w14:paraId="66D526E3" w14:textId="661D9AC1" w:rsidR="00787D5E" w:rsidRPr="00863DD8" w:rsidRDefault="00787D5E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</w:tc>
      </w:tr>
    </w:tbl>
    <w:p w14:paraId="4FF43435" w14:textId="6F3E94F1" w:rsidR="00863DD8" w:rsidRDefault="00863DD8" w:rsidP="00544EAE">
      <w:pPr>
        <w:pStyle w:val="Text2"/>
        <w:rPr>
          <w:lang w:val="en-IN" w:eastAsia="en-IN"/>
        </w:rPr>
      </w:pPr>
      <w:r>
        <w:rPr>
          <w:lang w:val="en-IN" w:eastAsia="en-IN"/>
        </w:rPr>
        <w:lastRenderedPageBreak/>
        <w:br w:type="page"/>
      </w:r>
    </w:p>
    <w:p w14:paraId="3749B458" w14:textId="561E51AA" w:rsidR="0077614B" w:rsidRDefault="0077614B" w:rsidP="00DD15BE">
      <w:pPr>
        <w:pStyle w:val="Heading2"/>
        <w:rPr>
          <w:rFonts w:eastAsia="Times New Roman"/>
          <w:lang w:val="en-IN" w:eastAsia="en-IN"/>
        </w:rPr>
      </w:pPr>
      <w:bookmarkStart w:id="26" w:name="_Toc108433006"/>
      <w:r>
        <w:rPr>
          <w:rFonts w:eastAsia="Times New Roman"/>
          <w:lang w:val="en-IN" w:eastAsia="en-IN"/>
        </w:rPr>
        <w:lastRenderedPageBreak/>
        <w:t xml:space="preserve">Example boot </w:t>
      </w:r>
      <w:proofErr w:type="spellStart"/>
      <w:r>
        <w:rPr>
          <w:rFonts w:eastAsia="Times New Roman"/>
          <w:lang w:val="en-IN" w:eastAsia="en-IN"/>
        </w:rPr>
        <w:t>args</w:t>
      </w:r>
      <w:proofErr w:type="spellEnd"/>
      <w:r>
        <w:rPr>
          <w:rFonts w:eastAsia="Times New Roman"/>
          <w:lang w:val="en-IN" w:eastAsia="en-IN"/>
        </w:rPr>
        <w:t xml:space="preserve"> for HTTP</w:t>
      </w:r>
      <w:r w:rsidR="00790B10">
        <w:rPr>
          <w:rFonts w:eastAsia="Times New Roman"/>
          <w:lang w:val="en-IN" w:eastAsia="en-IN"/>
        </w:rPr>
        <w:t>S G</w:t>
      </w:r>
      <w:r>
        <w:rPr>
          <w:rFonts w:eastAsia="Times New Roman"/>
          <w:lang w:val="en-IN" w:eastAsia="en-IN"/>
        </w:rPr>
        <w:t>et</w:t>
      </w:r>
      <w:r w:rsidR="00790B10">
        <w:rPr>
          <w:rFonts w:eastAsia="Times New Roman"/>
          <w:lang w:val="en-IN" w:eastAsia="en-IN"/>
        </w:rPr>
        <w:t xml:space="preserve"> (with server certificate validation)</w:t>
      </w:r>
      <w:bookmarkEnd w:id="26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77614B" w14:paraId="12B9C271" w14:textId="77777777" w:rsidTr="00ED5B94">
        <w:tc>
          <w:tcPr>
            <w:tcW w:w="9429" w:type="dxa"/>
            <w:shd w:val="clear" w:color="auto" w:fill="DEEAF6" w:themeFill="accent5" w:themeFillTint="33"/>
          </w:tcPr>
          <w:p w14:paraId="61DDBD73" w14:textId="3A5B6167" w:rsidR="0077614B" w:rsidRDefault="0077614B" w:rsidP="00ED5B94">
            <w:pPr>
              <w:spacing w:line="480" w:lineRule="auto"/>
              <w:ind w:left="0"/>
              <w:rPr>
                <w:lang w:val="en-IN" w:eastAsia="en-IN"/>
              </w:rPr>
            </w:pPr>
            <w:proofErr w:type="spell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</w:t>
            </w:r>
            <w:proofErr w:type="spell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proofErr w:type="gram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&gt;,passphrase</w:t>
            </w:r>
            <w:proofErr w:type="gramEnd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=&lt;passphrase&gt;,</w:t>
            </w:r>
            <w:r w:rsidR="00B423E0">
              <w:t xml:space="preserve"> </w:t>
            </w:r>
            <w:r w:rsidR="00B423E0" w:rsidRPr="00B423E0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host=httpbin.org,path=/json,port=443,secured=2,method=get,ca_cert= /data/certs/</w:t>
            </w:r>
            <w:proofErr w:type="spellStart"/>
            <w:r w:rsidR="00B423E0" w:rsidRPr="00B423E0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</w:t>
            </w:r>
            <w:r w:rsidR="00B423E0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</w:t>
            </w:r>
            <w:r w:rsidR="00B423E0" w:rsidRPr="00B423E0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_client</w:t>
            </w:r>
            <w:proofErr w:type="spellEnd"/>
            <w:r w:rsidR="00B423E0" w:rsidRPr="00B423E0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/app/</w:t>
            </w:r>
            <w:proofErr w:type="spellStart"/>
            <w:r w:rsidR="00B423E0" w:rsidRPr="00B423E0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httpbin_ca.pem</w:t>
            </w:r>
            <w:proofErr w:type="spellEnd"/>
            <w:r w:rsidR="00B423E0" w:rsidRPr="00B423E0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="00B423E0" w:rsidRPr="00B423E0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="00B423E0" w:rsidRPr="00B423E0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=3000</w:t>
            </w:r>
          </w:p>
        </w:tc>
      </w:tr>
    </w:tbl>
    <w:p w14:paraId="5C8651A3" w14:textId="292ED468" w:rsidR="0077614B" w:rsidRDefault="0077614B" w:rsidP="0077614B">
      <w:pPr>
        <w:rPr>
          <w:lang w:val="en-IN" w:eastAsia="en-IN"/>
        </w:rPr>
      </w:pPr>
    </w:p>
    <w:p w14:paraId="1A96F96D" w14:textId="77777777" w:rsidR="0077614B" w:rsidRPr="007E1DE4" w:rsidRDefault="0077614B" w:rsidP="0077614B">
      <w:pPr>
        <w:pStyle w:val="Text2"/>
        <w:rPr>
          <w:lang w:val="en-IN" w:eastAsia="en-IN"/>
        </w:rPr>
      </w:pPr>
      <w:r w:rsidRPr="007E1DE4">
        <w:rPr>
          <w:lang w:val="en-IN" w:eastAsia="en-IN"/>
        </w:rPr>
        <w:t>Console output: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77614B" w14:paraId="0AC410E2" w14:textId="77777777" w:rsidTr="00ED5B94">
        <w:tc>
          <w:tcPr>
            <w:tcW w:w="9429" w:type="dxa"/>
            <w:shd w:val="clear" w:color="auto" w:fill="DEEAF6" w:themeFill="accent5" w:themeFillTint="33"/>
          </w:tcPr>
          <w:p w14:paraId="223D66A1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UART:SNWWWWAE</w:t>
            </w:r>
            <w:proofErr w:type="gramEnd"/>
          </w:p>
          <w:p w14:paraId="2896EF9A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Build $Id: git-e8e189c6a $</w:t>
            </w:r>
          </w:p>
          <w:p w14:paraId="4172BADE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hio.baudrate</w:t>
            </w:r>
            <w:proofErr w:type="spellEnd"/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=921600</w:t>
            </w:r>
          </w:p>
          <w:p w14:paraId="69779AE8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flash: Gordon ready!</w:t>
            </w:r>
          </w:p>
          <w:p w14:paraId="2C7EA254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UART:SNWWWWWAEBuild</w:t>
            </w:r>
            <w:proofErr w:type="spellEnd"/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$Id: git-e8e189c6a $</w:t>
            </w:r>
          </w:p>
          <w:p w14:paraId="11264783" w14:textId="2FEA5566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host=httpbin.org path=/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port=443 secured=2 method=get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ca_cert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=/data/certs/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https_client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/app/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httpbin_ca.pem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=3000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np_conf_path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=/data/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nprofile.json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InnoPhase_AE_AP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passphrase=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innophaseae</w:t>
            </w:r>
            <w:proofErr w:type="spellEnd"/>
          </w:p>
          <w:p w14:paraId="04921BA6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$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App:git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-24f563c7</w:t>
            </w:r>
          </w:p>
          <w:p w14:paraId="743B657A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SDK Ver: sdk_2.5</w:t>
            </w:r>
          </w:p>
          <w:p w14:paraId="25B0DFAD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 Client Demo App</w:t>
            </w:r>
          </w:p>
          <w:p w14:paraId="0D81A81F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421B708C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31B9890C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Application Information:</w:t>
            </w:r>
          </w:p>
          <w:p w14:paraId="35CB5133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------------------------</w:t>
            </w:r>
          </w:p>
          <w:p w14:paraId="53F6E213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Name    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HTTP  application</w:t>
            </w:r>
          </w:p>
          <w:p w14:paraId="414BD6DB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Version 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2.0</w:t>
            </w:r>
          </w:p>
          <w:p w14:paraId="157E753D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Jun 30 2022</w:t>
            </w:r>
          </w:p>
          <w:p w14:paraId="2F646B4B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Time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03:57:06</w:t>
            </w:r>
          </w:p>
          <w:p w14:paraId="3A74F6AF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Heap Available: 333 KB (341400 Bytes)</w:t>
            </w:r>
          </w:p>
          <w:p w14:paraId="34287AA1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FF55147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:</w:t>
            </w:r>
            <w:proofErr w:type="gramEnd"/>
          </w:p>
          <w:p w14:paraId="513BBBA7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--------------------</w:t>
            </w:r>
          </w:p>
          <w:p w14:paraId="7B9ACB9B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=&lt;null&gt;</w:t>
            </w:r>
          </w:p>
          <w:p w14:paraId="7C82069F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host= httpbin.org</w:t>
            </w:r>
          </w:p>
          <w:p w14:paraId="2344F1C8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port=443</w:t>
            </w:r>
          </w:p>
          <w:p w14:paraId="26FC4E6A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path= 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</w:p>
          <w:p w14:paraId="3858FA4C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secured= 2</w:t>
            </w:r>
          </w:p>
          <w:p w14:paraId="4886FB84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method= get</w:t>
            </w:r>
          </w:p>
          <w:p w14:paraId="7D6BE2D9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ca_cert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=/data/certs/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/app/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httpbin_ca.pem</w:t>
            </w:r>
            <w:proofErr w:type="spellEnd"/>
          </w:p>
          <w:p w14:paraId="2EEA8E40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=3000</w:t>
            </w:r>
          </w:p>
          <w:p w14:paraId="77600AFB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test_iterations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3A92484E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use_ca_bundle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18EC9B66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hdr1_name= &lt;null&gt;</w:t>
            </w: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hdr1_val= &lt;null&gt;</w:t>
            </w:r>
          </w:p>
          <w:p w14:paraId="48126156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hdr2_name= &lt;null&gt;</w:t>
            </w: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hdr2_val= &lt;null&gt;</w:t>
            </w:r>
          </w:p>
          <w:p w14:paraId="042CEC73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hdr3_name= &lt;null&gt;</w:t>
            </w: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hdr3_val= &lt;null&gt;</w:t>
            </w:r>
          </w:p>
          <w:p w14:paraId="4A77A0D6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6A622042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517C811B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post_data_file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3071CFB0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end here....</w:t>
            </w:r>
          </w:p>
          <w:p w14:paraId="1939557A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4790E82F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check done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....ret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1D283C20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addr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e0:69:3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a:00:13:90</w:t>
            </w:r>
            <w:proofErr w:type="gramEnd"/>
          </w:p>
          <w:p w14:paraId="2B97646E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69F48A67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Connecting to added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InnoPhase_AE_AP</w:t>
            </w:r>
            <w:proofErr w:type="spellEnd"/>
          </w:p>
          <w:p w14:paraId="656E8554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[2.243,095] CONNECT: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98:da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:c4:73:b7:76 Channel:2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rssi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:-28 dBm</w:t>
            </w:r>
          </w:p>
          <w:p w14:paraId="5BFDE7A4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WCM_NOTIFY_MSG_LINK_UP</w:t>
            </w:r>
          </w:p>
          <w:p w14:paraId="36AC6FA5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WCM_NOTIFY_MSG_ADDRESS</w:t>
            </w:r>
          </w:p>
          <w:p w14:paraId="1043EA75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[2.292,167] MYIP 192.168.0.164</w:t>
            </w:r>
          </w:p>
          <w:p w14:paraId="188631FE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[2.292,445] IPv6 [fe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80::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e269:3aff:fe00:1390]-link</w:t>
            </w:r>
          </w:p>
          <w:p w14:paraId="6F38AC8C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wcm_notify_cb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WCM_NOTIFY_MSG_CONNECTED</w:t>
            </w:r>
          </w:p>
          <w:p w14:paraId="7B676922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Connected to added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InnoPhase_AE_AP</w:t>
            </w:r>
            <w:proofErr w:type="spellEnd"/>
          </w:p>
          <w:p w14:paraId="3121232F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** Test Iterations = 1 **</w:t>
            </w:r>
          </w:p>
          <w:p w14:paraId="08FB35C4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[APP]Calling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open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). heap size = 262352</w:t>
            </w:r>
          </w:p>
          <w:p w14:paraId="284A521B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WRAP]Checking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input configurations...</w:t>
            </w:r>
          </w:p>
          <w:p w14:paraId="463CAE99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WRAP]Seeding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the random number generator...</w:t>
            </w:r>
          </w:p>
          <w:p w14:paraId="210306CA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WRAP]Loading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the CA root certificate ...Cert Len = 4755</w:t>
            </w:r>
          </w:p>
          <w:p w14:paraId="0C2839BE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WRAP]Connecting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tcp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httpbin.org:443...</w:t>
            </w:r>
          </w:p>
          <w:p w14:paraId="7E3BF700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WRAP]Setting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up the SSL/TLS structure...</w:t>
            </w:r>
          </w:p>
          <w:p w14:paraId="5D7FB80E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WRAP]setting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configurations..</w:t>
            </w:r>
          </w:p>
          <w:p w14:paraId="07C4D113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&gt;auth mode = 2 (0- skip, 1- optional, 2- required</w:t>
            </w:r>
          </w:p>
          <w:p w14:paraId="24956D2B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&gt;max fragment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len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1389C4FE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&gt;Handshake timeout = 30 Sec</w:t>
            </w:r>
          </w:p>
          <w:p w14:paraId="27570ADC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WRAP]Performing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the SSL/TLS handshake...</w:t>
            </w:r>
          </w:p>
          <w:p w14:paraId="51485171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[SSL_WRAP] Handshake done. ok</w:t>
            </w:r>
          </w:p>
          <w:p w14:paraId="5E694CBE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WRAP]Verifying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peer X.509 certificate.</w:t>
            </w:r>
          </w:p>
          <w:p w14:paraId="08B1F60F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2E39598B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[APP]Succes: HTTP connection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done</w:t>
            </w:r>
            <w:proofErr w:type="gramEnd"/>
          </w:p>
          <w:p w14:paraId="692CF6E5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[APP]HTTP Get</w:t>
            </w:r>
          </w:p>
          <w:p w14:paraId="4F23FF8C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[APP]Response:</w:t>
            </w:r>
          </w:p>
          <w:p w14:paraId="330F7AB2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429 ----------------------</w:t>
            </w:r>
          </w:p>
          <w:p w14:paraId="60E63B0B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200</w:t>
            </w:r>
          </w:p>
          <w:p w14:paraId="7B73F247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Date: Thu, 30 Jun 2022 11:10:28 GMT</w:t>
            </w:r>
          </w:p>
          <w:p w14:paraId="2A229377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Content-Type: application/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</w:p>
          <w:p w14:paraId="0B8017DF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Content-Length: 429</w:t>
            </w:r>
          </w:p>
          <w:p w14:paraId="4C207F1B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Connection: keep-alive</w:t>
            </w:r>
          </w:p>
          <w:p w14:paraId="15B91863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Server: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gunicorn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/19.9.0</w:t>
            </w:r>
          </w:p>
          <w:p w14:paraId="78E93ED1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Access-Control-Allow-Origin: *</w:t>
            </w:r>
          </w:p>
          <w:p w14:paraId="271BC240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 xml:space="preserve">Access-Control-Allow-Credentials: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true</w:t>
            </w:r>
            <w:proofErr w:type="gramEnd"/>
          </w:p>
          <w:p w14:paraId="6EF7E17F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[APP]Body:</w:t>
            </w:r>
          </w:p>
          <w:p w14:paraId="3692B395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{</w:t>
            </w:r>
          </w:p>
          <w:p w14:paraId="35002B14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"slideshow": {</w:t>
            </w:r>
          </w:p>
          <w:p w14:paraId="628170D6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"author": "Yours Truly", </w:t>
            </w:r>
          </w:p>
          <w:p w14:paraId="1AD2A207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"date": "date of publication", </w:t>
            </w:r>
          </w:p>
          <w:p w14:paraId="1D9EA9AE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"slides": [</w:t>
            </w:r>
          </w:p>
          <w:p w14:paraId="6AE04875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{</w:t>
            </w:r>
          </w:p>
          <w:p w14:paraId="39489EF3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"title": "Wake up to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WonderWidgets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!", </w:t>
            </w:r>
          </w:p>
          <w:p w14:paraId="3206A03A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"type": "all"</w:t>
            </w:r>
          </w:p>
          <w:p w14:paraId="433DA3A4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}, </w:t>
            </w:r>
          </w:p>
          <w:p w14:paraId="2EBBAADD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{</w:t>
            </w:r>
          </w:p>
          <w:p w14:paraId="7096A36B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"items": [</w:t>
            </w:r>
          </w:p>
          <w:p w14:paraId="5E08367B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  "Why &lt;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WonderWidgets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&lt;/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&gt; are great", </w:t>
            </w:r>
          </w:p>
          <w:p w14:paraId="7C1EFB33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  "Who &lt;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&gt;buys&lt;/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WonderWidgets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"</w:t>
            </w:r>
          </w:p>
          <w:p w14:paraId="4B97D0A8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], </w:t>
            </w:r>
          </w:p>
          <w:p w14:paraId="1A2CA40F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"title": "Overview", </w:t>
            </w:r>
          </w:p>
          <w:p w14:paraId="3D9EA3EC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"type": "all"</w:t>
            </w:r>
          </w:p>
          <w:p w14:paraId="0A0371B9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}</w:t>
            </w:r>
          </w:p>
          <w:p w14:paraId="412E89A5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], </w:t>
            </w:r>
          </w:p>
          <w:p w14:paraId="316344B3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"title": "Sample Slide Show"</w:t>
            </w:r>
          </w:p>
          <w:p w14:paraId="484F64FD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}</w:t>
            </w:r>
          </w:p>
          <w:p w14:paraId="28E20F36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}</w:t>
            </w:r>
          </w:p>
          <w:p w14:paraId="37C6CB17" w14:textId="77777777" w:rsidR="00B423E0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[APP]Success: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get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rval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2884D3F4" w14:textId="0A189CC7" w:rsidR="0077614B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[APP]------ Program Exit-------------</w:t>
            </w:r>
          </w:p>
        </w:tc>
      </w:tr>
    </w:tbl>
    <w:p w14:paraId="04975C9F" w14:textId="449172FB" w:rsidR="00863DD8" w:rsidRDefault="00863DD8" w:rsidP="0077614B">
      <w:pPr>
        <w:rPr>
          <w:lang w:val="en-IN" w:eastAsia="en-IN"/>
        </w:rPr>
      </w:pPr>
      <w:r>
        <w:rPr>
          <w:lang w:val="en-IN" w:eastAsia="en-IN"/>
        </w:rPr>
        <w:lastRenderedPageBreak/>
        <w:br w:type="page"/>
      </w:r>
    </w:p>
    <w:p w14:paraId="3CFF303F" w14:textId="517D9783" w:rsidR="00017124" w:rsidRDefault="00DD15BE" w:rsidP="00DD15BE">
      <w:pPr>
        <w:pStyle w:val="Heading2"/>
        <w:rPr>
          <w:rFonts w:eastAsia="Times New Roman"/>
          <w:lang w:val="en-IN" w:eastAsia="en-IN"/>
        </w:rPr>
      </w:pPr>
      <w:bookmarkStart w:id="27" w:name="_Toc108433007"/>
      <w:r>
        <w:rPr>
          <w:rFonts w:eastAsia="Times New Roman"/>
          <w:lang w:val="en-IN" w:eastAsia="en-IN"/>
        </w:rPr>
        <w:lastRenderedPageBreak/>
        <w:t xml:space="preserve">Example boot </w:t>
      </w:r>
      <w:proofErr w:type="spellStart"/>
      <w:r>
        <w:rPr>
          <w:rFonts w:eastAsia="Times New Roman"/>
          <w:lang w:val="en-IN" w:eastAsia="en-IN"/>
        </w:rPr>
        <w:t>args</w:t>
      </w:r>
      <w:proofErr w:type="spellEnd"/>
      <w:r>
        <w:rPr>
          <w:rFonts w:eastAsia="Times New Roman"/>
          <w:lang w:val="en-IN" w:eastAsia="en-IN"/>
        </w:rPr>
        <w:t xml:space="preserve"> for HTTP </w:t>
      </w:r>
      <w:r w:rsidR="00ED5B94">
        <w:rPr>
          <w:rFonts w:eastAsia="Times New Roman"/>
          <w:lang w:val="en-IN" w:eastAsia="en-IN"/>
        </w:rPr>
        <w:t>P</w:t>
      </w:r>
      <w:r>
        <w:rPr>
          <w:rFonts w:eastAsia="Times New Roman"/>
          <w:lang w:val="en-IN" w:eastAsia="en-IN"/>
        </w:rPr>
        <w:t>ost</w:t>
      </w:r>
      <w:r w:rsidR="00ED5B94">
        <w:rPr>
          <w:rFonts w:eastAsia="Times New Roman"/>
          <w:lang w:val="en-IN" w:eastAsia="en-IN"/>
        </w:rPr>
        <w:t xml:space="preserve"> (non-secure)</w:t>
      </w:r>
      <w:bookmarkEnd w:id="27"/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DD15BE" w:rsidRPr="00DD15BE" w14:paraId="35EFD7F2" w14:textId="77777777" w:rsidTr="00DD15BE">
        <w:tc>
          <w:tcPr>
            <w:tcW w:w="10700" w:type="dxa"/>
            <w:shd w:val="clear" w:color="auto" w:fill="DEEAF6" w:themeFill="accent5" w:themeFillTint="33"/>
          </w:tcPr>
          <w:p w14:paraId="1628CA91" w14:textId="31EFEC82" w:rsidR="00DD15BE" w:rsidRPr="00DD15BE" w:rsidRDefault="00787D5E" w:rsidP="00DD15B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ssid=&lt;ssid</w:t>
            </w:r>
            <w:proofErr w:type="gram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&gt;,passphrase</w:t>
            </w:r>
            <w:proofErr w:type="gramEnd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=&lt;passphrase&gt;,host=httpbin.org,</w:t>
            </w:r>
            <w:r w:rsidR="009F3F3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path</w:t>
            </w: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=/anything,port=80,secured=0,method=post, </w:t>
            </w:r>
            <w:proofErr w:type="spell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</w:t>
            </w:r>
            <w:r w:rsidR="0088532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100</w:t>
            </w:r>
          </w:p>
        </w:tc>
      </w:tr>
    </w:tbl>
    <w:p w14:paraId="20806BE3" w14:textId="37EC2DD0" w:rsidR="00DD15BE" w:rsidRDefault="00DD15BE" w:rsidP="00DD15BE">
      <w:pPr>
        <w:pStyle w:val="Text2"/>
        <w:rPr>
          <w:lang w:val="en-IN" w:eastAsia="en-IN"/>
        </w:rPr>
      </w:pPr>
    </w:p>
    <w:p w14:paraId="784F0876" w14:textId="77777777" w:rsidR="006C0624" w:rsidRDefault="006C0624" w:rsidP="00DD15BE">
      <w:pPr>
        <w:pStyle w:val="Text2"/>
        <w:rPr>
          <w:lang w:val="en-IN" w:eastAsia="en-IN"/>
        </w:rPr>
      </w:pPr>
      <w:r w:rsidRPr="00ED5B94">
        <w:rPr>
          <w:b/>
          <w:bCs/>
          <w:lang w:val="en-IN" w:eastAsia="en-IN"/>
        </w:rPr>
        <w:t>Note</w:t>
      </w:r>
      <w:r>
        <w:rPr>
          <w:lang w:val="en-IN" w:eastAsia="en-IN"/>
        </w:rPr>
        <w:t xml:space="preserve">: </w:t>
      </w:r>
    </w:p>
    <w:p w14:paraId="7AA64BBE" w14:textId="4B3A68DF" w:rsidR="006C0624" w:rsidRDefault="006C0624" w:rsidP="006C0624">
      <w:pPr>
        <w:pStyle w:val="Text2"/>
        <w:numPr>
          <w:ilvl w:val="0"/>
          <w:numId w:val="23"/>
        </w:numPr>
        <w:rPr>
          <w:lang w:val="en-IN" w:eastAsia="en-IN"/>
        </w:rPr>
      </w:pPr>
      <w:r>
        <w:rPr>
          <w:lang w:val="en-IN" w:eastAsia="en-IN"/>
        </w:rPr>
        <w:t xml:space="preserve">If only </w:t>
      </w:r>
      <w:proofErr w:type="spellStart"/>
      <w:r w:rsidRPr="00ED5B94">
        <w:rPr>
          <w:rFonts w:ascii="Courier New" w:hAnsi="Courier New" w:cs="Courier New"/>
          <w:lang w:val="en-IN" w:eastAsia="en-IN"/>
        </w:rPr>
        <w:t>post_len</w:t>
      </w:r>
      <w:proofErr w:type="spellEnd"/>
      <w:r>
        <w:rPr>
          <w:lang w:val="en-IN" w:eastAsia="en-IN"/>
        </w:rPr>
        <w:t xml:space="preserve"> is provided, internally generated data of specified length is posted.</w:t>
      </w:r>
    </w:p>
    <w:p w14:paraId="4F9D98BD" w14:textId="17D18FE7" w:rsidR="006C0624" w:rsidRDefault="006C0624" w:rsidP="006C0624">
      <w:pPr>
        <w:pStyle w:val="Text2"/>
        <w:numPr>
          <w:ilvl w:val="0"/>
          <w:numId w:val="23"/>
        </w:numPr>
        <w:rPr>
          <w:lang w:val="en-IN" w:eastAsia="en-IN"/>
        </w:rPr>
      </w:pPr>
      <w:r>
        <w:rPr>
          <w:lang w:val="en-IN" w:eastAsia="en-IN"/>
        </w:rPr>
        <w:t xml:space="preserve">Use </w:t>
      </w:r>
      <w:proofErr w:type="spellStart"/>
      <w:r w:rsidRPr="00ED5B94">
        <w:rPr>
          <w:rFonts w:ascii="Courier New" w:hAnsi="Courier New" w:cs="Courier New"/>
          <w:lang w:val="en-IN" w:eastAsia="en-IN"/>
        </w:rPr>
        <w:t>post_data</w:t>
      </w:r>
      <w:proofErr w:type="spellEnd"/>
      <w:r>
        <w:rPr>
          <w:lang w:val="en-IN" w:eastAsia="en-IN"/>
        </w:rPr>
        <w:t xml:space="preserve"> boot param to send a specific data. This data length is limited by the boot</w:t>
      </w:r>
      <w:r w:rsidR="00C92DF8">
        <w:rPr>
          <w:lang w:val="en-IN" w:eastAsia="en-IN"/>
        </w:rPr>
        <w:t xml:space="preserve"> </w:t>
      </w:r>
      <w:r>
        <w:rPr>
          <w:lang w:val="en-IN" w:eastAsia="en-IN"/>
        </w:rPr>
        <w:t>param max length.</w:t>
      </w:r>
    </w:p>
    <w:p w14:paraId="74ADE2AE" w14:textId="07BA6918" w:rsidR="006C0624" w:rsidRDefault="00C92DF8" w:rsidP="006C0624">
      <w:pPr>
        <w:pStyle w:val="Text2"/>
        <w:numPr>
          <w:ilvl w:val="0"/>
          <w:numId w:val="23"/>
        </w:numPr>
        <w:rPr>
          <w:lang w:val="en-IN" w:eastAsia="en-IN"/>
        </w:rPr>
      </w:pPr>
      <w:r>
        <w:rPr>
          <w:lang w:val="en-IN" w:eastAsia="en-IN"/>
        </w:rPr>
        <w:t>To s</w:t>
      </w:r>
      <w:r w:rsidR="006C0624">
        <w:rPr>
          <w:lang w:val="en-IN" w:eastAsia="en-IN"/>
        </w:rPr>
        <w:t xml:space="preserve">end a file content as post data, place the file in the </w:t>
      </w:r>
      <w:r w:rsidR="00D22E49">
        <w:rPr>
          <w:lang w:val="en-IN" w:eastAsia="en-IN"/>
        </w:rPr>
        <w:t>data</w:t>
      </w:r>
      <w:r w:rsidR="006C0624">
        <w:rPr>
          <w:lang w:val="en-IN" w:eastAsia="en-IN"/>
        </w:rPr>
        <w:t xml:space="preserve"> fs and provide the file name using </w:t>
      </w:r>
      <w:proofErr w:type="spellStart"/>
      <w:r w:rsidR="006C0624" w:rsidRPr="00ED5B94">
        <w:rPr>
          <w:rFonts w:ascii="Courier New" w:hAnsi="Courier New" w:cs="Courier New"/>
          <w:lang w:val="en-IN" w:eastAsia="en-IN"/>
        </w:rPr>
        <w:t>post_data_file</w:t>
      </w:r>
      <w:proofErr w:type="spellEnd"/>
      <w:r w:rsidR="006C0624">
        <w:rPr>
          <w:lang w:val="en-IN" w:eastAsia="en-IN"/>
        </w:rPr>
        <w:t xml:space="preserve"> boot param</w:t>
      </w:r>
      <w:r>
        <w:rPr>
          <w:lang w:val="en-IN" w:eastAsia="en-IN"/>
        </w:rPr>
        <w:t xml:space="preserve">. Example, </w:t>
      </w:r>
      <w:r w:rsidRPr="00ED5B94">
        <w:rPr>
          <w:rFonts w:ascii="Courier New" w:hAnsi="Courier New" w:cs="Courier New"/>
          <w:lang w:val="en-IN" w:eastAsia="en-IN"/>
        </w:rPr>
        <w:t>/</w:t>
      </w:r>
      <w:r w:rsidR="00D22E49">
        <w:rPr>
          <w:rFonts w:ascii="Courier New" w:hAnsi="Courier New" w:cs="Courier New"/>
          <w:lang w:val="en-IN" w:eastAsia="en-IN"/>
        </w:rPr>
        <w:t>data</w:t>
      </w:r>
      <w:r w:rsidRPr="00ED5B94">
        <w:rPr>
          <w:rFonts w:ascii="Courier New" w:hAnsi="Courier New" w:cs="Courier New"/>
          <w:lang w:val="en-IN" w:eastAsia="en-IN"/>
        </w:rPr>
        <w:t>/postdata.txt</w:t>
      </w:r>
      <w:r>
        <w:rPr>
          <w:lang w:val="en-IN" w:eastAsia="en-IN"/>
        </w:rPr>
        <w:t>.</w:t>
      </w:r>
      <w:r w:rsidR="00ED5B94">
        <w:rPr>
          <w:lang w:val="en-IN" w:eastAsia="en-IN"/>
        </w:rPr>
        <w:t xml:space="preserve"> </w:t>
      </w:r>
      <w:r w:rsidRPr="00ED5B94">
        <w:rPr>
          <w:rFonts w:ascii="Courier New" w:hAnsi="Courier New" w:cs="Courier New"/>
          <w:lang w:val="en-IN" w:eastAsia="en-IN"/>
        </w:rPr>
        <w:t>postdata.txt</w:t>
      </w:r>
      <w:r>
        <w:rPr>
          <w:lang w:val="en-IN" w:eastAsia="en-IN"/>
        </w:rPr>
        <w:t xml:space="preserve"> mist be part of the </w:t>
      </w:r>
      <w:r w:rsidR="00D22E49">
        <w:rPr>
          <w:lang w:val="en-IN" w:eastAsia="en-IN"/>
        </w:rPr>
        <w:t>data</w:t>
      </w:r>
      <w:r>
        <w:rPr>
          <w:lang w:val="en-IN" w:eastAsia="en-IN"/>
        </w:rPr>
        <w:t xml:space="preserve"> </w:t>
      </w:r>
      <w:proofErr w:type="gramStart"/>
      <w:r>
        <w:rPr>
          <w:lang w:val="en-IN" w:eastAsia="en-IN"/>
        </w:rPr>
        <w:t>fs</w:t>
      </w:r>
      <w:proofErr w:type="gramEnd"/>
    </w:p>
    <w:p w14:paraId="555666D1" w14:textId="099F86D1" w:rsidR="00787D5E" w:rsidRDefault="00787D5E" w:rsidP="00DD15BE">
      <w:pPr>
        <w:pStyle w:val="Text2"/>
        <w:rPr>
          <w:lang w:val="en-IN" w:eastAsia="en-IN"/>
        </w:rPr>
      </w:pPr>
      <w:r>
        <w:rPr>
          <w:lang w:val="en-IN" w:eastAsia="en-IN"/>
        </w:rPr>
        <w:t>Console output: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787D5E" w:rsidRPr="00787D5E" w14:paraId="7A754E90" w14:textId="77777777" w:rsidTr="00787D5E">
        <w:tc>
          <w:tcPr>
            <w:tcW w:w="10700" w:type="dxa"/>
            <w:shd w:val="clear" w:color="auto" w:fill="DEEAF6" w:themeFill="accent5" w:themeFillTint="33"/>
          </w:tcPr>
          <w:p w14:paraId="69648727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UART:SNWWWWAE</w:t>
            </w:r>
            <w:proofErr w:type="gramEnd"/>
          </w:p>
          <w:p w14:paraId="50A1C4A6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Build $Id: git-e8e189c6a $</w:t>
            </w:r>
          </w:p>
          <w:p w14:paraId="6901FA34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hio.baudrate</w:t>
            </w:r>
            <w:proofErr w:type="spellEnd"/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=921600</w:t>
            </w:r>
          </w:p>
          <w:p w14:paraId="0BE89E4C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flash: Gordon ready!</w:t>
            </w:r>
          </w:p>
          <w:p w14:paraId="760D7152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UART:SNWWWWWAEBuild</w:t>
            </w:r>
            <w:proofErr w:type="spellEnd"/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$Id: git-e8e189c6a $</w:t>
            </w:r>
          </w:p>
          <w:p w14:paraId="7CC13AF7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host=httpbin.org path=/anything port=80 secured=0 method=post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=100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np_conf_path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=/data/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nprofile.json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InnoPhase_AE_AP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passphrase=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innophaseae</w:t>
            </w:r>
            <w:proofErr w:type="spellEnd"/>
          </w:p>
          <w:p w14:paraId="1C001064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$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App:git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-24f563c7</w:t>
            </w:r>
          </w:p>
          <w:p w14:paraId="49818D24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SDK Ver: sdk_2.5</w:t>
            </w:r>
          </w:p>
          <w:p w14:paraId="0A107C7E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 Client Demo App</w:t>
            </w:r>
          </w:p>
          <w:p w14:paraId="35849C28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3B676EB7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A0F4790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Application Information:</w:t>
            </w:r>
          </w:p>
          <w:p w14:paraId="07391411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------------------------</w:t>
            </w:r>
          </w:p>
          <w:p w14:paraId="33C37EDB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Name    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HTTP  application</w:t>
            </w:r>
          </w:p>
          <w:p w14:paraId="6DE6779D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Version 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2.0</w:t>
            </w:r>
          </w:p>
          <w:p w14:paraId="3D87BCFE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Jun 30 2022</w:t>
            </w:r>
          </w:p>
          <w:p w14:paraId="1B6A38F6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 xml:space="preserve">Build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Time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03:57:06</w:t>
            </w:r>
          </w:p>
          <w:p w14:paraId="5518034B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Heap Available: 333 KB (341400 Bytes)</w:t>
            </w:r>
          </w:p>
          <w:p w14:paraId="15432A7E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4CC1D9DF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:</w:t>
            </w:r>
            <w:proofErr w:type="gramEnd"/>
          </w:p>
          <w:p w14:paraId="43D01F65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</w:t>
            </w:r>
          </w:p>
          <w:p w14:paraId="2251484D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=&lt;null&gt;</w:t>
            </w:r>
          </w:p>
          <w:p w14:paraId="234F66F3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host= httpbin.org</w:t>
            </w:r>
          </w:p>
          <w:p w14:paraId="382D3BDD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port=80</w:t>
            </w:r>
          </w:p>
          <w:p w14:paraId="3A5E60FB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path= /anything</w:t>
            </w:r>
          </w:p>
          <w:p w14:paraId="51BB52E7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secured= 0</w:t>
            </w:r>
          </w:p>
          <w:p w14:paraId="1A6839F8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method= post</w:t>
            </w:r>
          </w:p>
          <w:p w14:paraId="2B848E9A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ca_cert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=&lt;null&gt;</w:t>
            </w:r>
          </w:p>
          <w:p w14:paraId="175F6391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=100</w:t>
            </w:r>
          </w:p>
          <w:p w14:paraId="417B7F4D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test_iterations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39CF8DB5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use_ca_bundle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6A7C1F56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hdr1_name= &lt;null&gt;</w:t>
            </w: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hdr1_val= &lt;null&gt;</w:t>
            </w:r>
          </w:p>
          <w:p w14:paraId="36CB0421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hdr2_name= &lt;null&gt;</w:t>
            </w: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hdr2_val= &lt;null&gt;</w:t>
            </w:r>
          </w:p>
          <w:p w14:paraId="256A3052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hdr3_name= &lt;null&gt;</w:t>
            </w: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hdr3_val= &lt;null&gt;</w:t>
            </w:r>
          </w:p>
          <w:p w14:paraId="75CC7474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3F9C8EF6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742540EA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post_data_file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54385122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end here....</w:t>
            </w:r>
          </w:p>
          <w:p w14:paraId="0F8D7692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410A8420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check done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....ret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4B7B853C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addr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e0:69:3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a:00:13:90</w:t>
            </w:r>
            <w:proofErr w:type="gramEnd"/>
          </w:p>
          <w:p w14:paraId="5CB31ED2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5EB237D4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Connecting to added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InnoPhase_AE_AP</w:t>
            </w:r>
            <w:proofErr w:type="spellEnd"/>
          </w:p>
          <w:p w14:paraId="76149C2D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[2.227,701] CONNECT: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98:da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:c4:73:b7:76 Channel:2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rssi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:-22 dBm</w:t>
            </w:r>
          </w:p>
          <w:p w14:paraId="0FB8543A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wcm_notify_cb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WCM_NOTIFY_MSG_LINK_UP</w:t>
            </w:r>
          </w:p>
          <w:p w14:paraId="2D83DB83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WCM_NOTIFY_MSG_ADDRESS</w:t>
            </w:r>
          </w:p>
          <w:p w14:paraId="3688EB09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[4.159,469] MYIP 192.168.0.164</w:t>
            </w:r>
          </w:p>
          <w:p w14:paraId="3DAD85D2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[4.159,632] IPv6 [fe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80::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e269:3aff:fe00:1390]-link</w:t>
            </w:r>
          </w:p>
          <w:p w14:paraId="44F3A30E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WCM_NOTIFY_MSG_CONNECTED</w:t>
            </w:r>
          </w:p>
          <w:p w14:paraId="51C31ACA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44E794E5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Connected to added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InnoPhase_AE_AP</w:t>
            </w:r>
            <w:proofErr w:type="spellEnd"/>
          </w:p>
          <w:p w14:paraId="0347E30C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77DDEC44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** Test Iterations = 1 **</w:t>
            </w:r>
          </w:p>
          <w:p w14:paraId="17BDF3A7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6D391D50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[APP]Calling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open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). heap size = 266264</w:t>
            </w:r>
          </w:p>
          <w:p w14:paraId="4326897D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[APP]Succes: HTTP connection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done</w:t>
            </w:r>
            <w:proofErr w:type="gramEnd"/>
          </w:p>
          <w:p w14:paraId="38754AF7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[APP]HTTP Post</w:t>
            </w:r>
          </w:p>
          <w:p w14:paraId="06C9B54F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33D476F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[APP]Response:</w:t>
            </w:r>
          </w:p>
          <w:p w14:paraId="60EA157C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417 ----------------------</w:t>
            </w:r>
          </w:p>
          <w:p w14:paraId="0F471DAE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364A4858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200</w:t>
            </w:r>
          </w:p>
          <w:p w14:paraId="5AC63148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Date: Thu, 30 Jun 2022 11:16:21 GMT</w:t>
            </w:r>
          </w:p>
          <w:p w14:paraId="005D84C8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Content-Type: application/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</w:p>
          <w:p w14:paraId="1EBB962B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Server: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gunicorn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/19.9.0</w:t>
            </w:r>
          </w:p>
          <w:p w14:paraId="1D7CBB3A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Access-Control-Allow-Origin: *</w:t>
            </w:r>
          </w:p>
          <w:p w14:paraId="55276C7F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Access-Control-Allow-Credentials: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true</w:t>
            </w:r>
            <w:proofErr w:type="gramEnd"/>
          </w:p>
          <w:p w14:paraId="647A2877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Accept-Ranges: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none</w:t>
            </w:r>
            <w:proofErr w:type="gramEnd"/>
          </w:p>
          <w:p w14:paraId="3D6F3F63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Content-Length: 417</w:t>
            </w:r>
          </w:p>
          <w:p w14:paraId="6FDF90DA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Via: HTTP/1.1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forward.http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.proxy:3128</w:t>
            </w:r>
          </w:p>
          <w:p w14:paraId="6EC4FDDE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Connection: keep-alive</w:t>
            </w:r>
          </w:p>
          <w:p w14:paraId="164C2576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[APP]Body:</w:t>
            </w:r>
          </w:p>
          <w:p w14:paraId="0245E46E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{</w:t>
            </w:r>
          </w:p>
          <w:p w14:paraId="4E590B27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args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": {}, </w:t>
            </w:r>
          </w:p>
          <w:p w14:paraId="490DC40A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"data": "aaaaaaaaaaaaaaaaaaaaaaaaaaaaaaaaaaaaaaaaaaaaaaaaaaaaaaaaaaaaaaaaaaaaaaaaaaaaaaaaaaaaaaaaaaaaaaaaaaaa", </w:t>
            </w:r>
          </w:p>
          <w:p w14:paraId="3026A18E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"files": {}, </w:t>
            </w:r>
          </w:p>
          <w:p w14:paraId="551089F8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"form": {}, </w:t>
            </w:r>
          </w:p>
          <w:p w14:paraId="7689D093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"headers": {</w:t>
            </w:r>
          </w:p>
          <w:p w14:paraId="20137D4F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"Content-Length": "100", </w:t>
            </w:r>
          </w:p>
          <w:p w14:paraId="26BAF460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"Host": "httpbin.org", </w:t>
            </w:r>
          </w:p>
          <w:p w14:paraId="6D3DD4F3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"X-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Amzn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-Trace-Id": "Root=1-62bd8605-3b2457fc69b14f6a4a57b854"</w:t>
            </w:r>
          </w:p>
          <w:p w14:paraId="781F5274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}, </w:t>
            </w:r>
          </w:p>
          <w:p w14:paraId="64AB26CC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": null, </w:t>
            </w:r>
          </w:p>
          <w:p w14:paraId="14FC474A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"method": "POST", </w:t>
            </w:r>
          </w:p>
          <w:p w14:paraId="2D4799EE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"origin": "106.51.65.237", </w:t>
            </w:r>
          </w:p>
          <w:p w14:paraId="2EE91435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": "http://httpbin.org/anything"</w:t>
            </w:r>
          </w:p>
          <w:p w14:paraId="3EB8F970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}</w:t>
            </w:r>
          </w:p>
          <w:p w14:paraId="594622C4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72B09450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[APP]Success: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rval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7B36BC77" w14:textId="77777777" w:rsidR="00B423E0" w:rsidRPr="00863DD8" w:rsidRDefault="00B423E0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1C3D65C1" w14:textId="63447B8D" w:rsidR="00787D5E" w:rsidRPr="00863DD8" w:rsidRDefault="00B423E0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[APP]------ Program Exit-------------</w:t>
            </w:r>
          </w:p>
        </w:tc>
      </w:tr>
    </w:tbl>
    <w:p w14:paraId="4803BCFE" w14:textId="02687B7B" w:rsidR="00787D5E" w:rsidRDefault="00787D5E" w:rsidP="00DD15BE">
      <w:pPr>
        <w:pStyle w:val="Text2"/>
        <w:rPr>
          <w:lang w:val="en-IN" w:eastAsia="en-IN"/>
        </w:rPr>
      </w:pPr>
      <w:r>
        <w:rPr>
          <w:lang w:val="en-IN" w:eastAsia="en-IN"/>
        </w:rPr>
        <w:lastRenderedPageBreak/>
        <w:br w:type="page"/>
      </w:r>
    </w:p>
    <w:p w14:paraId="5F217EBB" w14:textId="58EF3D5C" w:rsidR="00DD15BE" w:rsidRDefault="00DD15BE" w:rsidP="00DD15BE">
      <w:pPr>
        <w:pStyle w:val="Heading2"/>
        <w:rPr>
          <w:lang w:val="en-IN" w:eastAsia="en-IN"/>
        </w:rPr>
      </w:pPr>
      <w:bookmarkStart w:id="28" w:name="_Toc108433008"/>
      <w:r>
        <w:rPr>
          <w:lang w:val="en-IN" w:eastAsia="en-IN"/>
        </w:rPr>
        <w:lastRenderedPageBreak/>
        <w:t xml:space="preserve">Example boot </w:t>
      </w:r>
      <w:proofErr w:type="spellStart"/>
      <w:r>
        <w:rPr>
          <w:lang w:val="en-IN" w:eastAsia="en-IN"/>
        </w:rPr>
        <w:t>args</w:t>
      </w:r>
      <w:proofErr w:type="spellEnd"/>
      <w:r>
        <w:rPr>
          <w:lang w:val="en-IN" w:eastAsia="en-IN"/>
        </w:rPr>
        <w:t xml:space="preserve"> for HTTP</w:t>
      </w:r>
      <w:r w:rsidR="00366B97">
        <w:rPr>
          <w:lang w:val="en-IN" w:eastAsia="en-IN"/>
        </w:rPr>
        <w:t>S</w:t>
      </w:r>
      <w:r>
        <w:rPr>
          <w:lang w:val="en-IN" w:eastAsia="en-IN"/>
        </w:rPr>
        <w:t xml:space="preserve"> </w:t>
      </w:r>
      <w:r w:rsidR="00ED5B94">
        <w:rPr>
          <w:lang w:val="en-IN" w:eastAsia="en-IN"/>
        </w:rPr>
        <w:t>P</w:t>
      </w:r>
      <w:r>
        <w:rPr>
          <w:lang w:val="en-IN" w:eastAsia="en-IN"/>
        </w:rPr>
        <w:t>ost</w:t>
      </w:r>
      <w:r w:rsidR="00ED5B94">
        <w:rPr>
          <w:lang w:val="en-IN" w:eastAsia="en-IN"/>
        </w:rPr>
        <w:t xml:space="preserve"> (with</w:t>
      </w:r>
      <w:r w:rsidR="00790B10">
        <w:rPr>
          <w:lang w:val="en-IN" w:eastAsia="en-IN"/>
        </w:rPr>
        <w:t>out</w:t>
      </w:r>
      <w:r w:rsidR="00ED5B94">
        <w:rPr>
          <w:lang w:val="en-IN" w:eastAsia="en-IN"/>
        </w:rPr>
        <w:t xml:space="preserve"> server verification)</w:t>
      </w:r>
      <w:bookmarkEnd w:id="28"/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366B97" w:rsidRPr="00366B97" w14:paraId="6384CC20" w14:textId="77777777" w:rsidTr="00366B97">
        <w:tc>
          <w:tcPr>
            <w:tcW w:w="10700" w:type="dxa"/>
            <w:shd w:val="clear" w:color="auto" w:fill="DEEAF6" w:themeFill="accent5" w:themeFillTint="33"/>
          </w:tcPr>
          <w:p w14:paraId="4E530F75" w14:textId="5544B753" w:rsidR="00366B97" w:rsidRPr="00366B97" w:rsidRDefault="00787D5E" w:rsidP="00366B97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ssid=&lt;ssid</w:t>
            </w:r>
            <w:proofErr w:type="gram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&gt;,passphrase</w:t>
            </w:r>
            <w:proofErr w:type="gramEnd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=&lt;passphrase&gt;,host=httpbin.org,</w:t>
            </w:r>
            <w:r w:rsidR="00CF6F9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path</w:t>
            </w: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=/anything,port=443,secured=1,method=post,ca_cert=</w:t>
            </w:r>
            <w:r w:rsidR="001F6327" w:rsidRPr="00264C7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</w:t>
            </w:r>
            <w:r w:rsidR="00B423E0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data</w:t>
            </w:r>
            <w:r w:rsidR="001F6327" w:rsidRPr="00264C7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/certs/https_client/app/httpbin_ca.pem</w:t>
            </w: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</w:t>
            </w:r>
            <w:r w:rsidR="005847B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100</w:t>
            </w:r>
          </w:p>
        </w:tc>
      </w:tr>
    </w:tbl>
    <w:p w14:paraId="574D4504" w14:textId="5D8B62FE" w:rsidR="00366B97" w:rsidRDefault="00366B97" w:rsidP="00366B97">
      <w:pPr>
        <w:pStyle w:val="Text2"/>
        <w:rPr>
          <w:lang w:val="en-IN" w:eastAsia="en-IN"/>
        </w:rPr>
      </w:pPr>
    </w:p>
    <w:p w14:paraId="47619EA3" w14:textId="1FC053C4" w:rsidR="00787D5E" w:rsidRDefault="00787D5E" w:rsidP="00366B97">
      <w:pPr>
        <w:pStyle w:val="Text2"/>
        <w:rPr>
          <w:lang w:val="en-IN" w:eastAsia="en-IN"/>
        </w:rPr>
      </w:pPr>
      <w:r>
        <w:rPr>
          <w:lang w:val="en-IN" w:eastAsia="en-IN"/>
        </w:rPr>
        <w:t>Console output: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787D5E" w:rsidRPr="00787D5E" w14:paraId="2E84F636" w14:textId="77777777" w:rsidTr="00787D5E">
        <w:tc>
          <w:tcPr>
            <w:tcW w:w="10700" w:type="dxa"/>
            <w:shd w:val="clear" w:color="auto" w:fill="DEEAF6" w:themeFill="accent5" w:themeFillTint="33"/>
          </w:tcPr>
          <w:p w14:paraId="4A977323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UART:SNWWWWAE</w:t>
            </w:r>
            <w:proofErr w:type="gramEnd"/>
          </w:p>
          <w:p w14:paraId="2F28EAF2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Build $Id: git-e8e189c6a $</w:t>
            </w:r>
          </w:p>
          <w:p w14:paraId="4FCA0899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hio.baudrate</w:t>
            </w:r>
            <w:proofErr w:type="spellEnd"/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=921600</w:t>
            </w:r>
          </w:p>
          <w:p w14:paraId="14B8C8C0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flash: Gordon ready!</w:t>
            </w:r>
          </w:p>
          <w:p w14:paraId="0FFA2833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UART:SNWWWWWAEBuild</w:t>
            </w:r>
            <w:proofErr w:type="spellEnd"/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$Id: git-e8e189c6a $</w:t>
            </w:r>
          </w:p>
          <w:p w14:paraId="0AE4D3B8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host=httpbin.org path=/anything port=443 secured=1 method=post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ca_cert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=/data/certs/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https_client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/app/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httpbin_ca.pem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=100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np_conf_path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=/data/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nprofile.json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InnoPhase_AE_AP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passphrase=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innophaseae</w:t>
            </w:r>
            <w:proofErr w:type="spellEnd"/>
          </w:p>
          <w:p w14:paraId="079AED40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$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App:git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-24f563c7</w:t>
            </w:r>
          </w:p>
          <w:p w14:paraId="5D8C5497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SDK Ver: sdk_2.5</w:t>
            </w:r>
          </w:p>
          <w:p w14:paraId="6B96025D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 Client Demo App</w:t>
            </w:r>
          </w:p>
          <w:p w14:paraId="74E59DFF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27EB355A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56A7EF6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Application Information:</w:t>
            </w:r>
          </w:p>
          <w:p w14:paraId="61955EDC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------------------------</w:t>
            </w:r>
          </w:p>
          <w:p w14:paraId="3A65004E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Name    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HTTP  application</w:t>
            </w:r>
          </w:p>
          <w:p w14:paraId="4FC976C5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Version 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2.0</w:t>
            </w:r>
          </w:p>
          <w:p w14:paraId="7EDE3383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Jun 30 2022</w:t>
            </w:r>
          </w:p>
          <w:p w14:paraId="2D6B2187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Time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03:57:06</w:t>
            </w:r>
          </w:p>
          <w:p w14:paraId="01F1F21E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Heap Available: 333 KB (341400 Bytes)</w:t>
            </w:r>
          </w:p>
          <w:p w14:paraId="39E2139C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31170FAE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:</w:t>
            </w:r>
            <w:proofErr w:type="gramEnd"/>
          </w:p>
          <w:p w14:paraId="5CC1660B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--------------------</w:t>
            </w:r>
          </w:p>
          <w:p w14:paraId="02749A0D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=&lt;null&gt;</w:t>
            </w:r>
          </w:p>
          <w:p w14:paraId="4E46A755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host= httpbin.org</w:t>
            </w:r>
          </w:p>
          <w:p w14:paraId="078E5415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port=443</w:t>
            </w:r>
          </w:p>
          <w:p w14:paraId="7A3C58D5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path= /anything</w:t>
            </w:r>
          </w:p>
          <w:p w14:paraId="7828CDD9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secured= 1</w:t>
            </w:r>
          </w:p>
          <w:p w14:paraId="506E0261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method= post</w:t>
            </w:r>
          </w:p>
          <w:p w14:paraId="275E2984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ca_cert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=/data/certs/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https_client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/app/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httpbin_ca.pem</w:t>
            </w:r>
            <w:proofErr w:type="spellEnd"/>
          </w:p>
          <w:p w14:paraId="626B8478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=100</w:t>
            </w:r>
          </w:p>
          <w:p w14:paraId="51C5CF6D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test_iterations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2CB36EA7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use_ca_bundle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7AA8BF47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hdr1_name= &lt;null&gt;</w:t>
            </w: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hdr1_val= &lt;null&gt;</w:t>
            </w:r>
          </w:p>
          <w:p w14:paraId="36BEF2FE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hdr2_name= &lt;null&gt;</w:t>
            </w: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hdr2_val= &lt;null&gt;</w:t>
            </w:r>
          </w:p>
          <w:p w14:paraId="567CB8D6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hdr3_name= &lt;null&gt;</w:t>
            </w: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hdr3_val= &lt;null&gt;</w:t>
            </w:r>
          </w:p>
          <w:p w14:paraId="09CBDD49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6CF4F071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0BB8FE5D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post_data_file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5302EB0F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end here....</w:t>
            </w:r>
          </w:p>
          <w:p w14:paraId="32007DE9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57EB16DB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check done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....ret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70D8A6C6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addr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e0:69:3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a:00:13:90</w:t>
            </w:r>
            <w:proofErr w:type="gramEnd"/>
          </w:p>
          <w:p w14:paraId="4282E441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327B61DD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Connecting to added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InnoPhase_AE_AP</w:t>
            </w:r>
            <w:proofErr w:type="spellEnd"/>
          </w:p>
          <w:p w14:paraId="4266235E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[2.202,306] CONNECT: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98:da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:c4:73:b7:76 Channel:2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rssi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:-23 dBm</w:t>
            </w:r>
          </w:p>
          <w:p w14:paraId="63679CF2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WCM_NOTIFY_MSG_LINK_UP</w:t>
            </w:r>
          </w:p>
          <w:p w14:paraId="18FCDAEA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WCM_NOTIFY_MSG_ADDRESS</w:t>
            </w:r>
          </w:p>
          <w:p w14:paraId="3767052C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[2.256,650] MYIP 192.168.0.164</w:t>
            </w:r>
          </w:p>
          <w:p w14:paraId="063E2B60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[2.256,929] IPv6 [fe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80::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e269:3aff:fe00:1390]-link</w:t>
            </w:r>
          </w:p>
          <w:p w14:paraId="1A12B2CE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wcm_notify_cb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WCM_NOTIFY_MSG_CONNECTED</w:t>
            </w:r>
          </w:p>
          <w:p w14:paraId="5A6253C3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9345242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Connected to added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InnoPhase_AE_AP</w:t>
            </w:r>
            <w:proofErr w:type="spellEnd"/>
          </w:p>
          <w:p w14:paraId="37446F77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5774F8A1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** Test Iterations = 1 **</w:t>
            </w:r>
          </w:p>
          <w:p w14:paraId="3D730E82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20058CA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[APP]Calling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open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). heap size = 267480</w:t>
            </w:r>
          </w:p>
          <w:p w14:paraId="625ADC67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WRAP]Checking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input configurations...</w:t>
            </w:r>
          </w:p>
          <w:p w14:paraId="52C63CE7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WRAP]Seeding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the random number generator...</w:t>
            </w:r>
          </w:p>
          <w:p w14:paraId="1A1B4076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WRAP]Connecting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tcp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httpbin.org:443...</w:t>
            </w:r>
          </w:p>
          <w:p w14:paraId="2284C0D7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WRAP]Setting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up the SSL/TLS structure...</w:t>
            </w:r>
          </w:p>
          <w:p w14:paraId="59E6C701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WRAP]setting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configurations..</w:t>
            </w:r>
          </w:p>
          <w:p w14:paraId="056D5579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&gt;auth mode = 0 (0- skip, 1- optional, 2- required</w:t>
            </w:r>
          </w:p>
          <w:p w14:paraId="4E74A9D8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&gt;max fragment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len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6CA4A7B8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&gt;Handshake timeout = 30 Sec</w:t>
            </w:r>
          </w:p>
          <w:p w14:paraId="03C33F66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WRAP]Performing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the SSL/TLS handshake...</w:t>
            </w:r>
          </w:p>
          <w:p w14:paraId="7463E1C7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[SSL_WRAP] Handshake done. ok</w:t>
            </w:r>
          </w:p>
          <w:p w14:paraId="36D97233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WRAP]Verifying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peer X.509 certificate.</w:t>
            </w:r>
          </w:p>
          <w:p w14:paraId="4EFEDF60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22CC3F57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[APP]Succes: HTTP connection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done</w:t>
            </w:r>
            <w:proofErr w:type="gramEnd"/>
          </w:p>
          <w:p w14:paraId="10A6C1CD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[APP]HTTP Post</w:t>
            </w:r>
          </w:p>
          <w:p w14:paraId="68659D1A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1D48E12A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[APP]Response:</w:t>
            </w:r>
          </w:p>
          <w:p w14:paraId="0FF2BF42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418 ----------------------</w:t>
            </w:r>
          </w:p>
          <w:p w14:paraId="6EA006E3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C353059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200</w:t>
            </w:r>
          </w:p>
          <w:p w14:paraId="6F8C7FCD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Date: Thu, 30 Jun 2022 11:20:33 GMT</w:t>
            </w:r>
          </w:p>
          <w:p w14:paraId="7C0FC186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Content-Type: application/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</w:p>
          <w:p w14:paraId="03801ACF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Content-Length: 418</w:t>
            </w:r>
          </w:p>
          <w:p w14:paraId="649124AE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Connection: keep-alive</w:t>
            </w:r>
          </w:p>
          <w:p w14:paraId="2F390ADE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Server: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gunicorn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/19.9.0</w:t>
            </w:r>
          </w:p>
          <w:p w14:paraId="3A62B074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Access-Control-Allow-Origin: *</w:t>
            </w:r>
          </w:p>
          <w:p w14:paraId="771828C1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Access-Control-Allow-Credentials: 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true</w:t>
            </w:r>
            <w:proofErr w:type="gramEnd"/>
          </w:p>
          <w:p w14:paraId="74E0736A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[APP]Body:</w:t>
            </w:r>
          </w:p>
          <w:p w14:paraId="61B89AB9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{</w:t>
            </w:r>
          </w:p>
          <w:p w14:paraId="021496BC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args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": {}, </w:t>
            </w:r>
          </w:p>
          <w:p w14:paraId="6AE75082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"data": "aaaaaaaaaaaaaaaaaaaaaaaaaaaaaaaaaaaaaaaaaaaaaaaaaaaaaaaaaaaaaaaaaaaaaaaaaaaaaaaaaaaaaaaaaaaaaaaaaaaa", </w:t>
            </w:r>
          </w:p>
          <w:p w14:paraId="47087D7F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"files": {}, </w:t>
            </w:r>
          </w:p>
          <w:p w14:paraId="2BC33BB1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"form": {}, </w:t>
            </w:r>
          </w:p>
          <w:p w14:paraId="7BD5C4DF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"headers": {</w:t>
            </w:r>
          </w:p>
          <w:p w14:paraId="52EE9B77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"Content-Length": "100", </w:t>
            </w:r>
          </w:p>
          <w:p w14:paraId="26CF1932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"Host": "httpbin.org", </w:t>
            </w:r>
          </w:p>
          <w:p w14:paraId="72065B64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"X-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Amzn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-Trace-Id": "Root=1-62bd8700-447fdf8419d52d3223976937"</w:t>
            </w:r>
          </w:p>
          <w:p w14:paraId="78ED0F6C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}, </w:t>
            </w:r>
          </w:p>
          <w:p w14:paraId="3975AB6E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": null, </w:t>
            </w:r>
          </w:p>
          <w:p w14:paraId="723E64EA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"method": "POST", </w:t>
            </w:r>
          </w:p>
          <w:p w14:paraId="5EB2498F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"origin": "106.51.65.237", </w:t>
            </w:r>
          </w:p>
          <w:p w14:paraId="78BCEA28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": "https://httpbin.org/anything"</w:t>
            </w:r>
          </w:p>
          <w:p w14:paraId="0270005D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}</w:t>
            </w:r>
          </w:p>
          <w:p w14:paraId="1DCA9EC5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1399AC7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[APP]Success: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rval</w:t>
            </w:r>
            <w:proofErr w:type="spellEnd"/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19F3790C" w14:textId="77777777" w:rsidR="003008B2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0BEB07A" w14:textId="44BA13BD" w:rsidR="00787D5E" w:rsidRPr="00863DD8" w:rsidRDefault="003008B2" w:rsidP="00863DD8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63DD8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[APP]------ Program Exit-------------</w:t>
            </w:r>
          </w:p>
        </w:tc>
      </w:tr>
    </w:tbl>
    <w:p w14:paraId="26C8FE3E" w14:textId="77777777" w:rsidR="00AA56C8" w:rsidRDefault="00AA56C8" w:rsidP="00366B97">
      <w:pPr>
        <w:pStyle w:val="Text2"/>
        <w:rPr>
          <w:lang w:val="en-IN" w:eastAsia="en-IN"/>
        </w:rPr>
      </w:pPr>
    </w:p>
    <w:p w14:paraId="73E56D78" w14:textId="539EA097" w:rsidR="00AA56C8" w:rsidRPr="00AA56C8" w:rsidRDefault="00AA56C8" w:rsidP="00ED5B94">
      <w:pPr>
        <w:pStyle w:val="Heading2"/>
        <w:rPr>
          <w:lang w:val="en-IN" w:eastAsia="en-IN"/>
        </w:rPr>
      </w:pPr>
      <w:bookmarkStart w:id="29" w:name="_Toc108433009"/>
      <w:r w:rsidRPr="00AA56C8">
        <w:rPr>
          <w:lang w:val="en-IN" w:eastAsia="en-IN"/>
        </w:rPr>
        <w:lastRenderedPageBreak/>
        <w:t xml:space="preserve">Example boot </w:t>
      </w:r>
      <w:proofErr w:type="spellStart"/>
      <w:r w:rsidRPr="00AA56C8">
        <w:rPr>
          <w:lang w:val="en-IN" w:eastAsia="en-IN"/>
        </w:rPr>
        <w:t>args</w:t>
      </w:r>
      <w:proofErr w:type="spellEnd"/>
      <w:r w:rsidRPr="00AA56C8">
        <w:rPr>
          <w:lang w:val="en-IN" w:eastAsia="en-IN"/>
        </w:rPr>
        <w:t xml:space="preserve"> for HTTPS </w:t>
      </w:r>
      <w:r w:rsidR="00ED5B94">
        <w:rPr>
          <w:lang w:val="en-IN" w:eastAsia="en-IN"/>
        </w:rPr>
        <w:t>P</w:t>
      </w:r>
      <w:r w:rsidRPr="00AA56C8">
        <w:rPr>
          <w:lang w:val="en-IN" w:eastAsia="en-IN"/>
        </w:rPr>
        <w:t>ost</w:t>
      </w:r>
      <w:r w:rsidR="00ED5B94">
        <w:rPr>
          <w:lang w:val="en-IN" w:eastAsia="en-IN"/>
        </w:rPr>
        <w:t xml:space="preserve"> (with server cert</w:t>
      </w:r>
      <w:r w:rsidR="00790B10">
        <w:rPr>
          <w:lang w:val="en-IN" w:eastAsia="en-IN"/>
        </w:rPr>
        <w:t>ificate</w:t>
      </w:r>
      <w:r w:rsidR="00ED5B94">
        <w:rPr>
          <w:lang w:val="en-IN" w:eastAsia="en-IN"/>
        </w:rPr>
        <w:t xml:space="preserve"> validation)</w:t>
      </w:r>
      <w:bookmarkEnd w:id="29"/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AA56C8" w:rsidRPr="00366B97" w14:paraId="41671200" w14:textId="77777777" w:rsidTr="00E92028">
        <w:tc>
          <w:tcPr>
            <w:tcW w:w="10700" w:type="dxa"/>
            <w:shd w:val="clear" w:color="auto" w:fill="DEEAF6" w:themeFill="accent5" w:themeFillTint="33"/>
          </w:tcPr>
          <w:p w14:paraId="43A58EE0" w14:textId="31941C31" w:rsidR="00AA56C8" w:rsidRPr="00366B97" w:rsidRDefault="00AA56C8" w:rsidP="00E9202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ssid=&lt;ssid</w:t>
            </w:r>
            <w:proofErr w:type="gram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&gt;,passphrase</w:t>
            </w:r>
            <w:proofErr w:type="gramEnd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=&lt;passphrase&gt;,host=httpbin.org,</w:t>
            </w:r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path</w:t>
            </w: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=/anything,port=443,secured=</w:t>
            </w:r>
            <w:r w:rsidR="00ED5B9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2</w:t>
            </w: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,method=post,ca_cert=</w:t>
            </w:r>
            <w:r w:rsidRPr="00264C7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</w:t>
            </w:r>
            <w:r w:rsidR="00915256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data</w:t>
            </w:r>
            <w:r w:rsidRPr="00264C7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/certs/https_client/app/httpbin_ca.pem</w:t>
            </w: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100</w:t>
            </w:r>
          </w:p>
        </w:tc>
      </w:tr>
    </w:tbl>
    <w:p w14:paraId="2A2A4FAF" w14:textId="77777777" w:rsidR="00AA56C8" w:rsidRDefault="00AA56C8" w:rsidP="00AA56C8">
      <w:pPr>
        <w:pStyle w:val="Text2"/>
        <w:rPr>
          <w:lang w:val="en-IN" w:eastAsia="en-IN"/>
        </w:rPr>
      </w:pPr>
    </w:p>
    <w:p w14:paraId="5E66EA1C" w14:textId="77777777" w:rsidR="00AA56C8" w:rsidRDefault="00AA56C8" w:rsidP="00AA56C8">
      <w:pPr>
        <w:pStyle w:val="Text2"/>
        <w:rPr>
          <w:lang w:val="en-IN" w:eastAsia="en-IN"/>
        </w:rPr>
      </w:pPr>
      <w:r>
        <w:rPr>
          <w:lang w:val="en-IN" w:eastAsia="en-IN"/>
        </w:rPr>
        <w:t>Console output: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AA56C8" w14:paraId="68D905BA" w14:textId="77777777" w:rsidTr="00ED5B94">
        <w:tc>
          <w:tcPr>
            <w:tcW w:w="10700" w:type="dxa"/>
            <w:shd w:val="clear" w:color="auto" w:fill="DEEAF6" w:themeFill="accent5" w:themeFillTint="33"/>
          </w:tcPr>
          <w:p w14:paraId="461950FF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UART:SNWWWWAE</w:t>
            </w:r>
            <w:proofErr w:type="gramEnd"/>
          </w:p>
          <w:p w14:paraId="544530F6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Build $Id: git-e8e189c6a $</w:t>
            </w:r>
          </w:p>
          <w:p w14:paraId="7D741D89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hio.baudrate</w:t>
            </w:r>
            <w:proofErr w:type="spellEnd"/>
            <w:proofErr w:type="gram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=921600</w:t>
            </w:r>
          </w:p>
          <w:p w14:paraId="6A9E1E9B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flash: Gordon ready!</w:t>
            </w:r>
          </w:p>
          <w:p w14:paraId="4F091AAA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UART:SNWWWWWAEBuild</w:t>
            </w:r>
            <w:proofErr w:type="spellEnd"/>
            <w:proofErr w:type="gram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$Id: git-e8e189c6a $</w:t>
            </w:r>
          </w:p>
          <w:p w14:paraId="2B50DD5A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host=httpbin.org path=/anything port=443 secured=2 method=post 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ca_cert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=/data/certs/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/app/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httpbin_ca.pem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=100 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np_conf_path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=/data/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nprofile.json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InnoPhase_AE_AP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passphrase=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innophaseae</w:t>
            </w:r>
            <w:proofErr w:type="spellEnd"/>
          </w:p>
          <w:p w14:paraId="58488742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$</w:t>
            </w: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App:git</w:t>
            </w:r>
            <w:proofErr w:type="gram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-24f563c7</w:t>
            </w:r>
          </w:p>
          <w:p w14:paraId="7179C657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SDK Ver: sdk_2.5</w:t>
            </w:r>
          </w:p>
          <w:p w14:paraId="67BAEFDD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 Client Demo App</w:t>
            </w:r>
          </w:p>
          <w:p w14:paraId="0990DFA8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15E0F8DD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72B7FF0A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Application Information:</w:t>
            </w:r>
          </w:p>
          <w:p w14:paraId="17C00AC9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------------------------</w:t>
            </w:r>
          </w:p>
          <w:p w14:paraId="3D6A8714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Name     </w:t>
            </w: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HTTP  application</w:t>
            </w:r>
          </w:p>
          <w:p w14:paraId="3ACCDDBD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Version  </w:t>
            </w: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2.0</w:t>
            </w:r>
          </w:p>
          <w:p w14:paraId="60635C79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 :</w:t>
            </w:r>
            <w:proofErr w:type="gram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Jun 30 2022</w:t>
            </w:r>
          </w:p>
          <w:p w14:paraId="5EDF6C5D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Time :</w:t>
            </w:r>
            <w:proofErr w:type="gram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03:57:06</w:t>
            </w:r>
          </w:p>
          <w:p w14:paraId="3C4D26E5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Heap Available: 333 KB (341400 Bytes)</w:t>
            </w:r>
          </w:p>
          <w:p w14:paraId="76D9E360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1FF4BEF5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:</w:t>
            </w:r>
            <w:proofErr w:type="gramEnd"/>
          </w:p>
          <w:p w14:paraId="0B4E71D5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--------------------</w:t>
            </w:r>
          </w:p>
          <w:p w14:paraId="5B71AE07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=&lt;null&gt;</w:t>
            </w:r>
          </w:p>
          <w:p w14:paraId="332E1E7B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host= httpbin.org</w:t>
            </w:r>
          </w:p>
          <w:p w14:paraId="0B5429A8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port=443</w:t>
            </w:r>
          </w:p>
          <w:p w14:paraId="36CEC4C2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path= /anything</w:t>
            </w:r>
          </w:p>
          <w:p w14:paraId="355F1F31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secured= 2</w:t>
            </w:r>
          </w:p>
          <w:p w14:paraId="1D3C770A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method= post</w:t>
            </w:r>
          </w:p>
          <w:p w14:paraId="33AF851D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ca_cert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=/data/certs/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/app/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httpbin_ca.pem</w:t>
            </w:r>
            <w:proofErr w:type="spellEnd"/>
          </w:p>
          <w:p w14:paraId="6F927223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=100</w:t>
            </w:r>
          </w:p>
          <w:p w14:paraId="6031A94A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test_iterations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6C387065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use_ca_bundle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4C3CBDD7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hdr1_name= &lt;null&gt;</w:t>
            </w: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hdr1_val= &lt;null&gt;</w:t>
            </w:r>
          </w:p>
          <w:p w14:paraId="514BB15A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hdr2_name= &lt;null&gt;</w:t>
            </w: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hdr2_val= &lt;null&gt;</w:t>
            </w:r>
          </w:p>
          <w:p w14:paraId="5FDFB823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hdr3_name= &lt;null&gt;</w:t>
            </w: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hdr3_val= &lt;null&gt;</w:t>
            </w:r>
          </w:p>
          <w:p w14:paraId="24A80CE1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5E02D85F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2E339D0A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post_data_file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0D1C4B06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end here....</w:t>
            </w:r>
          </w:p>
          <w:p w14:paraId="1176D61C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1700BB1A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check done</w:t>
            </w: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....ret</w:t>
            </w:r>
            <w:proofErr w:type="gram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1216A080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addr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e0:69:3</w:t>
            </w: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a:00:13:90</w:t>
            </w:r>
            <w:proofErr w:type="gramEnd"/>
          </w:p>
          <w:p w14:paraId="09180FFE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7B2A2D4E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Connecting to added </w:t>
            </w: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InnoPhase_AE_AP</w:t>
            </w:r>
            <w:proofErr w:type="spellEnd"/>
          </w:p>
          <w:p w14:paraId="1C1905B8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[2.234,811] CONNECT:</w:t>
            </w: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98:da</w:t>
            </w:r>
            <w:proofErr w:type="gram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:c4:73:b7:76 Channel:2 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rssi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:-32 dBm</w:t>
            </w:r>
          </w:p>
          <w:p w14:paraId="06FD2B67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WCM_NOTIFY_MSG_LINK_UP</w:t>
            </w:r>
          </w:p>
          <w:p w14:paraId="3976D3CD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WCM_NOTIFY_MSG_ADDRESS</w:t>
            </w:r>
          </w:p>
          <w:p w14:paraId="1EA840F5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[2.279,255] MYIP 192.168.0.164</w:t>
            </w:r>
          </w:p>
          <w:p w14:paraId="37D0B68B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[2.279,534] IPv6 [fe</w:t>
            </w: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80::</w:t>
            </w:r>
            <w:proofErr w:type="gram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e269:3aff:fe00:1390]-link</w:t>
            </w:r>
          </w:p>
          <w:p w14:paraId="5CF7CD88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wcm_notify_cb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WCM_NOTIFY_MSG_CONNECTED</w:t>
            </w:r>
          </w:p>
          <w:p w14:paraId="2994CED9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4CD018A6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Connected to added </w:t>
            </w: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InnoPhase_AE_AP</w:t>
            </w:r>
            <w:proofErr w:type="spellEnd"/>
          </w:p>
          <w:p w14:paraId="664E6C86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69A630CF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** Test Iterations = 1 **</w:t>
            </w:r>
          </w:p>
          <w:p w14:paraId="27AB7720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7805DF1D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[APP]Calling 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open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). heap size = 262416</w:t>
            </w:r>
          </w:p>
          <w:p w14:paraId="144D493C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WRAP]Checking</w:t>
            </w:r>
            <w:proofErr w:type="gram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input configurations...</w:t>
            </w:r>
          </w:p>
          <w:p w14:paraId="73FF3346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WRAP]Seeding</w:t>
            </w:r>
            <w:proofErr w:type="gram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the random number generator...</w:t>
            </w:r>
          </w:p>
          <w:p w14:paraId="205EF247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WRAP]Loading</w:t>
            </w:r>
            <w:proofErr w:type="gram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the CA root certificate ...Cert Len = 4755</w:t>
            </w:r>
          </w:p>
          <w:p w14:paraId="75814C5B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WRAP]Connecting</w:t>
            </w:r>
            <w:proofErr w:type="gram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tcp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httpbin.org:443...</w:t>
            </w:r>
          </w:p>
          <w:p w14:paraId="7C5B3298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WRAP]Setting</w:t>
            </w:r>
            <w:proofErr w:type="gram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up the SSL/TLS structure...</w:t>
            </w:r>
          </w:p>
          <w:p w14:paraId="51B0F504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WRAP]setting</w:t>
            </w:r>
            <w:proofErr w:type="gram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configurations..</w:t>
            </w:r>
          </w:p>
          <w:p w14:paraId="0CB487C7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&gt;auth mode = 2 (0- skip, 1- optional, 2- required</w:t>
            </w:r>
          </w:p>
          <w:p w14:paraId="04C9914C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&gt;max fragment 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len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43D7C655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&gt;Handshake timeout = 30 Sec</w:t>
            </w:r>
          </w:p>
          <w:p w14:paraId="47E08DC9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WRAP]Performing</w:t>
            </w:r>
            <w:proofErr w:type="gram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the SSL/TLS handshake...</w:t>
            </w:r>
          </w:p>
          <w:p w14:paraId="0CAC28DF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[SSL_WRAP] Handshake done. ok</w:t>
            </w:r>
          </w:p>
          <w:p w14:paraId="43A8A61D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WRAP]Verifying</w:t>
            </w:r>
            <w:proofErr w:type="gram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peer X.509 certificate.</w:t>
            </w:r>
          </w:p>
          <w:p w14:paraId="37F97BBB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790C7C90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[APP]Succes: HTTP connection </w:t>
            </w: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done</w:t>
            </w:r>
            <w:proofErr w:type="gramEnd"/>
          </w:p>
          <w:p w14:paraId="6F139306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[APP]HTTP Post</w:t>
            </w:r>
          </w:p>
          <w:p w14:paraId="5CFC50FA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56BB7424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[APP]Response:</w:t>
            </w:r>
          </w:p>
          <w:p w14:paraId="70636370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418 ----------------------</w:t>
            </w:r>
          </w:p>
          <w:p w14:paraId="2FEAC224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5C269BB2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200</w:t>
            </w:r>
          </w:p>
          <w:p w14:paraId="502FD37B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Date: Thu, 30 Jun 2022 11:58:20 GMT</w:t>
            </w:r>
          </w:p>
          <w:p w14:paraId="55D0EB07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Content-Type: application/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</w:p>
          <w:p w14:paraId="4AD5411C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Content-Length: 418</w:t>
            </w:r>
          </w:p>
          <w:p w14:paraId="722FB9A4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Connection: keep-alive</w:t>
            </w:r>
          </w:p>
          <w:p w14:paraId="2BF1CD0E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Server: 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gunicorn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/19.9.0</w:t>
            </w:r>
          </w:p>
          <w:p w14:paraId="76544AF4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Access-Control-Allow-Origin: *</w:t>
            </w:r>
          </w:p>
          <w:p w14:paraId="1ACC6DAD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Access-Control-Allow-Credentials: </w:t>
            </w: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true</w:t>
            </w:r>
            <w:proofErr w:type="gramEnd"/>
          </w:p>
          <w:p w14:paraId="2F984337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[APP]Body:</w:t>
            </w:r>
          </w:p>
          <w:p w14:paraId="7F5765C0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{</w:t>
            </w:r>
          </w:p>
          <w:p w14:paraId="56E76F9C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args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": {}, </w:t>
            </w:r>
          </w:p>
          <w:p w14:paraId="07B18D11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"data": "aaaaaaaaaaaaaaaaaaaaaaaaaaaaaaaaaaaaaaaaaaaaaaaaaaaaaaaaaaaaaaaaaaaaaaaaaaaaaaaaaaaaaaaaaaaaaaaaaaaa", </w:t>
            </w:r>
          </w:p>
          <w:p w14:paraId="417D6D0A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"files": {}, </w:t>
            </w:r>
          </w:p>
          <w:p w14:paraId="03CCE464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"form": {}, </w:t>
            </w:r>
          </w:p>
          <w:p w14:paraId="666275F1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"headers": {</w:t>
            </w:r>
          </w:p>
          <w:p w14:paraId="6A537F6E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"Content-Length": "100", </w:t>
            </w:r>
          </w:p>
          <w:p w14:paraId="204C99D8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"Host": "httpbin.org", </w:t>
            </w:r>
          </w:p>
          <w:p w14:paraId="35B6C91D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"X-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Amzn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-Trace-Id": "Root=1-62bd8fdc-05a5d68d133b62c8333f28b7"</w:t>
            </w:r>
          </w:p>
          <w:p w14:paraId="404E289D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}, </w:t>
            </w:r>
          </w:p>
          <w:p w14:paraId="1178E907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": null, </w:t>
            </w:r>
          </w:p>
          <w:p w14:paraId="66906AC9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"method": "POST", </w:t>
            </w:r>
          </w:p>
          <w:p w14:paraId="4D5D9888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"origin": "106.51.65.237", </w:t>
            </w:r>
          </w:p>
          <w:p w14:paraId="1AB16862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": "https://httpbin.org/anything"</w:t>
            </w:r>
          </w:p>
          <w:p w14:paraId="22FE3C50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}</w:t>
            </w:r>
          </w:p>
          <w:p w14:paraId="0E5C9232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1061466F" w14:textId="77777777" w:rsidR="00494C23" w:rsidRPr="00494C23" w:rsidRDefault="00494C23" w:rsidP="00494C2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[APP]Success: 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rval</w:t>
            </w:r>
            <w:proofErr w:type="spellEnd"/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08C0D5DC" w14:textId="2D0B3DAD" w:rsidR="00AA56C8" w:rsidRPr="00863DD8" w:rsidRDefault="00494C23" w:rsidP="00ED5B9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494C23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[APP]------ Program Exit-------------</w:t>
            </w:r>
          </w:p>
        </w:tc>
      </w:tr>
    </w:tbl>
    <w:p w14:paraId="17582EE9" w14:textId="43315AE8" w:rsidR="00C10E06" w:rsidRPr="00DF7B36" w:rsidRDefault="00C10E06" w:rsidP="00DF7B36">
      <w:pPr>
        <w:pStyle w:val="Text2"/>
        <w:ind w:left="0"/>
        <w:rPr>
          <w:lang w:val="en-IN" w:eastAsia="en-IN"/>
        </w:rPr>
      </w:pPr>
    </w:p>
    <w:sectPr w:rsidR="00C10E06" w:rsidRPr="00DF7B36" w:rsidSect="00CA4743">
      <w:pgSz w:w="12240" w:h="15840"/>
      <w:pgMar w:top="1710" w:right="720" w:bottom="1080" w:left="810" w:header="45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BAADB" w14:textId="77777777" w:rsidR="0053501E" w:rsidRDefault="0053501E" w:rsidP="002F3C54">
      <w:r>
        <w:separator/>
      </w:r>
    </w:p>
    <w:p w14:paraId="14A63CD9" w14:textId="77777777" w:rsidR="0053501E" w:rsidRDefault="0053501E" w:rsidP="002F3C54"/>
  </w:endnote>
  <w:endnote w:type="continuationSeparator" w:id="0">
    <w:p w14:paraId="6622CDD0" w14:textId="77777777" w:rsidR="0053501E" w:rsidRDefault="0053501E" w:rsidP="002F3C54">
      <w:r>
        <w:continuationSeparator/>
      </w:r>
    </w:p>
    <w:p w14:paraId="603E837F" w14:textId="77777777" w:rsidR="0053501E" w:rsidRDefault="0053501E" w:rsidP="002F3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15139" w14:textId="77777777" w:rsidR="0053501E" w:rsidRDefault="0053501E" w:rsidP="002F3C54">
      <w:r>
        <w:separator/>
      </w:r>
    </w:p>
    <w:p w14:paraId="4B35E39A" w14:textId="77777777" w:rsidR="0053501E" w:rsidRDefault="0053501E" w:rsidP="002F3C54"/>
  </w:footnote>
  <w:footnote w:type="continuationSeparator" w:id="0">
    <w:p w14:paraId="02881F73" w14:textId="77777777" w:rsidR="0053501E" w:rsidRDefault="0053501E" w:rsidP="002F3C54">
      <w:r>
        <w:continuationSeparator/>
      </w:r>
    </w:p>
    <w:p w14:paraId="3B2B345A" w14:textId="77777777" w:rsidR="0053501E" w:rsidRDefault="0053501E" w:rsidP="002F3C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72E"/>
    <w:multiLevelType w:val="hybridMultilevel"/>
    <w:tmpl w:val="30463E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FD3735"/>
    <w:multiLevelType w:val="multilevel"/>
    <w:tmpl w:val="C6427D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B3F3488"/>
    <w:multiLevelType w:val="hybridMultilevel"/>
    <w:tmpl w:val="0016B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11663"/>
    <w:multiLevelType w:val="multilevel"/>
    <w:tmpl w:val="2C3A33E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 w15:restartNumberingAfterBreak="0">
    <w:nsid w:val="0ED53179"/>
    <w:multiLevelType w:val="hybridMultilevel"/>
    <w:tmpl w:val="324CE9AC"/>
    <w:lvl w:ilvl="0" w:tplc="37786F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9013F4"/>
    <w:multiLevelType w:val="hybridMultilevel"/>
    <w:tmpl w:val="425C34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325900"/>
    <w:multiLevelType w:val="hybridMultilevel"/>
    <w:tmpl w:val="1BB2D77A"/>
    <w:lvl w:ilvl="0" w:tplc="3BD4C4E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2E170A"/>
    <w:multiLevelType w:val="hybridMultilevel"/>
    <w:tmpl w:val="23306CC8"/>
    <w:lvl w:ilvl="0" w:tplc="37786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9036BD"/>
    <w:multiLevelType w:val="hybridMultilevel"/>
    <w:tmpl w:val="E622676A"/>
    <w:lvl w:ilvl="0" w:tplc="96720472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8B5B75"/>
    <w:multiLevelType w:val="hybridMultilevel"/>
    <w:tmpl w:val="C3960096"/>
    <w:lvl w:ilvl="0" w:tplc="0DE46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EA36D4"/>
    <w:multiLevelType w:val="hybridMultilevel"/>
    <w:tmpl w:val="49D62D3C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 w15:restartNumberingAfterBreak="0">
    <w:nsid w:val="480C2C3E"/>
    <w:multiLevelType w:val="hybridMultilevel"/>
    <w:tmpl w:val="1FF8D92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FE253D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3773778"/>
    <w:multiLevelType w:val="hybridMultilevel"/>
    <w:tmpl w:val="714AC5E6"/>
    <w:lvl w:ilvl="0" w:tplc="37786F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B73656"/>
    <w:multiLevelType w:val="hybridMultilevel"/>
    <w:tmpl w:val="8AAC5BF0"/>
    <w:lvl w:ilvl="0" w:tplc="5CF46B2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8102C11"/>
    <w:multiLevelType w:val="hybridMultilevel"/>
    <w:tmpl w:val="956A68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087917"/>
    <w:multiLevelType w:val="hybridMultilevel"/>
    <w:tmpl w:val="6D2C9F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CBA89F10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9A0073BE">
      <w:numFmt w:val="bullet"/>
      <w:lvlText w:val=""/>
      <w:lvlJc w:val="left"/>
      <w:pPr>
        <w:ind w:left="3060" w:hanging="360"/>
      </w:pPr>
      <w:rPr>
        <w:rFonts w:ascii="Symbol" w:eastAsiaTheme="minorHAnsi" w:hAnsi="Symbol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F110B0"/>
    <w:multiLevelType w:val="hybridMultilevel"/>
    <w:tmpl w:val="831A0F90"/>
    <w:lvl w:ilvl="0" w:tplc="2F22ABA6">
      <w:start w:val="1"/>
      <w:numFmt w:val="decimal"/>
      <w:lvlText w:val="%1-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65960353"/>
    <w:multiLevelType w:val="hybridMultilevel"/>
    <w:tmpl w:val="79D0B490"/>
    <w:lvl w:ilvl="0" w:tplc="9C68BC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61D277D"/>
    <w:multiLevelType w:val="hybridMultilevel"/>
    <w:tmpl w:val="2E282898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 w15:restartNumberingAfterBreak="0">
    <w:nsid w:val="6CCE5856"/>
    <w:multiLevelType w:val="hybridMultilevel"/>
    <w:tmpl w:val="695A37FA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1" w15:restartNumberingAfterBreak="0">
    <w:nsid w:val="72AC0BBD"/>
    <w:multiLevelType w:val="hybridMultilevel"/>
    <w:tmpl w:val="F710BF66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2" w15:restartNumberingAfterBreak="0">
    <w:nsid w:val="74430630"/>
    <w:multiLevelType w:val="hybridMultilevel"/>
    <w:tmpl w:val="FF9C8EC8"/>
    <w:lvl w:ilvl="0" w:tplc="37786F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91607977">
    <w:abstractNumId w:val="1"/>
  </w:num>
  <w:num w:numId="2" w16cid:durableId="877744167">
    <w:abstractNumId w:val="16"/>
  </w:num>
  <w:num w:numId="3" w16cid:durableId="1739594859">
    <w:abstractNumId w:val="8"/>
  </w:num>
  <w:num w:numId="4" w16cid:durableId="2093894693">
    <w:abstractNumId w:val="21"/>
  </w:num>
  <w:num w:numId="5" w16cid:durableId="126166140">
    <w:abstractNumId w:val="5"/>
  </w:num>
  <w:num w:numId="6" w16cid:durableId="2103183758">
    <w:abstractNumId w:val="10"/>
  </w:num>
  <w:num w:numId="7" w16cid:durableId="1252351967">
    <w:abstractNumId w:val="19"/>
  </w:num>
  <w:num w:numId="8" w16cid:durableId="856429966">
    <w:abstractNumId w:val="15"/>
  </w:num>
  <w:num w:numId="9" w16cid:durableId="96870893">
    <w:abstractNumId w:val="6"/>
  </w:num>
  <w:num w:numId="10" w16cid:durableId="1522819390">
    <w:abstractNumId w:val="9"/>
  </w:num>
  <w:num w:numId="11" w16cid:durableId="182286801">
    <w:abstractNumId w:val="12"/>
  </w:num>
  <w:num w:numId="12" w16cid:durableId="1710379850">
    <w:abstractNumId w:val="2"/>
  </w:num>
  <w:num w:numId="13" w16cid:durableId="2770255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07134905">
    <w:abstractNumId w:val="0"/>
  </w:num>
  <w:num w:numId="15" w16cid:durableId="366100206">
    <w:abstractNumId w:val="7"/>
  </w:num>
  <w:num w:numId="16" w16cid:durableId="896164751">
    <w:abstractNumId w:val="13"/>
  </w:num>
  <w:num w:numId="17" w16cid:durableId="973559227">
    <w:abstractNumId w:val="4"/>
  </w:num>
  <w:num w:numId="18" w16cid:durableId="266695870">
    <w:abstractNumId w:val="14"/>
  </w:num>
  <w:num w:numId="19" w16cid:durableId="174420150">
    <w:abstractNumId w:val="11"/>
  </w:num>
  <w:num w:numId="20" w16cid:durableId="1434937780">
    <w:abstractNumId w:val="22"/>
  </w:num>
  <w:num w:numId="21" w16cid:durableId="12958730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66157669">
    <w:abstractNumId w:val="17"/>
  </w:num>
  <w:num w:numId="23" w16cid:durableId="1014957517">
    <w:abstractNumId w:val="18"/>
  </w:num>
  <w:num w:numId="24" w16cid:durableId="2101414063">
    <w:abstractNumId w:val="3"/>
  </w:num>
  <w:num w:numId="25" w16cid:durableId="714740019">
    <w:abstractNumId w:val="20"/>
  </w:num>
  <w:num w:numId="26" w16cid:durableId="660885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60"/>
    <w:rsid w:val="00017124"/>
    <w:rsid w:val="000205EC"/>
    <w:rsid w:val="00025C32"/>
    <w:rsid w:val="00026078"/>
    <w:rsid w:val="000268F5"/>
    <w:rsid w:val="00066243"/>
    <w:rsid w:val="00076B13"/>
    <w:rsid w:val="00094C7D"/>
    <w:rsid w:val="0009791B"/>
    <w:rsid w:val="000A644D"/>
    <w:rsid w:val="000D3524"/>
    <w:rsid w:val="000F32F2"/>
    <w:rsid w:val="000F5EFD"/>
    <w:rsid w:val="00110B0A"/>
    <w:rsid w:val="00112CBA"/>
    <w:rsid w:val="001148C0"/>
    <w:rsid w:val="00117746"/>
    <w:rsid w:val="00135A79"/>
    <w:rsid w:val="00142BB3"/>
    <w:rsid w:val="00161DD3"/>
    <w:rsid w:val="001646B2"/>
    <w:rsid w:val="00167D48"/>
    <w:rsid w:val="00181B38"/>
    <w:rsid w:val="00197CA8"/>
    <w:rsid w:val="001A1E87"/>
    <w:rsid w:val="001A2CFD"/>
    <w:rsid w:val="001A6CB1"/>
    <w:rsid w:val="001B70CB"/>
    <w:rsid w:val="001F6327"/>
    <w:rsid w:val="002105A4"/>
    <w:rsid w:val="00210A2D"/>
    <w:rsid w:val="00212F69"/>
    <w:rsid w:val="002305F9"/>
    <w:rsid w:val="00232DA0"/>
    <w:rsid w:val="00233C78"/>
    <w:rsid w:val="00240234"/>
    <w:rsid w:val="002432AE"/>
    <w:rsid w:val="00246462"/>
    <w:rsid w:val="00261F60"/>
    <w:rsid w:val="00264C7E"/>
    <w:rsid w:val="00281F59"/>
    <w:rsid w:val="00296615"/>
    <w:rsid w:val="002C5E8D"/>
    <w:rsid w:val="002D0104"/>
    <w:rsid w:val="002E4F6E"/>
    <w:rsid w:val="002F3C54"/>
    <w:rsid w:val="003008B2"/>
    <w:rsid w:val="0030208A"/>
    <w:rsid w:val="003077DC"/>
    <w:rsid w:val="00323D31"/>
    <w:rsid w:val="00334453"/>
    <w:rsid w:val="00336176"/>
    <w:rsid w:val="00336A38"/>
    <w:rsid w:val="00365D9A"/>
    <w:rsid w:val="00366B97"/>
    <w:rsid w:val="00372526"/>
    <w:rsid w:val="00374D91"/>
    <w:rsid w:val="0037601F"/>
    <w:rsid w:val="00376504"/>
    <w:rsid w:val="003A0543"/>
    <w:rsid w:val="003C15A1"/>
    <w:rsid w:val="003C75D1"/>
    <w:rsid w:val="004173EC"/>
    <w:rsid w:val="004336BD"/>
    <w:rsid w:val="00442DDB"/>
    <w:rsid w:val="00465C90"/>
    <w:rsid w:val="00476A4F"/>
    <w:rsid w:val="00480C74"/>
    <w:rsid w:val="00481A86"/>
    <w:rsid w:val="00494C23"/>
    <w:rsid w:val="004A1D7E"/>
    <w:rsid w:val="004A4C33"/>
    <w:rsid w:val="004A68B4"/>
    <w:rsid w:val="004C6B30"/>
    <w:rsid w:val="004E6A98"/>
    <w:rsid w:val="004F46F4"/>
    <w:rsid w:val="00501366"/>
    <w:rsid w:val="005056EA"/>
    <w:rsid w:val="00514F8F"/>
    <w:rsid w:val="00522D96"/>
    <w:rsid w:val="005258A1"/>
    <w:rsid w:val="0053279A"/>
    <w:rsid w:val="0053501E"/>
    <w:rsid w:val="00544EAE"/>
    <w:rsid w:val="00546E07"/>
    <w:rsid w:val="00555895"/>
    <w:rsid w:val="005565EA"/>
    <w:rsid w:val="005677E4"/>
    <w:rsid w:val="00574C2A"/>
    <w:rsid w:val="005847BD"/>
    <w:rsid w:val="005A22D7"/>
    <w:rsid w:val="005A3169"/>
    <w:rsid w:val="005B3FAE"/>
    <w:rsid w:val="005C231D"/>
    <w:rsid w:val="005C3270"/>
    <w:rsid w:val="005C6976"/>
    <w:rsid w:val="005D0A1C"/>
    <w:rsid w:val="005D58D3"/>
    <w:rsid w:val="005E1CAA"/>
    <w:rsid w:val="005E2DC4"/>
    <w:rsid w:val="005F0833"/>
    <w:rsid w:val="005F4A15"/>
    <w:rsid w:val="00627508"/>
    <w:rsid w:val="00631AE8"/>
    <w:rsid w:val="006474F5"/>
    <w:rsid w:val="006636AC"/>
    <w:rsid w:val="0067228B"/>
    <w:rsid w:val="0067598B"/>
    <w:rsid w:val="00676147"/>
    <w:rsid w:val="00676A07"/>
    <w:rsid w:val="006835C3"/>
    <w:rsid w:val="006A361F"/>
    <w:rsid w:val="006C0624"/>
    <w:rsid w:val="006F66B7"/>
    <w:rsid w:val="00711C78"/>
    <w:rsid w:val="007135DF"/>
    <w:rsid w:val="007204D8"/>
    <w:rsid w:val="007225CA"/>
    <w:rsid w:val="007240CF"/>
    <w:rsid w:val="00724732"/>
    <w:rsid w:val="0073171F"/>
    <w:rsid w:val="00743CCB"/>
    <w:rsid w:val="007531EF"/>
    <w:rsid w:val="00755191"/>
    <w:rsid w:val="0076226E"/>
    <w:rsid w:val="0077614B"/>
    <w:rsid w:val="0077710F"/>
    <w:rsid w:val="00780868"/>
    <w:rsid w:val="007820B2"/>
    <w:rsid w:val="00786819"/>
    <w:rsid w:val="00787D5E"/>
    <w:rsid w:val="00790B10"/>
    <w:rsid w:val="007A023E"/>
    <w:rsid w:val="007B0B00"/>
    <w:rsid w:val="007B0B6E"/>
    <w:rsid w:val="007B2A4F"/>
    <w:rsid w:val="007D2BE2"/>
    <w:rsid w:val="007E1DE4"/>
    <w:rsid w:val="00801A65"/>
    <w:rsid w:val="00833F42"/>
    <w:rsid w:val="00836D94"/>
    <w:rsid w:val="00840728"/>
    <w:rsid w:val="00841514"/>
    <w:rsid w:val="00844845"/>
    <w:rsid w:val="00863DD8"/>
    <w:rsid w:val="00865458"/>
    <w:rsid w:val="0087245E"/>
    <w:rsid w:val="008827C9"/>
    <w:rsid w:val="0088532C"/>
    <w:rsid w:val="008A4FC4"/>
    <w:rsid w:val="008B2671"/>
    <w:rsid w:val="008B5969"/>
    <w:rsid w:val="008C3C89"/>
    <w:rsid w:val="008D4382"/>
    <w:rsid w:val="008D4D1E"/>
    <w:rsid w:val="008D7C31"/>
    <w:rsid w:val="0090536A"/>
    <w:rsid w:val="00907501"/>
    <w:rsid w:val="00910200"/>
    <w:rsid w:val="00915256"/>
    <w:rsid w:val="00936EE7"/>
    <w:rsid w:val="00944C82"/>
    <w:rsid w:val="00955A09"/>
    <w:rsid w:val="00962762"/>
    <w:rsid w:val="00974FEB"/>
    <w:rsid w:val="009822EA"/>
    <w:rsid w:val="00990A58"/>
    <w:rsid w:val="009D1886"/>
    <w:rsid w:val="009E2633"/>
    <w:rsid w:val="009E6164"/>
    <w:rsid w:val="009F3F37"/>
    <w:rsid w:val="009F7FE6"/>
    <w:rsid w:val="00A013EB"/>
    <w:rsid w:val="00A23030"/>
    <w:rsid w:val="00A2363A"/>
    <w:rsid w:val="00A3162E"/>
    <w:rsid w:val="00A37E48"/>
    <w:rsid w:val="00A409F8"/>
    <w:rsid w:val="00A54DEE"/>
    <w:rsid w:val="00A74748"/>
    <w:rsid w:val="00A7755D"/>
    <w:rsid w:val="00AA1F3A"/>
    <w:rsid w:val="00AA56C8"/>
    <w:rsid w:val="00AB5142"/>
    <w:rsid w:val="00AC046B"/>
    <w:rsid w:val="00AC207D"/>
    <w:rsid w:val="00AD217D"/>
    <w:rsid w:val="00B14374"/>
    <w:rsid w:val="00B32249"/>
    <w:rsid w:val="00B332E1"/>
    <w:rsid w:val="00B33B47"/>
    <w:rsid w:val="00B34DE6"/>
    <w:rsid w:val="00B423E0"/>
    <w:rsid w:val="00B64B8E"/>
    <w:rsid w:val="00B9791D"/>
    <w:rsid w:val="00BA00A2"/>
    <w:rsid w:val="00BB34B9"/>
    <w:rsid w:val="00BB44BE"/>
    <w:rsid w:val="00BE5EA6"/>
    <w:rsid w:val="00C10C46"/>
    <w:rsid w:val="00C10E06"/>
    <w:rsid w:val="00C13CDA"/>
    <w:rsid w:val="00C157FB"/>
    <w:rsid w:val="00C222AB"/>
    <w:rsid w:val="00C2335B"/>
    <w:rsid w:val="00C30B73"/>
    <w:rsid w:val="00C53EBF"/>
    <w:rsid w:val="00C54DCD"/>
    <w:rsid w:val="00C57B77"/>
    <w:rsid w:val="00C62D2E"/>
    <w:rsid w:val="00C84B15"/>
    <w:rsid w:val="00C87AB7"/>
    <w:rsid w:val="00C92DF8"/>
    <w:rsid w:val="00C92E6A"/>
    <w:rsid w:val="00CA4743"/>
    <w:rsid w:val="00CB0519"/>
    <w:rsid w:val="00CB21A4"/>
    <w:rsid w:val="00CB6795"/>
    <w:rsid w:val="00CC0923"/>
    <w:rsid w:val="00CD1956"/>
    <w:rsid w:val="00CE6DCB"/>
    <w:rsid w:val="00CF3082"/>
    <w:rsid w:val="00CF457F"/>
    <w:rsid w:val="00CF6F9D"/>
    <w:rsid w:val="00D00889"/>
    <w:rsid w:val="00D01220"/>
    <w:rsid w:val="00D04A8C"/>
    <w:rsid w:val="00D16BFF"/>
    <w:rsid w:val="00D22E49"/>
    <w:rsid w:val="00D237D6"/>
    <w:rsid w:val="00D24ACD"/>
    <w:rsid w:val="00D3232C"/>
    <w:rsid w:val="00D33369"/>
    <w:rsid w:val="00D40FD4"/>
    <w:rsid w:val="00D51C5B"/>
    <w:rsid w:val="00D567A5"/>
    <w:rsid w:val="00D5682E"/>
    <w:rsid w:val="00D83C4F"/>
    <w:rsid w:val="00D84221"/>
    <w:rsid w:val="00D917D3"/>
    <w:rsid w:val="00D9472D"/>
    <w:rsid w:val="00D96AC0"/>
    <w:rsid w:val="00DA6B40"/>
    <w:rsid w:val="00DB3B64"/>
    <w:rsid w:val="00DD15BE"/>
    <w:rsid w:val="00DD1773"/>
    <w:rsid w:val="00DD7BA9"/>
    <w:rsid w:val="00DF0472"/>
    <w:rsid w:val="00DF7B36"/>
    <w:rsid w:val="00E01A1C"/>
    <w:rsid w:val="00E01BB2"/>
    <w:rsid w:val="00E065E7"/>
    <w:rsid w:val="00E174E4"/>
    <w:rsid w:val="00E22AC2"/>
    <w:rsid w:val="00E516FA"/>
    <w:rsid w:val="00E565C8"/>
    <w:rsid w:val="00E75328"/>
    <w:rsid w:val="00E80DEE"/>
    <w:rsid w:val="00E925FC"/>
    <w:rsid w:val="00EA10EA"/>
    <w:rsid w:val="00EB4904"/>
    <w:rsid w:val="00EC062A"/>
    <w:rsid w:val="00ED0289"/>
    <w:rsid w:val="00ED2016"/>
    <w:rsid w:val="00ED5B94"/>
    <w:rsid w:val="00F14425"/>
    <w:rsid w:val="00F31260"/>
    <w:rsid w:val="00F31FF7"/>
    <w:rsid w:val="00F50341"/>
    <w:rsid w:val="00F54857"/>
    <w:rsid w:val="00F63196"/>
    <w:rsid w:val="00F63951"/>
    <w:rsid w:val="00F85A79"/>
    <w:rsid w:val="00F93A25"/>
    <w:rsid w:val="00F961CD"/>
    <w:rsid w:val="00FA11EA"/>
    <w:rsid w:val="00FA2E0E"/>
    <w:rsid w:val="00FA32EE"/>
    <w:rsid w:val="00FA48BA"/>
    <w:rsid w:val="00FB007A"/>
    <w:rsid w:val="00FD10F1"/>
    <w:rsid w:val="00FE0859"/>
    <w:rsid w:val="00FE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D95BD"/>
  <w15:chartTrackingRefBased/>
  <w15:docId w15:val="{96BA9609-9B23-4DAB-B9F9-5C37ED65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 1"/>
    <w:qFormat/>
    <w:rsid w:val="002F3C54"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ind w:left="1440" w:hanging="9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ind w:left="1980" w:hanging="1073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B13"/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rsid w:val="003725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457F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outlineLvl w:val="9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character" w:customStyle="1" w:styleId="Text2Char">
    <w:name w:val="Text 2 Char"/>
    <w:basedOn w:val="DefaultParagraphFont"/>
    <w:link w:val="Text2"/>
    <w:rsid w:val="00476A4F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character" w:customStyle="1" w:styleId="Text3Char">
    <w:name w:val="Text 3 Char"/>
    <w:basedOn w:val="Text2Char"/>
    <w:link w:val="Text3"/>
    <w:rsid w:val="00296615"/>
    <w:rPr>
      <w:sz w:val="24"/>
      <w:szCs w:val="24"/>
    </w:rPr>
  </w:style>
  <w:style w:type="table" w:styleId="TableGrid">
    <w:name w:val="Table Grid"/>
    <w:basedOn w:val="TableNormal"/>
    <w:uiPriority w:val="39"/>
    <w:rsid w:val="00F6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4Char">
    <w:name w:val="Text 4 Char"/>
    <w:basedOn w:val="DefaultParagraphFont"/>
    <w:link w:val="Text4"/>
    <w:rsid w:val="004A1D7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91"/>
    <w:rPr>
      <w:rFonts w:ascii="Segoe UI" w:hAnsi="Segoe UI" w:cs="Segoe UI"/>
      <w:sz w:val="18"/>
      <w:szCs w:val="18"/>
    </w:rPr>
  </w:style>
  <w:style w:type="table" w:customStyle="1" w:styleId="InnoPhaseTable">
    <w:name w:val="InnoPhase Table"/>
    <w:basedOn w:val="TableNormal"/>
    <w:uiPriority w:val="99"/>
    <w:rsid w:val="00755191"/>
    <w:pPr>
      <w:spacing w:after="0" w:line="240" w:lineRule="auto"/>
    </w:pPr>
    <w:rPr>
      <w:rFonts w:ascii="Roboto Light" w:eastAsia="Arial Unicode MS" w:hAnsi="Roboto Light" w:cs="Times New Roman"/>
      <w:color w:val="000000" w:themeColor="text1"/>
      <w:sz w:val="20"/>
      <w:szCs w:val="20"/>
      <w:bdr w:val="nil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Adobe Devanagari" w:hAnsi="Adobe Devanagari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rFonts w:ascii="Adobe Devanagari" w:hAnsi="Adobe Devanagari"/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31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3760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7601F"/>
    <w:pPr>
      <w:contextualSpacing/>
    </w:pPr>
  </w:style>
  <w:style w:type="paragraph" w:customStyle="1" w:styleId="Default">
    <w:name w:val="Default"/>
    <w:basedOn w:val="Normal"/>
    <w:qFormat/>
    <w:rsid w:val="00D237D6"/>
    <w:pPr>
      <w:spacing w:after="120" w:line="240" w:lineRule="auto"/>
      <w:ind w:left="0"/>
      <w:contextualSpacing/>
      <w:jc w:val="both"/>
    </w:pPr>
    <w:rPr>
      <w:rFonts w:ascii="Roboto Light" w:eastAsiaTheme="minorEastAsia" w:hAnsi="Roboto Light"/>
      <w:sz w:val="20"/>
      <w:szCs w:val="22"/>
      <w:lang w:eastAsia="zh-CN"/>
    </w:rPr>
  </w:style>
  <w:style w:type="paragraph" w:styleId="TableofFigures">
    <w:name w:val="table of figures"/>
    <w:basedOn w:val="Normal"/>
    <w:next w:val="Normal"/>
    <w:uiPriority w:val="99"/>
    <w:unhideWhenUsed/>
    <w:rsid w:val="00D33369"/>
    <w:pPr>
      <w:spacing w:after="0"/>
      <w:ind w:left="0"/>
    </w:pPr>
  </w:style>
  <w:style w:type="character" w:styleId="UnresolvedMention">
    <w:name w:val="Unresolved Mention"/>
    <w:basedOn w:val="DefaultParagraphFont"/>
    <w:uiPriority w:val="99"/>
    <w:semiHidden/>
    <w:unhideWhenUsed/>
    <w:rsid w:val="00F961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E1DE4"/>
    <w:pPr>
      <w:spacing w:after="0" w:line="240" w:lineRule="auto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46E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6E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6E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E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E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63\Downloads\Innophase%20Base%20Template%200527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Innophase Base Template 05272020</Template>
  <TotalTime>1</TotalTime>
  <Pages>31</Pages>
  <Words>3574</Words>
  <Characters>20375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23902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cp:keywords/>
  <dc:description/>
  <cp:lastModifiedBy>Pooja Raghavendra</cp:lastModifiedBy>
  <cp:revision>2</cp:revision>
  <cp:lastPrinted>2023-03-13T14:09:00Z</cp:lastPrinted>
  <dcterms:created xsi:type="dcterms:W3CDTF">2023-10-10T14:11:00Z</dcterms:created>
  <dcterms:modified xsi:type="dcterms:W3CDTF">2023-10-10T14:11:00Z</dcterms:modified>
</cp:coreProperties>
</file>