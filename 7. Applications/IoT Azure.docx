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F027" w14:textId="2364C2C8" w:rsidR="00A365EE" w:rsidRDefault="00A365EE" w:rsidP="00A365EE">
      <w:pPr>
        <w:pStyle w:val="Title"/>
      </w:pPr>
      <w:bookmarkStart w:id="0" w:name="_Toc81845652"/>
      <w:r>
        <w:t>IoT Azure GitHub Getting Started Guide</w:t>
      </w:r>
    </w:p>
    <w:p w14:paraId="7DDB1C4D" w14:textId="2330EB5B" w:rsidR="00AF759A" w:rsidRDefault="00AF759A" w:rsidP="00AF759A">
      <w:pPr>
        <w:pStyle w:val="Heading1"/>
      </w:pPr>
      <w:r>
        <w:t>Availability</w:t>
      </w:r>
      <w:bookmarkEnd w:id="0"/>
    </w:p>
    <w:p w14:paraId="3A51079A" w14:textId="623ECC85" w:rsidR="00AF759A" w:rsidRDefault="00AF759A" w:rsidP="00AF759A">
      <w:r>
        <w:t xml:space="preserve">Talaria TWO port of Azure IoT SDK C available at the </w:t>
      </w:r>
      <w:proofErr w:type="spellStart"/>
      <w:r>
        <w:t>github</w:t>
      </w:r>
      <w:proofErr w:type="spellEnd"/>
      <w:r>
        <w:t xml:space="preserve"> repo:</w:t>
      </w:r>
    </w:p>
    <w:p w14:paraId="26C1C9EB" w14:textId="43957545" w:rsidR="00AF759A" w:rsidRDefault="00000000" w:rsidP="00AF759A">
      <w:hyperlink r:id="rId8" w:history="1">
        <w:r w:rsidR="00287F6C" w:rsidRPr="00DD04FC">
          <w:rPr>
            <w:rStyle w:val="Hyperlink"/>
          </w:rPr>
          <w:t>https://github.com/InnoPhaseIoT/talaria_two_azure</w:t>
        </w:r>
      </w:hyperlink>
      <w:r w:rsidR="00AF759A">
        <w:t>.</w:t>
      </w:r>
    </w:p>
    <w:p w14:paraId="08FD7D4E" w14:textId="2C5D5315" w:rsidR="00AF759A" w:rsidRDefault="00AF759A" w:rsidP="00AF759A"/>
    <w:p w14:paraId="134924BF" w14:textId="431BA526" w:rsidR="00AF759A" w:rsidRDefault="00AF759A" w:rsidP="00AF759A">
      <w:pPr>
        <w:pStyle w:val="Heading1"/>
      </w:pPr>
      <w:bookmarkStart w:id="1" w:name="_Toc81845653"/>
      <w:r>
        <w:t>Repository</w:t>
      </w:r>
      <w:bookmarkEnd w:id="1"/>
    </w:p>
    <w:p w14:paraId="169B8D35" w14:textId="27FD792D" w:rsidR="00AF759A" w:rsidRDefault="00AF759A" w:rsidP="00AF759A">
      <w:r>
        <w:t xml:space="preserve">Detailed instructions for cloning the repo for downloading sample device code, setting up the development environment, compiling, programming, and running the sample applications, are provided in the following location: </w:t>
      </w:r>
      <w:hyperlink r:id="rId9" w:history="1">
        <w:r w:rsidR="00287F6C" w:rsidRPr="00DD04FC">
          <w:rPr>
            <w:rStyle w:val="Hyperlink"/>
          </w:rPr>
          <w:t>https://github.com/InnoPhaseIoT/talaria_two_azure/blob/main/README.md</w:t>
        </w:r>
      </w:hyperlink>
      <w:r>
        <w:t>.</w:t>
      </w:r>
    </w:p>
    <w:p w14:paraId="36CE0141" w14:textId="25FB0E72" w:rsidR="00AF759A" w:rsidRDefault="008B3F63" w:rsidP="00AF759A">
      <w:r w:rsidRPr="008B3F63">
        <w:t xml:space="preserve">Sample </w:t>
      </w:r>
      <w:r>
        <w:t>a</w:t>
      </w:r>
      <w:r w:rsidRPr="008B3F63">
        <w:t xml:space="preserve">pplications covering the Device to Cloud, Cloud to Device, Device Twin, Direct </w:t>
      </w:r>
      <w:proofErr w:type="gramStart"/>
      <w:r w:rsidRPr="008B3F63">
        <w:t>Methods</w:t>
      </w:r>
      <w:proofErr w:type="gramEnd"/>
      <w:r w:rsidRPr="008B3F63">
        <w:t xml:space="preserve"> and Device Provisioning Service are available in the repo.</w:t>
      </w:r>
    </w:p>
    <w:p w14:paraId="2B65E8A2" w14:textId="7F9A51AF" w:rsidR="008B3F63" w:rsidRDefault="008B3F63" w:rsidP="00AF759A"/>
    <w:p w14:paraId="5E3CA7AD" w14:textId="5272D7C5" w:rsidR="008B3F63" w:rsidRDefault="008B3F63" w:rsidP="008B3F63">
      <w:pPr>
        <w:pStyle w:val="Heading1"/>
      </w:pPr>
      <w:bookmarkStart w:id="2" w:name="_Toc81845654"/>
      <w:r>
        <w:t>Sample Applications</w:t>
      </w:r>
      <w:bookmarkEnd w:id="2"/>
    </w:p>
    <w:p w14:paraId="32F593E3" w14:textId="72F49461" w:rsidR="008B3F63" w:rsidRDefault="008B3F63" w:rsidP="008B3F63">
      <w:pPr>
        <w:pStyle w:val="ListParagraph"/>
        <w:numPr>
          <w:ilvl w:val="0"/>
          <w:numId w:val="2"/>
        </w:numPr>
        <w:jc w:val="both"/>
      </w:pPr>
      <w:r>
        <w:t>Azure IoT HUB Client Sample</w:t>
      </w:r>
    </w:p>
    <w:p w14:paraId="6DEBED30" w14:textId="77777777" w:rsidR="008B3F63" w:rsidRDefault="008B3F63" w:rsidP="008B3F63">
      <w:pPr>
        <w:pStyle w:val="ListParagraph"/>
        <w:ind w:left="1440"/>
        <w:jc w:val="both"/>
      </w:pPr>
      <w:r>
        <w:t>Sample Application ‘</w:t>
      </w:r>
      <w:proofErr w:type="spellStart"/>
      <w:r>
        <w:t>iothub_client_sample_mqtt</w:t>
      </w:r>
      <w:proofErr w:type="spellEnd"/>
      <w:r>
        <w:t>’ demonstrates Device to Cloud (D2C) and Cloud to Device (C2D) functionality using Azure IoT Hub.</w:t>
      </w:r>
    </w:p>
    <w:p w14:paraId="0EF72A33" w14:textId="77777777" w:rsidR="008B3F63" w:rsidRDefault="008B3F63" w:rsidP="008B3F63">
      <w:pPr>
        <w:pStyle w:val="ListParagraph"/>
        <w:ind w:left="1440"/>
        <w:jc w:val="both"/>
      </w:pPr>
      <w:r>
        <w:t>Detailed instructions are provided in the link below for setting this up and running the sample on EVB-A to achieve these functionalities:</w:t>
      </w:r>
    </w:p>
    <w:p w14:paraId="3B1A9F66" w14:textId="1F567004" w:rsidR="008B3F63" w:rsidRDefault="00000000" w:rsidP="008B3F63">
      <w:pPr>
        <w:pStyle w:val="ListParagraph"/>
        <w:ind w:left="1440"/>
        <w:jc w:val="both"/>
      </w:pPr>
      <w:hyperlink r:id="rId10" w:history="1">
        <w:r w:rsidR="00287F6C" w:rsidRPr="00DD04FC">
          <w:rPr>
            <w:rStyle w:val="Hyperlink"/>
          </w:rPr>
          <w:t>https://github.com/InnoPhaseIoT/talaria_two_azure/blob/main/examples/iothub_client_sample_mqtt/README.md</w:t>
        </w:r>
      </w:hyperlink>
    </w:p>
    <w:p w14:paraId="0761E0BA" w14:textId="77777777" w:rsidR="008B3F63" w:rsidRDefault="008B3F63" w:rsidP="008B3F63">
      <w:pPr>
        <w:jc w:val="both"/>
      </w:pPr>
    </w:p>
    <w:p w14:paraId="50F6FCC9" w14:textId="47DF97F2" w:rsidR="008B3F63" w:rsidRDefault="008B3F63" w:rsidP="008B3F63">
      <w:pPr>
        <w:pStyle w:val="ListParagraph"/>
        <w:numPr>
          <w:ilvl w:val="0"/>
          <w:numId w:val="2"/>
        </w:numPr>
        <w:jc w:val="both"/>
      </w:pPr>
      <w:r>
        <w:t>Azure IoT HUB Device Twin and Direct Method Sample</w:t>
      </w:r>
    </w:p>
    <w:p w14:paraId="4ADF0315" w14:textId="77777777" w:rsidR="008B3F63" w:rsidRDefault="008B3F63" w:rsidP="008B3F63">
      <w:pPr>
        <w:pStyle w:val="ListParagraph"/>
        <w:ind w:left="1440"/>
        <w:jc w:val="both"/>
      </w:pPr>
      <w:r>
        <w:t>Sample Application ‘</w:t>
      </w:r>
      <w:proofErr w:type="spellStart"/>
      <w:r>
        <w:t>iothub_client_device_twin_and_methods_sample</w:t>
      </w:r>
      <w:proofErr w:type="spellEnd"/>
      <w:r>
        <w:t>’ demonstrates Device Twin and Direct Methods functionalities of Azure IoT Hub.</w:t>
      </w:r>
    </w:p>
    <w:p w14:paraId="68861531" w14:textId="77777777" w:rsidR="008B3F63" w:rsidRDefault="008B3F63" w:rsidP="008B3F63">
      <w:pPr>
        <w:pStyle w:val="ListParagraph"/>
        <w:ind w:left="1440"/>
        <w:jc w:val="both"/>
      </w:pPr>
      <w:r>
        <w:t>Detailed instructions are provided in the link below for setting this up and running the sample on EVB-A to achieve these functionalities:</w:t>
      </w:r>
    </w:p>
    <w:p w14:paraId="7AE7ED76" w14:textId="3A673F0E" w:rsidR="008B3F63" w:rsidRDefault="00000000" w:rsidP="008B3F63">
      <w:pPr>
        <w:pStyle w:val="ListParagraph"/>
        <w:ind w:left="1440"/>
        <w:jc w:val="both"/>
      </w:pPr>
      <w:hyperlink r:id="rId11" w:history="1">
        <w:r w:rsidR="00287F6C" w:rsidRPr="00DD04FC">
          <w:rPr>
            <w:rStyle w:val="Hyperlink"/>
          </w:rPr>
          <w:t>https://github.com/InnoPhaseIoT/talaria_two_azure/blob/main/examples/iothub_devicetwin_and_methods_sample/README.md</w:t>
        </w:r>
      </w:hyperlink>
    </w:p>
    <w:p w14:paraId="4F7C3A2C" w14:textId="047745D9" w:rsidR="008B3F63" w:rsidRDefault="008B3F63" w:rsidP="008B3F63">
      <w:pPr>
        <w:pStyle w:val="ListParagraph"/>
        <w:ind w:left="1440"/>
        <w:jc w:val="both"/>
      </w:pPr>
      <w:r>
        <w:lastRenderedPageBreak/>
        <w:br w:type="page"/>
      </w:r>
    </w:p>
    <w:p w14:paraId="0F301880" w14:textId="6EEFC080" w:rsidR="008B3F63" w:rsidRDefault="008B3F63" w:rsidP="008B3F63">
      <w:pPr>
        <w:pStyle w:val="ListParagraph"/>
        <w:numPr>
          <w:ilvl w:val="0"/>
          <w:numId w:val="2"/>
        </w:numPr>
        <w:jc w:val="both"/>
      </w:pPr>
      <w:r>
        <w:lastRenderedPageBreak/>
        <w:t>Azure IoT Hub Device Provisioning Service Sample</w:t>
      </w:r>
    </w:p>
    <w:p w14:paraId="4328A165" w14:textId="77777777" w:rsidR="008B3F63" w:rsidRDefault="008B3F63" w:rsidP="008B3F63">
      <w:pPr>
        <w:pStyle w:val="ListParagraph"/>
        <w:ind w:left="1440"/>
        <w:jc w:val="both"/>
      </w:pPr>
      <w:r>
        <w:t>Sample Application ‘</w:t>
      </w:r>
      <w:proofErr w:type="spellStart"/>
      <w:r>
        <w:t>prov_dev_client_ll_sample</w:t>
      </w:r>
      <w:proofErr w:type="spellEnd"/>
      <w:r>
        <w:t>’ demonstrates the working of Talaria TWO devices with Device Provisioning Service (DPS) for Azure IoT Hub.</w:t>
      </w:r>
    </w:p>
    <w:p w14:paraId="08C470B1" w14:textId="77777777" w:rsidR="008B3F63" w:rsidRDefault="008B3F63" w:rsidP="008B3F63">
      <w:pPr>
        <w:pStyle w:val="ListParagraph"/>
        <w:ind w:left="1440"/>
        <w:jc w:val="both"/>
      </w:pPr>
      <w:r>
        <w:t>Detailed instructions are provided in the link below for setting this up and running the sample on EVB-A to achieve the provisioning using Device Provisioning Service (DPS):</w:t>
      </w:r>
    </w:p>
    <w:p w14:paraId="7323F756" w14:textId="277ACBAD" w:rsidR="008B3F63" w:rsidRDefault="00000000" w:rsidP="008B3F63">
      <w:pPr>
        <w:pStyle w:val="ListParagraph"/>
        <w:ind w:left="1440"/>
        <w:jc w:val="both"/>
      </w:pPr>
      <w:hyperlink r:id="rId12" w:history="1">
        <w:r w:rsidR="00287F6C" w:rsidRPr="00DD04FC">
          <w:rPr>
            <w:rStyle w:val="Hyperlink"/>
          </w:rPr>
          <w:t>https://github.com/InnoPhaseIoT/talaria_two_azure/blob/main/examples/prov_dev_client_ll_sample/README.md</w:t>
        </w:r>
      </w:hyperlink>
    </w:p>
    <w:p w14:paraId="45D4918F" w14:textId="77777777" w:rsidR="008B3F63" w:rsidRDefault="008B3F63" w:rsidP="008B3F63">
      <w:pPr>
        <w:jc w:val="both"/>
      </w:pPr>
    </w:p>
    <w:p w14:paraId="06E0E369" w14:textId="3F6F23CB" w:rsidR="008B3F63" w:rsidRDefault="008B3F63" w:rsidP="008B3F63">
      <w:pPr>
        <w:pStyle w:val="ListParagraph"/>
        <w:numPr>
          <w:ilvl w:val="0"/>
          <w:numId w:val="2"/>
        </w:numPr>
        <w:jc w:val="both"/>
      </w:pPr>
      <w:r>
        <w:t>Integration with Azure IoT Explorer</w:t>
      </w:r>
    </w:p>
    <w:p w14:paraId="7C80D90E" w14:textId="77777777" w:rsidR="008B3F63" w:rsidRDefault="008B3F63" w:rsidP="008B3F63">
      <w:pPr>
        <w:pStyle w:val="ListParagraph"/>
        <w:ind w:left="1440"/>
        <w:jc w:val="both"/>
      </w:pPr>
      <w:r>
        <w:t>'Integration with Azure IoT Explorer' is covered in detail in the document 'Getting Started with Azure IoT Hub on Talaria TWO Platform.pdf', which is available from the link below:</w:t>
      </w:r>
    </w:p>
    <w:p w14:paraId="1ACC9010" w14:textId="52AAC2E3" w:rsidR="008B3F63" w:rsidRDefault="00000000" w:rsidP="008B3F63">
      <w:pPr>
        <w:pStyle w:val="ListParagraph"/>
        <w:ind w:left="1440"/>
        <w:jc w:val="both"/>
      </w:pPr>
      <w:hyperlink r:id="rId13" w:history="1">
        <w:r w:rsidR="00287F6C" w:rsidRPr="00DD04FC">
          <w:rPr>
            <w:rStyle w:val="Hyperlink"/>
          </w:rPr>
          <w:t>https://github.com/InnoPhaseIoT/talaria_two_azure/tree/main/doc/getting_started</w:t>
        </w:r>
      </w:hyperlink>
    </w:p>
    <w:p w14:paraId="52389D93" w14:textId="77777777" w:rsidR="008B3F63" w:rsidRPr="008B3F63" w:rsidRDefault="008B3F63" w:rsidP="008B3F63">
      <w:pPr>
        <w:pStyle w:val="ListParagraph"/>
        <w:ind w:left="1440"/>
        <w:jc w:val="both"/>
      </w:pPr>
    </w:p>
    <w:p w14:paraId="26BAE009" w14:textId="77777777" w:rsidR="00AF759A" w:rsidRDefault="00AF759A" w:rsidP="008B3F63">
      <w:pPr>
        <w:jc w:val="both"/>
      </w:pPr>
    </w:p>
    <w:p w14:paraId="711D8E91" w14:textId="77777777" w:rsidR="00AF759A" w:rsidRPr="00AF759A" w:rsidRDefault="00AF759A" w:rsidP="00AF759A"/>
    <w:p w14:paraId="7F38AFA6" w14:textId="63D982AE" w:rsidR="00755191" w:rsidRPr="00755191" w:rsidRDefault="00755191" w:rsidP="00A365EE">
      <w:pPr>
        <w:ind w:left="0"/>
      </w:pPr>
    </w:p>
    <w:sectPr w:rsidR="00755191" w:rsidRPr="00755191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D75A" w14:textId="77777777" w:rsidR="00650D02" w:rsidRDefault="00650D02" w:rsidP="002F3C54">
      <w:r>
        <w:separator/>
      </w:r>
    </w:p>
    <w:p w14:paraId="08028997" w14:textId="77777777" w:rsidR="00650D02" w:rsidRDefault="00650D02" w:rsidP="002F3C54"/>
  </w:endnote>
  <w:endnote w:type="continuationSeparator" w:id="0">
    <w:p w14:paraId="16139D59" w14:textId="77777777" w:rsidR="00650D02" w:rsidRDefault="00650D02" w:rsidP="002F3C54">
      <w:r>
        <w:continuationSeparator/>
      </w:r>
    </w:p>
    <w:p w14:paraId="09880C5E" w14:textId="77777777" w:rsidR="00650D02" w:rsidRDefault="00650D02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A8DE" w14:textId="77777777" w:rsidR="00650D02" w:rsidRDefault="00650D02" w:rsidP="002F3C54">
      <w:r>
        <w:separator/>
      </w:r>
    </w:p>
    <w:p w14:paraId="32F80E96" w14:textId="77777777" w:rsidR="00650D02" w:rsidRDefault="00650D02" w:rsidP="002F3C54"/>
  </w:footnote>
  <w:footnote w:type="continuationSeparator" w:id="0">
    <w:p w14:paraId="4D9A1AE5" w14:textId="77777777" w:rsidR="00650D02" w:rsidRDefault="00650D02" w:rsidP="002F3C54">
      <w:r>
        <w:continuationSeparator/>
      </w:r>
    </w:p>
    <w:p w14:paraId="2C06B383" w14:textId="77777777" w:rsidR="00650D02" w:rsidRDefault="00650D02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C464A"/>
    <w:multiLevelType w:val="hybridMultilevel"/>
    <w:tmpl w:val="801C5A10"/>
    <w:lvl w:ilvl="0" w:tplc="FF42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70EC3"/>
    <w:multiLevelType w:val="hybridMultilevel"/>
    <w:tmpl w:val="1186B8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0749972">
    <w:abstractNumId w:val="0"/>
  </w:num>
  <w:num w:numId="2" w16cid:durableId="2130397323">
    <w:abstractNumId w:val="3"/>
  </w:num>
  <w:num w:numId="3" w16cid:durableId="715660783">
    <w:abstractNumId w:val="1"/>
  </w:num>
  <w:num w:numId="4" w16cid:durableId="21535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9A"/>
    <w:rsid w:val="00025C32"/>
    <w:rsid w:val="00026078"/>
    <w:rsid w:val="000575D1"/>
    <w:rsid w:val="00076B13"/>
    <w:rsid w:val="0009791B"/>
    <w:rsid w:val="000F5EFD"/>
    <w:rsid w:val="00110B0A"/>
    <w:rsid w:val="00117746"/>
    <w:rsid w:val="00142BB3"/>
    <w:rsid w:val="001646B2"/>
    <w:rsid w:val="00181B38"/>
    <w:rsid w:val="00182298"/>
    <w:rsid w:val="001B70CB"/>
    <w:rsid w:val="002432AE"/>
    <w:rsid w:val="00287F6C"/>
    <w:rsid w:val="00296615"/>
    <w:rsid w:val="002D3F2B"/>
    <w:rsid w:val="002E4F6E"/>
    <w:rsid w:val="002F3C54"/>
    <w:rsid w:val="00372526"/>
    <w:rsid w:val="003A0543"/>
    <w:rsid w:val="003C30F7"/>
    <w:rsid w:val="004336BD"/>
    <w:rsid w:val="00476A4F"/>
    <w:rsid w:val="004A1D7E"/>
    <w:rsid w:val="00505A88"/>
    <w:rsid w:val="005677E4"/>
    <w:rsid w:val="005B3FAE"/>
    <w:rsid w:val="00631AE8"/>
    <w:rsid w:val="0064014F"/>
    <w:rsid w:val="00650D02"/>
    <w:rsid w:val="006835C3"/>
    <w:rsid w:val="006A361F"/>
    <w:rsid w:val="006D6AF4"/>
    <w:rsid w:val="006E78E9"/>
    <w:rsid w:val="007204D8"/>
    <w:rsid w:val="00755191"/>
    <w:rsid w:val="0076226E"/>
    <w:rsid w:val="007B0B00"/>
    <w:rsid w:val="00801A65"/>
    <w:rsid w:val="00844845"/>
    <w:rsid w:val="008B3F63"/>
    <w:rsid w:val="008D1FEB"/>
    <w:rsid w:val="00925004"/>
    <w:rsid w:val="00944C82"/>
    <w:rsid w:val="00962762"/>
    <w:rsid w:val="009A13A4"/>
    <w:rsid w:val="009E4373"/>
    <w:rsid w:val="009E6164"/>
    <w:rsid w:val="00A365EE"/>
    <w:rsid w:val="00A54DEE"/>
    <w:rsid w:val="00A7755D"/>
    <w:rsid w:val="00AB29AA"/>
    <w:rsid w:val="00AD4C80"/>
    <w:rsid w:val="00AF759A"/>
    <w:rsid w:val="00B64B8E"/>
    <w:rsid w:val="00C3090D"/>
    <w:rsid w:val="00C30B73"/>
    <w:rsid w:val="00C754C8"/>
    <w:rsid w:val="00CA4743"/>
    <w:rsid w:val="00D00889"/>
    <w:rsid w:val="00D40FD4"/>
    <w:rsid w:val="00D9472D"/>
    <w:rsid w:val="00D96AC0"/>
    <w:rsid w:val="00DF4BEB"/>
    <w:rsid w:val="00E01BB2"/>
    <w:rsid w:val="00E77747"/>
    <w:rsid w:val="00ED2016"/>
    <w:rsid w:val="00F63196"/>
    <w:rsid w:val="00F63951"/>
    <w:rsid w:val="00F93A25"/>
    <w:rsid w:val="00F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6A3F9"/>
  <w15:chartTrackingRefBased/>
  <w15:docId w15:val="{6F19D4A0-70C3-4A86-A5DC-21E026E1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F7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8B3F63"/>
    <w:pPr>
      <w:contextualSpacing/>
    </w:pPr>
  </w:style>
  <w:style w:type="paragraph" w:customStyle="1" w:styleId="Default">
    <w:name w:val="Default"/>
    <w:basedOn w:val="Normal"/>
    <w:qFormat/>
    <w:rsid w:val="008B3F63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87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PhaseIoT/talaria_two_azure" TargetMode="External"/><Relationship Id="rId13" Type="http://schemas.openxmlformats.org/officeDocument/2006/relationships/hyperlink" Target="https://github.com/InnoPhaseIoT/talaria_two_azure/tree/main/doc/getting_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noPhaseIoT/talaria_two_azure/blob/main/examples/prov_dev_client_ll_sample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noPhaseIoT/talaria_two_azure/blob/main/examples/iothub_devicetwin_and_methods_sample/README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noPhaseIoT/talaria_two_azure/blob/main/examples/iothub_client_sample_mqtt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noPhaseIoT/talaria_two_azure/blob/main/README.m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Title Here</vt:lpstr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IoT SDK C on Talaria TWO Platform</dc:title>
  <dc:subject/>
  <dc:creator>91963</dc:creator>
  <cp:keywords/>
  <dc:description/>
  <cp:lastModifiedBy>Pooja Raghavendra</cp:lastModifiedBy>
  <cp:revision>2</cp:revision>
  <cp:lastPrinted>2023-03-10T15:23:00Z</cp:lastPrinted>
  <dcterms:created xsi:type="dcterms:W3CDTF">2023-10-10T13:57:00Z</dcterms:created>
  <dcterms:modified xsi:type="dcterms:W3CDTF">2023-10-10T13:57:00Z</dcterms:modified>
</cp:coreProperties>
</file>