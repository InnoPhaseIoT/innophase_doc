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BC7C" w14:textId="77777777" w:rsidR="00C37457" w:rsidRDefault="00C37457" w:rsidP="00C37457">
      <w:pPr>
        <w:pStyle w:val="Title"/>
      </w:pPr>
      <w:r>
        <w:t>Memory Management &amp; Error Handling</w:t>
      </w:r>
    </w:p>
    <w:p w14:paraId="09053CA4" w14:textId="77777777" w:rsidR="006835C3" w:rsidRDefault="00457B90" w:rsidP="00D223C1">
      <w:pPr>
        <w:pStyle w:val="Heading1"/>
        <w:jc w:val="both"/>
      </w:pPr>
      <w:bookmarkStart w:id="0" w:name="_Toc94206518"/>
      <w:r>
        <w:t>Introduction</w:t>
      </w:r>
      <w:bookmarkEnd w:id="0"/>
    </w:p>
    <w:p w14:paraId="28F4081E" w14:textId="44C7A639" w:rsidR="00957EAF" w:rsidRDefault="003B678D" w:rsidP="007C5275">
      <w:pPr>
        <w:jc w:val="both"/>
      </w:pPr>
      <w:r>
        <w:rPr>
          <w:rFonts w:eastAsia="Calibri" w:cs="Calibri"/>
        </w:rPr>
        <w:t>This document describes the basics of memory management</w:t>
      </w:r>
      <w:r w:rsidR="00E50819">
        <w:rPr>
          <w:rFonts w:eastAsia="Calibri" w:cs="Calibri"/>
        </w:rPr>
        <w:t xml:space="preserve"> and error handling</w:t>
      </w:r>
      <w:r>
        <w:rPr>
          <w:rFonts w:eastAsia="Calibri" w:cs="Calibri"/>
        </w:rPr>
        <w:t xml:space="preserve"> in InnoOS™.  </w:t>
      </w:r>
      <w:r w:rsidR="0019505F">
        <w:rPr>
          <w:rFonts w:eastAsia="Calibri" w:cs="Calibri"/>
        </w:rPr>
        <w:t>I</w:t>
      </w:r>
      <w:r w:rsidR="00A84CCD">
        <w:rPr>
          <w:rFonts w:eastAsia="Calibri" w:cs="Calibri"/>
        </w:rPr>
        <w:t>t</w:t>
      </w:r>
      <w:r w:rsidR="0019505F">
        <w:rPr>
          <w:rFonts w:eastAsia="Calibri" w:cs="Calibri"/>
        </w:rPr>
        <w:t xml:space="preserve"> includes brief descriptions on </w:t>
      </w:r>
      <w:r>
        <w:rPr>
          <w:rFonts w:eastAsia="Calibri" w:cs="Calibri"/>
        </w:rPr>
        <w:t xml:space="preserve">system heap memory allocation, memory </w:t>
      </w:r>
      <w:r w:rsidR="00984A43">
        <w:rPr>
          <w:rFonts w:eastAsia="Calibri" w:cs="Calibri"/>
        </w:rPr>
        <w:t xml:space="preserve">reallocation, memory pools, </w:t>
      </w:r>
      <w:r>
        <w:rPr>
          <w:rFonts w:eastAsia="Calibri" w:cs="Calibri"/>
        </w:rPr>
        <w:t>freeing dynamically allocated memory</w:t>
      </w:r>
      <w:r w:rsidR="00273D59">
        <w:rPr>
          <w:rFonts w:eastAsia="Calibri" w:cs="Calibri"/>
        </w:rPr>
        <w:t>,</w:t>
      </w:r>
      <w:r w:rsidR="00984A43">
        <w:rPr>
          <w:rFonts w:eastAsia="Calibri" w:cs="Calibri"/>
        </w:rPr>
        <w:t xml:space="preserve"> and reporting of fatal errors using available APIs</w:t>
      </w:r>
      <w:r>
        <w:rPr>
          <w:rFonts w:eastAsia="Calibri" w:cs="Calibri"/>
        </w:rPr>
        <w:t>.</w:t>
      </w:r>
      <w:r w:rsidR="00984A43">
        <w:rPr>
          <w:rFonts w:eastAsia="Calibri" w:cs="Calibri"/>
        </w:rPr>
        <w:t xml:space="preserve"> </w:t>
      </w:r>
      <w:r w:rsidR="0019505F">
        <w:rPr>
          <w:rFonts w:eastAsia="Calibri" w:cs="Calibri"/>
        </w:rPr>
        <w:t xml:space="preserve">The accompanying code snippets demonstrate the use of </w:t>
      </w:r>
      <w:r w:rsidR="0035739D">
        <w:rPr>
          <w:rFonts w:eastAsia="Calibri" w:cs="Calibri"/>
        </w:rPr>
        <w:t>memory management</w:t>
      </w:r>
      <w:r w:rsidR="0019505F">
        <w:rPr>
          <w:rFonts w:eastAsia="Calibri" w:cs="Calibri"/>
        </w:rPr>
        <w:t xml:space="preserve"> </w:t>
      </w:r>
      <w:r w:rsidR="002A5BFE">
        <w:rPr>
          <w:rFonts w:eastAsia="Calibri" w:cs="Calibri"/>
        </w:rPr>
        <w:t>and error handling APIs</w:t>
      </w:r>
      <w:r>
        <w:rPr>
          <w:rFonts w:eastAsia="Calibri" w:cs="Calibri"/>
        </w:rPr>
        <w:t>.</w:t>
      </w:r>
    </w:p>
    <w:p w14:paraId="34E824A4" w14:textId="77777777" w:rsidR="00C25247" w:rsidRDefault="003B678D" w:rsidP="008F6D08">
      <w:pPr>
        <w:pStyle w:val="Heading1"/>
      </w:pPr>
      <w:bookmarkStart w:id="1" w:name="_Toc94206519"/>
      <w:r>
        <w:t>Memory Management</w:t>
      </w:r>
      <w:r w:rsidR="006F0866">
        <w:t xml:space="preserve"> and Error Handling</w:t>
      </w:r>
      <w:bookmarkEnd w:id="1"/>
    </w:p>
    <w:p w14:paraId="48D274D4" w14:textId="77777777" w:rsidR="00F00697" w:rsidRDefault="00F00697" w:rsidP="00831409">
      <w:pPr>
        <w:pStyle w:val="Heading2"/>
        <w:ind w:left="1440" w:hanging="900"/>
      </w:pPr>
      <w:bookmarkStart w:id="2" w:name="_Toc94206520"/>
      <w:r>
        <w:t>System Heap</w:t>
      </w:r>
      <w:bookmarkEnd w:id="2"/>
    </w:p>
    <w:p w14:paraId="4CD8CD45" w14:textId="51849C89" w:rsidR="00983BCE" w:rsidRDefault="00C35194" w:rsidP="009909D3">
      <w:pPr>
        <w:pStyle w:val="Text2"/>
        <w:jc w:val="both"/>
      </w:pPr>
      <w:r>
        <w:t>S</w:t>
      </w:r>
      <w:r w:rsidR="00983BCE">
        <w:t>ystem heap provides drivers and applications with dynamically allocated memory buffers</w:t>
      </w:r>
      <w:r>
        <w:t xml:space="preserve">. It </w:t>
      </w:r>
      <w:r w:rsidR="00983BCE">
        <w:t xml:space="preserve">is initialized </w:t>
      </w:r>
      <w:r w:rsidR="00915039">
        <w:t xml:space="preserve">during </w:t>
      </w:r>
      <w:r w:rsidR="00983BCE">
        <w:t>system start</w:t>
      </w:r>
      <w:r w:rsidR="00915039">
        <w:t>-</w:t>
      </w:r>
      <w:r w:rsidR="00983BCE">
        <w:t xml:space="preserve">up and is available when the application enters </w:t>
      </w:r>
      <w:r w:rsidR="00983BCE" w:rsidRPr="002E6813">
        <w:rPr>
          <w:rFonts w:ascii="Courier New" w:hAnsi="Courier New" w:cs="Courier New"/>
        </w:rPr>
        <w:t>main()</w:t>
      </w:r>
      <w:r w:rsidR="00983BCE">
        <w:t>.</w:t>
      </w:r>
      <w:r w:rsidR="00273D59">
        <w:t xml:space="preserve"> </w:t>
      </w:r>
      <w:r w:rsidR="00983BCE">
        <w:t xml:space="preserve">The size of the system heap is configurable with a boot argument </w:t>
      </w:r>
      <w:proofErr w:type="spellStart"/>
      <w:r w:rsidR="00983BCE" w:rsidRPr="00063E2F">
        <w:rPr>
          <w:rFonts w:ascii="Courier New" w:hAnsi="Courier New" w:cs="Courier New"/>
        </w:rPr>
        <w:t>heapsize</w:t>
      </w:r>
      <w:proofErr w:type="spellEnd"/>
      <w:r w:rsidR="00915039">
        <w:rPr>
          <w:rFonts w:ascii="Courier New" w:hAnsi="Courier New" w:cs="Courier New"/>
        </w:rPr>
        <w:t xml:space="preserve"> </w:t>
      </w:r>
      <w:r w:rsidR="00915039">
        <w:rPr>
          <w:rFonts w:cstheme="minorHAnsi"/>
        </w:rPr>
        <w:t xml:space="preserve">(Refer </w:t>
      </w:r>
      <w:r w:rsidR="00983BCE">
        <w:t>Appendix A: Boot arguments in the API Reference Manual for more information</w:t>
      </w:r>
      <w:r w:rsidR="00915039">
        <w:t>)</w:t>
      </w:r>
      <w:r w:rsidR="00983BCE">
        <w:t>.</w:t>
      </w:r>
    </w:p>
    <w:p w14:paraId="3C81B8A0" w14:textId="2F9936CB" w:rsidR="007A55F1" w:rsidRDefault="00983BCE" w:rsidP="009909D3">
      <w:pPr>
        <w:pStyle w:val="Text2"/>
        <w:jc w:val="both"/>
      </w:pPr>
      <w:r>
        <w:t xml:space="preserve">The functions </w:t>
      </w:r>
      <w:proofErr w:type="spellStart"/>
      <w:r w:rsidRPr="00DB60E2">
        <w:rPr>
          <w:rFonts w:ascii="Courier New" w:hAnsi="Courier New" w:cs="Courier New"/>
        </w:rPr>
        <w:t>os_alloc</w:t>
      </w:r>
      <w:proofErr w:type="spellEnd"/>
      <w:r w:rsidRPr="00DB60E2">
        <w:rPr>
          <w:rFonts w:ascii="Courier New" w:hAnsi="Courier New" w:cs="Courier New"/>
        </w:rPr>
        <w:t xml:space="preserve">(), </w:t>
      </w:r>
      <w:proofErr w:type="spellStart"/>
      <w:r w:rsidRPr="00DB60E2">
        <w:rPr>
          <w:rFonts w:ascii="Courier New" w:hAnsi="Courier New" w:cs="Courier New"/>
        </w:rPr>
        <w:t>os_zalloc</w:t>
      </w:r>
      <w:proofErr w:type="spellEnd"/>
      <w:r w:rsidRPr="00DB60E2">
        <w:rPr>
          <w:rFonts w:ascii="Courier New" w:hAnsi="Courier New" w:cs="Courier New"/>
        </w:rPr>
        <w:t>()</w:t>
      </w:r>
      <w:r w:rsidR="00273D59">
        <w:rPr>
          <w:rFonts w:ascii="Courier New" w:hAnsi="Courier New" w:cs="Courier New"/>
        </w:rPr>
        <w:t>,</w:t>
      </w:r>
      <w:r>
        <w:t xml:space="preserve"> and </w:t>
      </w:r>
      <w:proofErr w:type="spellStart"/>
      <w:r w:rsidRPr="00DB60E2">
        <w:rPr>
          <w:rFonts w:ascii="Courier New" w:hAnsi="Courier New" w:cs="Courier New"/>
        </w:rPr>
        <w:t>os_realloc</w:t>
      </w:r>
      <w:proofErr w:type="spellEnd"/>
      <w:r w:rsidRPr="00DB60E2">
        <w:rPr>
          <w:rFonts w:ascii="Courier New" w:hAnsi="Courier New" w:cs="Courier New"/>
        </w:rPr>
        <w:t>()</w:t>
      </w:r>
      <w:r>
        <w:t xml:space="preserve"> are used to request memory buffers from the heap. A small overhead is added to the requested size. This overhead is used to track allocated and free buffers. The function </w:t>
      </w:r>
      <w:proofErr w:type="spellStart"/>
      <w:r w:rsidRPr="00E16948">
        <w:rPr>
          <w:rFonts w:ascii="Courier New" w:hAnsi="Courier New" w:cs="Courier New"/>
        </w:rPr>
        <w:t>os_free</w:t>
      </w:r>
      <w:proofErr w:type="spellEnd"/>
      <w:r w:rsidRPr="00E16948">
        <w:rPr>
          <w:rFonts w:ascii="Courier New" w:hAnsi="Courier New" w:cs="Courier New"/>
        </w:rPr>
        <w:t>()</w:t>
      </w:r>
      <w:r>
        <w:t xml:space="preserve"> is used to free a buffer, returning it to the system heap.</w:t>
      </w:r>
    </w:p>
    <w:p w14:paraId="5794AE10" w14:textId="77777777" w:rsidR="00414913" w:rsidRDefault="00414913" w:rsidP="00983BCE">
      <w:pPr>
        <w:pStyle w:val="Text2"/>
      </w:pPr>
    </w:p>
    <w:p w14:paraId="7DE670C7" w14:textId="77777777" w:rsidR="00F00697" w:rsidRDefault="00F00697" w:rsidP="00831409">
      <w:pPr>
        <w:pStyle w:val="Heading2"/>
        <w:ind w:left="1440" w:hanging="900"/>
      </w:pPr>
      <w:bookmarkStart w:id="3" w:name="_Toc94206521"/>
      <w:r>
        <w:t>Memory Pools</w:t>
      </w:r>
      <w:bookmarkEnd w:id="3"/>
    </w:p>
    <w:p w14:paraId="0C8181C0" w14:textId="5F8175B8" w:rsidR="00D570C1" w:rsidRDefault="00D570C1" w:rsidP="009909D3">
      <w:pPr>
        <w:pStyle w:val="Text2"/>
        <w:jc w:val="both"/>
      </w:pPr>
      <w:r>
        <w:t>Memory pools provide another way to dynamically allocate memory.  Memory pools are useful when an application needs to allocate m</w:t>
      </w:r>
      <w:r w:rsidR="009909D3">
        <w:t>ultiple</w:t>
      </w:r>
      <w:r>
        <w:t xml:space="preserve"> small objects of a certain size.  The use of a memory pool in such a scenario helps to minimize memory allocation overhead and internal fragmentation of the heap.</w:t>
      </w:r>
    </w:p>
    <w:p w14:paraId="5F5B552D" w14:textId="77777777" w:rsidR="00D570C1" w:rsidRDefault="00D570C1" w:rsidP="009909D3">
      <w:pPr>
        <w:pStyle w:val="Text2"/>
        <w:jc w:val="both"/>
      </w:pPr>
      <w:r>
        <w:t>The pool allocator works by allocating large chunks of memory from the page allocator. These chunks are split into the exact size the pool allocator was initialized with (</w:t>
      </w:r>
      <w:proofErr w:type="spellStart"/>
      <w:r w:rsidRPr="00737CE7">
        <w:rPr>
          <w:rFonts w:ascii="Courier New" w:hAnsi="Courier New" w:cs="Courier New"/>
        </w:rPr>
        <w:t>element_size</w:t>
      </w:r>
      <w:proofErr w:type="spellEnd"/>
      <w:r>
        <w:t xml:space="preserve">) when </w:t>
      </w:r>
      <w:proofErr w:type="spellStart"/>
      <w:r w:rsidRPr="00353CF0">
        <w:rPr>
          <w:rFonts w:ascii="Courier New" w:hAnsi="Courier New" w:cs="Courier New"/>
        </w:rPr>
        <w:t>pool_init</w:t>
      </w:r>
      <w:proofErr w:type="spellEnd"/>
      <w:r w:rsidRPr="00353CF0">
        <w:rPr>
          <w:rFonts w:ascii="Courier New" w:hAnsi="Courier New" w:cs="Courier New"/>
        </w:rPr>
        <w:t>()</w:t>
      </w:r>
      <w:r>
        <w:t xml:space="preserve"> is called. These objects can now be allocated and freed using the </w:t>
      </w:r>
      <w:proofErr w:type="spellStart"/>
      <w:r w:rsidRPr="00737CE7">
        <w:rPr>
          <w:rFonts w:ascii="Courier New" w:hAnsi="Courier New" w:cs="Courier New"/>
        </w:rPr>
        <w:t>pool_alloc</w:t>
      </w:r>
      <w:proofErr w:type="spellEnd"/>
      <w:r w:rsidRPr="00737CE7">
        <w:rPr>
          <w:rFonts w:ascii="Courier New" w:hAnsi="Courier New" w:cs="Courier New"/>
        </w:rPr>
        <w:t>()</w:t>
      </w:r>
      <w:r>
        <w:t xml:space="preserve"> and </w:t>
      </w:r>
      <w:proofErr w:type="spellStart"/>
      <w:r w:rsidRPr="00737CE7">
        <w:rPr>
          <w:rFonts w:ascii="Courier New" w:hAnsi="Courier New" w:cs="Courier New"/>
        </w:rPr>
        <w:t>pool_free</w:t>
      </w:r>
      <w:proofErr w:type="spellEnd"/>
      <w:r w:rsidRPr="00737CE7">
        <w:rPr>
          <w:rFonts w:ascii="Courier New" w:hAnsi="Courier New" w:cs="Courier New"/>
        </w:rPr>
        <w:t>()</w:t>
      </w:r>
      <w:r>
        <w:t>functions with minimal overhead in execution time and memory usage.</w:t>
      </w:r>
    </w:p>
    <w:p w14:paraId="4DDF828D" w14:textId="6A363574" w:rsidR="00A550C6" w:rsidRDefault="00A550C6" w:rsidP="00D570C1">
      <w:pPr>
        <w:pStyle w:val="Text2"/>
      </w:pPr>
      <w:r>
        <w:br w:type="page"/>
      </w:r>
    </w:p>
    <w:p w14:paraId="12A047F2" w14:textId="77777777" w:rsidR="00194060" w:rsidRDefault="00194060" w:rsidP="00194060">
      <w:pPr>
        <w:pStyle w:val="Heading2"/>
        <w:ind w:left="1440" w:hanging="900"/>
      </w:pPr>
      <w:bookmarkStart w:id="4" w:name="_Toc94206522"/>
      <w:r>
        <w:lastRenderedPageBreak/>
        <w:t>Error Handling</w:t>
      </w:r>
      <w:bookmarkEnd w:id="4"/>
    </w:p>
    <w:p w14:paraId="29F4D7E5" w14:textId="5ABE5D8A" w:rsidR="00414913" w:rsidRDefault="00414913" w:rsidP="009909D3">
      <w:pPr>
        <w:pStyle w:val="Text2"/>
        <w:jc w:val="both"/>
      </w:pPr>
      <w:r>
        <w:t>Error handling refers to the anticipation, detection, resolution</w:t>
      </w:r>
      <w:r w:rsidR="009909D3">
        <w:t>,</w:t>
      </w:r>
      <w:r>
        <w:t xml:space="preserve"> and possible recovery from error conditions that may occur during the execution of a software application. It helps in maintaining the expected flow of program execution.</w:t>
      </w:r>
    </w:p>
    <w:p w14:paraId="310B42E2" w14:textId="77777777" w:rsidR="00414913" w:rsidRDefault="00414913" w:rsidP="009909D3">
      <w:pPr>
        <w:pStyle w:val="Text2"/>
        <w:jc w:val="both"/>
      </w:pPr>
      <w:r>
        <w:t xml:space="preserve">A run-time error takes place during the execution of a program. There are many types of runtime errors, which can be broadly categorized as recoverable errors and unrecoverable errors. </w:t>
      </w:r>
    </w:p>
    <w:p w14:paraId="1811B803" w14:textId="3A40A0B7" w:rsidR="00414913" w:rsidRDefault="00414913" w:rsidP="009909D3">
      <w:pPr>
        <w:pStyle w:val="Text2"/>
        <w:jc w:val="both"/>
      </w:pPr>
      <w:r>
        <w:t xml:space="preserve">For example, the errors returned by functions, as to indicate the caller about the result through error codes, are recoverable. </w:t>
      </w:r>
    </w:p>
    <w:p w14:paraId="7ACD11BE" w14:textId="5C62554F" w:rsidR="00414913" w:rsidRDefault="00414913" w:rsidP="009909D3">
      <w:pPr>
        <w:pStyle w:val="Text2"/>
        <w:jc w:val="both"/>
      </w:pPr>
      <w:r>
        <w:t>Recoverable errors can be handled in many ways depending on the scenario. For example, an attempt to recover can be made by retrying (</w:t>
      </w:r>
      <w:r w:rsidR="009909D3">
        <w:t>Ex:</w:t>
      </w:r>
      <w:r>
        <w:t xml:space="preserve"> after</w:t>
      </w:r>
      <w:r w:rsidR="00842072">
        <w:t xml:space="preserve"> a</w:t>
      </w:r>
      <w:r>
        <w:t xml:space="preserve"> timeout) by reinitializing some components (</w:t>
      </w:r>
      <w:r w:rsidR="009909D3">
        <w:t>Ex:</w:t>
      </w:r>
      <w:r>
        <w:t xml:space="preserve"> drivers) or resetting a non-responding peripheral. Or they can be handled by passing the error to the other layer after releasing the resources.</w:t>
      </w:r>
    </w:p>
    <w:p w14:paraId="282EB13E" w14:textId="30C9E168" w:rsidR="00414913" w:rsidRDefault="00414913" w:rsidP="009909D3">
      <w:pPr>
        <w:pStyle w:val="Text2"/>
        <w:jc w:val="both"/>
      </w:pPr>
      <w:r>
        <w:t xml:space="preserve">The unrecoverable errors are fatal errors and can occur due to </w:t>
      </w:r>
      <w:r w:rsidR="009909D3">
        <w:t>CPU</w:t>
      </w:r>
      <w:r>
        <w:t xml:space="preserve"> exceptions due to illegal instructions or access to protected memory etc. </w:t>
      </w:r>
    </w:p>
    <w:p w14:paraId="22525DE2" w14:textId="436FA6D1" w:rsidR="00414913" w:rsidRDefault="00414913" w:rsidP="009909D3">
      <w:pPr>
        <w:pStyle w:val="Text2"/>
        <w:jc w:val="both"/>
      </w:pPr>
      <w:r>
        <w:t>There are scenarios where some system</w:t>
      </w:r>
      <w:r w:rsidR="00842072">
        <w:t>-</w:t>
      </w:r>
      <w:r>
        <w:t>level checks are needed. And if they fail, the fatal errors are needed to be induced by executing an undefined instruction exception.</w:t>
      </w:r>
    </w:p>
    <w:p w14:paraId="4CE87015" w14:textId="2443952D" w:rsidR="00414913" w:rsidRDefault="00414913" w:rsidP="009909D3">
      <w:pPr>
        <w:pStyle w:val="Text2"/>
        <w:jc w:val="both"/>
      </w:pPr>
      <w:r>
        <w:t xml:space="preserve">These fatal errors are handled by </w:t>
      </w:r>
      <w:r w:rsidR="00842072">
        <w:t xml:space="preserve">an </w:t>
      </w:r>
      <w:r w:rsidRPr="009909D3">
        <w:rPr>
          <w:rFonts w:ascii="Courier New" w:hAnsi="Courier New" w:cs="Courier New"/>
        </w:rPr>
        <w:t>exception handler</w:t>
      </w:r>
      <w:r>
        <w:t xml:space="preserve"> which is used for getting important debug information and reason for failure, helping the problem to be solved using this information.</w:t>
      </w:r>
    </w:p>
    <w:p w14:paraId="6E337536" w14:textId="2DC6A191" w:rsidR="008F6D08" w:rsidRDefault="008F6D08" w:rsidP="009909D3">
      <w:pPr>
        <w:pStyle w:val="Text2"/>
        <w:jc w:val="both"/>
      </w:pPr>
      <w:r>
        <w:br w:type="page"/>
      </w:r>
    </w:p>
    <w:p w14:paraId="0C20AC53" w14:textId="77777777" w:rsidR="00CD4DCF" w:rsidRDefault="00CD4DCF" w:rsidP="00112B2E">
      <w:pPr>
        <w:pStyle w:val="Heading1"/>
      </w:pPr>
      <w:bookmarkStart w:id="5" w:name="_Toc94206523"/>
      <w:r>
        <w:lastRenderedPageBreak/>
        <w:t xml:space="preserve">Memory Management </w:t>
      </w:r>
      <w:r w:rsidR="002A783A">
        <w:t xml:space="preserve">and Error Handling </w:t>
      </w:r>
      <w:r>
        <w:t>APIs</w:t>
      </w:r>
      <w:bookmarkEnd w:id="5"/>
    </w:p>
    <w:p w14:paraId="5C7FA5B2" w14:textId="77777777" w:rsidR="00CD4DCF" w:rsidRDefault="00CD4DCF" w:rsidP="00CD4DCF">
      <w:pPr>
        <w:pStyle w:val="Heading2"/>
        <w:ind w:left="1440" w:hanging="900"/>
      </w:pPr>
      <w:bookmarkStart w:id="6" w:name="_Toc94206524"/>
      <w:r>
        <w:t>System Heap APIs</w:t>
      </w:r>
      <w:bookmarkEnd w:id="6"/>
    </w:p>
    <w:p w14:paraId="28048AB0" w14:textId="60AE7C3D" w:rsidR="00CD4DCF" w:rsidRDefault="00CD4DCF" w:rsidP="00C27501">
      <w:pPr>
        <w:pStyle w:val="Heading3"/>
        <w:ind w:left="1980" w:hanging="1073"/>
        <w:jc w:val="both"/>
      </w:pPr>
      <w:bookmarkStart w:id="7" w:name="_Toc44419329"/>
      <w:bookmarkStart w:id="8" w:name="_Toc94206525"/>
      <w:proofErr w:type="spellStart"/>
      <w:r>
        <w:t>os_alloc</w:t>
      </w:r>
      <w:proofErr w:type="spellEnd"/>
      <w:r>
        <w:t>()</w:t>
      </w:r>
      <w:bookmarkEnd w:id="7"/>
      <w:bookmarkEnd w:id="8"/>
    </w:p>
    <w:p w14:paraId="5149406D" w14:textId="04893000" w:rsidR="00CD4DCF" w:rsidRDefault="00CD4DCF" w:rsidP="0098774C">
      <w:pPr>
        <w:pStyle w:val="Text3"/>
        <w:jc w:val="both"/>
      </w:pPr>
      <w:r>
        <w:t xml:space="preserve">Allocates a block of memory at least the number of bytes in length asked as </w:t>
      </w:r>
      <w:r w:rsidR="00842072">
        <w:t xml:space="preserve">a </w:t>
      </w:r>
      <w:r w:rsidR="0098774C">
        <w:t>parameter and</w:t>
      </w:r>
      <w:r>
        <w:t xml:space="preserve"> returns a pointer to it or returns NULL if it fails in allocating. </w:t>
      </w:r>
    </w:p>
    <w:tbl>
      <w:tblPr>
        <w:tblStyle w:val="TableGrid"/>
        <w:tblW w:w="0" w:type="auto"/>
        <w:tblInd w:w="1800" w:type="dxa"/>
        <w:tblLook w:val="04A0" w:firstRow="1" w:lastRow="0" w:firstColumn="1" w:lastColumn="0" w:noHBand="0" w:noVBand="1"/>
      </w:tblPr>
      <w:tblGrid>
        <w:gridCol w:w="8900"/>
      </w:tblGrid>
      <w:tr w:rsidR="00CD4DCF" w14:paraId="73438D06" w14:textId="77777777" w:rsidTr="001B4AE5">
        <w:tc>
          <w:tcPr>
            <w:tcW w:w="8900" w:type="dxa"/>
            <w:shd w:val="clear" w:color="auto" w:fill="DEEAF6" w:themeFill="accent5" w:themeFillTint="33"/>
          </w:tcPr>
          <w:p w14:paraId="0239822C" w14:textId="77777777" w:rsidR="00CD4DCF" w:rsidRPr="0026094D" w:rsidRDefault="00CD4DCF" w:rsidP="001B4AE5">
            <w:pPr>
              <w:pStyle w:val="Text3"/>
              <w:spacing w:line="480" w:lineRule="auto"/>
              <w:ind w:left="0"/>
              <w:jc w:val="both"/>
              <w:rPr>
                <w:rFonts w:ascii="Courier New" w:hAnsi="Courier New" w:cs="Courier New"/>
                <w:sz w:val="20"/>
                <w:szCs w:val="20"/>
              </w:rPr>
            </w:pPr>
            <w:r w:rsidRPr="00C0394A">
              <w:rPr>
                <w:rFonts w:ascii="Courier New" w:hAnsi="Courier New" w:cs="Courier New"/>
                <w:sz w:val="20"/>
                <w:szCs w:val="20"/>
              </w:rPr>
              <w:t xml:space="preserve">void * </w:t>
            </w:r>
            <w:proofErr w:type="spellStart"/>
            <w:r w:rsidRPr="00C0394A">
              <w:rPr>
                <w:rFonts w:ascii="Courier New" w:hAnsi="Courier New" w:cs="Courier New"/>
                <w:sz w:val="20"/>
                <w:szCs w:val="20"/>
              </w:rPr>
              <w:t>os_alloc</w:t>
            </w:r>
            <w:proofErr w:type="spellEnd"/>
            <w:r w:rsidRPr="00C0394A">
              <w:rPr>
                <w:rFonts w:ascii="Courier New" w:hAnsi="Courier New" w:cs="Courier New"/>
                <w:sz w:val="20"/>
                <w:szCs w:val="20"/>
              </w:rPr>
              <w:t>(</w:t>
            </w:r>
            <w:proofErr w:type="spellStart"/>
            <w:r w:rsidRPr="00C0394A">
              <w:rPr>
                <w:rFonts w:ascii="Courier New" w:hAnsi="Courier New" w:cs="Courier New"/>
                <w:sz w:val="20"/>
                <w:szCs w:val="20"/>
              </w:rPr>
              <w:t>size_t</w:t>
            </w:r>
            <w:proofErr w:type="spellEnd"/>
            <w:r w:rsidRPr="00C0394A">
              <w:rPr>
                <w:rFonts w:ascii="Courier New" w:hAnsi="Courier New" w:cs="Courier New"/>
                <w:sz w:val="20"/>
                <w:szCs w:val="20"/>
              </w:rPr>
              <w:t xml:space="preserve"> size)</w:t>
            </w:r>
          </w:p>
        </w:tc>
      </w:tr>
    </w:tbl>
    <w:p w14:paraId="0186247C" w14:textId="5B32A47F" w:rsidR="00CD4DCF" w:rsidRDefault="00CD4DCF" w:rsidP="0098774C">
      <w:pPr>
        <w:pStyle w:val="Text3"/>
        <w:jc w:val="both"/>
      </w:pPr>
      <w:r>
        <w:t>Returned memory is aligned to the maximum natural alignment of the system (</w:t>
      </w:r>
      <w:r w:rsidR="00167AD8">
        <w:t>8</w:t>
      </w:r>
      <w:r>
        <w:t xml:space="preserve"> in this implementation).</w:t>
      </w:r>
    </w:p>
    <w:p w14:paraId="1232527C" w14:textId="233E3AFD" w:rsidR="00CD4DCF" w:rsidRDefault="00CD4DCF" w:rsidP="00C27501">
      <w:pPr>
        <w:pStyle w:val="Heading3"/>
        <w:ind w:left="1980" w:hanging="1073"/>
        <w:jc w:val="both"/>
      </w:pPr>
      <w:bookmarkStart w:id="9" w:name="_Toc44419330"/>
      <w:bookmarkStart w:id="10" w:name="_Toc94206526"/>
      <w:proofErr w:type="spellStart"/>
      <w:r>
        <w:t>os_zalloc</w:t>
      </w:r>
      <w:proofErr w:type="spellEnd"/>
      <w:r>
        <w:t>()</w:t>
      </w:r>
      <w:bookmarkEnd w:id="9"/>
      <w:bookmarkEnd w:id="10"/>
    </w:p>
    <w:p w14:paraId="2F9323AF" w14:textId="2D5F8814" w:rsidR="00CD4DCF" w:rsidRDefault="0098774C" w:rsidP="00CD4DCF">
      <w:pPr>
        <w:pStyle w:val="Text3"/>
      </w:pPr>
      <w:r>
        <w:t xml:space="preserve">Similar to </w:t>
      </w:r>
      <w:proofErr w:type="spellStart"/>
      <w:r w:rsidR="00CD4DCF" w:rsidRPr="00DB60E2">
        <w:rPr>
          <w:rFonts w:ascii="Courier New" w:hAnsi="Courier New" w:cs="Courier New"/>
        </w:rPr>
        <w:t>os_</w:t>
      </w:r>
      <w:proofErr w:type="gramStart"/>
      <w:r w:rsidR="00CD4DCF" w:rsidRPr="00DB60E2">
        <w:rPr>
          <w:rFonts w:ascii="Courier New" w:hAnsi="Courier New" w:cs="Courier New"/>
        </w:rPr>
        <w:t>alloc</w:t>
      </w:r>
      <w:proofErr w:type="spellEnd"/>
      <w:r w:rsidR="00CD4DCF" w:rsidRPr="00DB60E2">
        <w:rPr>
          <w:rFonts w:ascii="Courier New" w:hAnsi="Courier New" w:cs="Courier New"/>
        </w:rPr>
        <w:t>(</w:t>
      </w:r>
      <w:proofErr w:type="gramEnd"/>
      <w:r w:rsidR="00CD4DCF" w:rsidRPr="00DB60E2">
        <w:rPr>
          <w:rFonts w:ascii="Courier New" w:hAnsi="Courier New" w:cs="Courier New"/>
        </w:rPr>
        <w:t>)</w:t>
      </w:r>
      <w:r w:rsidRPr="0098774C">
        <w:rPr>
          <w:rFonts w:cstheme="minorHAnsi"/>
        </w:rPr>
        <w:t xml:space="preserve">but with </w:t>
      </w:r>
      <w:r w:rsidR="00CD4DCF" w:rsidRPr="0098774C">
        <w:rPr>
          <w:rFonts w:cstheme="minorHAnsi"/>
        </w:rPr>
        <w:t>memory</w:t>
      </w:r>
      <w:r w:rsidR="00CD4DCF">
        <w:t xml:space="preserve"> allocated is zero</w:t>
      </w:r>
      <w:r w:rsidR="00842072">
        <w:t>-</w:t>
      </w:r>
      <w:r w:rsidR="00CD4DCF">
        <w:t xml:space="preserve">initialized. </w:t>
      </w:r>
    </w:p>
    <w:tbl>
      <w:tblPr>
        <w:tblStyle w:val="TableGrid"/>
        <w:tblW w:w="0" w:type="auto"/>
        <w:tblInd w:w="1800" w:type="dxa"/>
        <w:tblLook w:val="04A0" w:firstRow="1" w:lastRow="0" w:firstColumn="1" w:lastColumn="0" w:noHBand="0" w:noVBand="1"/>
      </w:tblPr>
      <w:tblGrid>
        <w:gridCol w:w="8900"/>
      </w:tblGrid>
      <w:tr w:rsidR="00CD4DCF" w14:paraId="5BAAFB32" w14:textId="77777777" w:rsidTr="001B4AE5">
        <w:tc>
          <w:tcPr>
            <w:tcW w:w="8900" w:type="dxa"/>
            <w:shd w:val="clear" w:color="auto" w:fill="DEEAF6" w:themeFill="accent5" w:themeFillTint="33"/>
          </w:tcPr>
          <w:p w14:paraId="3ACCBE3D" w14:textId="77777777" w:rsidR="00CD4DCF" w:rsidRPr="0026094D" w:rsidRDefault="00CD4DCF" w:rsidP="001B4AE5">
            <w:pPr>
              <w:pStyle w:val="Text3"/>
              <w:spacing w:line="480" w:lineRule="auto"/>
              <w:ind w:left="0"/>
              <w:jc w:val="both"/>
              <w:rPr>
                <w:rFonts w:ascii="Courier New" w:hAnsi="Courier New" w:cs="Courier New"/>
                <w:sz w:val="20"/>
                <w:szCs w:val="20"/>
              </w:rPr>
            </w:pPr>
            <w:r w:rsidRPr="007C11F3">
              <w:rPr>
                <w:rFonts w:ascii="Courier New" w:hAnsi="Courier New" w:cs="Courier New"/>
                <w:sz w:val="20"/>
                <w:szCs w:val="20"/>
              </w:rPr>
              <w:t xml:space="preserve">void * </w:t>
            </w:r>
            <w:proofErr w:type="spellStart"/>
            <w:r w:rsidRPr="007C11F3">
              <w:rPr>
                <w:rFonts w:ascii="Courier New" w:hAnsi="Courier New" w:cs="Courier New"/>
                <w:sz w:val="20"/>
                <w:szCs w:val="20"/>
              </w:rPr>
              <w:t>os_zalloc</w:t>
            </w:r>
            <w:proofErr w:type="spellEnd"/>
            <w:r w:rsidRPr="007C11F3">
              <w:rPr>
                <w:rFonts w:ascii="Courier New" w:hAnsi="Courier New" w:cs="Courier New"/>
                <w:sz w:val="20"/>
                <w:szCs w:val="20"/>
              </w:rPr>
              <w:t>(</w:t>
            </w:r>
            <w:proofErr w:type="spellStart"/>
            <w:r w:rsidRPr="007C11F3">
              <w:rPr>
                <w:rFonts w:ascii="Courier New" w:hAnsi="Courier New" w:cs="Courier New"/>
                <w:sz w:val="20"/>
                <w:szCs w:val="20"/>
              </w:rPr>
              <w:t>size_t</w:t>
            </w:r>
            <w:proofErr w:type="spellEnd"/>
            <w:r w:rsidRPr="007C11F3">
              <w:rPr>
                <w:rFonts w:ascii="Courier New" w:hAnsi="Courier New" w:cs="Courier New"/>
                <w:sz w:val="20"/>
                <w:szCs w:val="20"/>
              </w:rPr>
              <w:t xml:space="preserve"> size)</w:t>
            </w:r>
          </w:p>
        </w:tc>
      </w:tr>
    </w:tbl>
    <w:p w14:paraId="497384D4" w14:textId="77777777" w:rsidR="00CD4DCF" w:rsidRDefault="00CD4DCF" w:rsidP="00CD4DCF">
      <w:pPr>
        <w:pStyle w:val="Text3"/>
      </w:pPr>
    </w:p>
    <w:p w14:paraId="33FD029B" w14:textId="3132BD60" w:rsidR="00CD4DCF" w:rsidRDefault="00CD4DCF" w:rsidP="00C27501">
      <w:pPr>
        <w:pStyle w:val="Heading3"/>
        <w:ind w:left="1980" w:hanging="1073"/>
        <w:jc w:val="both"/>
      </w:pPr>
      <w:bookmarkStart w:id="11" w:name="_Toc44419332"/>
      <w:bookmarkStart w:id="12" w:name="_Toc94206527"/>
      <w:proofErr w:type="spellStart"/>
      <w:r w:rsidRPr="00C178FC">
        <w:t>os_realloc</w:t>
      </w:r>
      <w:proofErr w:type="spellEnd"/>
      <w:r w:rsidRPr="00C178FC">
        <w:t>()</w:t>
      </w:r>
      <w:bookmarkEnd w:id="11"/>
      <w:bookmarkEnd w:id="12"/>
    </w:p>
    <w:p w14:paraId="0C59CC81" w14:textId="77777777" w:rsidR="00CD4DCF" w:rsidRDefault="00CD4DCF" w:rsidP="00CD4DCF">
      <w:pPr>
        <w:pStyle w:val="Text3"/>
      </w:pPr>
      <w:r>
        <w:t>Attempts to change the size of an allocated block of memory.</w:t>
      </w:r>
    </w:p>
    <w:tbl>
      <w:tblPr>
        <w:tblStyle w:val="TableGrid"/>
        <w:tblW w:w="0" w:type="auto"/>
        <w:tblInd w:w="1800" w:type="dxa"/>
        <w:tblLook w:val="04A0" w:firstRow="1" w:lastRow="0" w:firstColumn="1" w:lastColumn="0" w:noHBand="0" w:noVBand="1"/>
      </w:tblPr>
      <w:tblGrid>
        <w:gridCol w:w="8900"/>
      </w:tblGrid>
      <w:tr w:rsidR="00CD4DCF" w14:paraId="67D65D1D" w14:textId="77777777" w:rsidTr="001B4AE5">
        <w:tc>
          <w:tcPr>
            <w:tcW w:w="8900" w:type="dxa"/>
            <w:shd w:val="clear" w:color="auto" w:fill="DEEAF6" w:themeFill="accent5" w:themeFillTint="33"/>
          </w:tcPr>
          <w:p w14:paraId="6C071C52" w14:textId="77777777" w:rsidR="00CD4DCF" w:rsidRPr="0026094D" w:rsidRDefault="00CD4DCF" w:rsidP="001B4AE5">
            <w:pPr>
              <w:pStyle w:val="Text3"/>
              <w:spacing w:line="480" w:lineRule="auto"/>
              <w:ind w:left="0"/>
              <w:jc w:val="both"/>
              <w:rPr>
                <w:rFonts w:ascii="Courier New" w:hAnsi="Courier New" w:cs="Courier New"/>
                <w:sz w:val="20"/>
                <w:szCs w:val="20"/>
              </w:rPr>
            </w:pPr>
            <w:r w:rsidRPr="00254C31">
              <w:rPr>
                <w:rFonts w:ascii="Courier New" w:hAnsi="Courier New" w:cs="Courier New"/>
                <w:sz w:val="20"/>
                <w:szCs w:val="20"/>
              </w:rPr>
              <w:t xml:space="preserve">void * </w:t>
            </w:r>
            <w:proofErr w:type="spellStart"/>
            <w:r w:rsidRPr="00254C31">
              <w:rPr>
                <w:rFonts w:ascii="Courier New" w:hAnsi="Courier New" w:cs="Courier New"/>
                <w:sz w:val="20"/>
                <w:szCs w:val="20"/>
              </w:rPr>
              <w:t>os_realloc</w:t>
            </w:r>
            <w:proofErr w:type="spellEnd"/>
            <w:r w:rsidRPr="00254C31">
              <w:rPr>
                <w:rFonts w:ascii="Courier New" w:hAnsi="Courier New" w:cs="Courier New"/>
                <w:sz w:val="20"/>
                <w:szCs w:val="20"/>
              </w:rPr>
              <w:t>(void *</w:t>
            </w:r>
            <w:proofErr w:type="spellStart"/>
            <w:r w:rsidRPr="00254C31">
              <w:rPr>
                <w:rFonts w:ascii="Courier New" w:hAnsi="Courier New" w:cs="Courier New"/>
                <w:sz w:val="20"/>
                <w:szCs w:val="20"/>
              </w:rPr>
              <w:t>ptr</w:t>
            </w:r>
            <w:proofErr w:type="spellEnd"/>
            <w:r w:rsidRPr="00254C31">
              <w:rPr>
                <w:rFonts w:ascii="Courier New" w:hAnsi="Courier New" w:cs="Courier New"/>
                <w:sz w:val="20"/>
                <w:szCs w:val="20"/>
              </w:rPr>
              <w:t xml:space="preserve">, </w:t>
            </w:r>
            <w:proofErr w:type="spellStart"/>
            <w:r w:rsidRPr="00254C31">
              <w:rPr>
                <w:rFonts w:ascii="Courier New" w:hAnsi="Courier New" w:cs="Courier New"/>
                <w:sz w:val="20"/>
                <w:szCs w:val="20"/>
              </w:rPr>
              <w:t>size_t</w:t>
            </w:r>
            <w:proofErr w:type="spellEnd"/>
            <w:r w:rsidRPr="00254C31">
              <w:rPr>
                <w:rFonts w:ascii="Courier New" w:hAnsi="Courier New" w:cs="Courier New"/>
                <w:sz w:val="20"/>
                <w:szCs w:val="20"/>
              </w:rPr>
              <w:t xml:space="preserve"> size)</w:t>
            </w:r>
          </w:p>
        </w:tc>
      </w:tr>
    </w:tbl>
    <w:p w14:paraId="25BF0DF5" w14:textId="5F5D740A" w:rsidR="00CD4DCF" w:rsidRDefault="00CD4DCF" w:rsidP="00E66643">
      <w:pPr>
        <w:pStyle w:val="Text3"/>
        <w:jc w:val="both"/>
      </w:pPr>
      <w:r>
        <w:t xml:space="preserve">If the block can be resized in place, the same pointer passed in </w:t>
      </w:r>
      <w:proofErr w:type="spellStart"/>
      <w:r w:rsidRPr="00E66643">
        <w:rPr>
          <w:rFonts w:ascii="Courier New" w:hAnsi="Courier New" w:cs="Courier New"/>
        </w:rPr>
        <w:t>ptr</w:t>
      </w:r>
      <w:proofErr w:type="spellEnd"/>
      <w:r>
        <w:t xml:space="preserve"> is returned. If the block </w:t>
      </w:r>
      <w:r w:rsidR="00E66643">
        <w:t>must</w:t>
      </w:r>
      <w:r>
        <w:t xml:space="preserve"> be moved, a pointer different from </w:t>
      </w:r>
      <w:proofErr w:type="spellStart"/>
      <w:r w:rsidRPr="00E66643">
        <w:rPr>
          <w:rFonts w:ascii="Courier New" w:hAnsi="Courier New" w:cs="Courier New"/>
        </w:rPr>
        <w:t>ptr</w:t>
      </w:r>
      <w:proofErr w:type="spellEnd"/>
      <w:r>
        <w:t xml:space="preserve"> is returned.</w:t>
      </w:r>
    </w:p>
    <w:p w14:paraId="2D87437A" w14:textId="52C0195A" w:rsidR="00CD4DCF" w:rsidRDefault="00CD4DCF" w:rsidP="00C27501">
      <w:pPr>
        <w:pStyle w:val="Heading3"/>
        <w:ind w:left="1980" w:hanging="1073"/>
        <w:jc w:val="both"/>
      </w:pPr>
      <w:bookmarkStart w:id="13" w:name="_Toc44419333"/>
      <w:bookmarkStart w:id="14" w:name="_Toc94206528"/>
      <w:proofErr w:type="spellStart"/>
      <w:r w:rsidRPr="00193898">
        <w:t>os_avail_heap</w:t>
      </w:r>
      <w:proofErr w:type="spellEnd"/>
      <w:r>
        <w:t>()</w:t>
      </w:r>
      <w:bookmarkEnd w:id="13"/>
      <w:bookmarkEnd w:id="14"/>
    </w:p>
    <w:p w14:paraId="39346022" w14:textId="77777777" w:rsidR="00CD4DCF" w:rsidRDefault="00CD4DCF" w:rsidP="00CD4DCF">
      <w:pPr>
        <w:pStyle w:val="Text3"/>
      </w:pPr>
      <w:r>
        <w:t xml:space="preserve">Returns the size of the remaining heap. </w:t>
      </w:r>
    </w:p>
    <w:tbl>
      <w:tblPr>
        <w:tblStyle w:val="TableGrid"/>
        <w:tblW w:w="0" w:type="auto"/>
        <w:tblInd w:w="1800" w:type="dxa"/>
        <w:tblLook w:val="04A0" w:firstRow="1" w:lastRow="0" w:firstColumn="1" w:lastColumn="0" w:noHBand="0" w:noVBand="1"/>
      </w:tblPr>
      <w:tblGrid>
        <w:gridCol w:w="8900"/>
      </w:tblGrid>
      <w:tr w:rsidR="00CD4DCF" w14:paraId="5033CB95" w14:textId="77777777" w:rsidTr="001B4AE5">
        <w:tc>
          <w:tcPr>
            <w:tcW w:w="8900" w:type="dxa"/>
            <w:shd w:val="clear" w:color="auto" w:fill="DEEAF6" w:themeFill="accent5" w:themeFillTint="33"/>
          </w:tcPr>
          <w:p w14:paraId="2958D6C3" w14:textId="77777777" w:rsidR="00CD4DCF" w:rsidRPr="0026094D" w:rsidRDefault="00CD4DCF" w:rsidP="001B4AE5">
            <w:pPr>
              <w:pStyle w:val="Text3"/>
              <w:spacing w:line="480" w:lineRule="auto"/>
              <w:ind w:left="0"/>
              <w:jc w:val="both"/>
              <w:rPr>
                <w:rFonts w:ascii="Courier New" w:hAnsi="Courier New" w:cs="Courier New"/>
                <w:sz w:val="20"/>
                <w:szCs w:val="20"/>
              </w:rPr>
            </w:pPr>
            <w:proofErr w:type="spellStart"/>
            <w:r w:rsidRPr="00193898">
              <w:rPr>
                <w:rFonts w:ascii="Courier New" w:hAnsi="Courier New" w:cs="Courier New"/>
                <w:sz w:val="20"/>
                <w:szCs w:val="20"/>
              </w:rPr>
              <w:t>size_t</w:t>
            </w:r>
            <w:proofErr w:type="spellEnd"/>
            <w:r w:rsidRPr="00193898">
              <w:rPr>
                <w:rFonts w:ascii="Courier New" w:hAnsi="Courier New" w:cs="Courier New"/>
                <w:sz w:val="20"/>
                <w:szCs w:val="20"/>
              </w:rPr>
              <w:t xml:space="preserve"> </w:t>
            </w:r>
            <w:proofErr w:type="spellStart"/>
            <w:r w:rsidRPr="00193898">
              <w:rPr>
                <w:rFonts w:ascii="Courier New" w:hAnsi="Courier New" w:cs="Courier New"/>
                <w:sz w:val="20"/>
                <w:szCs w:val="20"/>
              </w:rPr>
              <w:t>os_avail_heap</w:t>
            </w:r>
            <w:proofErr w:type="spellEnd"/>
            <w:r w:rsidRPr="00193898">
              <w:rPr>
                <w:rFonts w:ascii="Courier New" w:hAnsi="Courier New" w:cs="Courier New"/>
                <w:sz w:val="20"/>
                <w:szCs w:val="20"/>
              </w:rPr>
              <w:t>(void)</w:t>
            </w:r>
          </w:p>
        </w:tc>
      </w:tr>
    </w:tbl>
    <w:p w14:paraId="6E15FDAD" w14:textId="38A2A9D8" w:rsidR="00CD4DCF" w:rsidRDefault="00CD4DCF" w:rsidP="00EF7211">
      <w:pPr>
        <w:pStyle w:val="Text3"/>
        <w:jc w:val="both"/>
      </w:pPr>
      <w:r>
        <w:t>This is the total size</w:t>
      </w:r>
      <w:r w:rsidR="00E66643">
        <w:t xml:space="preserve"> </w:t>
      </w:r>
      <w:r>
        <w:t xml:space="preserve">including internal </w:t>
      </w:r>
      <w:r w:rsidR="00EF7211">
        <w:t>overhead and</w:t>
      </w:r>
      <w:r>
        <w:t xml:space="preserve"> may not represent the amount that can </w:t>
      </w:r>
      <w:r w:rsidR="00EF7211">
        <w:t>be</w:t>
      </w:r>
      <w:r>
        <w:t xml:space="preserve"> allocated by an application.</w:t>
      </w:r>
    </w:p>
    <w:p w14:paraId="4B510968" w14:textId="77F824D9" w:rsidR="00CD4DCF" w:rsidRDefault="00CD4DCF" w:rsidP="00C27501">
      <w:pPr>
        <w:pStyle w:val="Heading3"/>
        <w:ind w:left="1980" w:hanging="1073"/>
        <w:jc w:val="both"/>
      </w:pPr>
      <w:bookmarkStart w:id="15" w:name="_Toc44419335"/>
      <w:bookmarkStart w:id="16" w:name="_Toc79065291"/>
      <w:bookmarkStart w:id="17" w:name="_Toc94206529"/>
      <w:proofErr w:type="spellStart"/>
      <w:r w:rsidRPr="00C178FC">
        <w:t>os_</w:t>
      </w:r>
      <w:r>
        <w:t>free</w:t>
      </w:r>
      <w:proofErr w:type="spellEnd"/>
      <w:r w:rsidRPr="00C178FC">
        <w:t>()</w:t>
      </w:r>
      <w:bookmarkEnd w:id="15"/>
      <w:bookmarkEnd w:id="16"/>
      <w:bookmarkEnd w:id="17"/>
    </w:p>
    <w:p w14:paraId="7EE2C001" w14:textId="77777777" w:rsidR="00CD4DCF" w:rsidRDefault="00CD4DCF" w:rsidP="00CD4DCF">
      <w:pPr>
        <w:pStyle w:val="Text3"/>
      </w:pPr>
      <w:r w:rsidRPr="00886B6C">
        <w:t>Free allocated memory.</w:t>
      </w:r>
    </w:p>
    <w:tbl>
      <w:tblPr>
        <w:tblStyle w:val="TableGrid"/>
        <w:tblW w:w="0" w:type="auto"/>
        <w:tblInd w:w="1800" w:type="dxa"/>
        <w:tblLook w:val="04A0" w:firstRow="1" w:lastRow="0" w:firstColumn="1" w:lastColumn="0" w:noHBand="0" w:noVBand="1"/>
      </w:tblPr>
      <w:tblGrid>
        <w:gridCol w:w="8900"/>
      </w:tblGrid>
      <w:tr w:rsidR="00CD4DCF" w14:paraId="2C9DA03F" w14:textId="77777777" w:rsidTr="001B4AE5">
        <w:tc>
          <w:tcPr>
            <w:tcW w:w="8900" w:type="dxa"/>
            <w:shd w:val="clear" w:color="auto" w:fill="DEEAF6" w:themeFill="accent5" w:themeFillTint="33"/>
          </w:tcPr>
          <w:p w14:paraId="5BECF5C6" w14:textId="77777777" w:rsidR="00CD4DCF" w:rsidRPr="0026094D" w:rsidRDefault="00CD4DCF" w:rsidP="001B4AE5">
            <w:pPr>
              <w:pStyle w:val="Text3"/>
              <w:spacing w:line="480" w:lineRule="auto"/>
              <w:ind w:left="0"/>
              <w:jc w:val="both"/>
              <w:rPr>
                <w:rFonts w:ascii="Courier New" w:hAnsi="Courier New" w:cs="Courier New"/>
                <w:sz w:val="20"/>
                <w:szCs w:val="20"/>
              </w:rPr>
            </w:pPr>
            <w:r w:rsidRPr="00886B6C">
              <w:rPr>
                <w:rFonts w:ascii="Courier New" w:hAnsi="Courier New" w:cs="Courier New"/>
                <w:sz w:val="20"/>
                <w:szCs w:val="20"/>
              </w:rPr>
              <w:t xml:space="preserve">void </w:t>
            </w:r>
            <w:proofErr w:type="spellStart"/>
            <w:r w:rsidRPr="00886B6C">
              <w:rPr>
                <w:rFonts w:ascii="Courier New" w:hAnsi="Courier New" w:cs="Courier New"/>
                <w:sz w:val="20"/>
                <w:szCs w:val="20"/>
              </w:rPr>
              <w:t>os_free</w:t>
            </w:r>
            <w:proofErr w:type="spellEnd"/>
            <w:r w:rsidRPr="00886B6C">
              <w:rPr>
                <w:rFonts w:ascii="Courier New" w:hAnsi="Courier New" w:cs="Courier New"/>
                <w:sz w:val="20"/>
                <w:szCs w:val="20"/>
              </w:rPr>
              <w:t>(void *</w:t>
            </w:r>
            <w:proofErr w:type="spellStart"/>
            <w:r w:rsidRPr="00886B6C">
              <w:rPr>
                <w:rFonts w:ascii="Courier New" w:hAnsi="Courier New" w:cs="Courier New"/>
                <w:sz w:val="20"/>
                <w:szCs w:val="20"/>
              </w:rPr>
              <w:t>ptr</w:t>
            </w:r>
            <w:proofErr w:type="spellEnd"/>
            <w:r w:rsidRPr="00886B6C">
              <w:rPr>
                <w:rFonts w:ascii="Courier New" w:hAnsi="Courier New" w:cs="Courier New"/>
                <w:sz w:val="20"/>
                <w:szCs w:val="20"/>
              </w:rPr>
              <w:t>)</w:t>
            </w:r>
          </w:p>
        </w:tc>
      </w:tr>
    </w:tbl>
    <w:p w14:paraId="36195945" w14:textId="7DD77357" w:rsidR="00CD4DCF" w:rsidRDefault="00CD4DCF" w:rsidP="00EF7211">
      <w:pPr>
        <w:pStyle w:val="Text3"/>
        <w:jc w:val="both"/>
      </w:pPr>
      <w:r>
        <w:t xml:space="preserve">It </w:t>
      </w:r>
      <w:r w:rsidR="00EF7211">
        <w:t>returns</w:t>
      </w:r>
      <w:r>
        <w:t xml:space="preserve"> the allocated memory to the heap. If the memory has more than one reference, the count is simply dropped by one.</w:t>
      </w:r>
    </w:p>
    <w:p w14:paraId="05827161" w14:textId="331E647A" w:rsidR="008F6D08" w:rsidRDefault="008F6D08" w:rsidP="00CD4DCF">
      <w:pPr>
        <w:pStyle w:val="Text3"/>
      </w:pPr>
      <w:r>
        <w:br w:type="page"/>
      </w:r>
    </w:p>
    <w:p w14:paraId="78444A63" w14:textId="77777777" w:rsidR="00CD4DCF" w:rsidRDefault="00CD4DCF" w:rsidP="00CD4DCF">
      <w:pPr>
        <w:pStyle w:val="Heading2"/>
        <w:ind w:left="1440" w:hanging="900"/>
      </w:pPr>
      <w:bookmarkStart w:id="18" w:name="_Toc94206530"/>
      <w:r>
        <w:lastRenderedPageBreak/>
        <w:t>Memory Pool APIs</w:t>
      </w:r>
      <w:bookmarkEnd w:id="18"/>
    </w:p>
    <w:p w14:paraId="6EE6A1FC" w14:textId="60EE15AC" w:rsidR="00CD4DCF" w:rsidRDefault="00CD4DCF" w:rsidP="00C27501">
      <w:pPr>
        <w:pStyle w:val="Heading3"/>
        <w:ind w:left="1980" w:hanging="1073"/>
        <w:jc w:val="both"/>
      </w:pPr>
      <w:bookmarkStart w:id="19" w:name="_Toc44419337"/>
      <w:bookmarkStart w:id="20" w:name="_Toc94206531"/>
      <w:proofErr w:type="spellStart"/>
      <w:r w:rsidRPr="001903CC">
        <w:t>pool_init</w:t>
      </w:r>
      <w:proofErr w:type="spellEnd"/>
      <w:r w:rsidRPr="001903CC">
        <w:t>()</w:t>
      </w:r>
      <w:bookmarkEnd w:id="19"/>
      <w:bookmarkEnd w:id="20"/>
    </w:p>
    <w:p w14:paraId="20E141A7" w14:textId="46B07B73" w:rsidR="00CD4DCF" w:rsidRDefault="00CD4DCF" w:rsidP="00CD4DCF">
      <w:pPr>
        <w:pStyle w:val="Text3"/>
      </w:pPr>
      <w:r w:rsidRPr="009167AB">
        <w:t>Initialize</w:t>
      </w:r>
      <w:r w:rsidR="007223E9">
        <w:t>s</w:t>
      </w:r>
      <w:r w:rsidRPr="009167AB">
        <w:t xml:space="preserve"> a memory</w:t>
      </w:r>
      <w:r w:rsidR="007223E9">
        <w:t xml:space="preserve"> </w:t>
      </w:r>
      <w:r w:rsidRPr="009167AB">
        <w:t>pool</w:t>
      </w:r>
      <w:r>
        <w:t xml:space="preserve">. </w:t>
      </w:r>
    </w:p>
    <w:tbl>
      <w:tblPr>
        <w:tblStyle w:val="TableGrid"/>
        <w:tblW w:w="0" w:type="auto"/>
        <w:tblInd w:w="1800" w:type="dxa"/>
        <w:tblLook w:val="04A0" w:firstRow="1" w:lastRow="0" w:firstColumn="1" w:lastColumn="0" w:noHBand="0" w:noVBand="1"/>
      </w:tblPr>
      <w:tblGrid>
        <w:gridCol w:w="8900"/>
      </w:tblGrid>
      <w:tr w:rsidR="00CD4DCF" w14:paraId="2E0DFA2F" w14:textId="77777777" w:rsidTr="001B4AE5">
        <w:tc>
          <w:tcPr>
            <w:tcW w:w="8900" w:type="dxa"/>
            <w:shd w:val="clear" w:color="auto" w:fill="DEEAF6" w:themeFill="accent5" w:themeFillTint="33"/>
          </w:tcPr>
          <w:p w14:paraId="7CA055F1" w14:textId="77777777" w:rsidR="00CD4DCF" w:rsidRPr="0026094D" w:rsidRDefault="00CD4DCF" w:rsidP="001B4AE5">
            <w:pPr>
              <w:pStyle w:val="Text3"/>
              <w:spacing w:line="480" w:lineRule="auto"/>
              <w:ind w:left="0"/>
              <w:jc w:val="both"/>
              <w:rPr>
                <w:rFonts w:ascii="Courier New" w:hAnsi="Courier New" w:cs="Courier New"/>
                <w:sz w:val="20"/>
                <w:szCs w:val="20"/>
              </w:rPr>
            </w:pPr>
            <w:r w:rsidRPr="009167AB">
              <w:rPr>
                <w:rFonts w:ascii="Courier New" w:hAnsi="Courier New" w:cs="Courier New"/>
                <w:sz w:val="20"/>
                <w:szCs w:val="20"/>
              </w:rPr>
              <w:t xml:space="preserve">void </w:t>
            </w:r>
            <w:proofErr w:type="spellStart"/>
            <w:r w:rsidRPr="009167AB">
              <w:rPr>
                <w:rFonts w:ascii="Courier New" w:hAnsi="Courier New" w:cs="Courier New"/>
                <w:sz w:val="20"/>
                <w:szCs w:val="20"/>
              </w:rPr>
              <w:t>pool_init</w:t>
            </w:r>
            <w:proofErr w:type="spellEnd"/>
            <w:r w:rsidRPr="009167AB">
              <w:rPr>
                <w:rFonts w:ascii="Courier New" w:hAnsi="Courier New" w:cs="Courier New"/>
                <w:sz w:val="20"/>
                <w:szCs w:val="20"/>
              </w:rPr>
              <w:t xml:space="preserve">(struct </w:t>
            </w:r>
            <w:proofErr w:type="spellStart"/>
            <w:r w:rsidRPr="009167AB">
              <w:rPr>
                <w:rFonts w:ascii="Courier New" w:hAnsi="Courier New" w:cs="Courier New"/>
                <w:sz w:val="20"/>
                <w:szCs w:val="20"/>
              </w:rPr>
              <w:t>memory_pool</w:t>
            </w:r>
            <w:proofErr w:type="spellEnd"/>
            <w:r w:rsidRPr="009167AB">
              <w:rPr>
                <w:rFonts w:ascii="Courier New" w:hAnsi="Courier New" w:cs="Courier New"/>
                <w:sz w:val="20"/>
                <w:szCs w:val="20"/>
              </w:rPr>
              <w:t xml:space="preserve"> *pool, </w:t>
            </w:r>
            <w:proofErr w:type="spellStart"/>
            <w:r w:rsidRPr="009167AB">
              <w:rPr>
                <w:rFonts w:ascii="Courier New" w:hAnsi="Courier New" w:cs="Courier New"/>
                <w:sz w:val="20"/>
                <w:szCs w:val="20"/>
              </w:rPr>
              <w:t>size_t</w:t>
            </w:r>
            <w:proofErr w:type="spellEnd"/>
            <w:r w:rsidRPr="009167AB">
              <w:rPr>
                <w:rFonts w:ascii="Courier New" w:hAnsi="Courier New" w:cs="Courier New"/>
                <w:sz w:val="20"/>
                <w:szCs w:val="20"/>
              </w:rPr>
              <w:t xml:space="preserve"> </w:t>
            </w:r>
            <w:proofErr w:type="spellStart"/>
            <w:r w:rsidRPr="009167AB">
              <w:rPr>
                <w:rFonts w:ascii="Courier New" w:hAnsi="Courier New" w:cs="Courier New"/>
                <w:sz w:val="20"/>
                <w:szCs w:val="20"/>
              </w:rPr>
              <w:t>element_size</w:t>
            </w:r>
            <w:proofErr w:type="spellEnd"/>
            <w:r w:rsidRPr="009167AB">
              <w:rPr>
                <w:rFonts w:ascii="Courier New" w:hAnsi="Courier New" w:cs="Courier New"/>
                <w:sz w:val="20"/>
                <w:szCs w:val="20"/>
              </w:rPr>
              <w:t>)</w:t>
            </w:r>
          </w:p>
        </w:tc>
      </w:tr>
    </w:tbl>
    <w:p w14:paraId="6943ABD2" w14:textId="24A3D776" w:rsidR="00CD4DCF" w:rsidRDefault="00CD4DCF" w:rsidP="007223E9">
      <w:pPr>
        <w:pStyle w:val="Text3"/>
        <w:jc w:val="both"/>
      </w:pPr>
      <w:r w:rsidRPr="00FC2073">
        <w:t xml:space="preserve">Pointer to </w:t>
      </w:r>
      <w:proofErr w:type="spellStart"/>
      <w:r w:rsidRPr="007223E9">
        <w:rPr>
          <w:rFonts w:ascii="Courier New" w:hAnsi="Courier New" w:cs="Courier New"/>
        </w:rPr>
        <w:t>memory_pool</w:t>
      </w:r>
      <w:proofErr w:type="spellEnd"/>
      <w:r>
        <w:t xml:space="preserve"> and t</w:t>
      </w:r>
      <w:r w:rsidRPr="00FC2073">
        <w:t>he size of the objects allocated from the pool</w:t>
      </w:r>
      <w:r>
        <w:t xml:space="preserve"> </w:t>
      </w:r>
      <w:r w:rsidR="00842072">
        <w:t xml:space="preserve">is </w:t>
      </w:r>
      <w:r>
        <w:t>passed as input.</w:t>
      </w:r>
    </w:p>
    <w:p w14:paraId="642393D1" w14:textId="77777777" w:rsidR="00CD4DCF" w:rsidRDefault="00CD4DCF" w:rsidP="00CD4DCF"/>
    <w:p w14:paraId="43EAB4C8" w14:textId="4DCB4C7D" w:rsidR="00CD4DCF" w:rsidRDefault="00CD4DCF" w:rsidP="00C27501">
      <w:pPr>
        <w:pStyle w:val="Heading3"/>
        <w:ind w:left="1980" w:hanging="1073"/>
        <w:jc w:val="both"/>
      </w:pPr>
      <w:bookmarkStart w:id="21" w:name="_Toc44419338"/>
      <w:bookmarkStart w:id="22" w:name="_Toc94206532"/>
      <w:proofErr w:type="spellStart"/>
      <w:r w:rsidRPr="008C5DF9">
        <w:t>pool_alloc</w:t>
      </w:r>
      <w:proofErr w:type="spellEnd"/>
      <w:r w:rsidRPr="008C5DF9">
        <w:t>()</w:t>
      </w:r>
      <w:bookmarkEnd w:id="21"/>
      <w:bookmarkEnd w:id="22"/>
    </w:p>
    <w:p w14:paraId="1E26402A" w14:textId="5FAC7E8C" w:rsidR="00CD4DCF" w:rsidRDefault="00CD4DCF" w:rsidP="007223E9">
      <w:pPr>
        <w:pStyle w:val="Text3"/>
        <w:jc w:val="both"/>
      </w:pPr>
      <w:r w:rsidRPr="002B2913">
        <w:t>Allocate</w:t>
      </w:r>
      <w:r w:rsidR="007223E9">
        <w:t>s</w:t>
      </w:r>
      <w:r w:rsidRPr="002B2913">
        <w:t xml:space="preserve"> </w:t>
      </w:r>
      <w:r>
        <w:t xml:space="preserve">one object from the memory pool. </w:t>
      </w:r>
      <w:r w:rsidRPr="00560A37">
        <w:t>If the pool is empty</w:t>
      </w:r>
      <w:r w:rsidR="007223E9">
        <w:t>,</w:t>
      </w:r>
      <w:r w:rsidRPr="00560A37">
        <w:t xml:space="preserve"> the memory will be allocated from </w:t>
      </w:r>
      <w:r w:rsidR="007223E9">
        <w:t xml:space="preserve">the </w:t>
      </w:r>
      <w:r w:rsidRPr="00560A37">
        <w:t>heap.</w:t>
      </w:r>
    </w:p>
    <w:tbl>
      <w:tblPr>
        <w:tblStyle w:val="TableGrid"/>
        <w:tblW w:w="0" w:type="auto"/>
        <w:tblInd w:w="1800" w:type="dxa"/>
        <w:tblLook w:val="04A0" w:firstRow="1" w:lastRow="0" w:firstColumn="1" w:lastColumn="0" w:noHBand="0" w:noVBand="1"/>
      </w:tblPr>
      <w:tblGrid>
        <w:gridCol w:w="8900"/>
      </w:tblGrid>
      <w:tr w:rsidR="00CD4DCF" w14:paraId="6D4D757B" w14:textId="77777777" w:rsidTr="001B4AE5">
        <w:tc>
          <w:tcPr>
            <w:tcW w:w="8900" w:type="dxa"/>
            <w:shd w:val="clear" w:color="auto" w:fill="DEEAF6" w:themeFill="accent5" w:themeFillTint="33"/>
          </w:tcPr>
          <w:p w14:paraId="3C784720" w14:textId="77777777" w:rsidR="00CD4DCF" w:rsidRPr="0026094D" w:rsidRDefault="00CD4DCF" w:rsidP="001B4AE5">
            <w:pPr>
              <w:pStyle w:val="Text3"/>
              <w:spacing w:line="480" w:lineRule="auto"/>
              <w:ind w:left="0"/>
              <w:jc w:val="both"/>
              <w:rPr>
                <w:rFonts w:ascii="Courier New" w:hAnsi="Courier New" w:cs="Courier New"/>
                <w:sz w:val="20"/>
                <w:szCs w:val="20"/>
              </w:rPr>
            </w:pPr>
            <w:r w:rsidRPr="00552D85">
              <w:rPr>
                <w:rFonts w:ascii="Courier New" w:hAnsi="Courier New" w:cs="Courier New"/>
                <w:sz w:val="20"/>
                <w:szCs w:val="20"/>
              </w:rPr>
              <w:t xml:space="preserve">void * </w:t>
            </w:r>
            <w:proofErr w:type="spellStart"/>
            <w:r w:rsidRPr="00552D85">
              <w:rPr>
                <w:rFonts w:ascii="Courier New" w:hAnsi="Courier New" w:cs="Courier New"/>
                <w:sz w:val="20"/>
                <w:szCs w:val="20"/>
              </w:rPr>
              <w:t>pool_alloc</w:t>
            </w:r>
            <w:proofErr w:type="spellEnd"/>
            <w:r w:rsidRPr="00552D85">
              <w:rPr>
                <w:rFonts w:ascii="Courier New" w:hAnsi="Courier New" w:cs="Courier New"/>
                <w:sz w:val="20"/>
                <w:szCs w:val="20"/>
              </w:rPr>
              <w:t xml:space="preserve">(struct </w:t>
            </w:r>
            <w:proofErr w:type="spellStart"/>
            <w:r w:rsidRPr="00552D85">
              <w:rPr>
                <w:rFonts w:ascii="Courier New" w:hAnsi="Courier New" w:cs="Courier New"/>
                <w:sz w:val="20"/>
                <w:szCs w:val="20"/>
              </w:rPr>
              <w:t>memory_pool</w:t>
            </w:r>
            <w:proofErr w:type="spellEnd"/>
            <w:r w:rsidRPr="00552D85">
              <w:rPr>
                <w:rFonts w:ascii="Courier New" w:hAnsi="Courier New" w:cs="Courier New"/>
                <w:sz w:val="20"/>
                <w:szCs w:val="20"/>
              </w:rPr>
              <w:t xml:space="preserve"> *pool)</w:t>
            </w:r>
          </w:p>
        </w:tc>
      </w:tr>
    </w:tbl>
    <w:p w14:paraId="4FA0EE3D" w14:textId="77777777" w:rsidR="00CD4DCF" w:rsidRDefault="00CD4DCF" w:rsidP="00CD4DCF">
      <w:pPr>
        <w:pStyle w:val="Text3"/>
      </w:pPr>
      <w:r>
        <w:t>Returns</w:t>
      </w:r>
      <w:r w:rsidRPr="008D6254">
        <w:t xml:space="preserve"> </w:t>
      </w:r>
      <w:r>
        <w:t>p</w:t>
      </w:r>
      <w:r w:rsidRPr="008D6254">
        <w:t>ointer to a new object</w:t>
      </w:r>
      <w:r>
        <w:t>.</w:t>
      </w:r>
    </w:p>
    <w:p w14:paraId="6BE06C0E" w14:textId="77777777" w:rsidR="00CD4DCF" w:rsidRDefault="00CD4DCF" w:rsidP="00CD4DCF">
      <w:pPr>
        <w:pStyle w:val="Text3"/>
      </w:pPr>
    </w:p>
    <w:p w14:paraId="1B9E4362" w14:textId="53D0F9DF" w:rsidR="00CD4DCF" w:rsidRDefault="00CD4DCF" w:rsidP="00C27501">
      <w:pPr>
        <w:pStyle w:val="Heading3"/>
        <w:ind w:left="1980" w:hanging="1073"/>
        <w:jc w:val="both"/>
      </w:pPr>
      <w:bookmarkStart w:id="23" w:name="_Toc44419339"/>
      <w:bookmarkStart w:id="24" w:name="_Toc94206533"/>
      <w:proofErr w:type="spellStart"/>
      <w:r w:rsidRPr="00E13271">
        <w:t>pool_free</w:t>
      </w:r>
      <w:proofErr w:type="spellEnd"/>
      <w:r w:rsidRPr="00E13271">
        <w:t>()</w:t>
      </w:r>
      <w:bookmarkEnd w:id="23"/>
      <w:bookmarkEnd w:id="24"/>
    </w:p>
    <w:p w14:paraId="218BC877" w14:textId="130EBD3A" w:rsidR="00CD4DCF" w:rsidRDefault="00CD4DCF" w:rsidP="00CD4DCF">
      <w:pPr>
        <w:pStyle w:val="Text3"/>
      </w:pPr>
      <w:r>
        <w:t>R</w:t>
      </w:r>
      <w:r w:rsidRPr="00E13271">
        <w:t>eturn</w:t>
      </w:r>
      <w:r w:rsidR="007223E9">
        <w:t>s</w:t>
      </w:r>
      <w:r w:rsidRPr="00E13271">
        <w:t xml:space="preserve"> an object to the memory pool.</w:t>
      </w:r>
    </w:p>
    <w:tbl>
      <w:tblPr>
        <w:tblStyle w:val="TableGrid"/>
        <w:tblW w:w="0" w:type="auto"/>
        <w:tblInd w:w="1800" w:type="dxa"/>
        <w:tblLook w:val="04A0" w:firstRow="1" w:lastRow="0" w:firstColumn="1" w:lastColumn="0" w:noHBand="0" w:noVBand="1"/>
      </w:tblPr>
      <w:tblGrid>
        <w:gridCol w:w="8900"/>
      </w:tblGrid>
      <w:tr w:rsidR="00CD4DCF" w14:paraId="42A5D596" w14:textId="77777777" w:rsidTr="001B4AE5">
        <w:tc>
          <w:tcPr>
            <w:tcW w:w="8900" w:type="dxa"/>
            <w:shd w:val="clear" w:color="auto" w:fill="DEEAF6" w:themeFill="accent5" w:themeFillTint="33"/>
          </w:tcPr>
          <w:p w14:paraId="0A964A1C" w14:textId="77777777" w:rsidR="00CD4DCF" w:rsidRPr="0026094D" w:rsidRDefault="00CD4DCF" w:rsidP="001B4AE5">
            <w:pPr>
              <w:pStyle w:val="Text3"/>
              <w:spacing w:line="480" w:lineRule="auto"/>
              <w:ind w:left="0"/>
              <w:jc w:val="both"/>
              <w:rPr>
                <w:rFonts w:ascii="Courier New" w:hAnsi="Courier New" w:cs="Courier New"/>
                <w:sz w:val="20"/>
                <w:szCs w:val="20"/>
              </w:rPr>
            </w:pPr>
            <w:r w:rsidRPr="001319D3">
              <w:rPr>
                <w:rFonts w:ascii="Courier New" w:hAnsi="Courier New" w:cs="Courier New"/>
                <w:sz w:val="20"/>
                <w:szCs w:val="20"/>
              </w:rPr>
              <w:t xml:space="preserve">void </w:t>
            </w:r>
            <w:proofErr w:type="spellStart"/>
            <w:r w:rsidRPr="001319D3">
              <w:rPr>
                <w:rFonts w:ascii="Courier New" w:hAnsi="Courier New" w:cs="Courier New"/>
                <w:sz w:val="20"/>
                <w:szCs w:val="20"/>
              </w:rPr>
              <w:t>pool_free</w:t>
            </w:r>
            <w:proofErr w:type="spellEnd"/>
            <w:r w:rsidRPr="001319D3">
              <w:rPr>
                <w:rFonts w:ascii="Courier New" w:hAnsi="Courier New" w:cs="Courier New"/>
                <w:sz w:val="20"/>
                <w:szCs w:val="20"/>
              </w:rPr>
              <w:t xml:space="preserve">(struct </w:t>
            </w:r>
            <w:proofErr w:type="spellStart"/>
            <w:r w:rsidRPr="001319D3">
              <w:rPr>
                <w:rFonts w:ascii="Courier New" w:hAnsi="Courier New" w:cs="Courier New"/>
                <w:sz w:val="20"/>
                <w:szCs w:val="20"/>
              </w:rPr>
              <w:t>memory_pool</w:t>
            </w:r>
            <w:proofErr w:type="spellEnd"/>
            <w:r w:rsidRPr="001319D3">
              <w:rPr>
                <w:rFonts w:ascii="Courier New" w:hAnsi="Courier New" w:cs="Courier New"/>
                <w:sz w:val="20"/>
                <w:szCs w:val="20"/>
              </w:rPr>
              <w:t xml:space="preserve"> *pool, void *</w:t>
            </w:r>
            <w:proofErr w:type="spellStart"/>
            <w:r w:rsidRPr="001319D3">
              <w:rPr>
                <w:rFonts w:ascii="Courier New" w:hAnsi="Courier New" w:cs="Courier New"/>
                <w:sz w:val="20"/>
                <w:szCs w:val="20"/>
              </w:rPr>
              <w:t>ptr</w:t>
            </w:r>
            <w:proofErr w:type="spellEnd"/>
            <w:r w:rsidRPr="001319D3">
              <w:rPr>
                <w:rFonts w:ascii="Courier New" w:hAnsi="Courier New" w:cs="Courier New"/>
                <w:sz w:val="20"/>
                <w:szCs w:val="20"/>
              </w:rPr>
              <w:t>)</w:t>
            </w:r>
          </w:p>
        </w:tc>
      </w:tr>
    </w:tbl>
    <w:p w14:paraId="6EFFA4EB" w14:textId="77777777" w:rsidR="00CD4DCF" w:rsidRDefault="00CD4DCF" w:rsidP="007223E9">
      <w:pPr>
        <w:pStyle w:val="Text3"/>
        <w:jc w:val="both"/>
      </w:pPr>
      <w:r>
        <w:t xml:space="preserve">The memory pool is used to allocate memory chunks suitable to fit a certain number of objects (of </w:t>
      </w:r>
      <w:proofErr w:type="spellStart"/>
      <w:r w:rsidRPr="007223E9">
        <w:rPr>
          <w:rFonts w:ascii="Courier New" w:hAnsi="Courier New" w:cs="Courier New"/>
        </w:rPr>
        <w:t>element_size</w:t>
      </w:r>
      <w:proofErr w:type="spellEnd"/>
      <w:r>
        <w:t xml:space="preserve">). </w:t>
      </w:r>
    </w:p>
    <w:p w14:paraId="6066CBDF" w14:textId="3C8D9FCF" w:rsidR="00CD4DCF" w:rsidRDefault="00CD4DCF" w:rsidP="007223E9">
      <w:pPr>
        <w:pStyle w:val="Text3"/>
        <w:jc w:val="both"/>
      </w:pPr>
      <w:r>
        <w:t xml:space="preserve">When an object is freed using the </w:t>
      </w:r>
      <w:proofErr w:type="spellStart"/>
      <w:r w:rsidRPr="002F5C8C">
        <w:rPr>
          <w:rFonts w:ascii="Courier New" w:hAnsi="Courier New" w:cs="Courier New"/>
        </w:rPr>
        <w:t>pool_</w:t>
      </w:r>
      <w:proofErr w:type="gramStart"/>
      <w:r w:rsidRPr="002F5C8C">
        <w:rPr>
          <w:rFonts w:ascii="Courier New" w:hAnsi="Courier New" w:cs="Courier New"/>
        </w:rPr>
        <w:t>free</w:t>
      </w:r>
      <w:proofErr w:type="spellEnd"/>
      <w:r w:rsidRPr="002F5C8C">
        <w:rPr>
          <w:rFonts w:ascii="Courier New" w:hAnsi="Courier New" w:cs="Courier New"/>
        </w:rPr>
        <w:t>(</w:t>
      </w:r>
      <w:proofErr w:type="gramEnd"/>
      <w:r w:rsidRPr="002F5C8C">
        <w:rPr>
          <w:rFonts w:ascii="Courier New" w:hAnsi="Courier New" w:cs="Courier New"/>
        </w:rPr>
        <w:t>)</w:t>
      </w:r>
      <w:r>
        <w:t>, the object is put on a free</w:t>
      </w:r>
      <w:r w:rsidR="007223E9">
        <w:t>-</w:t>
      </w:r>
      <w:r>
        <w:t xml:space="preserve">list in the pool </w:t>
      </w:r>
      <w:r w:rsidR="007223E9">
        <w:t xml:space="preserve">for reuse at later point </w:t>
      </w:r>
      <w:r w:rsidR="0094392B">
        <w:t>in</w:t>
      </w:r>
      <w:r w:rsidR="007223E9">
        <w:t xml:space="preserve"> time</w:t>
      </w:r>
      <w:r>
        <w:t>. This allows for quick and efficient allocation of these objects.</w:t>
      </w:r>
    </w:p>
    <w:p w14:paraId="62A817A1" w14:textId="2038AF27" w:rsidR="00CD4DCF" w:rsidRDefault="0094392B" w:rsidP="007223E9">
      <w:pPr>
        <w:pStyle w:val="Text3"/>
        <w:jc w:val="both"/>
      </w:pPr>
      <w:r>
        <w:t>The o</w:t>
      </w:r>
      <w:r w:rsidR="00CD4DCF">
        <w:t>bject is</w:t>
      </w:r>
      <w:r w:rsidR="00CD4DCF" w:rsidRPr="001319D3">
        <w:t xml:space="preserve"> not returned to the heap until the destroy API is called.</w:t>
      </w:r>
    </w:p>
    <w:p w14:paraId="659F71B9" w14:textId="77777777" w:rsidR="00CD4DCF" w:rsidRDefault="00CD4DCF" w:rsidP="00CD4DCF">
      <w:pPr>
        <w:pStyle w:val="Text3"/>
      </w:pPr>
    </w:p>
    <w:p w14:paraId="30DAB82D" w14:textId="6722F020" w:rsidR="00CD4DCF" w:rsidRDefault="00CD4DCF" w:rsidP="00C27501">
      <w:pPr>
        <w:pStyle w:val="Heading3"/>
        <w:ind w:left="1980" w:hanging="1073"/>
        <w:jc w:val="both"/>
      </w:pPr>
      <w:bookmarkStart w:id="25" w:name="_Toc44419340"/>
      <w:bookmarkStart w:id="26" w:name="_Toc94206534"/>
      <w:proofErr w:type="spellStart"/>
      <w:r w:rsidRPr="00003D9D">
        <w:t>pool_destroy</w:t>
      </w:r>
      <w:proofErr w:type="spellEnd"/>
      <w:r w:rsidRPr="00003D9D">
        <w:t>()</w:t>
      </w:r>
      <w:bookmarkEnd w:id="25"/>
      <w:bookmarkEnd w:id="26"/>
    </w:p>
    <w:p w14:paraId="51D85463" w14:textId="77777777" w:rsidR="00CD4DCF" w:rsidRDefault="00CD4DCF" w:rsidP="00CD4DCF">
      <w:pPr>
        <w:pStyle w:val="Text3"/>
      </w:pPr>
      <w:r w:rsidRPr="00330420">
        <w:t>Free</w:t>
      </w:r>
      <w:r>
        <w:t>s</w:t>
      </w:r>
      <w:r w:rsidRPr="00330420">
        <w:t xml:space="preserve"> all memory claimed by the memory pool.</w:t>
      </w:r>
    </w:p>
    <w:tbl>
      <w:tblPr>
        <w:tblStyle w:val="TableGrid"/>
        <w:tblW w:w="0" w:type="auto"/>
        <w:tblInd w:w="1800" w:type="dxa"/>
        <w:tblLook w:val="04A0" w:firstRow="1" w:lastRow="0" w:firstColumn="1" w:lastColumn="0" w:noHBand="0" w:noVBand="1"/>
      </w:tblPr>
      <w:tblGrid>
        <w:gridCol w:w="8900"/>
      </w:tblGrid>
      <w:tr w:rsidR="00CD4DCF" w14:paraId="375C9D20" w14:textId="77777777" w:rsidTr="001B4AE5">
        <w:tc>
          <w:tcPr>
            <w:tcW w:w="8900" w:type="dxa"/>
            <w:shd w:val="clear" w:color="auto" w:fill="DEEAF6" w:themeFill="accent5" w:themeFillTint="33"/>
          </w:tcPr>
          <w:p w14:paraId="732A4316" w14:textId="77777777" w:rsidR="00CD4DCF" w:rsidRPr="0026094D" w:rsidRDefault="00CD4DCF" w:rsidP="001B4AE5">
            <w:pPr>
              <w:pStyle w:val="Text3"/>
              <w:spacing w:line="480" w:lineRule="auto"/>
              <w:ind w:left="0"/>
              <w:jc w:val="both"/>
              <w:rPr>
                <w:rFonts w:ascii="Courier New" w:hAnsi="Courier New" w:cs="Courier New"/>
                <w:sz w:val="20"/>
                <w:szCs w:val="20"/>
              </w:rPr>
            </w:pPr>
            <w:r w:rsidRPr="00564009">
              <w:rPr>
                <w:rFonts w:ascii="Courier New" w:hAnsi="Courier New" w:cs="Courier New"/>
                <w:sz w:val="20"/>
                <w:szCs w:val="20"/>
              </w:rPr>
              <w:t xml:space="preserve">void </w:t>
            </w:r>
            <w:proofErr w:type="spellStart"/>
            <w:r w:rsidRPr="00564009">
              <w:rPr>
                <w:rFonts w:ascii="Courier New" w:hAnsi="Courier New" w:cs="Courier New"/>
                <w:sz w:val="20"/>
                <w:szCs w:val="20"/>
              </w:rPr>
              <w:t>pool_destroy</w:t>
            </w:r>
            <w:proofErr w:type="spellEnd"/>
            <w:r w:rsidRPr="00564009">
              <w:rPr>
                <w:rFonts w:ascii="Courier New" w:hAnsi="Courier New" w:cs="Courier New"/>
                <w:sz w:val="20"/>
                <w:szCs w:val="20"/>
              </w:rPr>
              <w:t xml:space="preserve">(struct </w:t>
            </w:r>
            <w:proofErr w:type="spellStart"/>
            <w:r w:rsidRPr="00564009">
              <w:rPr>
                <w:rFonts w:ascii="Courier New" w:hAnsi="Courier New" w:cs="Courier New"/>
                <w:sz w:val="20"/>
                <w:szCs w:val="20"/>
              </w:rPr>
              <w:t>memory_pool</w:t>
            </w:r>
            <w:proofErr w:type="spellEnd"/>
            <w:r w:rsidRPr="00564009">
              <w:rPr>
                <w:rFonts w:ascii="Courier New" w:hAnsi="Courier New" w:cs="Courier New"/>
                <w:sz w:val="20"/>
                <w:szCs w:val="20"/>
              </w:rPr>
              <w:t xml:space="preserve"> *pool)</w:t>
            </w:r>
          </w:p>
        </w:tc>
      </w:tr>
    </w:tbl>
    <w:p w14:paraId="7704B175" w14:textId="39A434AC" w:rsidR="00CD4DCF" w:rsidRDefault="00CD4DCF" w:rsidP="007223E9">
      <w:pPr>
        <w:pStyle w:val="Text3"/>
        <w:jc w:val="both"/>
      </w:pPr>
      <w:r w:rsidRPr="00773E76">
        <w:t xml:space="preserve">All the </w:t>
      </w:r>
      <w:r>
        <w:t>previously allocated</w:t>
      </w:r>
      <w:r w:rsidR="007223E9">
        <w:t xml:space="preserve"> </w:t>
      </w:r>
      <w:r w:rsidRPr="00773E76">
        <w:t xml:space="preserve">objects must be freed using </w:t>
      </w:r>
      <w:proofErr w:type="spellStart"/>
      <w:r w:rsidRPr="00773E76">
        <w:rPr>
          <w:rFonts w:ascii="Courier New" w:hAnsi="Courier New" w:cs="Courier New"/>
        </w:rPr>
        <w:t>pool_free</w:t>
      </w:r>
      <w:proofErr w:type="spellEnd"/>
      <w:r w:rsidRPr="00773E76">
        <w:rPr>
          <w:rFonts w:ascii="Courier New" w:hAnsi="Courier New" w:cs="Courier New"/>
        </w:rPr>
        <w:t>()</w:t>
      </w:r>
      <w:r w:rsidRPr="00773E76">
        <w:t xml:space="preserve">before destroying </w:t>
      </w:r>
      <w:r w:rsidR="0094392B">
        <w:t>them</w:t>
      </w:r>
      <w:r w:rsidRPr="00773E76">
        <w:t xml:space="preserve">. </w:t>
      </w:r>
      <w:r>
        <w:t xml:space="preserve"> </w:t>
      </w:r>
      <w:r w:rsidRPr="0087328E">
        <w:t>All memory chunks get released to heap on calling destroy.</w:t>
      </w:r>
    </w:p>
    <w:p w14:paraId="0A18D7BC" w14:textId="77777777" w:rsidR="00D75773" w:rsidRDefault="00D75773" w:rsidP="00CD4DCF">
      <w:pPr>
        <w:pStyle w:val="Text3"/>
      </w:pPr>
    </w:p>
    <w:p w14:paraId="7618EF15" w14:textId="77777777" w:rsidR="002A080B" w:rsidRDefault="002A080B" w:rsidP="002A080B">
      <w:pPr>
        <w:pStyle w:val="Heading2"/>
        <w:ind w:left="1440" w:hanging="900"/>
      </w:pPr>
      <w:bookmarkStart w:id="27" w:name="_Toc94206535"/>
      <w:r>
        <w:lastRenderedPageBreak/>
        <w:t>Error Handling APIs</w:t>
      </w:r>
      <w:bookmarkEnd w:id="27"/>
    </w:p>
    <w:p w14:paraId="3598E3C7" w14:textId="40C1AF79" w:rsidR="002A080B" w:rsidRDefault="002A080B" w:rsidP="002A080B">
      <w:pPr>
        <w:pStyle w:val="Heading3"/>
        <w:ind w:left="1980" w:hanging="1073"/>
        <w:jc w:val="both"/>
      </w:pPr>
      <w:bookmarkStart w:id="28" w:name="_Toc44035203"/>
      <w:bookmarkStart w:id="29" w:name="_Toc44069323"/>
      <w:bookmarkStart w:id="30" w:name="_Toc44419342"/>
      <w:bookmarkStart w:id="31" w:name="_Toc94206536"/>
      <w:proofErr w:type="spellStart"/>
      <w:r w:rsidRPr="003A31DE">
        <w:t>os_error</w:t>
      </w:r>
      <w:proofErr w:type="spellEnd"/>
      <w:r w:rsidRPr="003A31DE">
        <w:t>()</w:t>
      </w:r>
      <w:bookmarkEnd w:id="28"/>
      <w:bookmarkEnd w:id="29"/>
      <w:bookmarkEnd w:id="30"/>
      <w:bookmarkEnd w:id="31"/>
    </w:p>
    <w:p w14:paraId="4567198B" w14:textId="77777777" w:rsidR="002A080B" w:rsidRDefault="002A080B" w:rsidP="00EA3E0B">
      <w:pPr>
        <w:pStyle w:val="Text3"/>
        <w:jc w:val="both"/>
      </w:pPr>
      <w:proofErr w:type="spellStart"/>
      <w:r w:rsidRPr="00333873">
        <w:rPr>
          <w:rFonts w:ascii="Courier New" w:hAnsi="Courier New" w:cs="Courier New"/>
        </w:rPr>
        <w:t>os_error</w:t>
      </w:r>
      <w:proofErr w:type="spellEnd"/>
      <w:r w:rsidRPr="00333873">
        <w:rPr>
          <w:rFonts w:ascii="Courier New" w:hAnsi="Courier New" w:cs="Courier New"/>
        </w:rPr>
        <w:t xml:space="preserve">(uint32_t </w:t>
      </w:r>
      <w:proofErr w:type="spellStart"/>
      <w:r w:rsidRPr="00333873">
        <w:rPr>
          <w:rFonts w:ascii="Courier New" w:hAnsi="Courier New" w:cs="Courier New"/>
        </w:rPr>
        <w:t>errcode</w:t>
      </w:r>
      <w:proofErr w:type="spellEnd"/>
      <w:r w:rsidRPr="00333873">
        <w:rPr>
          <w:rFonts w:ascii="Courier New" w:hAnsi="Courier New" w:cs="Courier New"/>
        </w:rPr>
        <w:t>)</w:t>
      </w:r>
      <w:r>
        <w:t>is used to report a potential system failure scenario using a fatal error induced via an unidentified instruction exception. This instruction has an immediate field in the instruction encoding that is used to pass on supplied error code.</w:t>
      </w:r>
    </w:p>
    <w:tbl>
      <w:tblPr>
        <w:tblStyle w:val="TableGrid"/>
        <w:tblW w:w="0" w:type="auto"/>
        <w:tblInd w:w="1800" w:type="dxa"/>
        <w:tblLook w:val="04A0" w:firstRow="1" w:lastRow="0" w:firstColumn="1" w:lastColumn="0" w:noHBand="0" w:noVBand="1"/>
      </w:tblPr>
      <w:tblGrid>
        <w:gridCol w:w="8900"/>
      </w:tblGrid>
      <w:tr w:rsidR="002A080B" w14:paraId="2B816150" w14:textId="77777777" w:rsidTr="00105193">
        <w:tc>
          <w:tcPr>
            <w:tcW w:w="8900" w:type="dxa"/>
            <w:shd w:val="clear" w:color="auto" w:fill="DEEAF6" w:themeFill="accent5" w:themeFillTint="33"/>
          </w:tcPr>
          <w:p w14:paraId="1F4BB194" w14:textId="77777777" w:rsidR="002A080B" w:rsidRDefault="002A080B" w:rsidP="00105193">
            <w:pPr>
              <w:pStyle w:val="Body"/>
              <w:rPr>
                <w:rFonts w:ascii="Courier New" w:hAnsi="Courier New" w:cs="Courier New"/>
                <w:sz w:val="20"/>
                <w:szCs w:val="20"/>
              </w:rPr>
            </w:pPr>
            <w:r w:rsidRPr="00F05A90">
              <w:rPr>
                <w:rFonts w:ascii="Courier New" w:hAnsi="Courier New" w:cs="Courier New"/>
                <w:sz w:val="20"/>
                <w:szCs w:val="20"/>
              </w:rPr>
              <w:t>static inline void __</w:t>
            </w:r>
            <w:proofErr w:type="spellStart"/>
            <w:r w:rsidRPr="00F05A90">
              <w:rPr>
                <w:rFonts w:ascii="Courier New" w:hAnsi="Courier New" w:cs="Courier New"/>
                <w:sz w:val="20"/>
                <w:szCs w:val="20"/>
              </w:rPr>
              <w:t>noreturn</w:t>
            </w:r>
            <w:proofErr w:type="spellEnd"/>
            <w:r w:rsidRPr="00F05A90">
              <w:rPr>
                <w:rFonts w:ascii="Courier New" w:hAnsi="Courier New" w:cs="Courier New"/>
                <w:sz w:val="20"/>
                <w:szCs w:val="20"/>
              </w:rPr>
              <w:t xml:space="preserve"> </w:t>
            </w:r>
            <w:proofErr w:type="spellStart"/>
            <w:r w:rsidRPr="00F05A90">
              <w:rPr>
                <w:rFonts w:ascii="Courier New" w:hAnsi="Courier New" w:cs="Courier New"/>
                <w:sz w:val="20"/>
                <w:szCs w:val="20"/>
              </w:rPr>
              <w:t>os_error</w:t>
            </w:r>
            <w:proofErr w:type="spellEnd"/>
            <w:r w:rsidRPr="00F05A90">
              <w:rPr>
                <w:rFonts w:ascii="Courier New" w:hAnsi="Courier New" w:cs="Courier New"/>
                <w:sz w:val="20"/>
                <w:szCs w:val="20"/>
              </w:rPr>
              <w:t xml:space="preserve">(uint32_t </w:t>
            </w:r>
            <w:proofErr w:type="spellStart"/>
            <w:r w:rsidRPr="00F05A90">
              <w:rPr>
                <w:rFonts w:ascii="Courier New" w:hAnsi="Courier New" w:cs="Courier New"/>
                <w:sz w:val="20"/>
                <w:szCs w:val="20"/>
              </w:rPr>
              <w:t>errcode</w:t>
            </w:r>
            <w:proofErr w:type="spellEnd"/>
            <w:r w:rsidRPr="00F05A90">
              <w:rPr>
                <w:rFonts w:ascii="Courier New" w:hAnsi="Courier New" w:cs="Courier New"/>
                <w:sz w:val="20"/>
                <w:szCs w:val="20"/>
              </w:rPr>
              <w:t>)</w:t>
            </w:r>
          </w:p>
          <w:p w14:paraId="35E84A91" w14:textId="77777777" w:rsidR="002A080B" w:rsidRPr="0026094D" w:rsidRDefault="002A080B" w:rsidP="00105193">
            <w:pPr>
              <w:pStyle w:val="Body"/>
              <w:rPr>
                <w:rFonts w:ascii="Courier New" w:hAnsi="Courier New" w:cs="Courier New"/>
                <w:sz w:val="20"/>
                <w:szCs w:val="20"/>
              </w:rPr>
            </w:pPr>
          </w:p>
        </w:tc>
      </w:tr>
    </w:tbl>
    <w:p w14:paraId="2B9EFF75" w14:textId="290390EF" w:rsidR="002A080B" w:rsidRDefault="002A080B" w:rsidP="00EA3E0B">
      <w:pPr>
        <w:pStyle w:val="Text3"/>
        <w:jc w:val="both"/>
      </w:pPr>
      <w:r>
        <w:t xml:space="preserve">This error is caught by the exception </w:t>
      </w:r>
      <w:r w:rsidR="00EA3E0B">
        <w:t>handler which</w:t>
      </w:r>
      <w:r>
        <w:t xml:space="preserve"> dumps the CPU register states and parts of the current stack on the debug console and halt the system.</w:t>
      </w:r>
    </w:p>
    <w:p w14:paraId="766CB459" w14:textId="77777777" w:rsidR="00EA3E0B" w:rsidRPr="00E2722A" w:rsidRDefault="00EA3E0B" w:rsidP="002A080B">
      <w:pPr>
        <w:pStyle w:val="Text3"/>
      </w:pPr>
    </w:p>
    <w:p w14:paraId="0DBB02CC" w14:textId="49A39F35" w:rsidR="002A080B" w:rsidRDefault="002A080B" w:rsidP="002A080B">
      <w:pPr>
        <w:pStyle w:val="Heading3"/>
        <w:ind w:left="1980" w:hanging="1073"/>
        <w:jc w:val="both"/>
      </w:pPr>
      <w:bookmarkStart w:id="32" w:name="_Toc44069324"/>
      <w:bookmarkStart w:id="33" w:name="_Toc44419343"/>
      <w:bookmarkStart w:id="34" w:name="_Toc94206537"/>
      <w:r w:rsidRPr="003A31DE">
        <w:t>os_error</w:t>
      </w:r>
      <w:r>
        <w:t>2</w:t>
      </w:r>
      <w:r w:rsidRPr="003A31DE">
        <w:t>()</w:t>
      </w:r>
      <w:bookmarkEnd w:id="32"/>
      <w:bookmarkEnd w:id="33"/>
      <w:bookmarkEnd w:id="34"/>
    </w:p>
    <w:p w14:paraId="5A671709" w14:textId="77777777" w:rsidR="002A080B" w:rsidRDefault="002A080B" w:rsidP="00A93165">
      <w:pPr>
        <w:pStyle w:val="Text3"/>
        <w:jc w:val="both"/>
      </w:pPr>
      <w:r w:rsidRPr="00333873">
        <w:rPr>
          <w:rFonts w:ascii="Courier New" w:hAnsi="Courier New" w:cs="Courier New"/>
        </w:rPr>
        <w:t xml:space="preserve">os_error2(uint32_t </w:t>
      </w:r>
      <w:proofErr w:type="spellStart"/>
      <w:r w:rsidRPr="00333873">
        <w:rPr>
          <w:rFonts w:ascii="Courier New" w:hAnsi="Courier New" w:cs="Courier New"/>
        </w:rPr>
        <w:t>errcode</w:t>
      </w:r>
      <w:proofErr w:type="spellEnd"/>
      <w:r w:rsidRPr="00333873">
        <w:rPr>
          <w:rFonts w:ascii="Courier New" w:hAnsi="Courier New" w:cs="Courier New"/>
        </w:rPr>
        <w:t>, uint32_t extra)</w:t>
      </w:r>
      <w:r>
        <w:t xml:space="preserve"> does the same thing as </w:t>
      </w:r>
      <w:proofErr w:type="spellStart"/>
      <w:r w:rsidRPr="00333873">
        <w:rPr>
          <w:rFonts w:ascii="Courier New" w:hAnsi="Courier New" w:cs="Courier New"/>
        </w:rPr>
        <w:t>os_error</w:t>
      </w:r>
      <w:proofErr w:type="spellEnd"/>
      <w:r>
        <w:rPr>
          <w:rFonts w:ascii="Courier New" w:hAnsi="Courier New" w:cs="Courier New"/>
        </w:rPr>
        <w:t>()</w:t>
      </w:r>
      <w:r>
        <w:t xml:space="preserve"> with an extra argument parameter. This extra argument can be used to pass some additional information about the error.</w:t>
      </w:r>
    </w:p>
    <w:p w14:paraId="3FEBA6AF" w14:textId="3CD2BDE2" w:rsidR="002A080B" w:rsidRDefault="002A080B" w:rsidP="00A93165">
      <w:pPr>
        <w:pStyle w:val="Text3"/>
        <w:jc w:val="both"/>
      </w:pPr>
      <w:r>
        <w:t xml:space="preserve">For example, </w:t>
      </w:r>
      <w:r w:rsidR="0094392B">
        <w:t xml:space="preserve">an </w:t>
      </w:r>
      <w:r>
        <w:t xml:space="preserve">extra argument can be used to pass the </w:t>
      </w:r>
      <w:r w:rsidR="00A93165">
        <w:t>ID</w:t>
      </w:r>
      <w:r>
        <w:t xml:space="preserve"> of an invalid argument, or the m</w:t>
      </w:r>
      <w:r w:rsidR="00A93165">
        <w:t>essage</w:t>
      </w:r>
      <w:r>
        <w:t xml:space="preserve"> to be passed when an assertion fails, or the exception vector </w:t>
      </w:r>
      <w:r w:rsidR="00A93165">
        <w:t>and</w:t>
      </w:r>
      <w:r w:rsidR="0094392B">
        <w:t>,</w:t>
      </w:r>
      <w:r w:rsidR="00A93165">
        <w:t xml:space="preserve"> so on</w:t>
      </w:r>
      <w:r>
        <w:t>.</w:t>
      </w:r>
    </w:p>
    <w:tbl>
      <w:tblPr>
        <w:tblStyle w:val="TableGrid"/>
        <w:tblW w:w="0" w:type="auto"/>
        <w:tblInd w:w="1800" w:type="dxa"/>
        <w:tblLook w:val="04A0" w:firstRow="1" w:lastRow="0" w:firstColumn="1" w:lastColumn="0" w:noHBand="0" w:noVBand="1"/>
      </w:tblPr>
      <w:tblGrid>
        <w:gridCol w:w="8900"/>
      </w:tblGrid>
      <w:tr w:rsidR="002A080B" w14:paraId="47A7A4A7" w14:textId="77777777" w:rsidTr="00105193">
        <w:tc>
          <w:tcPr>
            <w:tcW w:w="8900" w:type="dxa"/>
            <w:shd w:val="clear" w:color="auto" w:fill="DEEAF6" w:themeFill="accent5" w:themeFillTint="33"/>
          </w:tcPr>
          <w:p w14:paraId="4ACD78FF" w14:textId="3D34A0FC" w:rsidR="002A080B" w:rsidRPr="0026094D" w:rsidRDefault="002A080B" w:rsidP="00105193">
            <w:pPr>
              <w:pStyle w:val="Body"/>
              <w:rPr>
                <w:rFonts w:ascii="Courier New" w:hAnsi="Courier New" w:cs="Courier New"/>
                <w:sz w:val="20"/>
                <w:szCs w:val="20"/>
              </w:rPr>
            </w:pPr>
            <w:r w:rsidRPr="00D05B6D">
              <w:rPr>
                <w:rFonts w:ascii="Courier New" w:hAnsi="Courier New" w:cs="Courier New"/>
                <w:sz w:val="20"/>
                <w:szCs w:val="20"/>
              </w:rPr>
              <w:t>static inline void __</w:t>
            </w:r>
            <w:proofErr w:type="spellStart"/>
            <w:r w:rsidRPr="00D05B6D">
              <w:rPr>
                <w:rFonts w:ascii="Courier New" w:hAnsi="Courier New" w:cs="Courier New"/>
                <w:sz w:val="20"/>
                <w:szCs w:val="20"/>
              </w:rPr>
              <w:t>noreturn</w:t>
            </w:r>
            <w:proofErr w:type="spellEnd"/>
            <w:r w:rsidRPr="00D05B6D">
              <w:rPr>
                <w:rFonts w:ascii="Courier New" w:hAnsi="Courier New" w:cs="Courier New"/>
                <w:sz w:val="20"/>
                <w:szCs w:val="20"/>
              </w:rPr>
              <w:t xml:space="preserve"> os_error2(uint32_t </w:t>
            </w:r>
            <w:proofErr w:type="spellStart"/>
            <w:r w:rsidRPr="00D05B6D">
              <w:rPr>
                <w:rFonts w:ascii="Courier New" w:hAnsi="Courier New" w:cs="Courier New"/>
                <w:sz w:val="20"/>
                <w:szCs w:val="20"/>
              </w:rPr>
              <w:t>errcode</w:t>
            </w:r>
            <w:proofErr w:type="spellEnd"/>
            <w:r w:rsidRPr="00D05B6D">
              <w:rPr>
                <w:rFonts w:ascii="Courier New" w:hAnsi="Courier New" w:cs="Courier New"/>
                <w:sz w:val="20"/>
                <w:szCs w:val="20"/>
              </w:rPr>
              <w:t>, uint32_t extra)</w:t>
            </w:r>
          </w:p>
        </w:tc>
      </w:tr>
    </w:tbl>
    <w:p w14:paraId="05648897" w14:textId="39258ADD" w:rsidR="00A550C6" w:rsidRDefault="00A550C6" w:rsidP="002A080B">
      <w:r>
        <w:br w:type="page"/>
      </w:r>
    </w:p>
    <w:p w14:paraId="7CD8CE3C" w14:textId="77777777" w:rsidR="002A080B" w:rsidRDefault="002A080B" w:rsidP="002A080B">
      <w:pPr>
        <w:pStyle w:val="Heading3"/>
        <w:ind w:left="1980" w:hanging="1073"/>
        <w:jc w:val="both"/>
      </w:pPr>
      <w:bookmarkStart w:id="35" w:name="_Toc44069325"/>
      <w:bookmarkStart w:id="36" w:name="_Toc44419344"/>
      <w:bookmarkStart w:id="37" w:name="_Toc94206538"/>
      <w:proofErr w:type="spellStart"/>
      <w:r>
        <w:lastRenderedPageBreak/>
        <w:t>enum</w:t>
      </w:r>
      <w:proofErr w:type="spellEnd"/>
      <w:r>
        <w:t xml:space="preserve"> </w:t>
      </w:r>
      <w:proofErr w:type="spellStart"/>
      <w:r>
        <w:t>os_err_t</w:t>
      </w:r>
      <w:bookmarkEnd w:id="35"/>
      <w:bookmarkEnd w:id="36"/>
      <w:bookmarkEnd w:id="37"/>
      <w:proofErr w:type="spellEnd"/>
      <w:r>
        <w:t xml:space="preserve"> </w:t>
      </w:r>
    </w:p>
    <w:p w14:paraId="246CDBA5" w14:textId="2D33B742" w:rsidR="002A080B" w:rsidRDefault="002A080B" w:rsidP="002A080B">
      <w:pPr>
        <w:pStyle w:val="Text3"/>
      </w:pPr>
      <w:r>
        <w:t xml:space="preserve">OS error codes are defined in this </w:t>
      </w:r>
      <w:proofErr w:type="spellStart"/>
      <w:r w:rsidRPr="00A93165">
        <w:rPr>
          <w:rFonts w:ascii="Courier New" w:hAnsi="Courier New" w:cs="Courier New"/>
        </w:rPr>
        <w:t>enum</w:t>
      </w:r>
      <w:proofErr w:type="spellEnd"/>
      <w:r>
        <w:t xml:space="preserve"> in </w:t>
      </w:r>
      <w:proofErr w:type="spellStart"/>
      <w:r w:rsidRPr="00A93165">
        <w:rPr>
          <w:rFonts w:ascii="Courier New" w:hAnsi="Courier New" w:cs="Courier New"/>
        </w:rPr>
        <w:t>error.h</w:t>
      </w:r>
      <w:proofErr w:type="spellEnd"/>
      <w:r>
        <w:t xml:space="preserve"> and are </w:t>
      </w:r>
      <w:r w:rsidR="00A93165">
        <w:t xml:space="preserve">as follows: </w:t>
      </w:r>
    </w:p>
    <w:tbl>
      <w:tblPr>
        <w:tblStyle w:val="TableGrid"/>
        <w:tblW w:w="0" w:type="auto"/>
        <w:tblInd w:w="1800" w:type="dxa"/>
        <w:tblLook w:val="04A0" w:firstRow="1" w:lastRow="0" w:firstColumn="1" w:lastColumn="0" w:noHBand="0" w:noVBand="1"/>
      </w:tblPr>
      <w:tblGrid>
        <w:gridCol w:w="8900"/>
      </w:tblGrid>
      <w:tr w:rsidR="002A080B" w14:paraId="27EDD699" w14:textId="77777777" w:rsidTr="00105193">
        <w:tc>
          <w:tcPr>
            <w:tcW w:w="8900" w:type="dxa"/>
            <w:shd w:val="clear" w:color="auto" w:fill="DEEAF6" w:themeFill="accent5" w:themeFillTint="33"/>
          </w:tcPr>
          <w:p w14:paraId="7F33088D"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w:t>
            </w:r>
          </w:p>
          <w:p w14:paraId="63DC1197"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OS error codes</w:t>
            </w:r>
          </w:p>
          <w:p w14:paraId="0C9BBE2D"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w:t>
            </w:r>
          </w:p>
          <w:p w14:paraId="4DDB828A"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typedef </w:t>
            </w:r>
            <w:proofErr w:type="spellStart"/>
            <w:r w:rsidRPr="00E8313F">
              <w:rPr>
                <w:rFonts w:ascii="Courier New" w:hAnsi="Courier New" w:cs="Courier New"/>
                <w:szCs w:val="20"/>
              </w:rPr>
              <w:t>enum</w:t>
            </w:r>
            <w:proofErr w:type="spellEnd"/>
            <w:r w:rsidRPr="00E8313F">
              <w:rPr>
                <w:rFonts w:ascii="Courier New" w:hAnsi="Courier New" w:cs="Courier New"/>
                <w:szCs w:val="20"/>
              </w:rPr>
              <w:t xml:space="preserve"> {</w:t>
            </w:r>
          </w:p>
          <w:p w14:paraId="792BB8D4"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Error in application */</w:t>
            </w:r>
          </w:p>
          <w:p w14:paraId="1D5E8EE9"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OS_ERR_APPLICATION          = 0x00,</w:t>
            </w:r>
          </w:p>
          <w:p w14:paraId="4F9D37B7"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Heap is out of memory */</w:t>
            </w:r>
          </w:p>
          <w:p w14:paraId="5D6F54B9"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OS_ERR_HEAP_EXHAUSTED       = 0x01,</w:t>
            </w:r>
          </w:p>
          <w:p w14:paraId="131236F8"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Failed to initialize virtual memory */</w:t>
            </w:r>
          </w:p>
          <w:p w14:paraId="3CD381F0"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OS_ERR_VM_INIT_FAILED       = 0x02,</w:t>
            </w:r>
          </w:p>
          <w:p w14:paraId="192CB6B9"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Invalid argument in </w:t>
            </w:r>
            <w:proofErr w:type="spellStart"/>
            <w:r w:rsidRPr="00E8313F">
              <w:rPr>
                <w:rFonts w:ascii="Courier New" w:hAnsi="Courier New" w:cs="Courier New"/>
                <w:szCs w:val="20"/>
              </w:rPr>
              <w:t>os</w:t>
            </w:r>
            <w:proofErr w:type="spellEnd"/>
            <w:r w:rsidRPr="00E8313F">
              <w:rPr>
                <w:rFonts w:ascii="Courier New" w:hAnsi="Courier New" w:cs="Courier New"/>
                <w:szCs w:val="20"/>
              </w:rPr>
              <w:t xml:space="preserve"> function call */</w:t>
            </w:r>
          </w:p>
          <w:p w14:paraId="636A8536"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OS_ERR_INVALID_ARGUMENT     = 0xfa,</w:t>
            </w:r>
          </w:p>
          <w:p w14:paraId="088556B1"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w:t>
            </w:r>
            <w:proofErr w:type="gramStart"/>
            <w:r w:rsidRPr="00E8313F">
              <w:rPr>
                <w:rFonts w:ascii="Courier New" w:hAnsi="Courier New" w:cs="Courier New"/>
                <w:szCs w:val="20"/>
              </w:rPr>
              <w:t>An</w:t>
            </w:r>
            <w:proofErr w:type="gramEnd"/>
            <w:r w:rsidRPr="00E8313F">
              <w:rPr>
                <w:rFonts w:ascii="Courier New" w:hAnsi="Courier New" w:cs="Courier New"/>
                <w:szCs w:val="20"/>
              </w:rPr>
              <w:t xml:space="preserve"> spurious event was triggered */</w:t>
            </w:r>
          </w:p>
          <w:p w14:paraId="7E5B7141"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OS_ERR_SPURIOUS_EVENT       = 0xfb,</w:t>
            </w:r>
          </w:p>
          <w:p w14:paraId="1514CA38"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OS internal error */</w:t>
            </w:r>
          </w:p>
          <w:p w14:paraId="599E86B5"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OS_ERR_INTERNAL_ERROR       = 0xfc,</w:t>
            </w:r>
          </w:p>
          <w:p w14:paraId="31A2A8B8"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Timer callback missing */</w:t>
            </w:r>
          </w:p>
          <w:p w14:paraId="482F61F3"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OS_ERR_INVALID_TIMER        = 0xfd,</w:t>
            </w:r>
          </w:p>
          <w:p w14:paraId="5CCD8F93"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Assertion failure */</w:t>
            </w:r>
          </w:p>
          <w:p w14:paraId="5509F49C"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OS_ERR_ASSERTION_FAILED     = 0xfe,</w:t>
            </w:r>
          </w:p>
          <w:p w14:paraId="79F9E853"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 Unexpected exception */</w:t>
            </w:r>
          </w:p>
          <w:p w14:paraId="0352A853" w14:textId="77777777" w:rsidR="002A080B" w:rsidRPr="00E8313F" w:rsidRDefault="002A080B" w:rsidP="00E8313F">
            <w:pPr>
              <w:pStyle w:val="Default"/>
              <w:spacing w:line="480" w:lineRule="auto"/>
              <w:rPr>
                <w:rFonts w:ascii="Courier New" w:hAnsi="Courier New" w:cs="Courier New"/>
                <w:szCs w:val="20"/>
              </w:rPr>
            </w:pPr>
            <w:r w:rsidRPr="00E8313F">
              <w:rPr>
                <w:rFonts w:ascii="Courier New" w:hAnsi="Courier New" w:cs="Courier New"/>
                <w:szCs w:val="20"/>
              </w:rPr>
              <w:t xml:space="preserve">    OS_ERR_UNEXPECTED_EXCEPTION = 0xff,</w:t>
            </w:r>
          </w:p>
          <w:p w14:paraId="1510287C" w14:textId="77777777" w:rsidR="002A080B" w:rsidRPr="0026094D" w:rsidRDefault="002A080B" w:rsidP="00E8313F">
            <w:pPr>
              <w:pStyle w:val="Body"/>
              <w:spacing w:line="480" w:lineRule="auto"/>
              <w:rPr>
                <w:rFonts w:ascii="Courier New" w:hAnsi="Courier New" w:cs="Courier New"/>
                <w:sz w:val="20"/>
                <w:szCs w:val="20"/>
              </w:rPr>
            </w:pPr>
            <w:r w:rsidRPr="00E8313F">
              <w:rPr>
                <w:rFonts w:ascii="Courier New" w:hAnsi="Courier New" w:cs="Courier New"/>
                <w:sz w:val="20"/>
                <w:szCs w:val="20"/>
              </w:rPr>
              <w:t xml:space="preserve">} </w:t>
            </w:r>
            <w:proofErr w:type="spellStart"/>
            <w:r w:rsidRPr="00E8313F">
              <w:rPr>
                <w:rFonts w:ascii="Courier New" w:hAnsi="Courier New" w:cs="Courier New"/>
                <w:sz w:val="20"/>
                <w:szCs w:val="20"/>
              </w:rPr>
              <w:t>os_err_t</w:t>
            </w:r>
            <w:proofErr w:type="spellEnd"/>
            <w:r w:rsidRPr="00E8313F">
              <w:rPr>
                <w:rFonts w:ascii="Courier New" w:hAnsi="Courier New" w:cs="Courier New"/>
                <w:sz w:val="20"/>
                <w:szCs w:val="20"/>
              </w:rPr>
              <w:t>;</w:t>
            </w:r>
          </w:p>
        </w:tc>
      </w:tr>
    </w:tbl>
    <w:p w14:paraId="6A4E62E0" w14:textId="77777777" w:rsidR="002A080B" w:rsidRDefault="002A080B" w:rsidP="00A550C6">
      <w:pPr>
        <w:pStyle w:val="Body"/>
      </w:pPr>
    </w:p>
    <w:p w14:paraId="5C342D86" w14:textId="77777777" w:rsidR="002A080B" w:rsidRDefault="002A080B" w:rsidP="002A080B">
      <w:pPr>
        <w:pStyle w:val="Heading3"/>
        <w:ind w:left="1980" w:hanging="1073"/>
      </w:pPr>
      <w:bookmarkStart w:id="38" w:name="_Toc44069326"/>
      <w:bookmarkStart w:id="39" w:name="_Toc44419345"/>
      <w:bookmarkStart w:id="40" w:name="_Toc94206539"/>
      <w:r>
        <w:lastRenderedPageBreak/>
        <w:t xml:space="preserve">macro </w:t>
      </w:r>
      <w:r w:rsidRPr="00072539">
        <w:t>OS_ERR_HEAP_</w:t>
      </w:r>
      <w:proofErr w:type="gramStart"/>
      <w:r w:rsidRPr="00072539">
        <w:t>EXHAUSTED</w:t>
      </w:r>
      <w:r>
        <w:t>(</w:t>
      </w:r>
      <w:proofErr w:type="gramEnd"/>
      <w:r>
        <w:t>)</w:t>
      </w:r>
      <w:bookmarkEnd w:id="38"/>
      <w:bookmarkEnd w:id="39"/>
      <w:bookmarkEnd w:id="40"/>
      <w:r>
        <w:t xml:space="preserve"> </w:t>
      </w:r>
    </w:p>
    <w:p w14:paraId="58C35B13" w14:textId="53B4E716" w:rsidR="002A080B" w:rsidRDefault="002A080B" w:rsidP="00E8313F">
      <w:pPr>
        <w:pStyle w:val="Text3"/>
        <w:jc w:val="both"/>
        <w:rPr>
          <w:rFonts w:ascii="Courier New" w:hAnsi="Courier New" w:cs="Courier New"/>
        </w:rPr>
      </w:pPr>
      <w:r w:rsidRPr="00072539">
        <w:t xml:space="preserve">OS memory allocation functions can be put under macro </w:t>
      </w:r>
      <w:r w:rsidRPr="00E8313F">
        <w:rPr>
          <w:rFonts w:ascii="Courier New" w:hAnsi="Courier New" w:cs="Courier New"/>
        </w:rPr>
        <w:t>OS_ERROR_ON_</w:t>
      </w:r>
      <w:proofErr w:type="gramStart"/>
      <w:r w:rsidRPr="00E8313F">
        <w:rPr>
          <w:rFonts w:ascii="Courier New" w:hAnsi="Courier New" w:cs="Courier New"/>
        </w:rPr>
        <w:t>NULL(</w:t>
      </w:r>
      <w:proofErr w:type="gramEnd"/>
      <w:r w:rsidRPr="00E8313F">
        <w:rPr>
          <w:rFonts w:ascii="Courier New" w:hAnsi="Courier New" w:cs="Courier New"/>
        </w:rPr>
        <w:t xml:space="preserve">) </w:t>
      </w:r>
      <w:r w:rsidRPr="00072539">
        <w:t>which returns</w:t>
      </w:r>
      <w:r w:rsidR="0094392B">
        <w:t xml:space="preserve"> the</w:t>
      </w:r>
      <w:r w:rsidRPr="00072539">
        <w:t xml:space="preserve"> error </w:t>
      </w:r>
      <w:r w:rsidRPr="00E8313F">
        <w:rPr>
          <w:rFonts w:ascii="Courier New" w:hAnsi="Courier New" w:cs="Courier New"/>
        </w:rPr>
        <w:t xml:space="preserve">OS_ERR_HEAP_EXHAUSTED </w:t>
      </w:r>
      <w:r w:rsidRPr="00072539">
        <w:t xml:space="preserve">if a NULL is returned by </w:t>
      </w:r>
      <w:r w:rsidR="0094392B">
        <w:t xml:space="preserve">the </w:t>
      </w:r>
      <w:r w:rsidRPr="00072539">
        <w:t>allocation function.</w:t>
      </w:r>
      <w:r w:rsidR="00C809FE" w:rsidRPr="00C809FE">
        <w:t xml:space="preserve"> </w:t>
      </w:r>
      <w:r w:rsidR="00C809FE">
        <w:t>Heap is out of memory.</w:t>
      </w:r>
    </w:p>
    <w:p w14:paraId="5989C93C" w14:textId="0A3A9D6D" w:rsidR="008F6D08" w:rsidRDefault="008F6D08" w:rsidP="00CD4DCF">
      <w:pPr>
        <w:pStyle w:val="Text3"/>
      </w:pPr>
      <w:r>
        <w:br w:type="page"/>
      </w:r>
    </w:p>
    <w:p w14:paraId="15F9DAC4" w14:textId="7C41DF17" w:rsidR="00CC160D" w:rsidRDefault="00CC160D" w:rsidP="00112B2E">
      <w:pPr>
        <w:pStyle w:val="Heading1"/>
      </w:pPr>
      <w:bookmarkStart w:id="41" w:name="_Toc94206540"/>
      <w:r>
        <w:lastRenderedPageBreak/>
        <w:t>Code Walkthrough</w:t>
      </w:r>
      <w:bookmarkEnd w:id="41"/>
    </w:p>
    <w:p w14:paraId="061860E2" w14:textId="4092F21C" w:rsidR="00771F49" w:rsidRDefault="00771F49" w:rsidP="00771F49">
      <w:r w:rsidRPr="00771F49">
        <w:rPr>
          <w:b/>
          <w:bCs/>
        </w:rPr>
        <w:t>Note</w:t>
      </w:r>
      <w:r>
        <w:t xml:space="preserve">: All the applicable ELF are available in the following location of the SDK release package: </w:t>
      </w:r>
      <w:proofErr w:type="spellStart"/>
      <w:r w:rsidRPr="00771F49">
        <w:rPr>
          <w:rFonts w:ascii="Courier New" w:hAnsi="Courier New" w:cs="Courier New"/>
        </w:rPr>
        <w:t>sdk_x.y</w:t>
      </w:r>
      <w:proofErr w:type="spellEnd"/>
      <w:r w:rsidRPr="00771F49">
        <w:rPr>
          <w:rFonts w:ascii="Courier New" w:hAnsi="Courier New" w:cs="Courier New"/>
        </w:rPr>
        <w:t>\examples\</w:t>
      </w:r>
      <w:proofErr w:type="spellStart"/>
      <w:r w:rsidRPr="00771F49">
        <w:rPr>
          <w:rFonts w:ascii="Courier New" w:hAnsi="Courier New" w:cs="Courier New"/>
        </w:rPr>
        <w:t>innoos_memory_mgmt</w:t>
      </w:r>
      <w:proofErr w:type="spellEnd"/>
      <w:r w:rsidRPr="00771F49">
        <w:rPr>
          <w:rFonts w:ascii="Courier New" w:hAnsi="Courier New" w:cs="Courier New"/>
        </w:rPr>
        <w:t>\bin</w:t>
      </w:r>
      <w:r>
        <w:t>.</w:t>
      </w:r>
    </w:p>
    <w:p w14:paraId="605EF5EF" w14:textId="2DB823DF" w:rsidR="00771F49" w:rsidRDefault="00771F49" w:rsidP="00771F49">
      <w:r>
        <w:t xml:space="preserve">x and y in </w:t>
      </w:r>
      <w:proofErr w:type="spellStart"/>
      <w:r>
        <w:t>sdk_x.y</w:t>
      </w:r>
      <w:proofErr w:type="spellEnd"/>
      <w:r>
        <w:t xml:space="preserve"> refer to the SDK release version. For example: </w:t>
      </w:r>
      <w:r w:rsidRPr="00771F49">
        <w:rPr>
          <w:i/>
          <w:iCs/>
        </w:rPr>
        <w:t>sdk_2.4\examples\</w:t>
      </w:r>
      <w:proofErr w:type="spellStart"/>
      <w:r w:rsidRPr="00771F49">
        <w:rPr>
          <w:i/>
          <w:iCs/>
        </w:rPr>
        <w:t>innoos_memory_mgmt</w:t>
      </w:r>
      <w:proofErr w:type="spellEnd"/>
      <w:r w:rsidRPr="00771F49">
        <w:rPr>
          <w:i/>
          <w:iCs/>
        </w:rPr>
        <w:t>\bin</w:t>
      </w:r>
      <w:r>
        <w:t>.</w:t>
      </w:r>
    </w:p>
    <w:p w14:paraId="0C44FA5B" w14:textId="77777777" w:rsidR="00771F49" w:rsidRPr="00771F49" w:rsidRDefault="00771F49" w:rsidP="00771F49"/>
    <w:p w14:paraId="2D4A4E1F" w14:textId="77777777" w:rsidR="00112B2E" w:rsidRPr="008F6D08" w:rsidRDefault="00112B2E" w:rsidP="008E28A4">
      <w:pPr>
        <w:pStyle w:val="Heading2"/>
        <w:ind w:left="1440" w:hanging="900"/>
        <w:rPr>
          <w:rFonts w:ascii="Courier New" w:hAnsi="Courier New" w:cs="Courier New"/>
        </w:rPr>
      </w:pPr>
      <w:bookmarkStart w:id="42" w:name="_Toc94206541"/>
      <w:r>
        <w:t xml:space="preserve">Example </w:t>
      </w:r>
      <w:r w:rsidRPr="00A84CCD">
        <w:t>memory_management_1.c</w:t>
      </w:r>
      <w:bookmarkEnd w:id="42"/>
    </w:p>
    <w:p w14:paraId="16A3C897" w14:textId="6A6D83EE" w:rsidR="00112B2E" w:rsidRDefault="00315B5F" w:rsidP="008E28A4">
      <w:pPr>
        <w:pStyle w:val="Heading3"/>
        <w:ind w:left="1980" w:hanging="1073"/>
        <w:jc w:val="both"/>
      </w:pPr>
      <w:bookmarkStart w:id="43" w:name="_Toc94206542"/>
      <w:r>
        <w:t>Overview</w:t>
      </w:r>
      <w:bookmarkEnd w:id="43"/>
    </w:p>
    <w:p w14:paraId="48BF27D9" w14:textId="63B9333D" w:rsidR="007F319F" w:rsidRDefault="00112B2E" w:rsidP="007F319F">
      <w:pPr>
        <w:pStyle w:val="Text3"/>
        <w:rPr>
          <w:rFonts w:cs="Calibri"/>
          <w:bCs/>
        </w:rPr>
      </w:pPr>
      <w:r w:rsidRPr="00064FD7">
        <w:rPr>
          <w:rFonts w:ascii="Times New Roman" w:hAnsi="Times New Roman"/>
        </w:rPr>
        <w:t>The sample code in the path</w:t>
      </w:r>
      <w:r w:rsidR="007F319F">
        <w:rPr>
          <w:rFonts w:ascii="Times New Roman" w:hAnsi="Times New Roman"/>
        </w:rPr>
        <w:t xml:space="preserve">: </w:t>
      </w:r>
      <w:r>
        <w:t xml:space="preserve"> </w:t>
      </w:r>
      <w:r w:rsidR="00105193">
        <w:rPr>
          <w:rFonts w:ascii="Courier New" w:hAnsi="Courier New"/>
          <w:bCs/>
        </w:rPr>
        <w:t>examples</w:t>
      </w:r>
      <w:r>
        <w:rPr>
          <w:rFonts w:ascii="Courier New" w:hAnsi="Courier New"/>
        </w:rPr>
        <w:t>/</w:t>
      </w:r>
      <w:proofErr w:type="spellStart"/>
      <w:r w:rsidR="00105193" w:rsidRPr="00105193">
        <w:rPr>
          <w:rFonts w:ascii="Courier New" w:hAnsi="Courier New"/>
        </w:rPr>
        <w:t>innoos_memory_mgmt</w:t>
      </w:r>
      <w:proofErr w:type="spellEnd"/>
      <w:r w:rsidRPr="00101998">
        <w:rPr>
          <w:rFonts w:ascii="Courier New" w:hAnsi="Courier New"/>
        </w:rPr>
        <w:t>/</w:t>
      </w:r>
      <w:proofErr w:type="spellStart"/>
      <w:r w:rsidRPr="00101998">
        <w:rPr>
          <w:rFonts w:ascii="Courier New" w:hAnsi="Courier New"/>
        </w:rPr>
        <w:t>src</w:t>
      </w:r>
      <w:proofErr w:type="spellEnd"/>
      <w:r w:rsidRPr="00101998">
        <w:rPr>
          <w:rFonts w:ascii="Courier New" w:hAnsi="Courier New"/>
        </w:rPr>
        <w:t>/</w:t>
      </w:r>
      <w:r w:rsidRPr="00101998">
        <w:rPr>
          <w:rFonts w:ascii="Courier New" w:hAnsi="Courier New"/>
          <w:bCs/>
        </w:rPr>
        <w:t>memory_management_1.c</w:t>
      </w:r>
      <w:r>
        <w:rPr>
          <w:rFonts w:cs="Calibri"/>
          <w:bCs/>
        </w:rPr>
        <w:t xml:space="preserve"> </w:t>
      </w:r>
    </w:p>
    <w:p w14:paraId="24530DB7" w14:textId="62FE16D7" w:rsidR="00112B2E" w:rsidRDefault="00112B2E" w:rsidP="00997A55">
      <w:pPr>
        <w:pStyle w:val="Text3"/>
        <w:jc w:val="both"/>
        <w:rPr>
          <w:rFonts w:cstheme="minorHAnsi"/>
        </w:rPr>
      </w:pPr>
      <w:r>
        <w:rPr>
          <w:rFonts w:cs="Calibri"/>
          <w:bCs/>
        </w:rPr>
        <w:t>is</w:t>
      </w:r>
      <w:r>
        <w:rPr>
          <w:rFonts w:cs="Calibri"/>
        </w:rPr>
        <w:t xml:space="preserve"> a simple application that demonstrates the addition of two integers using dynamic memory allocation and </w:t>
      </w:r>
      <w:r w:rsidRPr="001C7652">
        <w:t xml:space="preserve">showcases </w:t>
      </w:r>
      <w:proofErr w:type="spellStart"/>
      <w:r w:rsidRPr="001C7652">
        <w:rPr>
          <w:rFonts w:ascii="Courier New" w:hAnsi="Courier New"/>
        </w:rPr>
        <w:t>os_alloc</w:t>
      </w:r>
      <w:proofErr w:type="spellEnd"/>
      <w:r w:rsidRPr="001C7652">
        <w:rPr>
          <w:rFonts w:ascii="Courier New" w:hAnsi="Courier New"/>
        </w:rPr>
        <w:t>()</w:t>
      </w:r>
      <w:r>
        <w:t xml:space="preserve"> , </w:t>
      </w:r>
      <w:proofErr w:type="spellStart"/>
      <w:r w:rsidRPr="001C7652">
        <w:rPr>
          <w:rFonts w:ascii="Courier New" w:hAnsi="Courier New"/>
        </w:rPr>
        <w:t>os_zalloc</w:t>
      </w:r>
      <w:proofErr w:type="spellEnd"/>
      <w:r w:rsidRPr="001C7652">
        <w:rPr>
          <w:rFonts w:ascii="Courier New" w:hAnsi="Courier New"/>
        </w:rPr>
        <w:t>()</w:t>
      </w:r>
      <w:r>
        <w:rPr>
          <w:rFonts w:ascii="Courier New" w:hAnsi="Courier New"/>
        </w:rPr>
        <w:t>,</w:t>
      </w:r>
      <w:proofErr w:type="spellStart"/>
      <w:r w:rsidRPr="003930FE">
        <w:rPr>
          <w:rFonts w:ascii="Courier New" w:hAnsi="Courier New"/>
        </w:rPr>
        <w:t>os_mem_incref</w:t>
      </w:r>
      <w:proofErr w:type="spellEnd"/>
      <w:r>
        <w:rPr>
          <w:rFonts w:ascii="Courier New" w:hAnsi="Courier New"/>
        </w:rPr>
        <w:t>()</w:t>
      </w:r>
      <w:r>
        <w:t xml:space="preserve"> and </w:t>
      </w:r>
      <w:proofErr w:type="spellStart"/>
      <w:r w:rsidRPr="00E724BD">
        <w:rPr>
          <w:rFonts w:ascii="Courier New" w:hAnsi="Courier New"/>
          <w:bCs/>
        </w:rPr>
        <w:t>os_free</w:t>
      </w:r>
      <w:proofErr w:type="spellEnd"/>
      <w:r>
        <w:rPr>
          <w:rFonts w:ascii="Courier New" w:hAnsi="Courier New"/>
          <w:bCs/>
        </w:rPr>
        <w:t>()</w:t>
      </w:r>
      <w:r w:rsidRPr="003533A1">
        <w:rPr>
          <w:rFonts w:cstheme="minorHAnsi"/>
        </w:rPr>
        <w:t>.</w:t>
      </w:r>
    </w:p>
    <w:p w14:paraId="2141FC8D" w14:textId="77777777" w:rsidR="00112B2E" w:rsidRPr="009C7226" w:rsidRDefault="00112B2E" w:rsidP="00112B2E">
      <w:pPr>
        <w:pStyle w:val="Text3"/>
      </w:pPr>
    </w:p>
    <w:p w14:paraId="7B82633E" w14:textId="77777777" w:rsidR="00112B2E" w:rsidRDefault="008E28A4" w:rsidP="008E28A4">
      <w:pPr>
        <w:pStyle w:val="Heading3"/>
        <w:ind w:left="1980" w:hanging="1073"/>
        <w:jc w:val="both"/>
      </w:pPr>
      <w:bookmarkStart w:id="44" w:name="_Toc94206543"/>
      <w:r>
        <w:t xml:space="preserve">Sample </w:t>
      </w:r>
      <w:r w:rsidR="00112B2E">
        <w:t>Code Walkthrough</w:t>
      </w:r>
      <w:bookmarkEnd w:id="44"/>
    </w:p>
    <w:p w14:paraId="5426404D" w14:textId="77777777" w:rsidR="00112B2E" w:rsidRDefault="00112B2E" w:rsidP="00C27501">
      <w:pPr>
        <w:pStyle w:val="Text3"/>
      </w:pPr>
      <w:r>
        <w:t>Consider the following section of the example:</w:t>
      </w:r>
    </w:p>
    <w:tbl>
      <w:tblPr>
        <w:tblStyle w:val="TableGrid"/>
        <w:tblW w:w="0" w:type="auto"/>
        <w:tblInd w:w="1809" w:type="dxa"/>
        <w:tblLook w:val="04A0" w:firstRow="1" w:lastRow="0" w:firstColumn="1" w:lastColumn="0" w:noHBand="0" w:noVBand="1"/>
      </w:tblPr>
      <w:tblGrid>
        <w:gridCol w:w="8891"/>
      </w:tblGrid>
      <w:tr w:rsidR="00112B2E" w14:paraId="22F09DFE" w14:textId="77777777" w:rsidTr="00C27501">
        <w:tc>
          <w:tcPr>
            <w:tcW w:w="9117" w:type="dxa"/>
            <w:shd w:val="clear" w:color="auto" w:fill="DEEAF6" w:themeFill="accent5" w:themeFillTint="33"/>
          </w:tcPr>
          <w:p w14:paraId="5A7DB0B3" w14:textId="7E795FA8" w:rsidR="00112B2E" w:rsidRPr="0005753F" w:rsidRDefault="00BE14D9" w:rsidP="002B6F86">
            <w:pPr>
              <w:pStyle w:val="Text2"/>
              <w:spacing w:line="480" w:lineRule="auto"/>
              <w:ind w:left="0"/>
              <w:rPr>
                <w:rFonts w:ascii="Courier New" w:hAnsi="Courier New" w:cs="Courier New"/>
                <w:sz w:val="20"/>
                <w:szCs w:val="20"/>
              </w:rPr>
            </w:pPr>
            <w:r w:rsidRPr="00BE14D9">
              <w:rPr>
                <w:rFonts w:ascii="Courier New" w:hAnsi="Courier New" w:cs="Courier New"/>
                <w:sz w:val="20"/>
                <w:szCs w:val="20"/>
              </w:rPr>
              <w:t>int a=10, b=20, *num_1, *num_2, *sum;</w:t>
            </w:r>
          </w:p>
        </w:tc>
      </w:tr>
    </w:tbl>
    <w:p w14:paraId="03E9E062" w14:textId="77777777" w:rsidR="00112B2E" w:rsidRDefault="00112B2E" w:rsidP="00112B2E"/>
    <w:p w14:paraId="3E51D18A" w14:textId="77777777" w:rsidR="00112B2E" w:rsidRDefault="00112B2E" w:rsidP="00997A55">
      <w:pPr>
        <w:pStyle w:val="Text3"/>
        <w:jc w:val="both"/>
      </w:pPr>
      <w:r>
        <w:t>These pointers will be used to address memory that is dynamically allocated to hold each of our integers and their sum.</w:t>
      </w:r>
    </w:p>
    <w:p w14:paraId="63E06EFA" w14:textId="77777777" w:rsidR="00112B2E" w:rsidRDefault="00112B2E" w:rsidP="00997A55">
      <w:pPr>
        <w:pStyle w:val="Text3"/>
        <w:jc w:val="both"/>
      </w:pPr>
      <w:r>
        <w:t xml:space="preserve">Here in the example, heap memory is allocated for the three variables using </w:t>
      </w:r>
      <w:proofErr w:type="spellStart"/>
      <w:r w:rsidRPr="003533A1">
        <w:rPr>
          <w:rFonts w:ascii="Courier New" w:hAnsi="Courier New" w:cs="Courier New"/>
        </w:rPr>
        <w:t>os_alloc</w:t>
      </w:r>
      <w:proofErr w:type="spellEnd"/>
      <w:r w:rsidRPr="003533A1">
        <w:rPr>
          <w:rFonts w:ascii="Courier New" w:hAnsi="Courier New" w:cs="Courier New"/>
        </w:rPr>
        <w:t>()</w:t>
      </w:r>
      <w:r>
        <w:t xml:space="preserve"> and </w:t>
      </w:r>
      <w:proofErr w:type="spellStart"/>
      <w:r w:rsidRPr="003533A1">
        <w:rPr>
          <w:rFonts w:ascii="Courier New" w:hAnsi="Courier New" w:cs="Courier New"/>
        </w:rPr>
        <w:t>os_zalloc</w:t>
      </w:r>
      <w:proofErr w:type="spellEnd"/>
      <w:r w:rsidRPr="003533A1">
        <w:rPr>
          <w:rFonts w:ascii="Courier New" w:hAnsi="Courier New" w:cs="Courier New"/>
        </w:rPr>
        <w:t>()</w:t>
      </w:r>
      <w:r>
        <w:t>:</w:t>
      </w:r>
    </w:p>
    <w:tbl>
      <w:tblPr>
        <w:tblStyle w:val="TableGrid"/>
        <w:tblW w:w="0" w:type="auto"/>
        <w:tblInd w:w="1809" w:type="dxa"/>
        <w:tblLook w:val="04A0" w:firstRow="1" w:lastRow="0" w:firstColumn="1" w:lastColumn="0" w:noHBand="0" w:noVBand="1"/>
      </w:tblPr>
      <w:tblGrid>
        <w:gridCol w:w="8891"/>
      </w:tblGrid>
      <w:tr w:rsidR="00112B2E" w14:paraId="44583302" w14:textId="77777777" w:rsidTr="00C27501">
        <w:tc>
          <w:tcPr>
            <w:tcW w:w="9117" w:type="dxa"/>
            <w:shd w:val="clear" w:color="auto" w:fill="DEEAF6" w:themeFill="accent5" w:themeFillTint="33"/>
          </w:tcPr>
          <w:p w14:paraId="0143BDCE" w14:textId="77777777" w:rsidR="00BE14D9" w:rsidRPr="00BE14D9" w:rsidRDefault="00112B2E" w:rsidP="00BE14D9">
            <w:pPr>
              <w:pStyle w:val="Text2"/>
              <w:spacing w:line="480" w:lineRule="auto"/>
              <w:ind w:left="0"/>
              <w:rPr>
                <w:rFonts w:ascii="Courier New" w:hAnsi="Courier New" w:cs="Courier New"/>
                <w:sz w:val="20"/>
                <w:szCs w:val="20"/>
              </w:rPr>
            </w:pPr>
            <w:r w:rsidRPr="005E6D16">
              <w:rPr>
                <w:rFonts w:ascii="Courier New" w:hAnsi="Courier New" w:cs="Courier New"/>
                <w:sz w:val="20"/>
                <w:szCs w:val="20"/>
              </w:rPr>
              <w:t xml:space="preserve">  </w:t>
            </w:r>
            <w:r w:rsidR="00BE14D9" w:rsidRPr="00BE14D9">
              <w:rPr>
                <w:rFonts w:ascii="Courier New" w:hAnsi="Courier New" w:cs="Courier New"/>
                <w:sz w:val="20"/>
                <w:szCs w:val="20"/>
              </w:rPr>
              <w:t>/* Memory allocation */</w:t>
            </w:r>
          </w:p>
          <w:p w14:paraId="7781C484" w14:textId="5504E61E" w:rsidR="00BE14D9" w:rsidRPr="00BE14D9" w:rsidRDefault="00BE14D9" w:rsidP="00BE14D9">
            <w:pPr>
              <w:pStyle w:val="Text2"/>
              <w:spacing w:line="480" w:lineRule="auto"/>
              <w:ind w:left="0"/>
              <w:rPr>
                <w:rFonts w:ascii="Courier New" w:hAnsi="Courier New" w:cs="Courier New"/>
                <w:sz w:val="20"/>
                <w:szCs w:val="20"/>
              </w:rPr>
            </w:pPr>
            <w:r w:rsidRPr="00BE14D9">
              <w:rPr>
                <w:rFonts w:ascii="Courier New" w:hAnsi="Courier New" w:cs="Courier New"/>
                <w:sz w:val="20"/>
                <w:szCs w:val="20"/>
              </w:rPr>
              <w:t xml:space="preserve">   num_1 = (int*) </w:t>
            </w:r>
            <w:proofErr w:type="spellStart"/>
            <w:r w:rsidRPr="00BE14D9">
              <w:rPr>
                <w:rFonts w:ascii="Courier New" w:hAnsi="Courier New" w:cs="Courier New"/>
                <w:sz w:val="20"/>
                <w:szCs w:val="20"/>
              </w:rPr>
              <w:t>os_alloc</w:t>
            </w:r>
            <w:proofErr w:type="spellEnd"/>
            <w:r w:rsidRPr="00BE14D9">
              <w:rPr>
                <w:rFonts w:ascii="Courier New" w:hAnsi="Courier New" w:cs="Courier New"/>
                <w:sz w:val="20"/>
                <w:szCs w:val="20"/>
              </w:rPr>
              <w:t>(</w:t>
            </w:r>
            <w:proofErr w:type="spellStart"/>
            <w:r w:rsidRPr="00BE14D9">
              <w:rPr>
                <w:rFonts w:ascii="Courier New" w:hAnsi="Courier New" w:cs="Courier New"/>
                <w:sz w:val="20"/>
                <w:szCs w:val="20"/>
              </w:rPr>
              <w:t>sizeof</w:t>
            </w:r>
            <w:proofErr w:type="spellEnd"/>
            <w:r w:rsidRPr="00BE14D9">
              <w:rPr>
                <w:rFonts w:ascii="Courier New" w:hAnsi="Courier New" w:cs="Courier New"/>
                <w:sz w:val="20"/>
                <w:szCs w:val="20"/>
              </w:rPr>
              <w:t>(int)</w:t>
            </w:r>
            <w:proofErr w:type="gramStart"/>
            <w:r w:rsidRPr="00BE14D9">
              <w:rPr>
                <w:rFonts w:ascii="Courier New" w:hAnsi="Courier New" w:cs="Courier New"/>
                <w:sz w:val="20"/>
                <w:szCs w:val="20"/>
              </w:rPr>
              <w:t>);</w:t>
            </w:r>
            <w:proofErr w:type="gramEnd"/>
          </w:p>
          <w:p w14:paraId="5B00AF76" w14:textId="2E7837E4" w:rsidR="00112B2E" w:rsidRPr="0005753F" w:rsidRDefault="00BE14D9" w:rsidP="002B6F86">
            <w:pPr>
              <w:pStyle w:val="Text2"/>
              <w:spacing w:line="480" w:lineRule="auto"/>
              <w:ind w:left="0"/>
              <w:rPr>
                <w:rFonts w:ascii="Courier New" w:hAnsi="Courier New" w:cs="Courier New"/>
                <w:sz w:val="20"/>
                <w:szCs w:val="20"/>
              </w:rPr>
            </w:pPr>
            <w:r w:rsidRPr="00BE14D9">
              <w:rPr>
                <w:rFonts w:ascii="Courier New" w:hAnsi="Courier New" w:cs="Courier New"/>
                <w:sz w:val="20"/>
                <w:szCs w:val="20"/>
              </w:rPr>
              <w:t xml:space="preserve">   num_2 = (int*) </w:t>
            </w:r>
            <w:proofErr w:type="spellStart"/>
            <w:r w:rsidRPr="00BE14D9">
              <w:rPr>
                <w:rFonts w:ascii="Courier New" w:hAnsi="Courier New" w:cs="Courier New"/>
                <w:sz w:val="20"/>
                <w:szCs w:val="20"/>
              </w:rPr>
              <w:t>os_zalloc</w:t>
            </w:r>
            <w:proofErr w:type="spellEnd"/>
            <w:r w:rsidRPr="00BE14D9">
              <w:rPr>
                <w:rFonts w:ascii="Courier New" w:hAnsi="Courier New" w:cs="Courier New"/>
                <w:sz w:val="20"/>
                <w:szCs w:val="20"/>
              </w:rPr>
              <w:t>(</w:t>
            </w:r>
            <w:proofErr w:type="spellStart"/>
            <w:r w:rsidRPr="00BE14D9">
              <w:rPr>
                <w:rFonts w:ascii="Courier New" w:hAnsi="Courier New" w:cs="Courier New"/>
                <w:sz w:val="20"/>
                <w:szCs w:val="20"/>
              </w:rPr>
              <w:t>sizeof</w:t>
            </w:r>
            <w:proofErr w:type="spellEnd"/>
            <w:r w:rsidRPr="00BE14D9">
              <w:rPr>
                <w:rFonts w:ascii="Courier New" w:hAnsi="Courier New" w:cs="Courier New"/>
                <w:sz w:val="20"/>
                <w:szCs w:val="20"/>
              </w:rPr>
              <w:t>(int));</w:t>
            </w:r>
          </w:p>
        </w:tc>
      </w:tr>
    </w:tbl>
    <w:p w14:paraId="06A9B836" w14:textId="77777777" w:rsidR="00112B2E" w:rsidRDefault="00112B2E" w:rsidP="00112B2E">
      <w:pPr>
        <w:pStyle w:val="Text2"/>
        <w:ind w:left="1980"/>
      </w:pPr>
    </w:p>
    <w:p w14:paraId="380C92FC" w14:textId="557F5860" w:rsidR="00112B2E" w:rsidRDefault="00112B2E" w:rsidP="00997A55">
      <w:pPr>
        <w:pStyle w:val="Text3"/>
        <w:jc w:val="both"/>
      </w:pPr>
      <w:r>
        <w:t xml:space="preserve">The memory for the variable </w:t>
      </w:r>
      <w:r w:rsidRPr="00E724BD">
        <w:rPr>
          <w:rFonts w:ascii="Courier New" w:hAnsi="Courier New" w:cs="Courier New"/>
          <w:bCs/>
        </w:rPr>
        <w:t>num_2</w:t>
      </w:r>
      <w:r>
        <w:rPr>
          <w:b/>
          <w:bCs/>
        </w:rPr>
        <w:t xml:space="preserve"> </w:t>
      </w:r>
      <w:r>
        <w:t xml:space="preserve">is allocated using </w:t>
      </w:r>
      <w:proofErr w:type="spellStart"/>
      <w:r w:rsidRPr="00E724BD">
        <w:rPr>
          <w:rFonts w:ascii="Courier New" w:hAnsi="Courier New" w:cs="Courier New"/>
          <w:bCs/>
        </w:rPr>
        <w:t>os_zalloc</w:t>
      </w:r>
      <w:proofErr w:type="spellEnd"/>
      <w:r w:rsidRPr="00E724BD">
        <w:rPr>
          <w:rFonts w:ascii="Courier New" w:hAnsi="Courier New" w:cs="Courier New"/>
          <w:bCs/>
        </w:rPr>
        <w:t>()</w:t>
      </w:r>
      <w:r w:rsidRPr="00997A55">
        <w:rPr>
          <w:rFonts w:cstheme="minorHAnsi"/>
        </w:rPr>
        <w:t xml:space="preserve">. </w:t>
      </w:r>
      <w:r>
        <w:t>This will initialize the variable with zero.</w:t>
      </w:r>
    </w:p>
    <w:p w14:paraId="556F9D32" w14:textId="612036F4" w:rsidR="00112B2E" w:rsidRDefault="00112B2E" w:rsidP="00997A55">
      <w:pPr>
        <w:pStyle w:val="Text3"/>
        <w:jc w:val="both"/>
      </w:pPr>
      <w:r>
        <w:lastRenderedPageBreak/>
        <w:t xml:space="preserve">Memory for </w:t>
      </w:r>
      <w:r w:rsidRPr="00E724BD">
        <w:rPr>
          <w:rFonts w:ascii="Courier New" w:hAnsi="Courier New" w:cs="Courier New"/>
        </w:rPr>
        <w:t>num_1</w:t>
      </w:r>
      <w:r>
        <w:t xml:space="preserve"> and </w:t>
      </w:r>
      <w:r w:rsidRPr="00E724BD">
        <w:rPr>
          <w:rFonts w:ascii="Courier New" w:hAnsi="Courier New" w:cs="Courier New"/>
        </w:rPr>
        <w:t xml:space="preserve">sum </w:t>
      </w:r>
      <w:r>
        <w:t xml:space="preserve">is allocated with </w:t>
      </w:r>
      <w:proofErr w:type="spellStart"/>
      <w:r w:rsidRPr="00E724BD">
        <w:rPr>
          <w:rFonts w:ascii="Courier New" w:hAnsi="Courier New" w:cs="Courier New"/>
          <w:bCs/>
        </w:rPr>
        <w:t>os_alloc</w:t>
      </w:r>
      <w:proofErr w:type="spellEnd"/>
      <w:r w:rsidRPr="00E724BD">
        <w:rPr>
          <w:rFonts w:ascii="Courier New" w:hAnsi="Courier New" w:cs="Courier New"/>
          <w:bCs/>
        </w:rPr>
        <w:t>().</w:t>
      </w:r>
      <w:r>
        <w:t xml:space="preserve">This function, like </w:t>
      </w:r>
      <w:proofErr w:type="spellStart"/>
      <w:r w:rsidRPr="00E724BD">
        <w:rPr>
          <w:rFonts w:ascii="Courier New" w:hAnsi="Courier New" w:cs="Courier New"/>
        </w:rPr>
        <w:t>os_zalloc</w:t>
      </w:r>
      <w:proofErr w:type="spellEnd"/>
      <w:r w:rsidRPr="00E724BD">
        <w:rPr>
          <w:rFonts w:ascii="Courier New" w:hAnsi="Courier New" w:cs="Courier New"/>
        </w:rPr>
        <w:t>(),</w:t>
      </w:r>
      <w:r>
        <w:t xml:space="preserve"> allocates memory of a given size, but the difference is that the allocated memory will not be initialized with zero. </w:t>
      </w:r>
    </w:p>
    <w:p w14:paraId="2BE90928" w14:textId="764DBD76" w:rsidR="00A550C6" w:rsidRDefault="00A550C6" w:rsidP="00997A55">
      <w:pPr>
        <w:pStyle w:val="Text3"/>
        <w:jc w:val="both"/>
      </w:pPr>
      <w:r>
        <w:br w:type="page"/>
      </w:r>
    </w:p>
    <w:p w14:paraId="35EE643A" w14:textId="77777777" w:rsidR="00112B2E" w:rsidRDefault="00112B2E" w:rsidP="00997A55">
      <w:pPr>
        <w:pStyle w:val="Text3"/>
        <w:jc w:val="both"/>
      </w:pPr>
      <w:r>
        <w:lastRenderedPageBreak/>
        <w:t>Consider the following section of the example:</w:t>
      </w:r>
    </w:p>
    <w:tbl>
      <w:tblPr>
        <w:tblStyle w:val="TableGrid"/>
        <w:tblW w:w="0" w:type="auto"/>
        <w:tblInd w:w="1809" w:type="dxa"/>
        <w:tblLook w:val="04A0" w:firstRow="1" w:lastRow="0" w:firstColumn="1" w:lastColumn="0" w:noHBand="0" w:noVBand="1"/>
      </w:tblPr>
      <w:tblGrid>
        <w:gridCol w:w="8891"/>
      </w:tblGrid>
      <w:tr w:rsidR="00112B2E" w14:paraId="669D1461" w14:textId="77777777" w:rsidTr="00C27501">
        <w:tc>
          <w:tcPr>
            <w:tcW w:w="9117" w:type="dxa"/>
            <w:shd w:val="clear" w:color="auto" w:fill="DEEAF6" w:themeFill="accent5" w:themeFillTint="33"/>
          </w:tcPr>
          <w:p w14:paraId="1E29E4EF" w14:textId="77777777" w:rsidR="00BE14D9" w:rsidRPr="00BE14D9" w:rsidRDefault="00BE14D9" w:rsidP="00BE14D9">
            <w:pPr>
              <w:pStyle w:val="Text2"/>
              <w:spacing w:line="480" w:lineRule="auto"/>
              <w:ind w:left="0"/>
              <w:rPr>
                <w:rFonts w:ascii="Courier New" w:hAnsi="Courier New" w:cs="Courier New"/>
                <w:sz w:val="20"/>
                <w:szCs w:val="20"/>
              </w:rPr>
            </w:pPr>
            <w:proofErr w:type="spellStart"/>
            <w:r w:rsidRPr="00BE14D9">
              <w:rPr>
                <w:rFonts w:ascii="Courier New" w:hAnsi="Courier New" w:cs="Courier New"/>
                <w:sz w:val="20"/>
                <w:szCs w:val="20"/>
              </w:rPr>
              <w:t>os_printf</w:t>
            </w:r>
            <w:proofErr w:type="spellEnd"/>
            <w:r w:rsidRPr="00BE14D9">
              <w:rPr>
                <w:rFonts w:ascii="Courier New" w:hAnsi="Courier New" w:cs="Courier New"/>
                <w:sz w:val="20"/>
                <w:szCs w:val="20"/>
              </w:rPr>
              <w:t>("\</w:t>
            </w:r>
            <w:proofErr w:type="spellStart"/>
            <w:r w:rsidRPr="00BE14D9">
              <w:rPr>
                <w:rFonts w:ascii="Courier New" w:hAnsi="Courier New" w:cs="Courier New"/>
                <w:sz w:val="20"/>
                <w:szCs w:val="20"/>
              </w:rPr>
              <w:t>nprinting</w:t>
            </w:r>
            <w:proofErr w:type="spellEnd"/>
            <w:r w:rsidRPr="00BE14D9">
              <w:rPr>
                <w:rFonts w:ascii="Courier New" w:hAnsi="Courier New" w:cs="Courier New"/>
                <w:sz w:val="20"/>
                <w:szCs w:val="20"/>
              </w:rPr>
              <w:t xml:space="preserve"> initial values num1(allocated using </w:t>
            </w:r>
            <w:proofErr w:type="spellStart"/>
            <w:r w:rsidRPr="00BE14D9">
              <w:rPr>
                <w:rFonts w:ascii="Courier New" w:hAnsi="Courier New" w:cs="Courier New"/>
                <w:sz w:val="20"/>
                <w:szCs w:val="20"/>
              </w:rPr>
              <w:t>os_alloc</w:t>
            </w:r>
            <w:proofErr w:type="spellEnd"/>
            <w:r w:rsidRPr="00BE14D9">
              <w:rPr>
                <w:rFonts w:ascii="Courier New" w:hAnsi="Courier New" w:cs="Courier New"/>
                <w:sz w:val="20"/>
                <w:szCs w:val="20"/>
              </w:rPr>
              <w:t>):\</w:t>
            </w:r>
          </w:p>
          <w:p w14:paraId="48407526" w14:textId="77777777" w:rsidR="00BE14D9" w:rsidRPr="00BE14D9" w:rsidRDefault="00BE14D9" w:rsidP="00BE14D9">
            <w:pPr>
              <w:pStyle w:val="Text2"/>
              <w:spacing w:line="480" w:lineRule="auto"/>
              <w:ind w:left="0"/>
              <w:rPr>
                <w:rFonts w:ascii="Courier New" w:hAnsi="Courier New" w:cs="Courier New"/>
                <w:sz w:val="20"/>
                <w:szCs w:val="20"/>
              </w:rPr>
            </w:pPr>
            <w:r w:rsidRPr="00BE14D9">
              <w:rPr>
                <w:rFonts w:ascii="Courier New" w:hAnsi="Courier New" w:cs="Courier New"/>
                <w:sz w:val="20"/>
                <w:szCs w:val="20"/>
              </w:rPr>
              <w:t xml:space="preserve">   [%</w:t>
            </w:r>
            <w:proofErr w:type="gramStart"/>
            <w:r w:rsidRPr="00BE14D9">
              <w:rPr>
                <w:rFonts w:ascii="Courier New" w:hAnsi="Courier New" w:cs="Courier New"/>
                <w:sz w:val="20"/>
                <w:szCs w:val="20"/>
              </w:rPr>
              <w:t>d](</w:t>
            </w:r>
            <w:proofErr w:type="gramEnd"/>
            <w:r w:rsidRPr="00BE14D9">
              <w:rPr>
                <w:rFonts w:ascii="Courier New" w:hAnsi="Courier New" w:cs="Courier New"/>
                <w:sz w:val="20"/>
                <w:szCs w:val="20"/>
              </w:rPr>
              <w:t>garbage)\n", *num_1);</w:t>
            </w:r>
          </w:p>
          <w:p w14:paraId="6BDB01DA" w14:textId="23DEA705" w:rsidR="00BE14D9" w:rsidRPr="00BE14D9" w:rsidRDefault="00BE14D9" w:rsidP="00BE14D9">
            <w:pPr>
              <w:pStyle w:val="Text2"/>
              <w:spacing w:line="480" w:lineRule="auto"/>
              <w:ind w:left="0"/>
              <w:rPr>
                <w:rFonts w:ascii="Courier New" w:hAnsi="Courier New" w:cs="Courier New"/>
                <w:sz w:val="20"/>
                <w:szCs w:val="20"/>
              </w:rPr>
            </w:pPr>
            <w:proofErr w:type="spellStart"/>
            <w:r w:rsidRPr="00BE14D9">
              <w:rPr>
                <w:rFonts w:ascii="Courier New" w:hAnsi="Courier New" w:cs="Courier New"/>
                <w:sz w:val="20"/>
                <w:szCs w:val="20"/>
              </w:rPr>
              <w:t>os_printf</w:t>
            </w:r>
            <w:proofErr w:type="spellEnd"/>
            <w:r w:rsidRPr="00BE14D9">
              <w:rPr>
                <w:rFonts w:ascii="Courier New" w:hAnsi="Courier New" w:cs="Courier New"/>
                <w:sz w:val="20"/>
                <w:szCs w:val="20"/>
              </w:rPr>
              <w:t>("\</w:t>
            </w:r>
            <w:proofErr w:type="spellStart"/>
            <w:r w:rsidRPr="00BE14D9">
              <w:rPr>
                <w:rFonts w:ascii="Courier New" w:hAnsi="Courier New" w:cs="Courier New"/>
                <w:sz w:val="20"/>
                <w:szCs w:val="20"/>
              </w:rPr>
              <w:t>nprinting</w:t>
            </w:r>
            <w:proofErr w:type="spellEnd"/>
            <w:r w:rsidRPr="00BE14D9">
              <w:rPr>
                <w:rFonts w:ascii="Courier New" w:hAnsi="Courier New" w:cs="Courier New"/>
                <w:sz w:val="20"/>
                <w:szCs w:val="20"/>
              </w:rPr>
              <w:t xml:space="preserve"> initial values num2(allocated using </w:t>
            </w:r>
            <w:proofErr w:type="spellStart"/>
            <w:r w:rsidRPr="00BE14D9">
              <w:rPr>
                <w:rFonts w:ascii="Courier New" w:hAnsi="Courier New" w:cs="Courier New"/>
                <w:sz w:val="20"/>
                <w:szCs w:val="20"/>
              </w:rPr>
              <w:t>os_zalloc</w:t>
            </w:r>
            <w:proofErr w:type="spellEnd"/>
            <w:r w:rsidRPr="00BE14D9">
              <w:rPr>
                <w:rFonts w:ascii="Courier New" w:hAnsi="Courier New" w:cs="Courier New"/>
                <w:sz w:val="20"/>
                <w:szCs w:val="20"/>
              </w:rPr>
              <w:t>)\</w:t>
            </w:r>
          </w:p>
          <w:p w14:paraId="2D426157" w14:textId="4BE2FA3C" w:rsidR="00112B2E" w:rsidRPr="0005753F" w:rsidRDefault="00BE14D9" w:rsidP="00BE14D9">
            <w:pPr>
              <w:pStyle w:val="Text2"/>
              <w:spacing w:line="480" w:lineRule="auto"/>
              <w:ind w:left="0"/>
              <w:rPr>
                <w:rFonts w:ascii="Courier New" w:hAnsi="Courier New" w:cs="Courier New"/>
                <w:sz w:val="20"/>
                <w:szCs w:val="20"/>
              </w:rPr>
            </w:pPr>
            <w:r w:rsidRPr="00BE14D9">
              <w:rPr>
                <w:rFonts w:ascii="Courier New" w:hAnsi="Courier New" w:cs="Courier New"/>
                <w:sz w:val="20"/>
                <w:szCs w:val="20"/>
              </w:rPr>
              <w:t xml:space="preserve">   :[%d]\n", *num_2);</w:t>
            </w:r>
          </w:p>
        </w:tc>
      </w:tr>
    </w:tbl>
    <w:p w14:paraId="3323BBE9" w14:textId="77777777" w:rsidR="00112B2E" w:rsidRDefault="00112B2E" w:rsidP="00C27501">
      <w:pPr>
        <w:pStyle w:val="Text3"/>
      </w:pPr>
    </w:p>
    <w:p w14:paraId="7CEC97FB" w14:textId="77777777" w:rsidR="00112B2E" w:rsidRDefault="00112B2E" w:rsidP="006B7E24">
      <w:pPr>
        <w:pStyle w:val="Text3"/>
        <w:jc w:val="both"/>
      </w:pPr>
      <w:r>
        <w:t xml:space="preserve">The </w:t>
      </w:r>
      <w:proofErr w:type="spellStart"/>
      <w:r w:rsidRPr="00E724BD">
        <w:rPr>
          <w:rFonts w:ascii="Courier New" w:hAnsi="Courier New" w:cs="Courier New"/>
          <w:bCs/>
        </w:rPr>
        <w:t>os_avail_heap</w:t>
      </w:r>
      <w:proofErr w:type="spellEnd"/>
      <w:r w:rsidRPr="00E724BD">
        <w:rPr>
          <w:rFonts w:ascii="Courier New" w:hAnsi="Courier New" w:cs="Courier New"/>
          <w:bCs/>
        </w:rPr>
        <w:t>()</w:t>
      </w:r>
      <w:r>
        <w:t xml:space="preserve"> function reveals how much space is available on the heap.</w:t>
      </w:r>
    </w:p>
    <w:p w14:paraId="1B8F7D2F" w14:textId="2749C6D1" w:rsidR="00112B2E" w:rsidRDefault="00112B2E" w:rsidP="006B7E24">
      <w:pPr>
        <w:pStyle w:val="Text3"/>
        <w:jc w:val="both"/>
      </w:pPr>
      <w:r>
        <w:t xml:space="preserve">The snippet above first displays the available space on the heap. The statement </w:t>
      </w:r>
      <w:proofErr w:type="spellStart"/>
      <w:r w:rsidRPr="003930FE">
        <w:rPr>
          <w:rFonts w:ascii="Courier New" w:hAnsi="Courier New" w:cs="Courier New"/>
        </w:rPr>
        <w:t>os_mem_incref</w:t>
      </w:r>
      <w:proofErr w:type="spellEnd"/>
      <w:r w:rsidRPr="003930FE">
        <w:rPr>
          <w:rFonts w:ascii="Courier New" w:hAnsi="Courier New" w:cs="Courier New"/>
        </w:rPr>
        <w:t>(num_1)</w:t>
      </w:r>
      <w:r>
        <w:rPr>
          <w:b/>
        </w:rPr>
        <w:t xml:space="preserve"> </w:t>
      </w:r>
      <w:r>
        <w:t xml:space="preserve">increments the reference count of the memory allocated for </w:t>
      </w:r>
      <w:r w:rsidRPr="003930FE">
        <w:rPr>
          <w:rFonts w:ascii="Courier New" w:hAnsi="Courier New" w:cs="Courier New"/>
        </w:rPr>
        <w:t>num_1</w:t>
      </w:r>
      <w:r>
        <w:t xml:space="preserve"> by one.</w:t>
      </w:r>
      <w:r w:rsidR="006B7E24">
        <w:t xml:space="preserve"> </w:t>
      </w:r>
      <w:r>
        <w:t xml:space="preserve">The second call to </w:t>
      </w:r>
      <w:proofErr w:type="spellStart"/>
      <w:r w:rsidRPr="003930FE">
        <w:rPr>
          <w:rFonts w:ascii="Courier New" w:hAnsi="Courier New" w:cs="Courier New"/>
        </w:rPr>
        <w:t>os_avail_heap</w:t>
      </w:r>
      <w:proofErr w:type="spellEnd"/>
      <w:r w:rsidRPr="003930FE">
        <w:rPr>
          <w:rFonts w:ascii="Courier New" w:hAnsi="Courier New" w:cs="Courier New"/>
        </w:rPr>
        <w:t>()</w:t>
      </w:r>
      <w:r>
        <w:t xml:space="preserve"> will reveal that increasing the reference count did not change the amount of available heap space.</w:t>
      </w:r>
    </w:p>
    <w:p w14:paraId="6AC2376F" w14:textId="77777777" w:rsidR="00112B2E" w:rsidRDefault="00112B2E" w:rsidP="006B7E24">
      <w:pPr>
        <w:pStyle w:val="Text3"/>
        <w:jc w:val="both"/>
      </w:pPr>
      <w:r>
        <w:t>The example contains the following:</w:t>
      </w:r>
    </w:p>
    <w:tbl>
      <w:tblPr>
        <w:tblStyle w:val="TableGrid"/>
        <w:tblW w:w="0" w:type="auto"/>
        <w:tblInd w:w="1809" w:type="dxa"/>
        <w:tblLook w:val="04A0" w:firstRow="1" w:lastRow="0" w:firstColumn="1" w:lastColumn="0" w:noHBand="0" w:noVBand="1"/>
      </w:tblPr>
      <w:tblGrid>
        <w:gridCol w:w="8891"/>
      </w:tblGrid>
      <w:tr w:rsidR="00112B2E" w14:paraId="6BAB86B4" w14:textId="77777777" w:rsidTr="00C27501">
        <w:tc>
          <w:tcPr>
            <w:tcW w:w="9117" w:type="dxa"/>
            <w:shd w:val="clear" w:color="auto" w:fill="DEEAF6" w:themeFill="accent5" w:themeFillTint="33"/>
          </w:tcPr>
          <w:p w14:paraId="6D7764C1" w14:textId="77777777" w:rsidR="00362566" w:rsidRPr="00362566" w:rsidRDefault="00362566" w:rsidP="00362566">
            <w:pPr>
              <w:pStyle w:val="Text2"/>
              <w:spacing w:line="480" w:lineRule="auto"/>
              <w:ind w:left="0"/>
              <w:rPr>
                <w:rFonts w:ascii="Courier New" w:hAnsi="Courier New" w:cs="Courier New"/>
                <w:sz w:val="20"/>
                <w:szCs w:val="20"/>
              </w:rPr>
            </w:pPr>
            <w:proofErr w:type="spellStart"/>
            <w:r w:rsidRPr="00362566">
              <w:rPr>
                <w:rFonts w:ascii="Courier New" w:hAnsi="Courier New" w:cs="Courier New"/>
                <w:sz w:val="20"/>
                <w:szCs w:val="20"/>
              </w:rPr>
              <w:t>os_free</w:t>
            </w:r>
            <w:proofErr w:type="spellEnd"/>
            <w:r w:rsidRPr="00362566">
              <w:rPr>
                <w:rFonts w:ascii="Courier New" w:hAnsi="Courier New" w:cs="Courier New"/>
                <w:sz w:val="20"/>
                <w:szCs w:val="20"/>
              </w:rPr>
              <w:t>(num_1</w:t>
            </w:r>
            <w:proofErr w:type="gramStart"/>
            <w:r w:rsidRPr="00362566">
              <w:rPr>
                <w:rFonts w:ascii="Courier New" w:hAnsi="Courier New" w:cs="Courier New"/>
                <w:sz w:val="20"/>
                <w:szCs w:val="20"/>
              </w:rPr>
              <w:t>);</w:t>
            </w:r>
            <w:proofErr w:type="gramEnd"/>
          </w:p>
          <w:p w14:paraId="18612EDC" w14:textId="14BE2A3E" w:rsidR="00362566" w:rsidRPr="00362566" w:rsidRDefault="00362566" w:rsidP="00362566">
            <w:pPr>
              <w:pStyle w:val="Text2"/>
              <w:spacing w:line="480" w:lineRule="auto"/>
              <w:ind w:left="0"/>
              <w:rPr>
                <w:rFonts w:ascii="Courier New" w:hAnsi="Courier New" w:cs="Courier New"/>
                <w:sz w:val="20"/>
                <w:szCs w:val="20"/>
              </w:rPr>
            </w:pPr>
            <w:proofErr w:type="spellStart"/>
            <w:r w:rsidRPr="00362566">
              <w:rPr>
                <w:rFonts w:ascii="Courier New" w:hAnsi="Courier New" w:cs="Courier New"/>
                <w:sz w:val="20"/>
                <w:szCs w:val="20"/>
              </w:rPr>
              <w:t>os_free</w:t>
            </w:r>
            <w:proofErr w:type="spellEnd"/>
            <w:r w:rsidRPr="00362566">
              <w:rPr>
                <w:rFonts w:ascii="Courier New" w:hAnsi="Courier New" w:cs="Courier New"/>
                <w:sz w:val="20"/>
                <w:szCs w:val="20"/>
              </w:rPr>
              <w:t>(num_2</w:t>
            </w:r>
            <w:proofErr w:type="gramStart"/>
            <w:r w:rsidRPr="00362566">
              <w:rPr>
                <w:rFonts w:ascii="Courier New" w:hAnsi="Courier New" w:cs="Courier New"/>
                <w:sz w:val="20"/>
                <w:szCs w:val="20"/>
              </w:rPr>
              <w:t>);</w:t>
            </w:r>
            <w:proofErr w:type="gramEnd"/>
          </w:p>
          <w:p w14:paraId="5412AE0A" w14:textId="297C3C1F" w:rsidR="00112B2E" w:rsidRPr="0078526E" w:rsidRDefault="00362566" w:rsidP="00362566">
            <w:pPr>
              <w:pStyle w:val="Text2"/>
              <w:spacing w:line="480" w:lineRule="auto"/>
              <w:ind w:left="0"/>
              <w:rPr>
                <w:rFonts w:ascii="Courier New" w:hAnsi="Courier New" w:cs="Courier New"/>
                <w:sz w:val="20"/>
                <w:szCs w:val="20"/>
              </w:rPr>
            </w:pPr>
            <w:proofErr w:type="spellStart"/>
            <w:r w:rsidRPr="00362566">
              <w:rPr>
                <w:rFonts w:ascii="Courier New" w:hAnsi="Courier New" w:cs="Courier New"/>
                <w:sz w:val="20"/>
                <w:szCs w:val="20"/>
              </w:rPr>
              <w:t>os_free</w:t>
            </w:r>
            <w:proofErr w:type="spellEnd"/>
            <w:r w:rsidRPr="00362566">
              <w:rPr>
                <w:rFonts w:ascii="Courier New" w:hAnsi="Courier New" w:cs="Courier New"/>
                <w:sz w:val="20"/>
                <w:szCs w:val="20"/>
              </w:rPr>
              <w:t>(sum);</w:t>
            </w:r>
          </w:p>
        </w:tc>
      </w:tr>
    </w:tbl>
    <w:p w14:paraId="2E5B95C3" w14:textId="77777777" w:rsidR="00112B2E" w:rsidRDefault="00112B2E" w:rsidP="00112B2E">
      <w:pPr>
        <w:pStyle w:val="Text2"/>
        <w:ind w:left="1980"/>
      </w:pPr>
    </w:p>
    <w:p w14:paraId="0A8D22C0" w14:textId="67122935" w:rsidR="00112B2E" w:rsidRDefault="00112B2E" w:rsidP="00F46597">
      <w:pPr>
        <w:pStyle w:val="Text3"/>
        <w:jc w:val="both"/>
        <w:rPr>
          <w:rFonts w:ascii="Courier New" w:hAnsi="Courier New" w:cs="Courier New"/>
        </w:rPr>
      </w:pPr>
      <w:proofErr w:type="spellStart"/>
      <w:r w:rsidRPr="00C62B15">
        <w:rPr>
          <w:rFonts w:ascii="Courier New" w:hAnsi="Courier New" w:cs="Courier New"/>
        </w:rPr>
        <w:t>os_free</w:t>
      </w:r>
      <w:proofErr w:type="spellEnd"/>
      <w:r w:rsidRPr="00C62B15">
        <w:rPr>
          <w:rFonts w:ascii="Courier New" w:hAnsi="Courier New" w:cs="Courier New"/>
        </w:rPr>
        <w:t>()</w:t>
      </w:r>
      <w:r>
        <w:t xml:space="preserve">is used to free allocated memory after use. For </w:t>
      </w:r>
      <w:r w:rsidRPr="00C62B15">
        <w:rPr>
          <w:rFonts w:ascii="Courier New" w:hAnsi="Courier New" w:cs="Courier New"/>
        </w:rPr>
        <w:t>num_2</w:t>
      </w:r>
      <w:r>
        <w:t xml:space="preserve"> and </w:t>
      </w:r>
      <w:r w:rsidRPr="00C62B15">
        <w:rPr>
          <w:rFonts w:ascii="Courier New" w:hAnsi="Courier New" w:cs="Courier New"/>
        </w:rPr>
        <w:t>sum</w:t>
      </w:r>
      <w:r>
        <w:t xml:space="preserve">, only a single call to </w:t>
      </w:r>
      <w:proofErr w:type="spellStart"/>
      <w:r w:rsidRPr="00C62B15">
        <w:rPr>
          <w:rFonts w:ascii="Courier New" w:hAnsi="Courier New" w:cs="Courier New"/>
        </w:rPr>
        <w:t>os_free</w:t>
      </w:r>
      <w:proofErr w:type="spellEnd"/>
      <w:r w:rsidRPr="00C62B15">
        <w:rPr>
          <w:rFonts w:ascii="Courier New" w:hAnsi="Courier New" w:cs="Courier New"/>
        </w:rPr>
        <w:t>()</w:t>
      </w:r>
      <w:r>
        <w:t xml:space="preserve"> is needed to free the allocated memory. Two </w:t>
      </w:r>
      <w:proofErr w:type="spellStart"/>
      <w:r w:rsidRPr="00C62B15">
        <w:rPr>
          <w:rFonts w:ascii="Courier New" w:hAnsi="Courier New" w:cs="Courier New"/>
        </w:rPr>
        <w:t>os_free</w:t>
      </w:r>
      <w:proofErr w:type="spellEnd"/>
      <w:r w:rsidRPr="00C62B15">
        <w:rPr>
          <w:rFonts w:ascii="Courier New" w:hAnsi="Courier New" w:cs="Courier New"/>
        </w:rPr>
        <w:t>()</w:t>
      </w:r>
      <w:r>
        <w:t xml:space="preserve"> calls are necessary to free the memory allocated for </w:t>
      </w:r>
      <w:r w:rsidRPr="00C62B15">
        <w:rPr>
          <w:rFonts w:ascii="Courier New" w:hAnsi="Courier New" w:cs="Courier New"/>
        </w:rPr>
        <w:t>num_1</w:t>
      </w:r>
      <w:r>
        <w:t xml:space="preserve"> because the reference count for this piece of allocated memory was 2</w:t>
      </w:r>
      <w:r w:rsidR="00F46597">
        <w:t>,</w:t>
      </w:r>
      <w:r>
        <w:t xml:space="preserve"> the reference count was 1 when the memory was allocated with </w:t>
      </w:r>
      <w:proofErr w:type="spellStart"/>
      <w:r w:rsidRPr="00C62B15">
        <w:rPr>
          <w:rFonts w:ascii="Courier New" w:hAnsi="Courier New" w:cs="Courier New"/>
        </w:rPr>
        <w:t>os_alloc</w:t>
      </w:r>
      <w:proofErr w:type="spellEnd"/>
      <w:r w:rsidRPr="00C62B15">
        <w:rPr>
          <w:rFonts w:ascii="Courier New" w:hAnsi="Courier New" w:cs="Courier New"/>
        </w:rPr>
        <w:t>()</w:t>
      </w:r>
      <w:r>
        <w:t xml:space="preserve">, and it increased by one with the call to </w:t>
      </w:r>
      <w:proofErr w:type="spellStart"/>
      <w:r w:rsidRPr="00C62B15">
        <w:rPr>
          <w:rFonts w:ascii="Courier New" w:hAnsi="Courier New" w:cs="Courier New"/>
        </w:rPr>
        <w:t>os_mem_incref</w:t>
      </w:r>
      <w:proofErr w:type="spellEnd"/>
      <w:r w:rsidRPr="00C62B15">
        <w:rPr>
          <w:rFonts w:ascii="Courier New" w:hAnsi="Courier New" w:cs="Courier New"/>
        </w:rPr>
        <w:t>().</w:t>
      </w:r>
    </w:p>
    <w:p w14:paraId="3EC3C67F" w14:textId="30885CE8" w:rsidR="00A550C6" w:rsidRDefault="00A550C6" w:rsidP="00F46597">
      <w:pPr>
        <w:pStyle w:val="Text3"/>
        <w:jc w:val="both"/>
      </w:pPr>
      <w:r>
        <w:br w:type="page"/>
      </w:r>
    </w:p>
    <w:p w14:paraId="76810A13" w14:textId="40DD833D" w:rsidR="00105193" w:rsidRDefault="00105193" w:rsidP="008E28A4">
      <w:pPr>
        <w:pStyle w:val="Heading3"/>
        <w:ind w:left="1980" w:hanging="1073"/>
        <w:jc w:val="both"/>
      </w:pPr>
      <w:bookmarkStart w:id="45" w:name="_Toc94206544"/>
      <w:r>
        <w:lastRenderedPageBreak/>
        <w:t>Running the Application</w:t>
      </w:r>
      <w:bookmarkEnd w:id="45"/>
      <w:r>
        <w:t xml:space="preserve"> </w:t>
      </w:r>
    </w:p>
    <w:p w14:paraId="5D22AA3A" w14:textId="0E0BF850" w:rsidR="00167AD8" w:rsidRDefault="00167AD8" w:rsidP="00167AD8">
      <w:pPr>
        <w:pStyle w:val="Text3"/>
        <w:jc w:val="both"/>
      </w:pPr>
      <w:r>
        <w:t xml:space="preserve">Program </w:t>
      </w:r>
      <w:r>
        <w:rPr>
          <w:rFonts w:ascii="Courier New" w:hAnsi="Courier New" w:cs="Courier New"/>
        </w:rPr>
        <w:t>memory_management_1.elf</w:t>
      </w:r>
      <w:r>
        <w:t xml:space="preserve"> using the Download tool:</w:t>
      </w:r>
    </w:p>
    <w:p w14:paraId="15E9547B" w14:textId="77777777" w:rsidR="00167AD8" w:rsidRDefault="00167AD8" w:rsidP="00167AD8">
      <w:pPr>
        <w:pStyle w:val="Text3"/>
        <w:numPr>
          <w:ilvl w:val="0"/>
          <w:numId w:val="29"/>
        </w:numPr>
        <w:spacing w:line="256" w:lineRule="auto"/>
        <w:jc w:val="both"/>
      </w:pPr>
      <w:r>
        <w:t xml:space="preserve">Launch the Download tool provided with InnoPhase Talaria TWO SDK. </w:t>
      </w:r>
    </w:p>
    <w:p w14:paraId="335AAB41" w14:textId="77777777" w:rsidR="00167AD8" w:rsidRDefault="00167AD8" w:rsidP="00167AD8">
      <w:pPr>
        <w:pStyle w:val="Text3"/>
        <w:numPr>
          <w:ilvl w:val="0"/>
          <w:numId w:val="29"/>
        </w:numPr>
        <w:spacing w:line="256" w:lineRule="auto"/>
        <w:jc w:val="both"/>
      </w:pPr>
      <w:r>
        <w:t>In the GUI window:</w:t>
      </w:r>
    </w:p>
    <w:p w14:paraId="3868BBC6" w14:textId="77777777" w:rsidR="00167AD8" w:rsidRDefault="00167AD8" w:rsidP="00167AD8">
      <w:pPr>
        <w:pStyle w:val="Text3"/>
        <w:numPr>
          <w:ilvl w:val="1"/>
          <w:numId w:val="29"/>
        </w:numPr>
        <w:spacing w:line="256" w:lineRule="auto"/>
        <w:jc w:val="both"/>
      </w:pPr>
      <w:r>
        <w:t>Boot Target: Select the appropriate EVK from the drop-down.</w:t>
      </w:r>
    </w:p>
    <w:p w14:paraId="24F868A2" w14:textId="237FBBEA" w:rsidR="00167AD8" w:rsidRDefault="00167AD8" w:rsidP="00167AD8">
      <w:pPr>
        <w:pStyle w:val="Text3"/>
        <w:numPr>
          <w:ilvl w:val="1"/>
          <w:numId w:val="29"/>
        </w:numPr>
        <w:spacing w:line="256" w:lineRule="auto"/>
        <w:jc w:val="both"/>
      </w:pPr>
      <w:r>
        <w:t xml:space="preserve">ELF Input: Load the </w:t>
      </w:r>
      <w:r>
        <w:rPr>
          <w:rFonts w:ascii="Courier New" w:hAnsi="Courier New" w:cs="Courier New"/>
        </w:rPr>
        <w:t>memory_management_1.elf</w:t>
      </w:r>
      <w:r>
        <w:t xml:space="preserve"> </w:t>
      </w:r>
      <w:r>
        <w:rPr>
          <w:rFonts w:cstheme="minorHAnsi"/>
        </w:rPr>
        <w:t xml:space="preserve">by clicking on </w:t>
      </w:r>
      <w:r>
        <w:rPr>
          <w:rFonts w:ascii="Courier New" w:hAnsi="Courier New" w:cs="Courier New"/>
        </w:rPr>
        <w:t>Select ELF File</w:t>
      </w:r>
      <w:r>
        <w:t xml:space="preserve">. </w:t>
      </w:r>
    </w:p>
    <w:p w14:paraId="68D2D030" w14:textId="77777777" w:rsidR="00167AD8" w:rsidRDefault="00167AD8" w:rsidP="00167AD8">
      <w:pPr>
        <w:pStyle w:val="Text3"/>
        <w:numPr>
          <w:ilvl w:val="1"/>
          <w:numId w:val="29"/>
        </w:numPr>
        <w:spacing w:line="256" w:lineRule="auto"/>
        <w:jc w:val="both"/>
      </w:pPr>
      <w:r>
        <w:t xml:space="preserve">Programming: Prog RAM or Prog Flash as per requirement. </w:t>
      </w:r>
    </w:p>
    <w:p w14:paraId="7A89AA42" w14:textId="4DAA87B5" w:rsidR="00167AD8" w:rsidRDefault="00167AD8" w:rsidP="00167AD8">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20056E" w:rsidRPr="0020056E">
        <w:rPr>
          <w:rFonts w:cstheme="minorHAnsi"/>
          <w:i/>
          <w:iCs/>
        </w:rPr>
        <w:t>sdk_x.y</w:t>
      </w:r>
      <w:proofErr w:type="spellEnd"/>
      <w:r w:rsidR="0020056E" w:rsidRPr="0020056E">
        <w:rPr>
          <w:rFonts w:cstheme="minorHAnsi"/>
          <w:i/>
          <w:iCs/>
        </w:rPr>
        <w:t>/</w:t>
      </w:r>
      <w:proofErr w:type="spellStart"/>
      <w:r w:rsidR="0020056E" w:rsidRPr="0020056E">
        <w:rPr>
          <w:rFonts w:cstheme="minorHAnsi"/>
          <w:i/>
          <w:iCs/>
        </w:rPr>
        <w:t>pc_tools</w:t>
      </w:r>
      <w:proofErr w:type="spellEnd"/>
      <w:r w:rsidR="0020056E" w:rsidRPr="0020056E">
        <w:rPr>
          <w:rFonts w:cstheme="minorHAnsi"/>
          <w:i/>
          <w:iCs/>
        </w:rPr>
        <w:t>/</w:t>
      </w:r>
      <w:proofErr w:type="spellStart"/>
      <w:r w:rsidR="0020056E" w:rsidRPr="0020056E">
        <w:rPr>
          <w:rFonts w:cstheme="minorHAnsi"/>
          <w:i/>
          <w:iCs/>
        </w:rPr>
        <w:t>Download_Tool</w:t>
      </w:r>
      <w:proofErr w:type="spellEnd"/>
      <w:r w:rsidR="0020056E" w:rsidRPr="0020056E">
        <w:rPr>
          <w:rFonts w:cstheme="minorHAnsi"/>
          <w:i/>
          <w:iCs/>
        </w:rPr>
        <w:t>/doc</w:t>
      </w:r>
      <w:r>
        <w:rPr>
          <w:rFonts w:cstheme="minorHAnsi"/>
        </w:rPr>
        <w:t>).</w:t>
      </w:r>
    </w:p>
    <w:p w14:paraId="0E55AA9A" w14:textId="77777777" w:rsidR="00167AD8" w:rsidRDefault="00167AD8" w:rsidP="00167AD8">
      <w:pPr>
        <w:pStyle w:val="Text3"/>
        <w:jc w:val="both"/>
      </w:pPr>
      <w:r>
        <w:rPr>
          <w:rFonts w:cstheme="minorHAnsi"/>
          <w:b/>
          <w:bCs/>
        </w:rPr>
        <w:t>Note</w:t>
      </w:r>
      <w:r>
        <w:rPr>
          <w:rFonts w:cstheme="minorHAnsi"/>
        </w:rPr>
        <w:t>: x and y refer to the SDK release version. For example: sdk_2.4/doc.</w:t>
      </w:r>
    </w:p>
    <w:p w14:paraId="6C404F45" w14:textId="489917CA" w:rsidR="008A0974" w:rsidRDefault="008A0974" w:rsidP="008A0974">
      <w:pPr>
        <w:pStyle w:val="Text3"/>
        <w:keepNext/>
        <w:jc w:val="center"/>
      </w:pPr>
    </w:p>
    <w:p w14:paraId="435A8A52" w14:textId="5CDE9544" w:rsidR="009D6681" w:rsidRDefault="009D6681" w:rsidP="009D6681">
      <w:r>
        <w:br w:type="page"/>
      </w:r>
    </w:p>
    <w:p w14:paraId="637AC91C" w14:textId="7AC1C3CA" w:rsidR="00112B2E" w:rsidRDefault="00112B2E" w:rsidP="008E28A4">
      <w:pPr>
        <w:pStyle w:val="Heading3"/>
        <w:ind w:left="1980" w:hanging="1073"/>
        <w:jc w:val="both"/>
      </w:pPr>
      <w:bookmarkStart w:id="46" w:name="_Toc94206545"/>
      <w:r>
        <w:lastRenderedPageBreak/>
        <w:t>Expected Output</w:t>
      </w:r>
      <w:bookmarkEnd w:id="46"/>
    </w:p>
    <w:p w14:paraId="78821B33" w14:textId="74A9D7C7" w:rsidR="00112B2E" w:rsidRDefault="00112B2E" w:rsidP="00F46597">
      <w:pPr>
        <w:pStyle w:val="Text3"/>
        <w:jc w:val="both"/>
      </w:pPr>
      <w:r w:rsidRPr="00101998">
        <w:rPr>
          <w:rFonts w:ascii="Courier New" w:eastAsia="Calibri" w:hAnsi="Courier New" w:cs="Courier New"/>
        </w:rPr>
        <w:t>memory_management_1</w:t>
      </w:r>
      <w:r w:rsidRPr="00EB0B42">
        <w:rPr>
          <w:rFonts w:ascii="Courier New" w:hAnsi="Courier New" w:cs="Courier New"/>
        </w:rPr>
        <w:t>.elf</w:t>
      </w:r>
      <w:r>
        <w:t xml:space="preserve"> is created when compiling </w:t>
      </w:r>
      <w:r w:rsidR="00F46597">
        <w:t>the</w:t>
      </w:r>
      <w:r>
        <w:t xml:space="preserve"> code</w:t>
      </w:r>
      <w:r w:rsidR="00F46597">
        <w:t xml:space="preserve"> which provides the following </w:t>
      </w:r>
      <w:r>
        <w:t xml:space="preserve">console output when programmed to </w:t>
      </w:r>
      <w:r w:rsidR="00F46597">
        <w:t xml:space="preserve">Talaria TWO. </w:t>
      </w:r>
    </w:p>
    <w:tbl>
      <w:tblPr>
        <w:tblStyle w:val="TableGrid"/>
        <w:tblW w:w="0" w:type="auto"/>
        <w:tblInd w:w="1809" w:type="dxa"/>
        <w:tblLook w:val="04A0" w:firstRow="1" w:lastRow="0" w:firstColumn="1" w:lastColumn="0" w:noHBand="0" w:noVBand="1"/>
      </w:tblPr>
      <w:tblGrid>
        <w:gridCol w:w="8891"/>
      </w:tblGrid>
      <w:tr w:rsidR="00112B2E" w14:paraId="70704895" w14:textId="77777777" w:rsidTr="006E27A8">
        <w:tc>
          <w:tcPr>
            <w:tcW w:w="8891" w:type="dxa"/>
            <w:shd w:val="clear" w:color="auto" w:fill="DEEAF6" w:themeFill="accent5" w:themeFillTint="33"/>
          </w:tcPr>
          <w:p w14:paraId="3F5FE618"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UART:NWWWWWAE4 DWT comparators, range 0x8000</w:t>
            </w:r>
          </w:p>
          <w:p w14:paraId="5D0B026E"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Build $Id: git-7e2fd6a94 $</w:t>
            </w:r>
          </w:p>
          <w:p w14:paraId="0A691C64"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app=</w:t>
            </w:r>
            <w:proofErr w:type="spellStart"/>
            <w:r w:rsidRPr="00533933">
              <w:rPr>
                <w:rFonts w:ascii="Courier New" w:hAnsi="Courier New" w:cs="Courier New"/>
                <w:sz w:val="20"/>
                <w:szCs w:val="20"/>
              </w:rPr>
              <w:t>gordon</w:t>
            </w:r>
            <w:proofErr w:type="spellEnd"/>
          </w:p>
          <w:p w14:paraId="7D72E76A"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flash: Gordon ready!</w:t>
            </w:r>
          </w:p>
          <w:p w14:paraId="3C24CB76" w14:textId="77777777" w:rsidR="00533933" w:rsidRPr="00533933" w:rsidRDefault="00533933" w:rsidP="00167AD8">
            <w:pPr>
              <w:pStyle w:val="Text2"/>
              <w:spacing w:line="360" w:lineRule="auto"/>
              <w:ind w:left="0"/>
              <w:rPr>
                <w:rFonts w:ascii="Courier New" w:hAnsi="Courier New" w:cs="Courier New"/>
                <w:sz w:val="20"/>
                <w:szCs w:val="20"/>
              </w:rPr>
            </w:pPr>
          </w:p>
          <w:p w14:paraId="6A9E54BE"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Y-BOOT 208ef13 2019-07-22 12:26:54 -0500 790da1-b-7</w:t>
            </w:r>
          </w:p>
          <w:p w14:paraId="5725E5EC"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ROM yoda-h0-rom-16-0-gd5a8e586</w:t>
            </w:r>
          </w:p>
          <w:p w14:paraId="63F273F6" w14:textId="77777777" w:rsidR="00533933" w:rsidRPr="00533933" w:rsidRDefault="00533933" w:rsidP="00167AD8">
            <w:pPr>
              <w:pStyle w:val="Text2"/>
              <w:spacing w:line="360" w:lineRule="auto"/>
              <w:ind w:left="0"/>
              <w:rPr>
                <w:rFonts w:ascii="Courier New" w:hAnsi="Courier New" w:cs="Courier New"/>
                <w:sz w:val="20"/>
                <w:szCs w:val="20"/>
              </w:rPr>
            </w:pPr>
            <w:proofErr w:type="spellStart"/>
            <w:r w:rsidRPr="00533933">
              <w:rPr>
                <w:rFonts w:ascii="Courier New" w:hAnsi="Courier New" w:cs="Courier New"/>
                <w:sz w:val="20"/>
                <w:szCs w:val="20"/>
              </w:rPr>
              <w:t>FLASH:PNWWWAEBuild</w:t>
            </w:r>
            <w:proofErr w:type="spellEnd"/>
            <w:r w:rsidRPr="00533933">
              <w:rPr>
                <w:rFonts w:ascii="Courier New" w:hAnsi="Courier New" w:cs="Courier New"/>
                <w:sz w:val="20"/>
                <w:szCs w:val="20"/>
              </w:rPr>
              <w:t xml:space="preserve"> $Id: git-fdfd20079 $</w:t>
            </w:r>
          </w:p>
          <w:p w14:paraId="67578D6A"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$App:git-b1ab1153</w:t>
            </w:r>
          </w:p>
          <w:p w14:paraId="24D90EAD" w14:textId="5F2B2722"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SDK Ver: sdk_2.4</w:t>
            </w:r>
          </w:p>
          <w:p w14:paraId="3614BD4B"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Memory Management Demo App 1</w:t>
            </w:r>
          </w:p>
          <w:p w14:paraId="54AEB3CC" w14:textId="77777777" w:rsidR="00533933" w:rsidRPr="00533933" w:rsidRDefault="00533933" w:rsidP="00167AD8">
            <w:pPr>
              <w:pStyle w:val="Text2"/>
              <w:spacing w:line="360" w:lineRule="auto"/>
              <w:ind w:left="0"/>
              <w:rPr>
                <w:rFonts w:ascii="Courier New" w:hAnsi="Courier New" w:cs="Courier New"/>
                <w:sz w:val="20"/>
                <w:szCs w:val="20"/>
              </w:rPr>
            </w:pPr>
          </w:p>
          <w:p w14:paraId="4D3472DF"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initial heap size:449944</w:t>
            </w:r>
          </w:p>
          <w:p w14:paraId="7027C613" w14:textId="77777777" w:rsidR="00533933" w:rsidRPr="00533933" w:rsidRDefault="00533933" w:rsidP="00167AD8">
            <w:pPr>
              <w:pStyle w:val="Text2"/>
              <w:spacing w:line="360" w:lineRule="auto"/>
              <w:ind w:left="0"/>
              <w:rPr>
                <w:rFonts w:ascii="Courier New" w:hAnsi="Courier New" w:cs="Courier New"/>
                <w:sz w:val="20"/>
                <w:szCs w:val="20"/>
              </w:rPr>
            </w:pPr>
          </w:p>
          <w:p w14:paraId="40E6CAC7"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 xml:space="preserve">printing initial values num1(allocated using </w:t>
            </w:r>
            <w:proofErr w:type="spellStart"/>
            <w:r w:rsidRPr="00533933">
              <w:rPr>
                <w:rFonts w:ascii="Courier New" w:hAnsi="Courier New" w:cs="Courier New"/>
                <w:sz w:val="20"/>
                <w:szCs w:val="20"/>
              </w:rPr>
              <w:t>os_alloc</w:t>
            </w:r>
            <w:proofErr w:type="spellEnd"/>
            <w:r w:rsidRPr="00533933">
              <w:rPr>
                <w:rFonts w:ascii="Courier New" w:hAnsi="Courier New" w:cs="Courier New"/>
                <w:sz w:val="20"/>
                <w:szCs w:val="20"/>
              </w:rPr>
              <w:t>):   [329236](garbage)</w:t>
            </w:r>
          </w:p>
          <w:p w14:paraId="70FE0224" w14:textId="77777777" w:rsidR="00533933" w:rsidRPr="00533933" w:rsidRDefault="00533933" w:rsidP="00167AD8">
            <w:pPr>
              <w:pStyle w:val="Text2"/>
              <w:spacing w:line="360" w:lineRule="auto"/>
              <w:ind w:left="0"/>
              <w:rPr>
                <w:rFonts w:ascii="Courier New" w:hAnsi="Courier New" w:cs="Courier New"/>
                <w:sz w:val="20"/>
                <w:szCs w:val="20"/>
              </w:rPr>
            </w:pPr>
          </w:p>
          <w:p w14:paraId="5BA514B7"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 xml:space="preserve">printing initial values num2(allocated using </w:t>
            </w:r>
            <w:proofErr w:type="spellStart"/>
            <w:r w:rsidRPr="00533933">
              <w:rPr>
                <w:rFonts w:ascii="Courier New" w:hAnsi="Courier New" w:cs="Courier New"/>
                <w:sz w:val="20"/>
                <w:szCs w:val="20"/>
              </w:rPr>
              <w:t>os_zalloc</w:t>
            </w:r>
            <w:proofErr w:type="spellEnd"/>
            <w:r w:rsidRPr="00533933">
              <w:rPr>
                <w:rFonts w:ascii="Courier New" w:hAnsi="Courier New" w:cs="Courier New"/>
                <w:sz w:val="20"/>
                <w:szCs w:val="20"/>
              </w:rPr>
              <w:t>)   :[0]</w:t>
            </w:r>
          </w:p>
          <w:p w14:paraId="67189136" w14:textId="77777777" w:rsidR="00533933" w:rsidRPr="00533933" w:rsidRDefault="00533933" w:rsidP="00167AD8">
            <w:pPr>
              <w:pStyle w:val="Text2"/>
              <w:spacing w:line="360" w:lineRule="auto"/>
              <w:ind w:left="0"/>
              <w:rPr>
                <w:rFonts w:ascii="Courier New" w:hAnsi="Courier New" w:cs="Courier New"/>
                <w:sz w:val="20"/>
                <w:szCs w:val="20"/>
              </w:rPr>
            </w:pPr>
          </w:p>
          <w:p w14:paraId="3487B190"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heap after allocation:[449896]</w:t>
            </w:r>
          </w:p>
          <w:p w14:paraId="54B3BF32" w14:textId="77777777" w:rsidR="00533933" w:rsidRPr="00533933" w:rsidRDefault="00533933" w:rsidP="00167AD8">
            <w:pPr>
              <w:pStyle w:val="Text2"/>
              <w:spacing w:line="360" w:lineRule="auto"/>
              <w:ind w:left="0"/>
              <w:rPr>
                <w:rFonts w:ascii="Courier New" w:hAnsi="Courier New" w:cs="Courier New"/>
                <w:sz w:val="20"/>
                <w:szCs w:val="20"/>
              </w:rPr>
            </w:pPr>
          </w:p>
          <w:p w14:paraId="0EBAD1DC"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Sum = 30</w:t>
            </w:r>
          </w:p>
          <w:p w14:paraId="30119F98"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 xml:space="preserve">available heap before </w:t>
            </w:r>
            <w:proofErr w:type="spellStart"/>
            <w:r w:rsidRPr="00533933">
              <w:rPr>
                <w:rFonts w:ascii="Courier New" w:hAnsi="Courier New" w:cs="Courier New"/>
                <w:sz w:val="20"/>
                <w:szCs w:val="20"/>
              </w:rPr>
              <w:t>incref</w:t>
            </w:r>
            <w:proofErr w:type="spellEnd"/>
            <w:r w:rsidRPr="00533933">
              <w:rPr>
                <w:rFonts w:ascii="Courier New" w:hAnsi="Courier New" w:cs="Courier New"/>
                <w:sz w:val="20"/>
                <w:szCs w:val="20"/>
              </w:rPr>
              <w:t xml:space="preserve"> = [449896]</w:t>
            </w:r>
          </w:p>
          <w:p w14:paraId="2F244650" w14:textId="77777777" w:rsidR="00533933" w:rsidRPr="00533933" w:rsidRDefault="00533933" w:rsidP="00167AD8">
            <w:pPr>
              <w:pStyle w:val="Text2"/>
              <w:spacing w:line="360" w:lineRule="auto"/>
              <w:ind w:left="0"/>
              <w:rPr>
                <w:rFonts w:ascii="Courier New" w:hAnsi="Courier New" w:cs="Courier New"/>
                <w:sz w:val="20"/>
                <w:szCs w:val="20"/>
              </w:rPr>
            </w:pPr>
          </w:p>
          <w:p w14:paraId="1DAA3877"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 xml:space="preserve">available heap after </w:t>
            </w:r>
            <w:proofErr w:type="spellStart"/>
            <w:r w:rsidRPr="00533933">
              <w:rPr>
                <w:rFonts w:ascii="Courier New" w:hAnsi="Courier New" w:cs="Courier New"/>
                <w:sz w:val="20"/>
                <w:szCs w:val="20"/>
              </w:rPr>
              <w:t>incref</w:t>
            </w:r>
            <w:proofErr w:type="spellEnd"/>
            <w:r w:rsidRPr="00533933">
              <w:rPr>
                <w:rFonts w:ascii="Courier New" w:hAnsi="Courier New" w:cs="Courier New"/>
                <w:sz w:val="20"/>
                <w:szCs w:val="20"/>
              </w:rPr>
              <w:t xml:space="preserve"> = [449896]</w:t>
            </w:r>
          </w:p>
          <w:p w14:paraId="2644F90F" w14:textId="77777777" w:rsidR="00533933" w:rsidRPr="00533933" w:rsidRDefault="00533933" w:rsidP="00167AD8">
            <w:pPr>
              <w:pStyle w:val="Text2"/>
              <w:spacing w:line="360" w:lineRule="auto"/>
              <w:ind w:left="0"/>
              <w:rPr>
                <w:rFonts w:ascii="Courier New" w:hAnsi="Courier New" w:cs="Courier New"/>
                <w:sz w:val="20"/>
                <w:szCs w:val="20"/>
              </w:rPr>
            </w:pPr>
          </w:p>
          <w:p w14:paraId="3F138765" w14:textId="77777777" w:rsidR="00533933" w:rsidRPr="00533933"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available heap after all free =[449928]</w:t>
            </w:r>
          </w:p>
          <w:p w14:paraId="6B3E0A73" w14:textId="77777777" w:rsidR="00533933" w:rsidRPr="00533933" w:rsidRDefault="00533933" w:rsidP="00167AD8">
            <w:pPr>
              <w:pStyle w:val="Text2"/>
              <w:spacing w:line="360" w:lineRule="auto"/>
              <w:ind w:left="0"/>
              <w:rPr>
                <w:rFonts w:ascii="Courier New" w:hAnsi="Courier New" w:cs="Courier New"/>
                <w:sz w:val="20"/>
                <w:szCs w:val="20"/>
              </w:rPr>
            </w:pPr>
          </w:p>
          <w:p w14:paraId="13FD1DE3" w14:textId="36C32CEB" w:rsidR="00112B2E" w:rsidRPr="0005753F" w:rsidRDefault="00533933" w:rsidP="00167AD8">
            <w:pPr>
              <w:pStyle w:val="Text2"/>
              <w:spacing w:line="360" w:lineRule="auto"/>
              <w:ind w:left="0"/>
              <w:rPr>
                <w:rFonts w:ascii="Courier New" w:hAnsi="Courier New" w:cs="Courier New"/>
                <w:sz w:val="20"/>
                <w:szCs w:val="20"/>
              </w:rPr>
            </w:pPr>
            <w:r w:rsidRPr="00533933">
              <w:rPr>
                <w:rFonts w:ascii="Courier New" w:hAnsi="Courier New" w:cs="Courier New"/>
                <w:sz w:val="20"/>
                <w:szCs w:val="20"/>
              </w:rPr>
              <w:t>final heap size:[449944]</w:t>
            </w:r>
          </w:p>
        </w:tc>
      </w:tr>
    </w:tbl>
    <w:p w14:paraId="1E9D7909" w14:textId="479E811E" w:rsidR="00A66A79" w:rsidRDefault="00A66A79" w:rsidP="006E27A8">
      <w:pPr>
        <w:pStyle w:val="Text3"/>
      </w:pPr>
      <w:r>
        <w:br w:type="page"/>
      </w:r>
    </w:p>
    <w:p w14:paraId="1A392052" w14:textId="77777777" w:rsidR="00B4216A" w:rsidRDefault="00112B2E" w:rsidP="008E28A4">
      <w:pPr>
        <w:pStyle w:val="Heading2"/>
        <w:ind w:left="1440" w:hanging="900"/>
      </w:pPr>
      <w:bookmarkStart w:id="47" w:name="_Toc94206546"/>
      <w:r>
        <w:lastRenderedPageBreak/>
        <w:t>Example memory_management_2</w:t>
      </w:r>
      <w:r w:rsidR="002A56B1">
        <w:t>.c</w:t>
      </w:r>
      <w:bookmarkEnd w:id="47"/>
    </w:p>
    <w:p w14:paraId="1C99994C" w14:textId="77777777" w:rsidR="00B426E9" w:rsidRDefault="00F2679E" w:rsidP="008E28A4">
      <w:pPr>
        <w:pStyle w:val="Heading3"/>
        <w:ind w:left="1980" w:hanging="1073"/>
        <w:jc w:val="both"/>
      </w:pPr>
      <w:bookmarkStart w:id="48" w:name="_Toc94206547"/>
      <w:r>
        <w:t>Overview</w:t>
      </w:r>
      <w:bookmarkEnd w:id="48"/>
    </w:p>
    <w:p w14:paraId="4B9AB23B" w14:textId="1C4D0162" w:rsidR="00FD082D" w:rsidRDefault="00FD082D" w:rsidP="001C41D2">
      <w:pPr>
        <w:pStyle w:val="Text3"/>
        <w:jc w:val="both"/>
        <w:rPr>
          <w:rFonts w:cstheme="minorHAnsi"/>
        </w:rPr>
      </w:pPr>
      <w:r w:rsidRPr="00064FD7">
        <w:rPr>
          <w:rFonts w:ascii="Times New Roman" w:hAnsi="Times New Roman"/>
        </w:rPr>
        <w:t>The sample code in the path</w:t>
      </w:r>
      <w:r>
        <w:t xml:space="preserve"> </w:t>
      </w:r>
      <w:r w:rsidR="009D6681">
        <w:rPr>
          <w:rFonts w:ascii="Courier New" w:hAnsi="Courier New"/>
          <w:bCs/>
        </w:rPr>
        <w:t>examples</w:t>
      </w:r>
      <w:r w:rsidR="009D6681">
        <w:rPr>
          <w:rFonts w:ascii="Courier New" w:hAnsi="Courier New"/>
        </w:rPr>
        <w:t>/</w:t>
      </w:r>
      <w:proofErr w:type="spellStart"/>
      <w:r w:rsidR="009D6681" w:rsidRPr="00105193">
        <w:rPr>
          <w:rFonts w:ascii="Courier New" w:hAnsi="Courier New"/>
        </w:rPr>
        <w:t>innoos_memory_mgmt</w:t>
      </w:r>
      <w:proofErr w:type="spellEnd"/>
      <w:r w:rsidR="009D6681" w:rsidRPr="00101998">
        <w:rPr>
          <w:rFonts w:ascii="Courier New" w:hAnsi="Courier New"/>
        </w:rPr>
        <w:t xml:space="preserve"> </w:t>
      </w:r>
      <w:r w:rsidRPr="00101998">
        <w:rPr>
          <w:rFonts w:ascii="Courier New" w:hAnsi="Courier New"/>
        </w:rPr>
        <w:t>/</w:t>
      </w:r>
      <w:proofErr w:type="spellStart"/>
      <w:r w:rsidRPr="00101998">
        <w:rPr>
          <w:rFonts w:ascii="Courier New" w:hAnsi="Courier New"/>
        </w:rPr>
        <w:t>src</w:t>
      </w:r>
      <w:proofErr w:type="spellEnd"/>
      <w:r w:rsidRPr="00101998">
        <w:rPr>
          <w:rFonts w:ascii="Courier New" w:hAnsi="Courier New"/>
        </w:rPr>
        <w:t>/</w:t>
      </w:r>
      <w:r>
        <w:rPr>
          <w:rFonts w:ascii="Courier New" w:hAnsi="Courier New"/>
          <w:bCs/>
        </w:rPr>
        <w:t>memory_management_2</w:t>
      </w:r>
      <w:r w:rsidRPr="00101998">
        <w:rPr>
          <w:rFonts w:ascii="Courier New" w:hAnsi="Courier New"/>
          <w:bCs/>
        </w:rPr>
        <w:t>.c</w:t>
      </w:r>
      <w:r>
        <w:rPr>
          <w:rFonts w:cs="Calibri"/>
          <w:bCs/>
        </w:rPr>
        <w:t xml:space="preserve"> is</w:t>
      </w:r>
      <w:r>
        <w:rPr>
          <w:rFonts w:cs="Calibri"/>
        </w:rPr>
        <w:t xml:space="preserve"> a simple application that demonstrates the memory reallocation </w:t>
      </w:r>
      <w:r>
        <w:t>using</w:t>
      </w:r>
      <w:r w:rsidRPr="001C7652">
        <w:t xml:space="preserve"> </w:t>
      </w:r>
      <w:proofErr w:type="spellStart"/>
      <w:r w:rsidRPr="00260504">
        <w:rPr>
          <w:rFonts w:ascii="Courier New" w:hAnsi="Courier New"/>
        </w:rPr>
        <w:t>os_realloc</w:t>
      </w:r>
      <w:proofErr w:type="spellEnd"/>
      <w:r w:rsidRPr="001C7652">
        <w:rPr>
          <w:rFonts w:ascii="Courier New" w:hAnsi="Courier New"/>
        </w:rPr>
        <w:t>()</w:t>
      </w:r>
      <w:r w:rsidRPr="003533A1">
        <w:rPr>
          <w:rFonts w:cstheme="minorHAnsi"/>
        </w:rPr>
        <w:t>.</w:t>
      </w:r>
    </w:p>
    <w:p w14:paraId="08B44F10" w14:textId="77777777" w:rsidR="00112B2E" w:rsidRDefault="00112B2E" w:rsidP="00112B2E">
      <w:pPr>
        <w:pStyle w:val="Text2"/>
        <w:rPr>
          <w:rFonts w:cstheme="minorHAnsi"/>
        </w:rPr>
      </w:pPr>
    </w:p>
    <w:p w14:paraId="0849D32F" w14:textId="77777777" w:rsidR="00B426E9" w:rsidRDefault="008E28A4" w:rsidP="008E28A4">
      <w:pPr>
        <w:pStyle w:val="Heading3"/>
        <w:ind w:left="1980" w:hanging="1073"/>
        <w:jc w:val="both"/>
      </w:pPr>
      <w:bookmarkStart w:id="49" w:name="_Toc94206548"/>
      <w:r>
        <w:t xml:space="preserve">Sample </w:t>
      </w:r>
      <w:r w:rsidR="00FD082D">
        <w:t>Code Walkthrough</w:t>
      </w:r>
      <w:bookmarkEnd w:id="49"/>
    </w:p>
    <w:p w14:paraId="133778A9" w14:textId="77777777" w:rsidR="00112B2E" w:rsidRDefault="00FD082D" w:rsidP="00C27501">
      <w:pPr>
        <w:pStyle w:val="Text3"/>
      </w:pPr>
      <w:r>
        <w:t>Consider the following section of the example:</w:t>
      </w:r>
    </w:p>
    <w:tbl>
      <w:tblPr>
        <w:tblStyle w:val="TableGrid"/>
        <w:tblW w:w="0" w:type="auto"/>
        <w:tblInd w:w="1809" w:type="dxa"/>
        <w:tblLook w:val="04A0" w:firstRow="1" w:lastRow="0" w:firstColumn="1" w:lastColumn="0" w:noHBand="0" w:noVBand="1"/>
      </w:tblPr>
      <w:tblGrid>
        <w:gridCol w:w="8891"/>
      </w:tblGrid>
      <w:tr w:rsidR="009F1940" w14:paraId="2FA2DBB4" w14:textId="77777777" w:rsidTr="00C27501">
        <w:tc>
          <w:tcPr>
            <w:tcW w:w="9117" w:type="dxa"/>
            <w:shd w:val="clear" w:color="auto" w:fill="DEEAF6" w:themeFill="accent5" w:themeFillTint="33"/>
          </w:tcPr>
          <w:p w14:paraId="521CA2EA" w14:textId="77777777" w:rsidR="009F1940" w:rsidRPr="0078526E" w:rsidRDefault="001D2C8B" w:rsidP="002B6F86">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char *str;</w:t>
            </w:r>
          </w:p>
        </w:tc>
      </w:tr>
    </w:tbl>
    <w:p w14:paraId="64C078E7" w14:textId="3AC4F819" w:rsidR="00FD082D" w:rsidRDefault="00FD082D" w:rsidP="001C41D2">
      <w:pPr>
        <w:pStyle w:val="Text3"/>
        <w:jc w:val="both"/>
      </w:pPr>
      <w:r>
        <w:t xml:space="preserve">This defines a pointer that will be used to address memory that is dynamically allocated to hold </w:t>
      </w:r>
      <w:r w:rsidR="001C41D2">
        <w:t xml:space="preserve">the </w:t>
      </w:r>
      <w:r>
        <w:t>string.</w:t>
      </w:r>
    </w:p>
    <w:p w14:paraId="46EB29AF" w14:textId="56DEB645" w:rsidR="009F1940" w:rsidRDefault="001C41D2" w:rsidP="001C41D2">
      <w:pPr>
        <w:pStyle w:val="Text3"/>
        <w:jc w:val="both"/>
      </w:pPr>
      <w:r>
        <w:t>I</w:t>
      </w:r>
      <w:r w:rsidR="00FD082D">
        <w:t xml:space="preserve">n the example, heap memory is allocated using </w:t>
      </w:r>
      <w:proofErr w:type="spellStart"/>
      <w:r w:rsidR="00FD082D" w:rsidRPr="00260504">
        <w:rPr>
          <w:rFonts w:ascii="Courier New" w:hAnsi="Courier New" w:cs="Courier New"/>
        </w:rPr>
        <w:t>os_alloc</w:t>
      </w:r>
      <w:proofErr w:type="spellEnd"/>
      <w:r w:rsidR="00FD082D" w:rsidRPr="00260504">
        <w:rPr>
          <w:rFonts w:ascii="Courier New" w:hAnsi="Courier New" w:cs="Courier New"/>
        </w:rPr>
        <w:t>()</w:t>
      </w:r>
      <w:r w:rsidRPr="001C41D2">
        <w:rPr>
          <w:rFonts w:cstheme="minorHAnsi"/>
        </w:rPr>
        <w:t>:</w:t>
      </w:r>
    </w:p>
    <w:tbl>
      <w:tblPr>
        <w:tblStyle w:val="TableGrid"/>
        <w:tblW w:w="0" w:type="auto"/>
        <w:tblInd w:w="1809" w:type="dxa"/>
        <w:tblLook w:val="04A0" w:firstRow="1" w:lastRow="0" w:firstColumn="1" w:lastColumn="0" w:noHBand="0" w:noVBand="1"/>
      </w:tblPr>
      <w:tblGrid>
        <w:gridCol w:w="8891"/>
      </w:tblGrid>
      <w:tr w:rsidR="009F1940" w14:paraId="671E808B" w14:textId="77777777" w:rsidTr="00C27501">
        <w:tc>
          <w:tcPr>
            <w:tcW w:w="9117" w:type="dxa"/>
            <w:shd w:val="clear" w:color="auto" w:fill="DEEAF6" w:themeFill="accent5" w:themeFillTint="33"/>
          </w:tcPr>
          <w:p w14:paraId="46AAEA67" w14:textId="77777777" w:rsidR="001D2C8B" w:rsidRPr="00766C04" w:rsidRDefault="001D2C8B" w:rsidP="00766C04">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 xml:space="preserve">  /*Initial memory allocation*/</w:t>
            </w:r>
          </w:p>
          <w:p w14:paraId="25EF445E" w14:textId="77777777" w:rsidR="009F1940" w:rsidRPr="0078526E" w:rsidRDefault="001D2C8B" w:rsidP="00766C04">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 xml:space="preserve">str = (char *) </w:t>
            </w:r>
            <w:proofErr w:type="spellStart"/>
            <w:r w:rsidRPr="00766C04">
              <w:rPr>
                <w:rFonts w:ascii="Courier New" w:hAnsi="Courier New" w:cs="Courier New"/>
                <w:sz w:val="20"/>
                <w:szCs w:val="20"/>
              </w:rPr>
              <w:t>os_alloc</w:t>
            </w:r>
            <w:proofErr w:type="spellEnd"/>
            <w:r w:rsidRPr="00766C04">
              <w:rPr>
                <w:rFonts w:ascii="Courier New" w:hAnsi="Courier New" w:cs="Courier New"/>
                <w:sz w:val="20"/>
                <w:szCs w:val="20"/>
              </w:rPr>
              <w:t>(10);</w:t>
            </w:r>
          </w:p>
        </w:tc>
      </w:tr>
    </w:tbl>
    <w:p w14:paraId="18364FC2" w14:textId="77777777" w:rsidR="009F1940" w:rsidRDefault="009F1940" w:rsidP="009F1940">
      <w:pPr>
        <w:pStyle w:val="Text3"/>
      </w:pPr>
    </w:p>
    <w:p w14:paraId="769E713B" w14:textId="2EEE7F84" w:rsidR="00FD082D" w:rsidRDefault="00FD082D" w:rsidP="001C41D2">
      <w:pPr>
        <w:pStyle w:val="Text3"/>
        <w:jc w:val="both"/>
      </w:pPr>
      <w:r>
        <w:t xml:space="preserve">The memory for </w:t>
      </w:r>
      <w:r w:rsidRPr="0083749A">
        <w:rPr>
          <w:rFonts w:ascii="Courier New" w:hAnsi="Courier New" w:cs="Courier New"/>
          <w:bCs/>
        </w:rPr>
        <w:t>str</w:t>
      </w:r>
      <w:r>
        <w:rPr>
          <w:b/>
          <w:bCs/>
        </w:rPr>
        <w:t xml:space="preserve"> </w:t>
      </w:r>
      <w:r>
        <w:t xml:space="preserve">is allocated using </w:t>
      </w:r>
      <w:bookmarkStart w:id="50" w:name="__DdeLink__218_3484972909"/>
      <w:proofErr w:type="spellStart"/>
      <w:r w:rsidRPr="00260504">
        <w:rPr>
          <w:rFonts w:ascii="Courier New" w:hAnsi="Courier New" w:cs="Courier New"/>
        </w:rPr>
        <w:t>os_alloc</w:t>
      </w:r>
      <w:proofErr w:type="spellEnd"/>
      <w:r w:rsidRPr="00260504">
        <w:rPr>
          <w:rFonts w:ascii="Courier New" w:hAnsi="Courier New" w:cs="Courier New"/>
        </w:rPr>
        <w:t>(10)</w:t>
      </w:r>
      <w:bookmarkEnd w:id="50"/>
      <w:r w:rsidRPr="00260504">
        <w:rPr>
          <w:rFonts w:ascii="Courier New" w:hAnsi="Courier New" w:cs="Courier New"/>
        </w:rPr>
        <w:t>,</w:t>
      </w:r>
      <w:r w:rsidR="0094392B">
        <w:rPr>
          <w:rFonts w:ascii="Courier New" w:hAnsi="Courier New" w:cs="Courier New"/>
        </w:rPr>
        <w:t xml:space="preserve"> </w:t>
      </w:r>
      <w:r>
        <w:t>and the string can store nine characters plus a null terminator.</w:t>
      </w:r>
    </w:p>
    <w:p w14:paraId="376AE7A2" w14:textId="77777777" w:rsidR="009F1940" w:rsidRDefault="00FD082D" w:rsidP="001C41D2">
      <w:pPr>
        <w:pStyle w:val="Text3"/>
        <w:jc w:val="both"/>
      </w:pPr>
      <w:r>
        <w:t>The example then checks the remaining memory available on the heap:</w:t>
      </w:r>
    </w:p>
    <w:tbl>
      <w:tblPr>
        <w:tblStyle w:val="TableGrid"/>
        <w:tblW w:w="0" w:type="auto"/>
        <w:tblInd w:w="1809" w:type="dxa"/>
        <w:tblLook w:val="04A0" w:firstRow="1" w:lastRow="0" w:firstColumn="1" w:lastColumn="0" w:noHBand="0" w:noVBand="1"/>
      </w:tblPr>
      <w:tblGrid>
        <w:gridCol w:w="8891"/>
      </w:tblGrid>
      <w:tr w:rsidR="009F1940" w14:paraId="766EFCC8" w14:textId="77777777" w:rsidTr="00C27501">
        <w:tc>
          <w:tcPr>
            <w:tcW w:w="9117" w:type="dxa"/>
            <w:shd w:val="clear" w:color="auto" w:fill="DEEAF6" w:themeFill="accent5" w:themeFillTint="33"/>
          </w:tcPr>
          <w:p w14:paraId="1B450DCB" w14:textId="77777777" w:rsidR="001D2C8B" w:rsidRPr="00766C04" w:rsidRDefault="001D2C8B" w:rsidP="00766C04">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 Heap check after memory allocation*/</w:t>
            </w:r>
          </w:p>
          <w:p w14:paraId="432ED35A" w14:textId="77777777" w:rsidR="009F1940" w:rsidRPr="0078526E" w:rsidRDefault="001D2C8B" w:rsidP="00766C04">
            <w:pPr>
              <w:pStyle w:val="Text2"/>
              <w:spacing w:line="480" w:lineRule="auto"/>
              <w:ind w:left="0"/>
              <w:rPr>
                <w:rFonts w:ascii="Courier New" w:hAnsi="Courier New" w:cs="Courier New"/>
                <w:sz w:val="20"/>
                <w:szCs w:val="20"/>
              </w:rPr>
            </w:pPr>
            <w:proofErr w:type="spellStart"/>
            <w:r w:rsidRPr="00766C04">
              <w:rPr>
                <w:rFonts w:ascii="Courier New" w:hAnsi="Courier New" w:cs="Courier New"/>
                <w:sz w:val="20"/>
                <w:szCs w:val="20"/>
              </w:rPr>
              <w:t>os_printf</w:t>
            </w:r>
            <w:proofErr w:type="spellEnd"/>
            <w:r w:rsidRPr="00766C04">
              <w:rPr>
                <w:rFonts w:ascii="Courier New" w:hAnsi="Courier New" w:cs="Courier New"/>
                <w:sz w:val="20"/>
                <w:szCs w:val="20"/>
              </w:rPr>
              <w:t>("\</w:t>
            </w:r>
            <w:proofErr w:type="spellStart"/>
            <w:r w:rsidRPr="00766C04">
              <w:rPr>
                <w:rFonts w:ascii="Courier New" w:hAnsi="Courier New" w:cs="Courier New"/>
                <w:sz w:val="20"/>
                <w:szCs w:val="20"/>
              </w:rPr>
              <w:t>nheap</w:t>
            </w:r>
            <w:proofErr w:type="spellEnd"/>
            <w:r w:rsidRPr="00766C04">
              <w:rPr>
                <w:rFonts w:ascii="Courier New" w:hAnsi="Courier New" w:cs="Courier New"/>
                <w:sz w:val="20"/>
                <w:szCs w:val="20"/>
              </w:rPr>
              <w:t xml:space="preserve"> after allocation:[%d]\n", </w:t>
            </w:r>
            <w:proofErr w:type="spellStart"/>
            <w:r w:rsidRPr="00766C04">
              <w:rPr>
                <w:rFonts w:ascii="Courier New" w:hAnsi="Courier New" w:cs="Courier New"/>
                <w:sz w:val="20"/>
                <w:szCs w:val="20"/>
              </w:rPr>
              <w:t>os_avail_heap</w:t>
            </w:r>
            <w:proofErr w:type="spellEnd"/>
            <w:r w:rsidRPr="00766C04">
              <w:rPr>
                <w:rFonts w:ascii="Courier New" w:hAnsi="Courier New" w:cs="Courier New"/>
                <w:sz w:val="20"/>
                <w:szCs w:val="20"/>
              </w:rPr>
              <w:t>());</w:t>
            </w:r>
          </w:p>
        </w:tc>
      </w:tr>
    </w:tbl>
    <w:p w14:paraId="1AE483BD" w14:textId="77777777" w:rsidR="001767F5" w:rsidRDefault="001767F5" w:rsidP="001C41D2">
      <w:pPr>
        <w:pStyle w:val="Text2"/>
        <w:jc w:val="both"/>
        <w:rPr>
          <w:rFonts w:ascii="Courier New" w:hAnsi="Courier New" w:cs="Courier New"/>
        </w:rPr>
      </w:pPr>
    </w:p>
    <w:p w14:paraId="4B9E9F89" w14:textId="77777777" w:rsidR="00FD082D" w:rsidRDefault="00FD082D" w:rsidP="001C41D2">
      <w:pPr>
        <w:pStyle w:val="Text3"/>
        <w:jc w:val="both"/>
      </w:pPr>
      <w:proofErr w:type="spellStart"/>
      <w:r w:rsidRPr="00260504">
        <w:rPr>
          <w:rFonts w:ascii="Courier New" w:hAnsi="Courier New" w:cs="Courier New"/>
        </w:rPr>
        <w:t>os_avail_heap</w:t>
      </w:r>
      <w:proofErr w:type="spellEnd"/>
      <w:r w:rsidRPr="00260504">
        <w:rPr>
          <w:rFonts w:ascii="Courier New" w:hAnsi="Courier New" w:cs="Courier New"/>
        </w:rPr>
        <w:t>()</w:t>
      </w:r>
      <w:r>
        <w:t xml:space="preserve"> returns the amount of space available on the heap.</w:t>
      </w:r>
    </w:p>
    <w:p w14:paraId="1F5B1540" w14:textId="77777777" w:rsidR="009F1940" w:rsidRDefault="00FD082D" w:rsidP="001C41D2">
      <w:pPr>
        <w:pStyle w:val="Text3"/>
        <w:jc w:val="both"/>
      </w:pPr>
      <w:r>
        <w:t>Next, we set the contents of the string:</w:t>
      </w:r>
    </w:p>
    <w:tbl>
      <w:tblPr>
        <w:tblStyle w:val="TableGrid"/>
        <w:tblW w:w="0" w:type="auto"/>
        <w:tblInd w:w="1809" w:type="dxa"/>
        <w:tblLook w:val="04A0" w:firstRow="1" w:lastRow="0" w:firstColumn="1" w:lastColumn="0" w:noHBand="0" w:noVBand="1"/>
      </w:tblPr>
      <w:tblGrid>
        <w:gridCol w:w="8891"/>
      </w:tblGrid>
      <w:tr w:rsidR="009F1940" w14:paraId="0EE6897A" w14:textId="77777777" w:rsidTr="00C27501">
        <w:tc>
          <w:tcPr>
            <w:tcW w:w="9117" w:type="dxa"/>
            <w:shd w:val="clear" w:color="auto" w:fill="DEEAF6" w:themeFill="accent5" w:themeFillTint="33"/>
          </w:tcPr>
          <w:p w14:paraId="044B00DC" w14:textId="77777777" w:rsidR="001D2C8B" w:rsidRPr="00766C04" w:rsidRDefault="001D2C8B" w:rsidP="00766C04">
            <w:pPr>
              <w:pStyle w:val="Text2"/>
              <w:spacing w:line="480" w:lineRule="auto"/>
              <w:ind w:left="0"/>
              <w:rPr>
                <w:rFonts w:ascii="Courier New" w:hAnsi="Courier New" w:cs="Courier New"/>
                <w:sz w:val="20"/>
                <w:szCs w:val="20"/>
              </w:rPr>
            </w:pPr>
            <w:proofErr w:type="spellStart"/>
            <w:proofErr w:type="gramStart"/>
            <w:r w:rsidRPr="00766C04">
              <w:rPr>
                <w:rFonts w:ascii="Courier New" w:hAnsi="Courier New" w:cs="Courier New"/>
                <w:sz w:val="20"/>
                <w:szCs w:val="20"/>
              </w:rPr>
              <w:t>strcpy</w:t>
            </w:r>
            <w:proofErr w:type="spellEnd"/>
            <w:r w:rsidRPr="00766C04">
              <w:rPr>
                <w:rFonts w:ascii="Courier New" w:hAnsi="Courier New" w:cs="Courier New"/>
                <w:sz w:val="20"/>
                <w:szCs w:val="20"/>
              </w:rPr>
              <w:t>(</w:t>
            </w:r>
            <w:proofErr w:type="gramEnd"/>
            <w:r w:rsidRPr="00766C04">
              <w:rPr>
                <w:rFonts w:ascii="Courier New" w:hAnsi="Courier New" w:cs="Courier New"/>
                <w:sz w:val="20"/>
                <w:szCs w:val="20"/>
              </w:rPr>
              <w:t>str, "INNOPHASE");</w:t>
            </w:r>
          </w:p>
          <w:p w14:paraId="4C6CABC6" w14:textId="77777777" w:rsidR="001D2C8B" w:rsidRPr="00766C04" w:rsidRDefault="001D2C8B" w:rsidP="00766C04">
            <w:pPr>
              <w:pStyle w:val="Text2"/>
              <w:spacing w:line="480" w:lineRule="auto"/>
              <w:ind w:left="0"/>
              <w:rPr>
                <w:rFonts w:ascii="Courier New" w:hAnsi="Courier New" w:cs="Courier New"/>
                <w:sz w:val="20"/>
                <w:szCs w:val="20"/>
              </w:rPr>
            </w:pPr>
            <w:proofErr w:type="spellStart"/>
            <w:r w:rsidRPr="00766C04">
              <w:rPr>
                <w:rFonts w:ascii="Courier New" w:hAnsi="Courier New" w:cs="Courier New"/>
                <w:sz w:val="20"/>
                <w:szCs w:val="20"/>
              </w:rPr>
              <w:t>os_</w:t>
            </w:r>
            <w:proofErr w:type="gramStart"/>
            <w:r w:rsidRPr="00766C04">
              <w:rPr>
                <w:rFonts w:ascii="Courier New" w:hAnsi="Courier New" w:cs="Courier New"/>
                <w:sz w:val="20"/>
                <w:szCs w:val="20"/>
              </w:rPr>
              <w:t>printf</w:t>
            </w:r>
            <w:proofErr w:type="spellEnd"/>
            <w:r w:rsidRPr="00766C04">
              <w:rPr>
                <w:rFonts w:ascii="Courier New" w:hAnsi="Courier New" w:cs="Courier New"/>
                <w:sz w:val="20"/>
                <w:szCs w:val="20"/>
              </w:rPr>
              <w:t>(</w:t>
            </w:r>
            <w:proofErr w:type="gramEnd"/>
            <w:r w:rsidRPr="00766C04">
              <w:rPr>
                <w:rFonts w:ascii="Courier New" w:hAnsi="Courier New" w:cs="Courier New"/>
                <w:sz w:val="20"/>
                <w:szCs w:val="20"/>
              </w:rPr>
              <w:t>"String = %s address[%p]", str, str);</w:t>
            </w:r>
          </w:p>
          <w:p w14:paraId="00069916" w14:textId="77777777" w:rsidR="001D2C8B" w:rsidRPr="00766C04" w:rsidRDefault="001D2C8B" w:rsidP="00766C04">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 Reallocating memory */</w:t>
            </w:r>
          </w:p>
          <w:p w14:paraId="182B7F6A" w14:textId="77777777" w:rsidR="001D2C8B" w:rsidRPr="00766C04" w:rsidRDefault="001D2C8B" w:rsidP="00766C04">
            <w:pPr>
              <w:pStyle w:val="Text2"/>
              <w:spacing w:line="480" w:lineRule="auto"/>
              <w:ind w:left="0"/>
              <w:rPr>
                <w:rFonts w:ascii="Courier New" w:hAnsi="Courier New" w:cs="Courier New"/>
                <w:sz w:val="20"/>
                <w:szCs w:val="20"/>
              </w:rPr>
            </w:pPr>
            <w:r w:rsidRPr="00766C04">
              <w:rPr>
                <w:rFonts w:ascii="Courier New" w:hAnsi="Courier New" w:cs="Courier New"/>
                <w:sz w:val="20"/>
                <w:szCs w:val="20"/>
              </w:rPr>
              <w:t xml:space="preserve">str = (char *) </w:t>
            </w:r>
            <w:proofErr w:type="spellStart"/>
            <w:r w:rsidRPr="00766C04">
              <w:rPr>
                <w:rFonts w:ascii="Courier New" w:hAnsi="Courier New" w:cs="Courier New"/>
                <w:sz w:val="20"/>
                <w:szCs w:val="20"/>
              </w:rPr>
              <w:t>os_</w:t>
            </w:r>
            <w:proofErr w:type="gramStart"/>
            <w:r w:rsidRPr="00766C04">
              <w:rPr>
                <w:rFonts w:ascii="Courier New" w:hAnsi="Courier New" w:cs="Courier New"/>
                <w:sz w:val="20"/>
                <w:szCs w:val="20"/>
              </w:rPr>
              <w:t>realloc</w:t>
            </w:r>
            <w:proofErr w:type="spellEnd"/>
            <w:r w:rsidRPr="00766C04">
              <w:rPr>
                <w:rFonts w:ascii="Courier New" w:hAnsi="Courier New" w:cs="Courier New"/>
                <w:sz w:val="20"/>
                <w:szCs w:val="20"/>
              </w:rPr>
              <w:t>(</w:t>
            </w:r>
            <w:proofErr w:type="gramEnd"/>
            <w:r w:rsidRPr="00766C04">
              <w:rPr>
                <w:rFonts w:ascii="Courier New" w:hAnsi="Courier New" w:cs="Courier New"/>
                <w:sz w:val="20"/>
                <w:szCs w:val="20"/>
              </w:rPr>
              <w:t>str, 20);</w:t>
            </w:r>
          </w:p>
          <w:p w14:paraId="57C3D59B" w14:textId="77777777" w:rsidR="009F1940" w:rsidRPr="0078526E" w:rsidRDefault="001D2C8B" w:rsidP="00766C04">
            <w:pPr>
              <w:pStyle w:val="Text2"/>
              <w:spacing w:line="480" w:lineRule="auto"/>
              <w:ind w:left="0"/>
              <w:rPr>
                <w:rFonts w:ascii="Courier New" w:hAnsi="Courier New" w:cs="Courier New"/>
                <w:sz w:val="20"/>
                <w:szCs w:val="20"/>
              </w:rPr>
            </w:pPr>
            <w:proofErr w:type="spellStart"/>
            <w:r w:rsidRPr="00766C04">
              <w:rPr>
                <w:rFonts w:ascii="Courier New" w:hAnsi="Courier New" w:cs="Courier New"/>
                <w:sz w:val="20"/>
                <w:szCs w:val="20"/>
              </w:rPr>
              <w:t>strcat</w:t>
            </w:r>
            <w:bookmarkStart w:id="51" w:name="__DdeLink__246_3777737819"/>
            <w:proofErr w:type="spellEnd"/>
            <w:r w:rsidRPr="00766C04">
              <w:rPr>
                <w:rFonts w:ascii="Courier New" w:hAnsi="Courier New" w:cs="Courier New"/>
                <w:sz w:val="20"/>
                <w:szCs w:val="20"/>
              </w:rPr>
              <w:t>(str, " Talaria")</w:t>
            </w:r>
            <w:bookmarkEnd w:id="51"/>
            <w:r w:rsidRPr="00766C04">
              <w:rPr>
                <w:rFonts w:ascii="Courier New" w:hAnsi="Courier New" w:cs="Courier New"/>
                <w:sz w:val="20"/>
                <w:szCs w:val="20"/>
              </w:rPr>
              <w:t>;</w:t>
            </w:r>
          </w:p>
        </w:tc>
      </w:tr>
    </w:tbl>
    <w:p w14:paraId="3D34B961" w14:textId="77777777" w:rsidR="00FD082D" w:rsidRDefault="00FD082D" w:rsidP="00C27501">
      <w:pPr>
        <w:pStyle w:val="Text3"/>
      </w:pPr>
    </w:p>
    <w:p w14:paraId="2AB89096" w14:textId="6B194827" w:rsidR="00FD082D" w:rsidRDefault="00FD082D" w:rsidP="001C41D2">
      <w:pPr>
        <w:pStyle w:val="Text3"/>
        <w:jc w:val="both"/>
      </w:pPr>
      <w:r>
        <w:lastRenderedPageBreak/>
        <w:t xml:space="preserve">Here, </w:t>
      </w:r>
      <w:r w:rsidRPr="001C41D2">
        <w:rPr>
          <w:rFonts w:ascii="Courier New" w:hAnsi="Courier New" w:cs="Courier New"/>
        </w:rPr>
        <w:t>INNOPHASE</w:t>
      </w:r>
      <w:r>
        <w:rPr>
          <w:b/>
          <w:bCs/>
        </w:rPr>
        <w:t xml:space="preserve"> </w:t>
      </w:r>
      <w:r>
        <w:t>is first copied to the char</w:t>
      </w:r>
      <w:r w:rsidR="001C41D2">
        <w:t>acter</w:t>
      </w:r>
      <w:r>
        <w:t xml:space="preserve"> array. By using </w:t>
      </w:r>
      <w:proofErr w:type="spellStart"/>
      <w:r w:rsidR="002567EF">
        <w:rPr>
          <w:rFonts w:ascii="Courier New" w:hAnsi="Courier New" w:cs="Courier New"/>
        </w:rPr>
        <w:t>os_realloc</w:t>
      </w:r>
      <w:proofErr w:type="spellEnd"/>
      <w:r w:rsidR="002567EF">
        <w:rPr>
          <w:rFonts w:ascii="Courier New" w:hAnsi="Courier New" w:cs="Courier New"/>
        </w:rPr>
        <w:t>(str, 3</w:t>
      </w:r>
      <w:r w:rsidRPr="00260504">
        <w:rPr>
          <w:rFonts w:ascii="Courier New" w:hAnsi="Courier New" w:cs="Courier New"/>
        </w:rPr>
        <w:t>0)</w:t>
      </w:r>
      <w:r w:rsidRPr="00260504">
        <w:rPr>
          <w:b/>
          <w:bCs/>
        </w:rPr>
        <w:t>,</w:t>
      </w:r>
      <w:r w:rsidR="0094392B">
        <w:rPr>
          <w:b/>
          <w:bCs/>
        </w:rPr>
        <w:t xml:space="preserve"> </w:t>
      </w:r>
      <w:r>
        <w:t>the size of the memory prev</w:t>
      </w:r>
      <w:r w:rsidR="00E45912">
        <w:t>iously allocated is changed to 3</w:t>
      </w:r>
      <w:r>
        <w:t>0 char</w:t>
      </w:r>
      <w:r w:rsidR="001C41D2">
        <w:t>acters</w:t>
      </w:r>
      <w:r>
        <w:t xml:space="preserve">. </w:t>
      </w:r>
      <w:r w:rsidR="001C41D2">
        <w:t>Post this,</w:t>
      </w:r>
      <w:r>
        <w:t xml:space="preserve"> there is space to concatenate </w:t>
      </w:r>
      <w:r w:rsidRPr="001C41D2">
        <w:rPr>
          <w:rFonts w:ascii="Courier New" w:hAnsi="Courier New" w:cs="Courier New"/>
        </w:rPr>
        <w:t>Talaria</w:t>
      </w:r>
      <w:r w:rsidR="001C41D2">
        <w:rPr>
          <w:b/>
          <w:bCs/>
        </w:rPr>
        <w:t xml:space="preserve"> </w:t>
      </w:r>
      <w:r>
        <w:t>to the existing string.</w:t>
      </w:r>
    </w:p>
    <w:p w14:paraId="058F95E0" w14:textId="77777777" w:rsidR="009F1940" w:rsidRDefault="00FD082D" w:rsidP="001C41D2">
      <w:pPr>
        <w:pStyle w:val="Text3"/>
        <w:jc w:val="both"/>
      </w:pPr>
      <w:r>
        <w:t>Once the dynamically allocated memory is no longer needed, it is freed:</w:t>
      </w:r>
    </w:p>
    <w:tbl>
      <w:tblPr>
        <w:tblStyle w:val="TableGrid"/>
        <w:tblW w:w="0" w:type="auto"/>
        <w:tblInd w:w="1809" w:type="dxa"/>
        <w:tblLook w:val="04A0" w:firstRow="1" w:lastRow="0" w:firstColumn="1" w:lastColumn="0" w:noHBand="0" w:noVBand="1"/>
      </w:tblPr>
      <w:tblGrid>
        <w:gridCol w:w="8891"/>
      </w:tblGrid>
      <w:tr w:rsidR="009F1940" w14:paraId="61447FB6" w14:textId="77777777" w:rsidTr="00C27501">
        <w:tc>
          <w:tcPr>
            <w:tcW w:w="9117" w:type="dxa"/>
            <w:shd w:val="clear" w:color="auto" w:fill="DEEAF6" w:themeFill="accent5" w:themeFillTint="33"/>
          </w:tcPr>
          <w:p w14:paraId="70755B82" w14:textId="77777777" w:rsidR="009F1940" w:rsidRPr="0078526E" w:rsidRDefault="001D2C8B" w:rsidP="002B6F86">
            <w:pPr>
              <w:pStyle w:val="Text2"/>
              <w:spacing w:line="480" w:lineRule="auto"/>
              <w:ind w:left="0"/>
              <w:rPr>
                <w:rFonts w:ascii="Courier New" w:hAnsi="Courier New" w:cs="Courier New"/>
                <w:sz w:val="20"/>
                <w:szCs w:val="20"/>
              </w:rPr>
            </w:pPr>
            <w:proofErr w:type="spellStart"/>
            <w:r w:rsidRPr="00766C04">
              <w:rPr>
                <w:rFonts w:ascii="Courier New" w:hAnsi="Courier New" w:cs="Courier New"/>
                <w:sz w:val="20"/>
                <w:szCs w:val="20"/>
              </w:rPr>
              <w:t>os_free</w:t>
            </w:r>
            <w:proofErr w:type="spellEnd"/>
            <w:r w:rsidRPr="00766C04">
              <w:rPr>
                <w:rFonts w:ascii="Courier New" w:hAnsi="Courier New" w:cs="Courier New"/>
                <w:sz w:val="20"/>
                <w:szCs w:val="20"/>
              </w:rPr>
              <w:t>(str);</w:t>
            </w:r>
          </w:p>
        </w:tc>
      </w:tr>
    </w:tbl>
    <w:p w14:paraId="1BE46221" w14:textId="77777777" w:rsidR="00FD082D" w:rsidRDefault="00FD082D" w:rsidP="001C41D2">
      <w:pPr>
        <w:pStyle w:val="Text2"/>
        <w:jc w:val="both"/>
      </w:pPr>
    </w:p>
    <w:p w14:paraId="23954CE1" w14:textId="1D623DDC" w:rsidR="00FD082D" w:rsidRDefault="009F1940" w:rsidP="001C41D2">
      <w:pPr>
        <w:pStyle w:val="Text3"/>
        <w:jc w:val="both"/>
        <w:rPr>
          <w:rFonts w:ascii="Courier New" w:hAnsi="Courier New" w:cs="Courier New"/>
        </w:rPr>
      </w:pPr>
      <w:proofErr w:type="spellStart"/>
      <w:r w:rsidRPr="00260504">
        <w:rPr>
          <w:rFonts w:ascii="Courier New" w:hAnsi="Courier New" w:cs="Courier New"/>
        </w:rPr>
        <w:t>os_free</w:t>
      </w:r>
      <w:proofErr w:type="spellEnd"/>
      <w:r w:rsidRPr="00260504">
        <w:rPr>
          <w:rFonts w:ascii="Courier New" w:hAnsi="Courier New" w:cs="Courier New"/>
        </w:rPr>
        <w:t>()</w:t>
      </w:r>
      <w:r>
        <w:t xml:space="preserve"> is used to free dynamically allocated memory. In this program, </w:t>
      </w:r>
      <w:proofErr w:type="spellStart"/>
      <w:r w:rsidRPr="00260504">
        <w:rPr>
          <w:rFonts w:ascii="Courier New" w:hAnsi="Courier New" w:cs="Courier New"/>
        </w:rPr>
        <w:t>os_free</w:t>
      </w:r>
      <w:proofErr w:type="spellEnd"/>
      <w:r w:rsidRPr="00260504">
        <w:rPr>
          <w:rFonts w:ascii="Courier New" w:hAnsi="Courier New" w:cs="Courier New"/>
        </w:rPr>
        <w:t>(str)</w:t>
      </w:r>
      <w:r>
        <w:t xml:space="preserve"> frees the memory previously allocated for </w:t>
      </w:r>
      <w:r w:rsidRPr="00260504">
        <w:rPr>
          <w:rFonts w:ascii="Courier New" w:hAnsi="Courier New" w:cs="Courier New"/>
        </w:rPr>
        <w:t>str.</w:t>
      </w:r>
    </w:p>
    <w:p w14:paraId="5CEBF25E" w14:textId="7F72DB4B" w:rsidR="008A0974" w:rsidRDefault="008A0974" w:rsidP="001C41D2">
      <w:pPr>
        <w:pStyle w:val="Text3"/>
        <w:jc w:val="both"/>
      </w:pPr>
      <w:r>
        <w:br w:type="page"/>
      </w:r>
    </w:p>
    <w:p w14:paraId="552419BB" w14:textId="51E02785" w:rsidR="009D6681" w:rsidRDefault="009D6681" w:rsidP="008E28A4">
      <w:pPr>
        <w:pStyle w:val="Heading3"/>
        <w:ind w:left="1980" w:hanging="1073"/>
        <w:jc w:val="both"/>
      </w:pPr>
      <w:bookmarkStart w:id="52" w:name="_Toc94206549"/>
      <w:r>
        <w:lastRenderedPageBreak/>
        <w:t>Running the Application</w:t>
      </w:r>
      <w:bookmarkEnd w:id="52"/>
      <w:r>
        <w:t xml:space="preserve"> </w:t>
      </w:r>
    </w:p>
    <w:p w14:paraId="317542B7" w14:textId="4D4D2FB9" w:rsidR="00167AD8" w:rsidRDefault="00167AD8" w:rsidP="00167AD8">
      <w:pPr>
        <w:pStyle w:val="Text3"/>
        <w:jc w:val="both"/>
      </w:pPr>
      <w:r>
        <w:t xml:space="preserve">Program </w:t>
      </w:r>
      <w:r>
        <w:rPr>
          <w:rFonts w:ascii="Courier New" w:hAnsi="Courier New" w:cs="Courier New"/>
        </w:rPr>
        <w:t>memory_management_2.elf</w:t>
      </w:r>
      <w:r>
        <w:t xml:space="preserve"> using the Download tool:</w:t>
      </w:r>
    </w:p>
    <w:p w14:paraId="7A8D2F02" w14:textId="77777777" w:rsidR="00167AD8" w:rsidRDefault="00167AD8" w:rsidP="00167AD8">
      <w:pPr>
        <w:pStyle w:val="Text3"/>
        <w:numPr>
          <w:ilvl w:val="0"/>
          <w:numId w:val="31"/>
        </w:numPr>
        <w:spacing w:line="256" w:lineRule="auto"/>
        <w:jc w:val="both"/>
      </w:pPr>
      <w:r>
        <w:t xml:space="preserve">Launch the Download tool provided with InnoPhase Talaria TWO SDK. </w:t>
      </w:r>
    </w:p>
    <w:p w14:paraId="15515957" w14:textId="77777777" w:rsidR="00167AD8" w:rsidRDefault="00167AD8" w:rsidP="00167AD8">
      <w:pPr>
        <w:pStyle w:val="Text3"/>
        <w:numPr>
          <w:ilvl w:val="0"/>
          <w:numId w:val="31"/>
        </w:numPr>
        <w:spacing w:line="256" w:lineRule="auto"/>
        <w:jc w:val="both"/>
      </w:pPr>
      <w:r>
        <w:t>In the GUI window:</w:t>
      </w:r>
    </w:p>
    <w:p w14:paraId="6CDD0A96" w14:textId="77777777" w:rsidR="00167AD8" w:rsidRDefault="00167AD8" w:rsidP="00167AD8">
      <w:pPr>
        <w:pStyle w:val="Text3"/>
        <w:numPr>
          <w:ilvl w:val="1"/>
          <w:numId w:val="31"/>
        </w:numPr>
        <w:spacing w:line="256" w:lineRule="auto"/>
        <w:jc w:val="both"/>
      </w:pPr>
      <w:r>
        <w:t>Boot Target: Select the appropriate EVK from the drop-down.</w:t>
      </w:r>
    </w:p>
    <w:p w14:paraId="76EC0E3B" w14:textId="3E01BF7D" w:rsidR="00167AD8" w:rsidRDefault="00167AD8" w:rsidP="00167AD8">
      <w:pPr>
        <w:pStyle w:val="Text3"/>
        <w:numPr>
          <w:ilvl w:val="1"/>
          <w:numId w:val="31"/>
        </w:numPr>
        <w:spacing w:line="256" w:lineRule="auto"/>
        <w:jc w:val="both"/>
      </w:pPr>
      <w:r>
        <w:t xml:space="preserve">ELF Input: Load the </w:t>
      </w:r>
      <w:r>
        <w:rPr>
          <w:rFonts w:ascii="Courier New" w:hAnsi="Courier New" w:cs="Courier New"/>
        </w:rPr>
        <w:t>memory_management_2.elf</w:t>
      </w:r>
      <w:r>
        <w:t xml:space="preserve"> </w:t>
      </w:r>
      <w:r>
        <w:rPr>
          <w:rFonts w:cstheme="minorHAnsi"/>
        </w:rPr>
        <w:t xml:space="preserve">by clicking on </w:t>
      </w:r>
      <w:r>
        <w:rPr>
          <w:rFonts w:ascii="Courier New" w:hAnsi="Courier New" w:cs="Courier New"/>
        </w:rPr>
        <w:t>Select ELF File</w:t>
      </w:r>
      <w:r>
        <w:t xml:space="preserve">. </w:t>
      </w:r>
    </w:p>
    <w:p w14:paraId="58EAE372" w14:textId="77777777" w:rsidR="00167AD8" w:rsidRDefault="00167AD8" w:rsidP="00167AD8">
      <w:pPr>
        <w:pStyle w:val="Text3"/>
        <w:numPr>
          <w:ilvl w:val="1"/>
          <w:numId w:val="31"/>
        </w:numPr>
        <w:spacing w:line="256" w:lineRule="auto"/>
        <w:jc w:val="both"/>
      </w:pPr>
      <w:r>
        <w:t xml:space="preserve">Programming: Prog RAM or Prog Flash as per requirement. </w:t>
      </w:r>
    </w:p>
    <w:p w14:paraId="4624698D" w14:textId="695C07D2" w:rsidR="00167AD8" w:rsidRDefault="00167AD8" w:rsidP="00167AD8">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F25C0">
        <w:rPr>
          <w:rFonts w:cstheme="minorHAnsi"/>
          <w:i/>
          <w:iCs/>
        </w:rPr>
        <w:t>sdk_x.y</w:t>
      </w:r>
      <w:proofErr w:type="spellEnd"/>
      <w:r w:rsidR="00BF25C0">
        <w:rPr>
          <w:rFonts w:cstheme="minorHAnsi"/>
          <w:i/>
          <w:iCs/>
        </w:rPr>
        <w:t>/</w:t>
      </w:r>
      <w:proofErr w:type="spellStart"/>
      <w:r w:rsidR="00BF25C0">
        <w:rPr>
          <w:rFonts w:cstheme="minorHAnsi"/>
          <w:i/>
          <w:iCs/>
        </w:rPr>
        <w:t>pc_tools</w:t>
      </w:r>
      <w:proofErr w:type="spellEnd"/>
      <w:r w:rsidR="00BF25C0">
        <w:rPr>
          <w:rFonts w:cstheme="minorHAnsi"/>
          <w:i/>
          <w:iCs/>
        </w:rPr>
        <w:t>/</w:t>
      </w:r>
      <w:proofErr w:type="spellStart"/>
      <w:r w:rsidR="00BF25C0">
        <w:rPr>
          <w:rFonts w:cstheme="minorHAnsi"/>
          <w:i/>
          <w:iCs/>
        </w:rPr>
        <w:t>Download_Tool</w:t>
      </w:r>
      <w:proofErr w:type="spellEnd"/>
      <w:r w:rsidR="00BF25C0">
        <w:rPr>
          <w:rFonts w:cstheme="minorHAnsi"/>
          <w:i/>
          <w:iCs/>
        </w:rPr>
        <w:t>/doc</w:t>
      </w:r>
      <w:r>
        <w:rPr>
          <w:rFonts w:cstheme="minorHAnsi"/>
        </w:rPr>
        <w:t>).</w:t>
      </w:r>
    </w:p>
    <w:p w14:paraId="7DF21797" w14:textId="77777777" w:rsidR="00167AD8" w:rsidRDefault="00167AD8" w:rsidP="00167AD8">
      <w:pPr>
        <w:pStyle w:val="Text3"/>
        <w:jc w:val="both"/>
      </w:pPr>
      <w:r>
        <w:rPr>
          <w:rFonts w:cstheme="minorHAnsi"/>
          <w:b/>
          <w:bCs/>
        </w:rPr>
        <w:t>Note</w:t>
      </w:r>
      <w:r>
        <w:rPr>
          <w:rFonts w:cstheme="minorHAnsi"/>
        </w:rPr>
        <w:t>: x and y refer to the SDK release version. For example: sdk_2.4/doc.</w:t>
      </w:r>
    </w:p>
    <w:p w14:paraId="1F58EC7D" w14:textId="77777777" w:rsidR="00167AD8" w:rsidRPr="00167AD8" w:rsidRDefault="00167AD8" w:rsidP="00167AD8">
      <w:pPr>
        <w:pStyle w:val="Text3"/>
      </w:pPr>
    </w:p>
    <w:p w14:paraId="09A6C4F1" w14:textId="77777777" w:rsidR="008A0974" w:rsidRDefault="008A0974" w:rsidP="009D6681">
      <w:pPr>
        <w:pStyle w:val="Caption"/>
        <w:jc w:val="center"/>
      </w:pPr>
    </w:p>
    <w:p w14:paraId="73122BC8" w14:textId="1D943D81" w:rsidR="008A0974" w:rsidRDefault="008A0974" w:rsidP="008A0974">
      <w:pPr>
        <w:pStyle w:val="Text3"/>
        <w:keepNext/>
        <w:jc w:val="center"/>
      </w:pPr>
    </w:p>
    <w:p w14:paraId="19E9BB60" w14:textId="61577436" w:rsidR="009D6681" w:rsidRDefault="009D6681" w:rsidP="008A0974">
      <w:pPr>
        <w:pStyle w:val="Text3"/>
        <w:jc w:val="center"/>
      </w:pPr>
      <w:r>
        <w:br w:type="page"/>
      </w:r>
    </w:p>
    <w:p w14:paraId="31B312C1" w14:textId="513ABAFB" w:rsidR="00B426E9" w:rsidRDefault="00FB7C9F" w:rsidP="008E28A4">
      <w:pPr>
        <w:pStyle w:val="Heading3"/>
        <w:ind w:left="1980" w:hanging="1073"/>
        <w:jc w:val="both"/>
      </w:pPr>
      <w:bookmarkStart w:id="53" w:name="_Toc94206550"/>
      <w:r>
        <w:lastRenderedPageBreak/>
        <w:t>Expected Output</w:t>
      </w:r>
      <w:bookmarkEnd w:id="53"/>
    </w:p>
    <w:p w14:paraId="3DE346BD" w14:textId="7716E214" w:rsidR="00127525" w:rsidRDefault="00FB7C9F" w:rsidP="00A214CF">
      <w:pPr>
        <w:pStyle w:val="Text3"/>
      </w:pPr>
      <w:r w:rsidRPr="00101998">
        <w:rPr>
          <w:rFonts w:ascii="Courier New" w:eastAsia="Calibri" w:hAnsi="Courier New" w:cs="Courier New"/>
        </w:rPr>
        <w:t>memory_management_</w:t>
      </w:r>
      <w:r>
        <w:rPr>
          <w:rFonts w:ascii="Courier New" w:eastAsia="Calibri" w:hAnsi="Courier New" w:cs="Courier New"/>
        </w:rPr>
        <w:t>2</w:t>
      </w:r>
      <w:r w:rsidRPr="00EB0B42">
        <w:rPr>
          <w:rFonts w:ascii="Courier New" w:hAnsi="Courier New" w:cs="Courier New"/>
        </w:rPr>
        <w:t>.elf</w:t>
      </w:r>
      <w:r>
        <w:t xml:space="preserve"> is created when compiling </w:t>
      </w:r>
      <w:r w:rsidR="001C41D2">
        <w:t>the</w:t>
      </w:r>
      <w:r>
        <w:t xml:space="preserve"> code</w:t>
      </w:r>
      <w:r w:rsidR="001C41D2">
        <w:t xml:space="preserve"> which provides the following </w:t>
      </w:r>
      <w:r>
        <w:t xml:space="preserve">console output when programmed to </w:t>
      </w:r>
      <w:r w:rsidR="001C41D2">
        <w:t xml:space="preserve">Talaria TWO. </w:t>
      </w:r>
    </w:p>
    <w:tbl>
      <w:tblPr>
        <w:tblStyle w:val="TableGrid"/>
        <w:tblW w:w="0" w:type="auto"/>
        <w:tblInd w:w="1809" w:type="dxa"/>
        <w:tblLook w:val="04A0" w:firstRow="1" w:lastRow="0" w:firstColumn="1" w:lastColumn="0" w:noHBand="0" w:noVBand="1"/>
      </w:tblPr>
      <w:tblGrid>
        <w:gridCol w:w="8789"/>
      </w:tblGrid>
      <w:tr w:rsidR="00127525" w14:paraId="48A783BF" w14:textId="77777777" w:rsidTr="00C27501">
        <w:tc>
          <w:tcPr>
            <w:tcW w:w="8789" w:type="dxa"/>
            <w:shd w:val="clear" w:color="auto" w:fill="DEEAF6" w:themeFill="accent5" w:themeFillTint="33"/>
          </w:tcPr>
          <w:p w14:paraId="457F015C"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UART:NWWWWWAE4 DWT comparators, range 0x8000</w:t>
            </w:r>
          </w:p>
          <w:p w14:paraId="3464128C"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Build $Id: git-7e2fd6a94 $</w:t>
            </w:r>
          </w:p>
          <w:p w14:paraId="7E285375"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app=</w:t>
            </w:r>
            <w:proofErr w:type="spellStart"/>
            <w:r w:rsidRPr="001A3AC4">
              <w:rPr>
                <w:rFonts w:ascii="Courier New" w:hAnsi="Courier New" w:cs="Courier New"/>
                <w:sz w:val="20"/>
                <w:szCs w:val="20"/>
              </w:rPr>
              <w:t>gordon</w:t>
            </w:r>
            <w:proofErr w:type="spellEnd"/>
          </w:p>
          <w:p w14:paraId="6C169E18"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flash: Gordon ready!</w:t>
            </w:r>
          </w:p>
          <w:p w14:paraId="3ABC02D1" w14:textId="77777777" w:rsidR="001A3AC4" w:rsidRPr="001A3AC4" w:rsidRDefault="001A3AC4" w:rsidP="001A3AC4">
            <w:pPr>
              <w:pStyle w:val="Text2"/>
              <w:spacing w:line="480" w:lineRule="auto"/>
              <w:ind w:left="0"/>
              <w:rPr>
                <w:rFonts w:ascii="Courier New" w:hAnsi="Courier New" w:cs="Courier New"/>
                <w:sz w:val="20"/>
                <w:szCs w:val="20"/>
              </w:rPr>
            </w:pPr>
          </w:p>
          <w:p w14:paraId="59C4EEC1"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Y-BOOT 208ef13 2019-07-22 12:26:54 -0500 790da1-b-7</w:t>
            </w:r>
          </w:p>
          <w:p w14:paraId="7308525A"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ROM yoda-h0-rom-16-0-gd5a8e586</w:t>
            </w:r>
          </w:p>
          <w:p w14:paraId="214C4AA5" w14:textId="77777777" w:rsidR="001A3AC4" w:rsidRPr="001A3AC4" w:rsidRDefault="001A3AC4" w:rsidP="001A3AC4">
            <w:pPr>
              <w:pStyle w:val="Text2"/>
              <w:spacing w:line="480" w:lineRule="auto"/>
              <w:ind w:left="0"/>
              <w:rPr>
                <w:rFonts w:ascii="Courier New" w:hAnsi="Courier New" w:cs="Courier New"/>
                <w:sz w:val="20"/>
                <w:szCs w:val="20"/>
              </w:rPr>
            </w:pPr>
            <w:proofErr w:type="spellStart"/>
            <w:r w:rsidRPr="001A3AC4">
              <w:rPr>
                <w:rFonts w:ascii="Courier New" w:hAnsi="Courier New" w:cs="Courier New"/>
                <w:sz w:val="20"/>
                <w:szCs w:val="20"/>
              </w:rPr>
              <w:t>FLASH:PNWWWAEBuild</w:t>
            </w:r>
            <w:proofErr w:type="spellEnd"/>
            <w:r w:rsidRPr="001A3AC4">
              <w:rPr>
                <w:rFonts w:ascii="Courier New" w:hAnsi="Courier New" w:cs="Courier New"/>
                <w:sz w:val="20"/>
                <w:szCs w:val="20"/>
              </w:rPr>
              <w:t xml:space="preserve"> $Id: git-fdfd20079 $</w:t>
            </w:r>
          </w:p>
          <w:p w14:paraId="06D870D7"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$App:git-b1ab1153</w:t>
            </w:r>
          </w:p>
          <w:p w14:paraId="386D93DD" w14:textId="6498645C"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SDK Ver: sdk_2.4</w:t>
            </w:r>
          </w:p>
          <w:p w14:paraId="5ECE621F"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Memory Management Demo App 2</w:t>
            </w:r>
          </w:p>
          <w:p w14:paraId="2E971B20" w14:textId="77777777" w:rsidR="001A3AC4" w:rsidRPr="001A3AC4" w:rsidRDefault="001A3AC4" w:rsidP="001A3AC4">
            <w:pPr>
              <w:pStyle w:val="Text2"/>
              <w:spacing w:line="480" w:lineRule="auto"/>
              <w:ind w:left="0"/>
              <w:rPr>
                <w:rFonts w:ascii="Courier New" w:hAnsi="Courier New" w:cs="Courier New"/>
                <w:sz w:val="20"/>
                <w:szCs w:val="20"/>
              </w:rPr>
            </w:pPr>
          </w:p>
          <w:p w14:paraId="75F8689F"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initial heap available:448920</w:t>
            </w:r>
          </w:p>
          <w:p w14:paraId="55D29F56" w14:textId="77777777" w:rsidR="001A3AC4" w:rsidRPr="001A3AC4" w:rsidRDefault="001A3AC4" w:rsidP="001A3AC4">
            <w:pPr>
              <w:pStyle w:val="Text2"/>
              <w:spacing w:line="480" w:lineRule="auto"/>
              <w:ind w:left="0"/>
              <w:rPr>
                <w:rFonts w:ascii="Courier New" w:hAnsi="Courier New" w:cs="Courier New"/>
                <w:sz w:val="20"/>
                <w:szCs w:val="20"/>
              </w:rPr>
            </w:pPr>
          </w:p>
          <w:p w14:paraId="0C377E96"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heap after allocation:[448896]</w:t>
            </w:r>
          </w:p>
          <w:p w14:paraId="47FFF9E3"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String = INNOPHASE address[0x000bfb60]</w:t>
            </w:r>
          </w:p>
          <w:p w14:paraId="4222588D"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heap after reallocation:[448880]</w:t>
            </w:r>
          </w:p>
          <w:p w14:paraId="3AABDFF5" w14:textId="77777777" w:rsidR="001A3AC4" w:rsidRPr="001A3AC4" w:rsidRDefault="001A3AC4" w:rsidP="001A3AC4">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String = INNOPHASE Talaria TWO address[0x000bfb60]</w:t>
            </w:r>
          </w:p>
          <w:p w14:paraId="10B9F2E2" w14:textId="3C1BEBF6" w:rsidR="00127525" w:rsidRPr="0078526E" w:rsidRDefault="001A3AC4" w:rsidP="00B1308F">
            <w:pPr>
              <w:pStyle w:val="Text2"/>
              <w:spacing w:line="480" w:lineRule="auto"/>
              <w:ind w:left="0"/>
              <w:rPr>
                <w:rFonts w:ascii="Courier New" w:hAnsi="Courier New" w:cs="Courier New"/>
                <w:sz w:val="20"/>
                <w:szCs w:val="20"/>
              </w:rPr>
            </w:pPr>
            <w:r w:rsidRPr="001A3AC4">
              <w:rPr>
                <w:rFonts w:ascii="Courier New" w:hAnsi="Courier New" w:cs="Courier New"/>
                <w:sz w:val="20"/>
                <w:szCs w:val="20"/>
              </w:rPr>
              <w:t>available heap after all free =[448920]</w:t>
            </w:r>
          </w:p>
        </w:tc>
      </w:tr>
    </w:tbl>
    <w:p w14:paraId="5D760057" w14:textId="71E92C4B" w:rsidR="00A66A79" w:rsidRDefault="00A66A79" w:rsidP="00127525">
      <w:pPr>
        <w:pStyle w:val="Text3"/>
      </w:pPr>
      <w:r>
        <w:br w:type="page"/>
      </w:r>
    </w:p>
    <w:p w14:paraId="12F7EE2A" w14:textId="77777777" w:rsidR="00AC7F09" w:rsidRDefault="00AC7F09" w:rsidP="008E28A4">
      <w:pPr>
        <w:pStyle w:val="Heading2"/>
        <w:ind w:left="1440" w:hanging="900"/>
      </w:pPr>
      <w:bookmarkStart w:id="54" w:name="_Toc94206551"/>
      <w:r>
        <w:lastRenderedPageBreak/>
        <w:t xml:space="preserve">Example </w:t>
      </w:r>
      <w:proofErr w:type="spellStart"/>
      <w:r w:rsidR="00D940D4">
        <w:t>pool</w:t>
      </w:r>
      <w:r>
        <w:t>.c</w:t>
      </w:r>
      <w:bookmarkEnd w:id="54"/>
      <w:proofErr w:type="spellEnd"/>
    </w:p>
    <w:p w14:paraId="4C786B98" w14:textId="77777777" w:rsidR="00B426E9" w:rsidRDefault="008F51C4" w:rsidP="008E28A4">
      <w:pPr>
        <w:pStyle w:val="Heading3"/>
        <w:ind w:left="1980" w:hanging="1073"/>
        <w:jc w:val="both"/>
      </w:pPr>
      <w:bookmarkStart w:id="55" w:name="_Toc94206552"/>
      <w:r>
        <w:t>Overview</w:t>
      </w:r>
      <w:bookmarkEnd w:id="55"/>
    </w:p>
    <w:p w14:paraId="42C471BF" w14:textId="7F786DFB" w:rsidR="00DB2F70" w:rsidRDefault="00DB2F70" w:rsidP="00644930">
      <w:pPr>
        <w:pStyle w:val="Text3"/>
        <w:jc w:val="both"/>
      </w:pPr>
      <w:r w:rsidRPr="00064FD7">
        <w:rPr>
          <w:rFonts w:ascii="Times New Roman" w:hAnsi="Times New Roman" w:cs="Times New Roman"/>
        </w:rPr>
        <w:t>The sample code in the path</w:t>
      </w:r>
      <w:r>
        <w:t xml:space="preserve"> </w:t>
      </w:r>
      <w:r w:rsidR="009D6681">
        <w:rPr>
          <w:rFonts w:ascii="Courier New" w:eastAsia="Calibri" w:hAnsi="Courier New" w:cs="Courier New"/>
        </w:rPr>
        <w:t>examples/</w:t>
      </w:r>
      <w:proofErr w:type="spellStart"/>
      <w:r w:rsidR="009D6681">
        <w:rPr>
          <w:rFonts w:ascii="Courier New" w:eastAsia="Calibri" w:hAnsi="Courier New" w:cs="Courier New"/>
        </w:rPr>
        <w:t>innoos_memory_mgmt</w:t>
      </w:r>
      <w:proofErr w:type="spellEnd"/>
      <w:r w:rsidRPr="00101998">
        <w:rPr>
          <w:rFonts w:ascii="Courier New" w:hAnsi="Courier New" w:cs="Courier New"/>
        </w:rPr>
        <w:t>/</w:t>
      </w:r>
      <w:proofErr w:type="spellStart"/>
      <w:r w:rsidRPr="00101998">
        <w:rPr>
          <w:rFonts w:ascii="Courier New" w:hAnsi="Courier New" w:cs="Courier New"/>
        </w:rPr>
        <w:t>src</w:t>
      </w:r>
      <w:proofErr w:type="spellEnd"/>
      <w:r w:rsidRPr="00101998">
        <w:rPr>
          <w:rFonts w:ascii="Courier New" w:hAnsi="Courier New" w:cs="Courier New"/>
        </w:rPr>
        <w:t>/</w:t>
      </w:r>
      <w:proofErr w:type="spellStart"/>
      <w:r>
        <w:rPr>
          <w:rFonts w:ascii="Courier New" w:eastAsia="Calibri" w:hAnsi="Courier New" w:cs="Courier New"/>
        </w:rPr>
        <w:t>pool</w:t>
      </w:r>
      <w:r w:rsidRPr="00101998">
        <w:rPr>
          <w:rFonts w:ascii="Courier New" w:eastAsia="Calibri" w:hAnsi="Courier New" w:cs="Courier New"/>
        </w:rPr>
        <w:t>.c</w:t>
      </w:r>
      <w:proofErr w:type="spellEnd"/>
      <w:r>
        <w:rPr>
          <w:rFonts w:eastAsia="Calibri" w:cs="Calibri"/>
        </w:rPr>
        <w:t xml:space="preserve"> is a simple application that demonstrates </w:t>
      </w:r>
      <w:r>
        <w:t xml:space="preserve">the steps required to use a memory pool including initialization of the pool, allocation and freeing of memory from the pool, and cleanup of the pool </w:t>
      </w:r>
      <w:r w:rsidR="00644930">
        <w:t xml:space="preserve">when </w:t>
      </w:r>
      <w:r>
        <w:t>it is no longer needed.</w:t>
      </w:r>
    </w:p>
    <w:p w14:paraId="054C89D4" w14:textId="77777777" w:rsidR="00BD4B19" w:rsidRDefault="00BD4B19" w:rsidP="001B4828">
      <w:pPr>
        <w:pStyle w:val="Text2"/>
      </w:pPr>
    </w:p>
    <w:p w14:paraId="64502A88" w14:textId="77777777" w:rsidR="00B426E9" w:rsidRDefault="00BC76CC" w:rsidP="00BC76CC">
      <w:pPr>
        <w:pStyle w:val="Heading3"/>
        <w:ind w:left="1980" w:hanging="1073"/>
        <w:jc w:val="both"/>
      </w:pPr>
      <w:bookmarkStart w:id="56" w:name="_Toc94206553"/>
      <w:r>
        <w:t xml:space="preserve">Sample </w:t>
      </w:r>
      <w:r w:rsidR="00F00C9B">
        <w:t>Code Walkthrough</w:t>
      </w:r>
      <w:bookmarkEnd w:id="56"/>
    </w:p>
    <w:p w14:paraId="727C9D29" w14:textId="65DE4A4C" w:rsidR="003020A1" w:rsidRDefault="003020A1" w:rsidP="00644930">
      <w:pPr>
        <w:pStyle w:val="Text3"/>
        <w:jc w:val="both"/>
      </w:pPr>
      <w:r>
        <w:t>The example program declares a structure</w:t>
      </w:r>
      <w:r w:rsidR="00644930">
        <w:t xml:space="preserve"> </w:t>
      </w:r>
      <w:r w:rsidRPr="002457D7">
        <w:rPr>
          <w:rFonts w:ascii="Courier New" w:eastAsia="Calibri" w:hAnsi="Courier New" w:cs="Courier New"/>
          <w:bCs/>
        </w:rPr>
        <w:t>struct Data,</w:t>
      </w:r>
      <w:r>
        <w:t xml:space="preserve"> that represents the kind of data that the application needs to manage.  A memory pool will be used to allocate memory for instances of this structure.</w:t>
      </w:r>
    </w:p>
    <w:p w14:paraId="31A63478" w14:textId="77777777" w:rsidR="003020A1" w:rsidRDefault="003020A1" w:rsidP="00C27501">
      <w:pPr>
        <w:pStyle w:val="Text3"/>
      </w:pPr>
      <w:r>
        <w:t>The structure declaration is as follows:</w:t>
      </w:r>
    </w:p>
    <w:tbl>
      <w:tblPr>
        <w:tblStyle w:val="TableGrid"/>
        <w:tblW w:w="0" w:type="auto"/>
        <w:tblInd w:w="1809" w:type="dxa"/>
        <w:tblLook w:val="04A0" w:firstRow="1" w:lastRow="0" w:firstColumn="1" w:lastColumn="0" w:noHBand="0" w:noVBand="1"/>
      </w:tblPr>
      <w:tblGrid>
        <w:gridCol w:w="8891"/>
      </w:tblGrid>
      <w:tr w:rsidR="003020A1" w14:paraId="7C384DE4" w14:textId="77777777" w:rsidTr="00C27501">
        <w:tc>
          <w:tcPr>
            <w:tcW w:w="9117" w:type="dxa"/>
            <w:shd w:val="clear" w:color="auto" w:fill="DEEAF6" w:themeFill="accent5" w:themeFillTint="33"/>
          </w:tcPr>
          <w:p w14:paraId="50379BC3"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 xml:space="preserve">struct Data </w:t>
            </w:r>
          </w:p>
          <w:p w14:paraId="005F5C37"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w:t>
            </w:r>
          </w:p>
          <w:p w14:paraId="65614B52"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ab/>
              <w:t>void *</w:t>
            </w:r>
            <w:proofErr w:type="spellStart"/>
            <w:proofErr w:type="gramStart"/>
            <w:r w:rsidRPr="00F662C4">
              <w:rPr>
                <w:rFonts w:ascii="Courier New" w:hAnsi="Courier New" w:cs="Courier New"/>
              </w:rPr>
              <w:t>addr</w:t>
            </w:r>
            <w:proofErr w:type="spellEnd"/>
            <w:r w:rsidRPr="00F662C4">
              <w:rPr>
                <w:rFonts w:ascii="Courier New" w:hAnsi="Courier New" w:cs="Courier New"/>
              </w:rPr>
              <w:t>;</w:t>
            </w:r>
            <w:proofErr w:type="gramEnd"/>
          </w:p>
          <w:p w14:paraId="60938279"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ab/>
              <w:t xml:space="preserve">uint16_t </w:t>
            </w:r>
            <w:proofErr w:type="gramStart"/>
            <w:r w:rsidRPr="00F662C4">
              <w:rPr>
                <w:rFonts w:ascii="Courier New" w:hAnsi="Courier New" w:cs="Courier New"/>
              </w:rPr>
              <w:t>length;</w:t>
            </w:r>
            <w:proofErr w:type="gramEnd"/>
          </w:p>
          <w:p w14:paraId="16014396"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ab/>
              <w:t xml:space="preserve">uint16_t </w:t>
            </w:r>
            <w:proofErr w:type="gramStart"/>
            <w:r w:rsidRPr="00F662C4">
              <w:rPr>
                <w:rFonts w:ascii="Courier New" w:hAnsi="Courier New" w:cs="Courier New"/>
              </w:rPr>
              <w:t>flags;</w:t>
            </w:r>
            <w:proofErr w:type="gramEnd"/>
          </w:p>
          <w:p w14:paraId="498A8CFC" w14:textId="77777777" w:rsidR="003020A1" w:rsidRPr="00F662C4" w:rsidRDefault="003020A1" w:rsidP="00644930">
            <w:pPr>
              <w:pStyle w:val="Default"/>
              <w:spacing w:line="480" w:lineRule="auto"/>
              <w:rPr>
                <w:rFonts w:ascii="Courier New" w:hAnsi="Courier New" w:cs="Courier New"/>
              </w:rPr>
            </w:pPr>
            <w:r w:rsidRPr="00F662C4">
              <w:rPr>
                <w:rFonts w:ascii="Courier New" w:hAnsi="Courier New" w:cs="Courier New"/>
              </w:rPr>
              <w:tab/>
              <w:t>void *</w:t>
            </w:r>
            <w:proofErr w:type="gramStart"/>
            <w:r w:rsidRPr="00F662C4">
              <w:rPr>
                <w:rFonts w:ascii="Courier New" w:hAnsi="Courier New" w:cs="Courier New"/>
              </w:rPr>
              <w:t>next;</w:t>
            </w:r>
            <w:proofErr w:type="gramEnd"/>
          </w:p>
          <w:p w14:paraId="634F81ED" w14:textId="77777777" w:rsidR="003020A1" w:rsidRPr="0078526E" w:rsidRDefault="003020A1" w:rsidP="00644930">
            <w:pPr>
              <w:pStyle w:val="Default"/>
              <w:spacing w:line="480" w:lineRule="auto"/>
            </w:pPr>
            <w:r w:rsidRPr="00F662C4">
              <w:rPr>
                <w:rFonts w:ascii="Courier New" w:hAnsi="Courier New" w:cs="Courier New"/>
              </w:rPr>
              <w:t>};</w:t>
            </w:r>
          </w:p>
        </w:tc>
      </w:tr>
    </w:tbl>
    <w:p w14:paraId="17111A25" w14:textId="77777777" w:rsidR="003020A1" w:rsidRDefault="003020A1" w:rsidP="003020A1">
      <w:pPr>
        <w:pStyle w:val="Text3"/>
      </w:pPr>
    </w:p>
    <w:p w14:paraId="0624A9BA" w14:textId="5E00900C" w:rsidR="008D1D89" w:rsidRDefault="008D1D89" w:rsidP="00C27501">
      <w:pPr>
        <w:pStyle w:val="Text3"/>
      </w:pPr>
      <w:r>
        <w:t xml:space="preserve">The memory pool is defined as </w:t>
      </w:r>
      <w:r w:rsidR="00644930">
        <w:t xml:space="preserve">follows: </w:t>
      </w:r>
    </w:p>
    <w:tbl>
      <w:tblPr>
        <w:tblStyle w:val="TableGrid"/>
        <w:tblW w:w="0" w:type="auto"/>
        <w:tblInd w:w="1809" w:type="dxa"/>
        <w:tblLook w:val="04A0" w:firstRow="1" w:lastRow="0" w:firstColumn="1" w:lastColumn="0" w:noHBand="0" w:noVBand="1"/>
      </w:tblPr>
      <w:tblGrid>
        <w:gridCol w:w="8891"/>
      </w:tblGrid>
      <w:tr w:rsidR="008D1D89" w14:paraId="382F34BA" w14:textId="77777777" w:rsidTr="00C27501">
        <w:tc>
          <w:tcPr>
            <w:tcW w:w="9117" w:type="dxa"/>
            <w:shd w:val="clear" w:color="auto" w:fill="DEEAF6" w:themeFill="accent5" w:themeFillTint="33"/>
          </w:tcPr>
          <w:p w14:paraId="47900575" w14:textId="77777777" w:rsidR="008D1D89" w:rsidRPr="00F662C4" w:rsidRDefault="008D1D89" w:rsidP="00644930">
            <w:pPr>
              <w:pStyle w:val="Default"/>
              <w:spacing w:line="480" w:lineRule="auto"/>
              <w:rPr>
                <w:rFonts w:ascii="Courier New" w:hAnsi="Courier New" w:cs="Courier New"/>
              </w:rPr>
            </w:pPr>
            <w:r w:rsidRPr="00F662C4">
              <w:rPr>
                <w:rFonts w:ascii="Courier New" w:hAnsi="Courier New" w:cs="Courier New"/>
              </w:rPr>
              <w:t>/* Definition of a memory pool */</w:t>
            </w:r>
          </w:p>
          <w:p w14:paraId="7B2E3EE1" w14:textId="77777777" w:rsidR="008D1D89" w:rsidRPr="0078526E" w:rsidRDefault="008D1D89" w:rsidP="00644930">
            <w:pPr>
              <w:pStyle w:val="Default"/>
              <w:spacing w:line="480" w:lineRule="auto"/>
            </w:pPr>
            <w:r w:rsidRPr="00F662C4">
              <w:rPr>
                <w:rFonts w:ascii="Courier New" w:hAnsi="Courier New" w:cs="Courier New"/>
              </w:rPr>
              <w:t xml:space="preserve">static struct </w:t>
            </w:r>
            <w:proofErr w:type="spellStart"/>
            <w:r w:rsidRPr="00F662C4">
              <w:rPr>
                <w:rFonts w:ascii="Courier New" w:hAnsi="Courier New" w:cs="Courier New"/>
              </w:rPr>
              <w:t>memory_pool</w:t>
            </w:r>
            <w:proofErr w:type="spellEnd"/>
            <w:r w:rsidRPr="00F662C4">
              <w:rPr>
                <w:rFonts w:ascii="Courier New" w:hAnsi="Courier New" w:cs="Courier New"/>
              </w:rPr>
              <w:t xml:space="preserve"> </w:t>
            </w:r>
            <w:proofErr w:type="spellStart"/>
            <w:r w:rsidRPr="00F662C4">
              <w:rPr>
                <w:rFonts w:ascii="Courier New" w:hAnsi="Courier New" w:cs="Courier New"/>
              </w:rPr>
              <w:t>dd_pool</w:t>
            </w:r>
            <w:proofErr w:type="spellEnd"/>
            <w:r w:rsidRPr="00F662C4">
              <w:rPr>
                <w:rFonts w:ascii="Courier New" w:hAnsi="Courier New" w:cs="Courier New"/>
              </w:rPr>
              <w:t>;</w:t>
            </w:r>
          </w:p>
        </w:tc>
      </w:tr>
    </w:tbl>
    <w:p w14:paraId="06068822" w14:textId="77777777" w:rsidR="008D1D89" w:rsidRDefault="008D1D89" w:rsidP="008D1D89">
      <w:pPr>
        <w:pStyle w:val="Text3"/>
      </w:pPr>
    </w:p>
    <w:p w14:paraId="43A13B8C" w14:textId="394FAAC3" w:rsidR="00251A7A" w:rsidRDefault="00251A7A" w:rsidP="00644930">
      <w:pPr>
        <w:pStyle w:val="Text3"/>
        <w:jc w:val="both"/>
      </w:pPr>
      <w:r>
        <w:t xml:space="preserve">The function </w:t>
      </w:r>
      <w:proofErr w:type="spellStart"/>
      <w:r w:rsidRPr="00260504">
        <w:rPr>
          <w:rFonts w:ascii="Courier New" w:hAnsi="Courier New" w:cs="Courier New"/>
        </w:rPr>
        <w:t>os_avail_heap</w:t>
      </w:r>
      <w:proofErr w:type="spellEnd"/>
      <w:r w:rsidRPr="00260504">
        <w:rPr>
          <w:rFonts w:ascii="Courier New" w:hAnsi="Courier New" w:cs="Courier New"/>
        </w:rPr>
        <w:t>()</w:t>
      </w:r>
      <w:r>
        <w:t xml:space="preserve"> reveals the amount of memory available on the heap.  The example displays this information at various points to show when </w:t>
      </w:r>
      <w:r w:rsidR="00644930">
        <w:t xml:space="preserve">the </w:t>
      </w:r>
      <w:r>
        <w:t>memory is allocated and freed on the heap when using the memory pool.</w:t>
      </w:r>
    </w:p>
    <w:p w14:paraId="1B76305F" w14:textId="4056DC8C" w:rsidR="008D1D89" w:rsidRDefault="00251A7A" w:rsidP="00644930">
      <w:pPr>
        <w:pStyle w:val="Text3"/>
        <w:jc w:val="both"/>
      </w:pPr>
      <w:r>
        <w:t xml:space="preserve">Before the memory pool can be used, it needs to be initialized with </w:t>
      </w:r>
      <w:proofErr w:type="spellStart"/>
      <w:r w:rsidRPr="00260504">
        <w:rPr>
          <w:rFonts w:ascii="Courier New" w:hAnsi="Courier New" w:cs="Courier New"/>
        </w:rPr>
        <w:t>pool_init</w:t>
      </w:r>
      <w:proofErr w:type="spellEnd"/>
      <w:r>
        <w:rPr>
          <w:rFonts w:ascii="Courier New" w:hAnsi="Courier New" w:cs="Courier New"/>
        </w:rPr>
        <w:t>()</w:t>
      </w:r>
      <w:r>
        <w:t xml:space="preserve">.  The second argument of </w:t>
      </w:r>
      <w:proofErr w:type="spellStart"/>
      <w:r w:rsidRPr="00260504">
        <w:rPr>
          <w:rFonts w:ascii="Courier New" w:hAnsi="Courier New" w:cs="Courier New"/>
        </w:rPr>
        <w:t>pool_init</w:t>
      </w:r>
      <w:proofErr w:type="spellEnd"/>
      <w:r>
        <w:rPr>
          <w:rFonts w:ascii="Courier New" w:hAnsi="Courier New" w:cs="Courier New"/>
        </w:rPr>
        <w:t>()</w:t>
      </w:r>
      <w:r>
        <w:t>specifies the size of objects that the pool will be used to allocate.</w:t>
      </w:r>
    </w:p>
    <w:tbl>
      <w:tblPr>
        <w:tblStyle w:val="TableGrid"/>
        <w:tblW w:w="0" w:type="auto"/>
        <w:tblInd w:w="1809" w:type="dxa"/>
        <w:tblLook w:val="04A0" w:firstRow="1" w:lastRow="0" w:firstColumn="1" w:lastColumn="0" w:noHBand="0" w:noVBand="1"/>
      </w:tblPr>
      <w:tblGrid>
        <w:gridCol w:w="8891"/>
      </w:tblGrid>
      <w:tr w:rsidR="00251A7A" w14:paraId="36766CE1" w14:textId="77777777" w:rsidTr="00C27501">
        <w:tc>
          <w:tcPr>
            <w:tcW w:w="9117" w:type="dxa"/>
            <w:shd w:val="clear" w:color="auto" w:fill="DEEAF6" w:themeFill="accent5" w:themeFillTint="33"/>
          </w:tcPr>
          <w:p w14:paraId="202A5D11" w14:textId="77777777" w:rsidR="00251A7A" w:rsidRPr="00BD2148" w:rsidRDefault="00251A7A" w:rsidP="00426391">
            <w:pPr>
              <w:spacing w:line="480" w:lineRule="auto"/>
              <w:ind w:left="0"/>
              <w:rPr>
                <w:rFonts w:ascii="Courier New" w:hAnsi="Courier New" w:cs="Courier New"/>
                <w:sz w:val="20"/>
                <w:szCs w:val="20"/>
              </w:rPr>
            </w:pPr>
            <w:r w:rsidRPr="00BD2148">
              <w:rPr>
                <w:rFonts w:ascii="Courier New" w:hAnsi="Courier New" w:cs="Courier New"/>
                <w:sz w:val="20"/>
                <w:szCs w:val="20"/>
              </w:rPr>
              <w:lastRenderedPageBreak/>
              <w:t>/* Get available heap memory before allocation */</w:t>
            </w:r>
          </w:p>
          <w:p w14:paraId="144123A1" w14:textId="77777777" w:rsidR="00251A7A" w:rsidRPr="00BD2148" w:rsidRDefault="00251A7A" w:rsidP="00426391">
            <w:pPr>
              <w:spacing w:line="480" w:lineRule="auto"/>
              <w:rPr>
                <w:rFonts w:ascii="Courier New" w:hAnsi="Courier New" w:cs="Courier New"/>
                <w:sz w:val="20"/>
                <w:szCs w:val="20"/>
              </w:rPr>
            </w:pPr>
            <w:proofErr w:type="spellStart"/>
            <w:r w:rsidRPr="00BD2148">
              <w:rPr>
                <w:rFonts w:ascii="Courier New" w:hAnsi="Courier New" w:cs="Courier New"/>
                <w:sz w:val="20"/>
                <w:szCs w:val="20"/>
              </w:rPr>
              <w:t>os_</w:t>
            </w:r>
            <w:proofErr w:type="gramStart"/>
            <w:r w:rsidRPr="00BD2148">
              <w:rPr>
                <w:rFonts w:ascii="Courier New" w:hAnsi="Courier New" w:cs="Courier New"/>
                <w:sz w:val="20"/>
                <w:szCs w:val="20"/>
              </w:rPr>
              <w:t>printf</w:t>
            </w:r>
            <w:proofErr w:type="spellEnd"/>
            <w:r w:rsidRPr="00BD2148">
              <w:rPr>
                <w:rFonts w:ascii="Courier New" w:hAnsi="Courier New" w:cs="Courier New"/>
                <w:sz w:val="20"/>
                <w:szCs w:val="20"/>
              </w:rPr>
              <w:t>(</w:t>
            </w:r>
            <w:proofErr w:type="gramEnd"/>
            <w:r w:rsidRPr="00BD2148">
              <w:rPr>
                <w:rFonts w:ascii="Courier New" w:hAnsi="Courier New" w:cs="Courier New"/>
                <w:sz w:val="20"/>
                <w:szCs w:val="20"/>
              </w:rPr>
              <w:t>"\</w:t>
            </w:r>
            <w:proofErr w:type="spellStart"/>
            <w:r w:rsidRPr="00BD2148">
              <w:rPr>
                <w:rFonts w:ascii="Courier New" w:hAnsi="Courier New" w:cs="Courier New"/>
                <w:sz w:val="20"/>
                <w:szCs w:val="20"/>
              </w:rPr>
              <w:t>ninitial</w:t>
            </w:r>
            <w:proofErr w:type="spellEnd"/>
            <w:r w:rsidRPr="00BD2148">
              <w:rPr>
                <w:rFonts w:ascii="Courier New" w:hAnsi="Courier New" w:cs="Courier New"/>
                <w:sz w:val="20"/>
                <w:szCs w:val="20"/>
              </w:rPr>
              <w:t xml:space="preserve"> heap available:[%d]\n", </w:t>
            </w:r>
            <w:proofErr w:type="spellStart"/>
            <w:r w:rsidRPr="00BD2148">
              <w:rPr>
                <w:rFonts w:ascii="Courier New" w:hAnsi="Courier New" w:cs="Courier New"/>
                <w:sz w:val="20"/>
                <w:szCs w:val="20"/>
              </w:rPr>
              <w:t>os_avail_heap</w:t>
            </w:r>
            <w:proofErr w:type="spellEnd"/>
            <w:r w:rsidRPr="00BD2148">
              <w:rPr>
                <w:rFonts w:ascii="Courier New" w:hAnsi="Courier New" w:cs="Courier New"/>
                <w:sz w:val="20"/>
                <w:szCs w:val="20"/>
              </w:rPr>
              <w:t xml:space="preserve">()); </w:t>
            </w:r>
          </w:p>
          <w:p w14:paraId="220091C9" w14:textId="77777777" w:rsidR="00251A7A" w:rsidRPr="00BD2148" w:rsidRDefault="00251A7A" w:rsidP="00426391">
            <w:pPr>
              <w:spacing w:line="480" w:lineRule="auto"/>
              <w:rPr>
                <w:rFonts w:ascii="Courier New" w:hAnsi="Courier New" w:cs="Courier New"/>
                <w:sz w:val="20"/>
                <w:szCs w:val="20"/>
              </w:rPr>
            </w:pPr>
          </w:p>
          <w:p w14:paraId="0AE58BA3" w14:textId="77777777" w:rsidR="00251A7A" w:rsidRPr="00BD2148" w:rsidRDefault="00251A7A" w:rsidP="00426391">
            <w:pPr>
              <w:spacing w:line="480" w:lineRule="auto"/>
              <w:ind w:left="0"/>
              <w:rPr>
                <w:rFonts w:ascii="Courier New" w:hAnsi="Courier New" w:cs="Courier New"/>
                <w:sz w:val="20"/>
                <w:szCs w:val="20"/>
              </w:rPr>
            </w:pPr>
            <w:r w:rsidRPr="00BD2148">
              <w:rPr>
                <w:rFonts w:ascii="Courier New" w:hAnsi="Courier New" w:cs="Courier New"/>
                <w:sz w:val="20"/>
                <w:szCs w:val="20"/>
              </w:rPr>
              <w:t>/* Initialize memory pool*/</w:t>
            </w:r>
          </w:p>
          <w:p w14:paraId="232AA7DC" w14:textId="77777777" w:rsidR="00251A7A" w:rsidRPr="00BD2148" w:rsidRDefault="00251A7A" w:rsidP="00426391">
            <w:pPr>
              <w:pStyle w:val="Text2"/>
              <w:spacing w:line="480" w:lineRule="auto"/>
              <w:ind w:left="0"/>
              <w:rPr>
                <w:rFonts w:ascii="Courier New" w:hAnsi="Courier New" w:cs="Courier New"/>
                <w:sz w:val="20"/>
                <w:szCs w:val="20"/>
              </w:rPr>
            </w:pPr>
            <w:proofErr w:type="spellStart"/>
            <w:r w:rsidRPr="00BD2148">
              <w:rPr>
                <w:rFonts w:ascii="Courier New" w:hAnsi="Courier New" w:cs="Courier New"/>
                <w:sz w:val="20"/>
                <w:szCs w:val="20"/>
              </w:rPr>
              <w:t>pool_init</w:t>
            </w:r>
            <w:proofErr w:type="spellEnd"/>
            <w:r w:rsidRPr="00BD2148">
              <w:rPr>
                <w:rFonts w:ascii="Courier New" w:hAnsi="Courier New" w:cs="Courier New"/>
                <w:sz w:val="20"/>
                <w:szCs w:val="20"/>
              </w:rPr>
              <w:t>(&amp;</w:t>
            </w:r>
            <w:proofErr w:type="spellStart"/>
            <w:r w:rsidRPr="00BD2148">
              <w:rPr>
                <w:rFonts w:ascii="Courier New" w:hAnsi="Courier New" w:cs="Courier New"/>
                <w:sz w:val="20"/>
                <w:szCs w:val="20"/>
              </w:rPr>
              <w:t>dd_pool</w:t>
            </w:r>
            <w:proofErr w:type="spellEnd"/>
            <w:r w:rsidRPr="00BD2148">
              <w:rPr>
                <w:rFonts w:ascii="Courier New" w:hAnsi="Courier New" w:cs="Courier New"/>
                <w:sz w:val="20"/>
                <w:szCs w:val="20"/>
              </w:rPr>
              <w:t xml:space="preserve">, </w:t>
            </w:r>
            <w:proofErr w:type="spellStart"/>
            <w:r w:rsidRPr="00BD2148">
              <w:rPr>
                <w:rFonts w:ascii="Courier New" w:hAnsi="Courier New" w:cs="Courier New"/>
                <w:sz w:val="20"/>
                <w:szCs w:val="20"/>
              </w:rPr>
              <w:t>sizeof</w:t>
            </w:r>
            <w:proofErr w:type="spellEnd"/>
            <w:r w:rsidRPr="00BD2148">
              <w:rPr>
                <w:rFonts w:ascii="Courier New" w:hAnsi="Courier New" w:cs="Courier New"/>
                <w:sz w:val="20"/>
                <w:szCs w:val="20"/>
              </w:rPr>
              <w:t>(struct Data));</w:t>
            </w:r>
          </w:p>
        </w:tc>
      </w:tr>
    </w:tbl>
    <w:p w14:paraId="783BB1ED" w14:textId="77777777" w:rsidR="00251A7A" w:rsidRDefault="00251A7A" w:rsidP="001B4828">
      <w:pPr>
        <w:pStyle w:val="Text2"/>
      </w:pPr>
    </w:p>
    <w:p w14:paraId="2525C829" w14:textId="28B196A1" w:rsidR="00251A7A" w:rsidRDefault="00251A7A" w:rsidP="00644930">
      <w:pPr>
        <w:pStyle w:val="Text3"/>
        <w:jc w:val="both"/>
      </w:pPr>
      <w:r>
        <w:t xml:space="preserve">Once the pool is initialized, memory can be allocated from the pool using </w:t>
      </w:r>
      <w:proofErr w:type="spellStart"/>
      <w:r w:rsidRPr="00F74437">
        <w:rPr>
          <w:rFonts w:ascii="Courier New" w:hAnsi="Courier New" w:cs="Courier New"/>
        </w:rPr>
        <w:t>pool_alloc</w:t>
      </w:r>
      <w:proofErr w:type="spellEnd"/>
      <w:r>
        <w:rPr>
          <w:rFonts w:ascii="Courier New" w:hAnsi="Courier New" w:cs="Courier New"/>
        </w:rPr>
        <w:t>()</w:t>
      </w:r>
      <w:r>
        <w:t xml:space="preserve"> as </w:t>
      </w:r>
      <w:r w:rsidR="00644930">
        <w:t>follows</w:t>
      </w:r>
      <w:r>
        <w:t>:</w:t>
      </w:r>
    </w:p>
    <w:tbl>
      <w:tblPr>
        <w:tblStyle w:val="TableGrid"/>
        <w:tblW w:w="0" w:type="auto"/>
        <w:tblInd w:w="1809" w:type="dxa"/>
        <w:tblLook w:val="04A0" w:firstRow="1" w:lastRow="0" w:firstColumn="1" w:lastColumn="0" w:noHBand="0" w:noVBand="1"/>
      </w:tblPr>
      <w:tblGrid>
        <w:gridCol w:w="8891"/>
      </w:tblGrid>
      <w:tr w:rsidR="00251A7A" w14:paraId="0E2FD6C0" w14:textId="77777777" w:rsidTr="00C27501">
        <w:tc>
          <w:tcPr>
            <w:tcW w:w="9117" w:type="dxa"/>
            <w:shd w:val="clear" w:color="auto" w:fill="DEEAF6" w:themeFill="accent5" w:themeFillTint="33"/>
          </w:tcPr>
          <w:p w14:paraId="357C9880" w14:textId="77777777" w:rsidR="00251A7A" w:rsidRPr="00BD2148" w:rsidRDefault="00251A7A" w:rsidP="00BD2148">
            <w:pPr>
              <w:ind w:left="0"/>
              <w:rPr>
                <w:rFonts w:ascii="Courier New" w:hAnsi="Courier New" w:cs="Courier New"/>
                <w:sz w:val="20"/>
                <w:szCs w:val="20"/>
              </w:rPr>
            </w:pPr>
            <w:r w:rsidRPr="00BD2148">
              <w:rPr>
                <w:rFonts w:ascii="Courier New" w:hAnsi="Courier New" w:cs="Courier New"/>
                <w:sz w:val="20"/>
                <w:szCs w:val="20"/>
              </w:rPr>
              <w:t>/* Allocate memory from the pool */</w:t>
            </w:r>
          </w:p>
          <w:p w14:paraId="07F3248B" w14:textId="77777777" w:rsidR="00251A7A" w:rsidRPr="00BD2148" w:rsidRDefault="00251A7A" w:rsidP="00251A7A">
            <w:pPr>
              <w:rPr>
                <w:rFonts w:ascii="Courier New" w:hAnsi="Courier New" w:cs="Courier New"/>
                <w:sz w:val="20"/>
                <w:szCs w:val="20"/>
              </w:rPr>
            </w:pPr>
          </w:p>
          <w:p w14:paraId="15CDAB43" w14:textId="77777777" w:rsidR="00251A7A" w:rsidRPr="0078526E" w:rsidRDefault="00251A7A" w:rsidP="00251A7A">
            <w:pPr>
              <w:pStyle w:val="Text2"/>
              <w:spacing w:line="480" w:lineRule="auto"/>
              <w:ind w:left="0"/>
              <w:rPr>
                <w:rFonts w:ascii="Courier New" w:hAnsi="Courier New" w:cs="Courier New"/>
                <w:sz w:val="20"/>
                <w:szCs w:val="20"/>
              </w:rPr>
            </w:pPr>
            <w:r w:rsidRPr="00BD2148">
              <w:rPr>
                <w:rFonts w:ascii="Courier New" w:hAnsi="Courier New" w:cs="Courier New"/>
                <w:sz w:val="20"/>
                <w:szCs w:val="20"/>
              </w:rPr>
              <w:t xml:space="preserve">struct Data *pdata1 = </w:t>
            </w:r>
            <w:proofErr w:type="spellStart"/>
            <w:r w:rsidRPr="00BD2148">
              <w:rPr>
                <w:rFonts w:ascii="Courier New" w:hAnsi="Courier New" w:cs="Courier New"/>
                <w:sz w:val="20"/>
                <w:szCs w:val="20"/>
              </w:rPr>
              <w:t>pool_alloc</w:t>
            </w:r>
            <w:proofErr w:type="spellEnd"/>
            <w:r w:rsidRPr="00BD2148">
              <w:rPr>
                <w:rFonts w:ascii="Courier New" w:hAnsi="Courier New" w:cs="Courier New"/>
                <w:sz w:val="20"/>
                <w:szCs w:val="20"/>
              </w:rPr>
              <w:t>(&amp;</w:t>
            </w:r>
            <w:proofErr w:type="spellStart"/>
            <w:r w:rsidRPr="00BD2148">
              <w:rPr>
                <w:rFonts w:ascii="Courier New" w:hAnsi="Courier New" w:cs="Courier New"/>
                <w:sz w:val="20"/>
                <w:szCs w:val="20"/>
              </w:rPr>
              <w:t>dd_pool</w:t>
            </w:r>
            <w:proofErr w:type="spellEnd"/>
            <w:r w:rsidRPr="00BD2148">
              <w:rPr>
                <w:rFonts w:ascii="Courier New" w:hAnsi="Courier New" w:cs="Courier New"/>
                <w:sz w:val="20"/>
                <w:szCs w:val="20"/>
              </w:rPr>
              <w:t>);</w:t>
            </w:r>
          </w:p>
        </w:tc>
      </w:tr>
    </w:tbl>
    <w:p w14:paraId="5C4E3A12" w14:textId="77777777" w:rsidR="00BD2148" w:rsidRDefault="00BD2148" w:rsidP="00251A7A">
      <w:pPr>
        <w:spacing w:line="240" w:lineRule="auto"/>
      </w:pPr>
    </w:p>
    <w:p w14:paraId="4016B8D4" w14:textId="77777777" w:rsidR="00251A7A" w:rsidRDefault="00251A7A" w:rsidP="00256574">
      <w:pPr>
        <w:pStyle w:val="Text3"/>
        <w:jc w:val="both"/>
      </w:pPr>
      <w:r>
        <w:t>The example displays the amount of memory available on the heap after the first allocation from the pool, as well as the pointer address of the allocated memory and its size:</w:t>
      </w:r>
    </w:p>
    <w:tbl>
      <w:tblPr>
        <w:tblStyle w:val="TableGrid"/>
        <w:tblW w:w="0" w:type="auto"/>
        <w:tblInd w:w="1809" w:type="dxa"/>
        <w:tblLook w:val="04A0" w:firstRow="1" w:lastRow="0" w:firstColumn="1" w:lastColumn="0" w:noHBand="0" w:noVBand="1"/>
      </w:tblPr>
      <w:tblGrid>
        <w:gridCol w:w="8891"/>
      </w:tblGrid>
      <w:tr w:rsidR="00251A7A" w14:paraId="44ED9C38" w14:textId="77777777" w:rsidTr="00C27501">
        <w:tc>
          <w:tcPr>
            <w:tcW w:w="9117" w:type="dxa"/>
            <w:shd w:val="clear" w:color="auto" w:fill="DEEAF6" w:themeFill="accent5" w:themeFillTint="33"/>
          </w:tcPr>
          <w:p w14:paraId="42BD7342" w14:textId="77777777" w:rsidR="00251A7A" w:rsidRPr="00FE60A3" w:rsidRDefault="00251A7A" w:rsidP="00BD2148">
            <w:pPr>
              <w:ind w:left="0"/>
              <w:rPr>
                <w:rFonts w:ascii="Courier New" w:hAnsi="Courier New" w:cs="Courier New"/>
                <w:sz w:val="20"/>
                <w:szCs w:val="20"/>
              </w:rPr>
            </w:pPr>
            <w:r w:rsidRPr="00FE60A3">
              <w:rPr>
                <w:rFonts w:ascii="Courier New" w:hAnsi="Courier New" w:cs="Courier New"/>
                <w:sz w:val="20"/>
                <w:szCs w:val="20"/>
              </w:rPr>
              <w:t>/* Check the amount of memory available on the heap again */</w:t>
            </w:r>
          </w:p>
          <w:p w14:paraId="78FB876F" w14:textId="77777777" w:rsidR="00251A7A" w:rsidRPr="00FE60A3" w:rsidRDefault="00251A7A" w:rsidP="00251A7A">
            <w:pPr>
              <w:rPr>
                <w:rFonts w:ascii="Courier New" w:hAnsi="Courier New" w:cs="Courier New"/>
                <w:sz w:val="20"/>
                <w:szCs w:val="20"/>
              </w:rPr>
            </w:pPr>
          </w:p>
          <w:p w14:paraId="6487B312" w14:textId="77777777" w:rsidR="00251A7A" w:rsidRPr="0078526E" w:rsidRDefault="00251A7A" w:rsidP="00251A7A">
            <w:pPr>
              <w:pStyle w:val="Text2"/>
              <w:spacing w:line="480" w:lineRule="auto"/>
              <w:ind w:left="0"/>
              <w:rPr>
                <w:rFonts w:ascii="Courier New" w:hAnsi="Courier New" w:cs="Courier New"/>
                <w:sz w:val="20"/>
                <w:szCs w:val="20"/>
              </w:rPr>
            </w:pPr>
            <w:proofErr w:type="spellStart"/>
            <w:r w:rsidRPr="00FE60A3">
              <w:rPr>
                <w:rFonts w:ascii="Courier New" w:hAnsi="Courier New" w:cs="Courier New"/>
                <w:sz w:val="20"/>
                <w:szCs w:val="20"/>
              </w:rPr>
              <w:t>os_printf</w:t>
            </w:r>
            <w:proofErr w:type="spellEnd"/>
            <w:r w:rsidRPr="00FE60A3">
              <w:rPr>
                <w:rFonts w:ascii="Courier New" w:hAnsi="Courier New" w:cs="Courier New"/>
                <w:sz w:val="20"/>
                <w:szCs w:val="20"/>
              </w:rPr>
              <w:t>("\</w:t>
            </w:r>
            <w:proofErr w:type="spellStart"/>
            <w:r w:rsidRPr="00FE60A3">
              <w:rPr>
                <w:rFonts w:ascii="Courier New" w:hAnsi="Courier New" w:cs="Courier New"/>
                <w:sz w:val="20"/>
                <w:szCs w:val="20"/>
              </w:rPr>
              <w:t>nheap</w:t>
            </w:r>
            <w:proofErr w:type="spellEnd"/>
            <w:r w:rsidRPr="00FE60A3">
              <w:rPr>
                <w:rFonts w:ascii="Courier New" w:hAnsi="Courier New" w:cs="Courier New"/>
                <w:sz w:val="20"/>
                <w:szCs w:val="20"/>
              </w:rPr>
              <w:t xml:space="preserve"> available after 1st allocation:[%d] allocated address[%p] size[%d]\n", </w:t>
            </w:r>
            <w:proofErr w:type="spellStart"/>
            <w:r w:rsidRPr="00FE60A3">
              <w:rPr>
                <w:rFonts w:ascii="Courier New" w:hAnsi="Courier New" w:cs="Courier New"/>
                <w:sz w:val="20"/>
                <w:szCs w:val="20"/>
              </w:rPr>
              <w:t>os_avail_heap</w:t>
            </w:r>
            <w:proofErr w:type="spellEnd"/>
            <w:r w:rsidRPr="00FE60A3">
              <w:rPr>
                <w:rFonts w:ascii="Courier New" w:hAnsi="Courier New" w:cs="Courier New"/>
                <w:sz w:val="20"/>
                <w:szCs w:val="20"/>
              </w:rPr>
              <w:t xml:space="preserve">(), pdata1, </w:t>
            </w:r>
            <w:proofErr w:type="spellStart"/>
            <w:r w:rsidRPr="00FE60A3">
              <w:rPr>
                <w:rFonts w:ascii="Courier New" w:hAnsi="Courier New" w:cs="Courier New"/>
                <w:sz w:val="20"/>
                <w:szCs w:val="20"/>
              </w:rPr>
              <w:t>sizeof</w:t>
            </w:r>
            <w:proofErr w:type="spellEnd"/>
            <w:r w:rsidRPr="00FE60A3">
              <w:rPr>
                <w:rFonts w:ascii="Courier New" w:hAnsi="Courier New" w:cs="Courier New"/>
                <w:sz w:val="20"/>
                <w:szCs w:val="20"/>
              </w:rPr>
              <w:t>(struct Data));</w:t>
            </w:r>
          </w:p>
        </w:tc>
      </w:tr>
    </w:tbl>
    <w:p w14:paraId="6A8EF2A6" w14:textId="77777777" w:rsidR="00C13B26" w:rsidRDefault="00C13B26" w:rsidP="00B06DF3">
      <w:pPr>
        <w:pStyle w:val="Text3"/>
      </w:pPr>
    </w:p>
    <w:p w14:paraId="08FFB023" w14:textId="77777777" w:rsidR="00251A7A" w:rsidRDefault="00251A7A" w:rsidP="00256574">
      <w:pPr>
        <w:pStyle w:val="Text3"/>
        <w:jc w:val="both"/>
      </w:pPr>
      <w:r>
        <w:t xml:space="preserve">Memory that was allocated from the pool can be freed with </w:t>
      </w:r>
      <w:proofErr w:type="spellStart"/>
      <w:r w:rsidRPr="002457D7">
        <w:rPr>
          <w:rFonts w:ascii="Courier New" w:hAnsi="Courier New" w:cs="Courier New"/>
        </w:rPr>
        <w:t>pool_free</w:t>
      </w:r>
      <w:proofErr w:type="spellEnd"/>
      <w:r>
        <w:rPr>
          <w:rFonts w:ascii="Courier New" w:hAnsi="Courier New" w:cs="Courier New"/>
        </w:rPr>
        <w:t>()</w:t>
      </w:r>
      <w:r w:rsidRPr="002457D7">
        <w:rPr>
          <w:rFonts w:cstheme="minorHAnsi"/>
        </w:rPr>
        <w:t>:</w:t>
      </w:r>
    </w:p>
    <w:tbl>
      <w:tblPr>
        <w:tblStyle w:val="TableGrid"/>
        <w:tblW w:w="0" w:type="auto"/>
        <w:tblInd w:w="1809" w:type="dxa"/>
        <w:tblLook w:val="04A0" w:firstRow="1" w:lastRow="0" w:firstColumn="1" w:lastColumn="0" w:noHBand="0" w:noVBand="1"/>
      </w:tblPr>
      <w:tblGrid>
        <w:gridCol w:w="8891"/>
      </w:tblGrid>
      <w:tr w:rsidR="00251A7A" w14:paraId="07BACEF3" w14:textId="77777777" w:rsidTr="00C27501">
        <w:tc>
          <w:tcPr>
            <w:tcW w:w="9117" w:type="dxa"/>
            <w:shd w:val="clear" w:color="auto" w:fill="DEEAF6" w:themeFill="accent5" w:themeFillTint="33"/>
          </w:tcPr>
          <w:p w14:paraId="5414DC6C" w14:textId="77777777" w:rsidR="00251A7A" w:rsidRPr="00A02B7A" w:rsidRDefault="00251A7A" w:rsidP="00FE60A3">
            <w:pPr>
              <w:ind w:left="0"/>
              <w:rPr>
                <w:rFonts w:ascii="Courier New" w:hAnsi="Courier New" w:cs="Courier New"/>
                <w:sz w:val="20"/>
                <w:szCs w:val="20"/>
              </w:rPr>
            </w:pPr>
            <w:r w:rsidRPr="00A02B7A">
              <w:rPr>
                <w:rFonts w:ascii="Courier New" w:hAnsi="Courier New" w:cs="Courier New"/>
                <w:sz w:val="20"/>
                <w:szCs w:val="20"/>
              </w:rPr>
              <w:t>/* Free memory allocated from the pool */</w:t>
            </w:r>
          </w:p>
          <w:p w14:paraId="3F58ED6E" w14:textId="77777777" w:rsidR="00251A7A" w:rsidRPr="00A02B7A" w:rsidRDefault="00251A7A" w:rsidP="00251A7A">
            <w:pPr>
              <w:rPr>
                <w:rFonts w:ascii="Courier New" w:hAnsi="Courier New" w:cs="Courier New"/>
                <w:sz w:val="20"/>
                <w:szCs w:val="20"/>
              </w:rPr>
            </w:pPr>
          </w:p>
          <w:p w14:paraId="519978C4" w14:textId="77777777" w:rsidR="00251A7A" w:rsidRPr="0078526E" w:rsidRDefault="00251A7A" w:rsidP="00251A7A">
            <w:pPr>
              <w:pStyle w:val="Text2"/>
              <w:spacing w:line="480" w:lineRule="auto"/>
              <w:ind w:left="0"/>
              <w:rPr>
                <w:rFonts w:ascii="Courier New" w:hAnsi="Courier New" w:cs="Courier New"/>
                <w:sz w:val="20"/>
                <w:szCs w:val="20"/>
              </w:rPr>
            </w:pPr>
            <w:proofErr w:type="spellStart"/>
            <w:r w:rsidRPr="00A02B7A">
              <w:rPr>
                <w:rFonts w:ascii="Courier New" w:hAnsi="Courier New" w:cs="Courier New"/>
                <w:sz w:val="20"/>
                <w:szCs w:val="20"/>
              </w:rPr>
              <w:t>pool_free</w:t>
            </w:r>
            <w:proofErr w:type="spellEnd"/>
            <w:r w:rsidRPr="00A02B7A">
              <w:rPr>
                <w:rFonts w:ascii="Courier New" w:hAnsi="Courier New" w:cs="Courier New"/>
                <w:sz w:val="20"/>
                <w:szCs w:val="20"/>
              </w:rPr>
              <w:t>(&amp;</w:t>
            </w:r>
            <w:proofErr w:type="spellStart"/>
            <w:r w:rsidRPr="00A02B7A">
              <w:rPr>
                <w:rFonts w:ascii="Courier New" w:hAnsi="Courier New" w:cs="Courier New"/>
                <w:sz w:val="20"/>
                <w:szCs w:val="20"/>
              </w:rPr>
              <w:t>dd_pool</w:t>
            </w:r>
            <w:proofErr w:type="spellEnd"/>
            <w:r w:rsidRPr="00A02B7A">
              <w:rPr>
                <w:rFonts w:ascii="Courier New" w:hAnsi="Courier New" w:cs="Courier New"/>
                <w:sz w:val="20"/>
                <w:szCs w:val="20"/>
              </w:rPr>
              <w:t>, pdata1);</w:t>
            </w:r>
          </w:p>
        </w:tc>
      </w:tr>
    </w:tbl>
    <w:p w14:paraId="24A1E84B" w14:textId="77777777" w:rsidR="00251A7A" w:rsidRDefault="00251A7A" w:rsidP="001B4828">
      <w:pPr>
        <w:pStyle w:val="Text2"/>
      </w:pPr>
    </w:p>
    <w:p w14:paraId="72593892" w14:textId="109088B8" w:rsidR="00251A7A" w:rsidRDefault="00251A7A" w:rsidP="00256574">
      <w:pPr>
        <w:pStyle w:val="Text3"/>
        <w:jc w:val="both"/>
      </w:pPr>
      <w:r>
        <w:t xml:space="preserve">When the memory pool is no longer needed, it can be destroyed </w:t>
      </w:r>
      <w:r w:rsidR="00256574">
        <w:t xml:space="preserve">using </w:t>
      </w:r>
      <w:proofErr w:type="spellStart"/>
      <w:r w:rsidRPr="002457D7">
        <w:rPr>
          <w:rFonts w:ascii="Courier New" w:hAnsi="Courier New" w:cs="Courier New"/>
        </w:rPr>
        <w:t>pool_destroy</w:t>
      </w:r>
      <w:proofErr w:type="spellEnd"/>
      <w:r>
        <w:rPr>
          <w:rFonts w:ascii="Courier New" w:hAnsi="Courier New" w:cs="Courier New"/>
        </w:rPr>
        <w:t>()</w:t>
      </w:r>
      <w:r>
        <w:t>.  Note that all memory previously allocated from the pool must be freed before the pool is destroyed.</w:t>
      </w:r>
    </w:p>
    <w:tbl>
      <w:tblPr>
        <w:tblStyle w:val="TableGrid"/>
        <w:tblW w:w="0" w:type="auto"/>
        <w:tblInd w:w="1809" w:type="dxa"/>
        <w:tblLook w:val="04A0" w:firstRow="1" w:lastRow="0" w:firstColumn="1" w:lastColumn="0" w:noHBand="0" w:noVBand="1"/>
      </w:tblPr>
      <w:tblGrid>
        <w:gridCol w:w="8891"/>
      </w:tblGrid>
      <w:tr w:rsidR="00251A7A" w14:paraId="1F5C5DFF" w14:textId="77777777" w:rsidTr="00C27501">
        <w:tc>
          <w:tcPr>
            <w:tcW w:w="9117" w:type="dxa"/>
            <w:shd w:val="clear" w:color="auto" w:fill="DEEAF6" w:themeFill="accent5" w:themeFillTint="33"/>
          </w:tcPr>
          <w:p w14:paraId="63DC2323" w14:textId="77777777" w:rsidR="00251A7A" w:rsidRPr="00A02B7A" w:rsidRDefault="00251A7A" w:rsidP="00A02B7A">
            <w:pPr>
              <w:ind w:left="0"/>
              <w:rPr>
                <w:rFonts w:ascii="Courier New" w:hAnsi="Courier New" w:cs="Courier New"/>
                <w:sz w:val="20"/>
                <w:szCs w:val="20"/>
              </w:rPr>
            </w:pPr>
            <w:r w:rsidRPr="00A02B7A">
              <w:rPr>
                <w:rFonts w:ascii="Courier New" w:hAnsi="Courier New" w:cs="Courier New"/>
                <w:sz w:val="20"/>
                <w:szCs w:val="20"/>
              </w:rPr>
              <w:t>/* Destroy the pool */</w:t>
            </w:r>
          </w:p>
          <w:p w14:paraId="0F3CD75A" w14:textId="77777777" w:rsidR="00251A7A" w:rsidRPr="00A02B7A" w:rsidRDefault="00251A7A" w:rsidP="00251A7A">
            <w:pPr>
              <w:rPr>
                <w:rFonts w:ascii="Courier New" w:hAnsi="Courier New" w:cs="Courier New"/>
                <w:sz w:val="20"/>
                <w:szCs w:val="20"/>
              </w:rPr>
            </w:pPr>
          </w:p>
          <w:p w14:paraId="2C1E3ECF" w14:textId="77777777" w:rsidR="00251A7A" w:rsidRPr="0078526E" w:rsidRDefault="00251A7A" w:rsidP="00251A7A">
            <w:pPr>
              <w:pStyle w:val="Text2"/>
              <w:spacing w:line="480" w:lineRule="auto"/>
              <w:ind w:left="0"/>
              <w:rPr>
                <w:rFonts w:ascii="Courier New" w:hAnsi="Courier New" w:cs="Courier New"/>
                <w:sz w:val="20"/>
                <w:szCs w:val="20"/>
              </w:rPr>
            </w:pPr>
            <w:proofErr w:type="spellStart"/>
            <w:r w:rsidRPr="00A02B7A">
              <w:rPr>
                <w:rFonts w:ascii="Courier New" w:hAnsi="Courier New" w:cs="Courier New"/>
                <w:sz w:val="20"/>
                <w:szCs w:val="20"/>
              </w:rPr>
              <w:t>pool_destroy</w:t>
            </w:r>
            <w:proofErr w:type="spellEnd"/>
            <w:r w:rsidRPr="00A02B7A">
              <w:rPr>
                <w:rFonts w:ascii="Courier New" w:hAnsi="Courier New" w:cs="Courier New"/>
                <w:sz w:val="20"/>
                <w:szCs w:val="20"/>
              </w:rPr>
              <w:t>(&amp;</w:t>
            </w:r>
            <w:proofErr w:type="spellStart"/>
            <w:r w:rsidRPr="00A02B7A">
              <w:rPr>
                <w:rFonts w:ascii="Courier New" w:hAnsi="Courier New" w:cs="Courier New"/>
                <w:sz w:val="20"/>
                <w:szCs w:val="20"/>
              </w:rPr>
              <w:t>dd_pool</w:t>
            </w:r>
            <w:proofErr w:type="spellEnd"/>
            <w:r w:rsidRPr="00A02B7A">
              <w:rPr>
                <w:rFonts w:ascii="Courier New" w:hAnsi="Courier New" w:cs="Courier New"/>
                <w:sz w:val="20"/>
                <w:szCs w:val="20"/>
              </w:rPr>
              <w:t>);</w:t>
            </w:r>
          </w:p>
        </w:tc>
      </w:tr>
    </w:tbl>
    <w:p w14:paraId="358ECE76" w14:textId="6468CD7A" w:rsidR="00A550C6" w:rsidRDefault="00A550C6" w:rsidP="003020A1">
      <w:pPr>
        <w:pStyle w:val="Text3"/>
      </w:pPr>
      <w:r>
        <w:br w:type="page"/>
      </w:r>
    </w:p>
    <w:p w14:paraId="4D6C4CD2" w14:textId="454F02A6" w:rsidR="009D6681" w:rsidRDefault="009D6681" w:rsidP="00BC76CC">
      <w:pPr>
        <w:pStyle w:val="Heading3"/>
        <w:ind w:left="1980" w:hanging="1073"/>
        <w:jc w:val="both"/>
      </w:pPr>
      <w:bookmarkStart w:id="57" w:name="_Toc94206554"/>
      <w:r>
        <w:lastRenderedPageBreak/>
        <w:t>Running the Application</w:t>
      </w:r>
      <w:bookmarkEnd w:id="57"/>
      <w:r>
        <w:t xml:space="preserve"> </w:t>
      </w:r>
    </w:p>
    <w:p w14:paraId="512D06DC" w14:textId="16F8C32E" w:rsidR="00167AD8" w:rsidRDefault="00167AD8" w:rsidP="00167AD8">
      <w:pPr>
        <w:pStyle w:val="Text3"/>
        <w:jc w:val="both"/>
      </w:pPr>
      <w:r>
        <w:t xml:space="preserve">Program </w:t>
      </w:r>
      <w:proofErr w:type="spellStart"/>
      <w:r>
        <w:rPr>
          <w:rFonts w:ascii="Courier New" w:hAnsi="Courier New" w:cs="Courier New"/>
        </w:rPr>
        <w:t>pool.elf</w:t>
      </w:r>
      <w:proofErr w:type="spellEnd"/>
      <w:r>
        <w:t xml:space="preserve"> using the Download tool:</w:t>
      </w:r>
    </w:p>
    <w:p w14:paraId="476D06BB" w14:textId="77777777" w:rsidR="00167AD8" w:rsidRDefault="00167AD8" w:rsidP="00167AD8">
      <w:pPr>
        <w:pStyle w:val="Text3"/>
        <w:numPr>
          <w:ilvl w:val="0"/>
          <w:numId w:val="32"/>
        </w:numPr>
        <w:spacing w:line="256" w:lineRule="auto"/>
        <w:jc w:val="both"/>
      </w:pPr>
      <w:r>
        <w:t xml:space="preserve">Launch the Download tool provided with InnoPhase Talaria TWO SDK. </w:t>
      </w:r>
    </w:p>
    <w:p w14:paraId="3CA8187D" w14:textId="77777777" w:rsidR="00167AD8" w:rsidRDefault="00167AD8" w:rsidP="00167AD8">
      <w:pPr>
        <w:pStyle w:val="Text3"/>
        <w:numPr>
          <w:ilvl w:val="0"/>
          <w:numId w:val="32"/>
        </w:numPr>
        <w:spacing w:line="256" w:lineRule="auto"/>
        <w:jc w:val="both"/>
      </w:pPr>
      <w:r>
        <w:t>In the GUI window:</w:t>
      </w:r>
    </w:p>
    <w:p w14:paraId="17C0441C" w14:textId="77777777" w:rsidR="00167AD8" w:rsidRDefault="00167AD8" w:rsidP="00167AD8">
      <w:pPr>
        <w:pStyle w:val="Text3"/>
        <w:numPr>
          <w:ilvl w:val="1"/>
          <w:numId w:val="32"/>
        </w:numPr>
        <w:spacing w:line="256" w:lineRule="auto"/>
        <w:jc w:val="both"/>
      </w:pPr>
      <w:r>
        <w:t>Boot Target: Select the appropriate EVK from the drop-down.</w:t>
      </w:r>
    </w:p>
    <w:p w14:paraId="4601B1B3" w14:textId="209C0B67" w:rsidR="00167AD8" w:rsidRDefault="00167AD8" w:rsidP="00167AD8">
      <w:pPr>
        <w:pStyle w:val="Text3"/>
        <w:numPr>
          <w:ilvl w:val="1"/>
          <w:numId w:val="32"/>
        </w:numPr>
        <w:spacing w:line="256" w:lineRule="auto"/>
        <w:jc w:val="both"/>
      </w:pPr>
      <w:r>
        <w:t xml:space="preserve">ELF Input: Load the </w:t>
      </w:r>
      <w:proofErr w:type="spellStart"/>
      <w:r>
        <w:rPr>
          <w:rFonts w:ascii="Courier New" w:hAnsi="Courier New" w:cs="Courier New"/>
        </w:rPr>
        <w:t>pool.elf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4A0AFD76" w14:textId="77777777" w:rsidR="00167AD8" w:rsidRDefault="00167AD8" w:rsidP="00167AD8">
      <w:pPr>
        <w:pStyle w:val="Text3"/>
        <w:numPr>
          <w:ilvl w:val="1"/>
          <w:numId w:val="32"/>
        </w:numPr>
        <w:spacing w:line="256" w:lineRule="auto"/>
        <w:jc w:val="both"/>
      </w:pPr>
      <w:r>
        <w:t xml:space="preserve">Programming: Prog RAM or Prog Flash as per requirement. </w:t>
      </w:r>
    </w:p>
    <w:p w14:paraId="22AA851D" w14:textId="31CF7AEE" w:rsidR="00167AD8" w:rsidRDefault="00167AD8" w:rsidP="00167AD8">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F25C0">
        <w:rPr>
          <w:rFonts w:cstheme="minorHAnsi"/>
          <w:i/>
          <w:iCs/>
        </w:rPr>
        <w:t>sdk_x.y</w:t>
      </w:r>
      <w:proofErr w:type="spellEnd"/>
      <w:r w:rsidR="00BF25C0">
        <w:rPr>
          <w:rFonts w:cstheme="minorHAnsi"/>
          <w:i/>
          <w:iCs/>
        </w:rPr>
        <w:t>/</w:t>
      </w:r>
      <w:proofErr w:type="spellStart"/>
      <w:r w:rsidR="00BF25C0">
        <w:rPr>
          <w:rFonts w:cstheme="minorHAnsi"/>
          <w:i/>
          <w:iCs/>
        </w:rPr>
        <w:t>pc_tools</w:t>
      </w:r>
      <w:proofErr w:type="spellEnd"/>
      <w:r w:rsidR="00BF25C0">
        <w:rPr>
          <w:rFonts w:cstheme="minorHAnsi"/>
          <w:i/>
          <w:iCs/>
        </w:rPr>
        <w:t>/</w:t>
      </w:r>
      <w:proofErr w:type="spellStart"/>
      <w:r w:rsidR="00BF25C0">
        <w:rPr>
          <w:rFonts w:cstheme="minorHAnsi"/>
          <w:i/>
          <w:iCs/>
        </w:rPr>
        <w:t>Download_Tool</w:t>
      </w:r>
      <w:proofErr w:type="spellEnd"/>
      <w:r w:rsidR="00BF25C0">
        <w:rPr>
          <w:rFonts w:cstheme="minorHAnsi"/>
          <w:i/>
          <w:iCs/>
        </w:rPr>
        <w:t>/doc</w:t>
      </w:r>
      <w:r>
        <w:rPr>
          <w:rFonts w:cstheme="minorHAnsi"/>
        </w:rPr>
        <w:t>).</w:t>
      </w:r>
    </w:p>
    <w:p w14:paraId="02C17CEF" w14:textId="77777777" w:rsidR="00167AD8" w:rsidRDefault="00167AD8" w:rsidP="00167AD8">
      <w:pPr>
        <w:pStyle w:val="Text3"/>
        <w:jc w:val="both"/>
      </w:pPr>
      <w:r>
        <w:rPr>
          <w:rFonts w:cstheme="minorHAnsi"/>
          <w:b/>
          <w:bCs/>
        </w:rPr>
        <w:t>Note</w:t>
      </w:r>
      <w:r>
        <w:rPr>
          <w:rFonts w:cstheme="minorHAnsi"/>
        </w:rPr>
        <w:t>: x and y refer to the SDK release version. For example: sdk_2.4/doc.</w:t>
      </w:r>
    </w:p>
    <w:p w14:paraId="0325835C" w14:textId="77777777" w:rsidR="00167AD8" w:rsidRPr="00167AD8" w:rsidRDefault="00167AD8" w:rsidP="00167AD8">
      <w:pPr>
        <w:pStyle w:val="Text3"/>
      </w:pPr>
    </w:p>
    <w:p w14:paraId="316DDF09" w14:textId="1D6E2199" w:rsidR="009D6681" w:rsidRDefault="009D6681" w:rsidP="009D6681">
      <w:pPr>
        <w:pStyle w:val="Text3"/>
        <w:keepNext/>
        <w:jc w:val="center"/>
      </w:pPr>
    </w:p>
    <w:p w14:paraId="579B1BC1" w14:textId="77777777" w:rsidR="008A0974" w:rsidRDefault="008A0974" w:rsidP="009D6681">
      <w:pPr>
        <w:pStyle w:val="Caption"/>
        <w:jc w:val="center"/>
      </w:pPr>
    </w:p>
    <w:p w14:paraId="5B1742EC" w14:textId="250BA062" w:rsidR="008A0974" w:rsidRDefault="008A0974" w:rsidP="008A0974">
      <w:pPr>
        <w:pStyle w:val="Text3"/>
        <w:keepNext/>
        <w:jc w:val="center"/>
      </w:pPr>
    </w:p>
    <w:p w14:paraId="41A369F2" w14:textId="5775BE6D" w:rsidR="009D6681" w:rsidRDefault="009D6681" w:rsidP="008A0974">
      <w:pPr>
        <w:pStyle w:val="Text3"/>
        <w:jc w:val="center"/>
      </w:pPr>
      <w:r>
        <w:br w:type="page"/>
      </w:r>
    </w:p>
    <w:p w14:paraId="42936201" w14:textId="4A201FAF" w:rsidR="00B426E9" w:rsidRDefault="00E75E8D" w:rsidP="00BC76CC">
      <w:pPr>
        <w:pStyle w:val="Heading3"/>
        <w:ind w:left="1980" w:hanging="1073"/>
        <w:jc w:val="both"/>
      </w:pPr>
      <w:bookmarkStart w:id="58" w:name="_Toc94206555"/>
      <w:r>
        <w:lastRenderedPageBreak/>
        <w:t>Expected Output</w:t>
      </w:r>
      <w:bookmarkEnd w:id="58"/>
    </w:p>
    <w:p w14:paraId="2B2391BD" w14:textId="22A91F9A" w:rsidR="00251A7A" w:rsidRDefault="00251A7A" w:rsidP="00D04AAE">
      <w:pPr>
        <w:pStyle w:val="Text3"/>
        <w:jc w:val="both"/>
      </w:pPr>
      <w:proofErr w:type="spellStart"/>
      <w:r>
        <w:rPr>
          <w:rFonts w:ascii="Courier New" w:eastAsia="Calibri" w:hAnsi="Courier New" w:cs="Courier New"/>
        </w:rPr>
        <w:t>pool</w:t>
      </w:r>
      <w:r w:rsidRPr="00EB0B42">
        <w:rPr>
          <w:rFonts w:ascii="Courier New" w:hAnsi="Courier New" w:cs="Courier New"/>
        </w:rPr>
        <w:t>.elf</w:t>
      </w:r>
      <w:proofErr w:type="spellEnd"/>
      <w:r>
        <w:t xml:space="preserve"> is created when compiling </w:t>
      </w:r>
      <w:r w:rsidR="00256574">
        <w:t xml:space="preserve">the </w:t>
      </w:r>
      <w:r w:rsidR="00D04AAE">
        <w:t>code and</w:t>
      </w:r>
      <w:r>
        <w:t xml:space="preserve"> gives </w:t>
      </w:r>
      <w:r w:rsidR="00256574">
        <w:t xml:space="preserve">the following </w:t>
      </w:r>
      <w:r>
        <w:t xml:space="preserve">console output when programmed to </w:t>
      </w:r>
      <w:r w:rsidR="00256574">
        <w:t xml:space="preserve">Talaria TWO. </w:t>
      </w:r>
    </w:p>
    <w:tbl>
      <w:tblPr>
        <w:tblStyle w:val="TableGrid"/>
        <w:tblW w:w="0" w:type="auto"/>
        <w:tblInd w:w="1809" w:type="dxa"/>
        <w:tblLook w:val="04A0" w:firstRow="1" w:lastRow="0" w:firstColumn="1" w:lastColumn="0" w:noHBand="0" w:noVBand="1"/>
      </w:tblPr>
      <w:tblGrid>
        <w:gridCol w:w="8891"/>
      </w:tblGrid>
      <w:tr w:rsidR="00251A7A" w14:paraId="7B6EFEAD" w14:textId="77777777" w:rsidTr="00C27501">
        <w:tc>
          <w:tcPr>
            <w:tcW w:w="9117" w:type="dxa"/>
            <w:shd w:val="clear" w:color="auto" w:fill="DEEAF6" w:themeFill="accent5" w:themeFillTint="33"/>
          </w:tcPr>
          <w:p w14:paraId="2363C345"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UART:NWWWWWAE4 DWT comparators, range 0x8000</w:t>
            </w:r>
          </w:p>
          <w:p w14:paraId="4546E7FC"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Build $Id: git-7e2fd6a94 $</w:t>
            </w:r>
          </w:p>
          <w:p w14:paraId="4C3E980C"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app=</w:t>
            </w:r>
            <w:proofErr w:type="spellStart"/>
            <w:r w:rsidRPr="00533933">
              <w:rPr>
                <w:rFonts w:ascii="Courier New" w:hAnsi="Courier New" w:cs="Courier New"/>
                <w:bCs/>
                <w:szCs w:val="20"/>
              </w:rPr>
              <w:t>gordon</w:t>
            </w:r>
            <w:proofErr w:type="spellEnd"/>
          </w:p>
          <w:p w14:paraId="185BD49C"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flash: Gordon ready!</w:t>
            </w:r>
          </w:p>
          <w:p w14:paraId="15F82CC1" w14:textId="77777777" w:rsidR="00533933" w:rsidRPr="00533933" w:rsidRDefault="00533933" w:rsidP="00167AD8">
            <w:pPr>
              <w:pStyle w:val="Default"/>
              <w:spacing w:line="360" w:lineRule="auto"/>
              <w:rPr>
                <w:rFonts w:ascii="Courier New" w:hAnsi="Courier New" w:cs="Courier New"/>
                <w:bCs/>
                <w:szCs w:val="20"/>
              </w:rPr>
            </w:pPr>
          </w:p>
          <w:p w14:paraId="6CD9B7E9"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Y-BOOT 208ef13 2019-07-22 12:26:54 -0500 790da1-b-7</w:t>
            </w:r>
          </w:p>
          <w:p w14:paraId="777150A4"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ROM yoda-h0-rom-16-0-gd5a8e586</w:t>
            </w:r>
          </w:p>
          <w:p w14:paraId="512F8C1A" w14:textId="77777777" w:rsidR="00533933" w:rsidRPr="00533933" w:rsidRDefault="00533933" w:rsidP="00167AD8">
            <w:pPr>
              <w:pStyle w:val="Default"/>
              <w:spacing w:line="360" w:lineRule="auto"/>
              <w:rPr>
                <w:rFonts w:ascii="Courier New" w:hAnsi="Courier New" w:cs="Courier New"/>
                <w:bCs/>
                <w:szCs w:val="20"/>
              </w:rPr>
            </w:pPr>
            <w:proofErr w:type="spellStart"/>
            <w:r w:rsidRPr="00533933">
              <w:rPr>
                <w:rFonts w:ascii="Courier New" w:hAnsi="Courier New" w:cs="Courier New"/>
                <w:bCs/>
                <w:szCs w:val="20"/>
              </w:rPr>
              <w:t>FLASH:PNWWWAEBuild</w:t>
            </w:r>
            <w:proofErr w:type="spellEnd"/>
            <w:r w:rsidRPr="00533933">
              <w:rPr>
                <w:rFonts w:ascii="Courier New" w:hAnsi="Courier New" w:cs="Courier New"/>
                <w:bCs/>
                <w:szCs w:val="20"/>
              </w:rPr>
              <w:t xml:space="preserve"> $Id: git-fdfd20079 $</w:t>
            </w:r>
          </w:p>
          <w:p w14:paraId="281EAA46"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$App:git-b1ab1153</w:t>
            </w:r>
          </w:p>
          <w:p w14:paraId="3B76F754" w14:textId="32C466FE"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SDK Ver: sdk_2.4</w:t>
            </w:r>
          </w:p>
          <w:p w14:paraId="5DFB1852"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Mem Pool Demo App</w:t>
            </w:r>
          </w:p>
          <w:p w14:paraId="04E0F495" w14:textId="77777777" w:rsidR="00533933" w:rsidRPr="00533933" w:rsidRDefault="00533933" w:rsidP="00167AD8">
            <w:pPr>
              <w:pStyle w:val="Default"/>
              <w:spacing w:line="360" w:lineRule="auto"/>
              <w:rPr>
                <w:rFonts w:ascii="Courier New" w:hAnsi="Courier New" w:cs="Courier New"/>
                <w:bCs/>
                <w:szCs w:val="20"/>
              </w:rPr>
            </w:pPr>
          </w:p>
          <w:p w14:paraId="4513B618"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initial heap available:[449680]</w:t>
            </w:r>
          </w:p>
          <w:p w14:paraId="203D98E1" w14:textId="77777777" w:rsidR="00533933" w:rsidRPr="00533933" w:rsidRDefault="00533933" w:rsidP="00167AD8">
            <w:pPr>
              <w:pStyle w:val="Default"/>
              <w:spacing w:line="360" w:lineRule="auto"/>
              <w:rPr>
                <w:rFonts w:ascii="Courier New" w:hAnsi="Courier New" w:cs="Courier New"/>
                <w:bCs/>
                <w:szCs w:val="20"/>
              </w:rPr>
            </w:pPr>
          </w:p>
          <w:p w14:paraId="761EA143"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 xml:space="preserve">heap available after memory pool </w:t>
            </w:r>
            <w:proofErr w:type="spellStart"/>
            <w:r w:rsidRPr="00533933">
              <w:rPr>
                <w:rFonts w:ascii="Courier New" w:hAnsi="Courier New" w:cs="Courier New"/>
                <w:bCs/>
                <w:szCs w:val="20"/>
              </w:rPr>
              <w:t>init</w:t>
            </w:r>
            <w:proofErr w:type="spellEnd"/>
            <w:r w:rsidRPr="00533933">
              <w:rPr>
                <w:rFonts w:ascii="Courier New" w:hAnsi="Courier New" w:cs="Courier New"/>
                <w:bCs/>
                <w:szCs w:val="20"/>
              </w:rPr>
              <w:t>:</w:t>
            </w:r>
            <w:r w:rsidRPr="00533933">
              <w:rPr>
                <w:rFonts w:ascii="Courier New" w:hAnsi="Courier New" w:cs="Courier New"/>
                <w:bCs/>
                <w:szCs w:val="20"/>
              </w:rPr>
              <w:tab/>
              <w:t>[449680]</w:t>
            </w:r>
          </w:p>
          <w:p w14:paraId="101D8A05" w14:textId="77777777" w:rsidR="00533933" w:rsidRPr="00533933" w:rsidRDefault="00533933" w:rsidP="00167AD8">
            <w:pPr>
              <w:pStyle w:val="Default"/>
              <w:spacing w:line="360" w:lineRule="auto"/>
              <w:rPr>
                <w:rFonts w:ascii="Courier New" w:hAnsi="Courier New" w:cs="Courier New"/>
                <w:bCs/>
                <w:szCs w:val="20"/>
              </w:rPr>
            </w:pPr>
          </w:p>
          <w:p w14:paraId="58448CE6"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heap available after 1st allocation:[449520] allocated         address[0x000bf570] size[12]</w:t>
            </w:r>
          </w:p>
          <w:p w14:paraId="58DE3E67" w14:textId="77777777" w:rsidR="00533933" w:rsidRPr="00533933" w:rsidRDefault="00533933" w:rsidP="00167AD8">
            <w:pPr>
              <w:pStyle w:val="Default"/>
              <w:spacing w:line="360" w:lineRule="auto"/>
              <w:rPr>
                <w:rFonts w:ascii="Courier New" w:hAnsi="Courier New" w:cs="Courier New"/>
                <w:bCs/>
                <w:szCs w:val="20"/>
              </w:rPr>
            </w:pPr>
          </w:p>
          <w:p w14:paraId="610CD001"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heap available after 1st free:[449520]</w:t>
            </w:r>
          </w:p>
          <w:p w14:paraId="4394A75B" w14:textId="77777777" w:rsidR="00533933" w:rsidRPr="00533933" w:rsidRDefault="00533933" w:rsidP="00167AD8">
            <w:pPr>
              <w:pStyle w:val="Default"/>
              <w:spacing w:line="360" w:lineRule="auto"/>
              <w:rPr>
                <w:rFonts w:ascii="Courier New" w:hAnsi="Courier New" w:cs="Courier New"/>
                <w:bCs/>
                <w:szCs w:val="20"/>
              </w:rPr>
            </w:pPr>
          </w:p>
          <w:p w14:paraId="38E5249A"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heap available after 2nd allocation:[449520] allocated         address[0x000bf580] size[12]</w:t>
            </w:r>
          </w:p>
          <w:p w14:paraId="49B9F9EB" w14:textId="77777777" w:rsidR="00533933" w:rsidRPr="00533933" w:rsidRDefault="00533933" w:rsidP="00167AD8">
            <w:pPr>
              <w:pStyle w:val="Default"/>
              <w:spacing w:line="360" w:lineRule="auto"/>
              <w:rPr>
                <w:rFonts w:ascii="Courier New" w:hAnsi="Courier New" w:cs="Courier New"/>
                <w:bCs/>
                <w:szCs w:val="20"/>
              </w:rPr>
            </w:pPr>
          </w:p>
          <w:p w14:paraId="7EB57B44" w14:textId="77777777" w:rsidR="00533933" w:rsidRPr="00533933"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heap available after 2nd free:[449520]</w:t>
            </w:r>
          </w:p>
          <w:p w14:paraId="1346EA2C" w14:textId="77777777" w:rsidR="00533933" w:rsidRPr="00533933" w:rsidRDefault="00533933" w:rsidP="00167AD8">
            <w:pPr>
              <w:pStyle w:val="Default"/>
              <w:spacing w:line="360" w:lineRule="auto"/>
              <w:rPr>
                <w:rFonts w:ascii="Courier New" w:hAnsi="Courier New" w:cs="Courier New"/>
                <w:bCs/>
                <w:szCs w:val="20"/>
              </w:rPr>
            </w:pPr>
          </w:p>
          <w:p w14:paraId="7CCA6419" w14:textId="0674D18E" w:rsidR="00251A7A" w:rsidRPr="00FA046A" w:rsidRDefault="00533933" w:rsidP="00167AD8">
            <w:pPr>
              <w:pStyle w:val="Default"/>
              <w:spacing w:line="360" w:lineRule="auto"/>
              <w:rPr>
                <w:rFonts w:ascii="Courier New" w:hAnsi="Courier New" w:cs="Courier New"/>
                <w:bCs/>
                <w:szCs w:val="20"/>
              </w:rPr>
            </w:pPr>
            <w:r w:rsidRPr="00533933">
              <w:rPr>
                <w:rFonts w:ascii="Courier New" w:hAnsi="Courier New" w:cs="Courier New"/>
                <w:bCs/>
                <w:szCs w:val="20"/>
              </w:rPr>
              <w:t>final heap available:[449680]</w:t>
            </w:r>
          </w:p>
        </w:tc>
      </w:tr>
    </w:tbl>
    <w:p w14:paraId="6C2D2CC1" w14:textId="641AD98B" w:rsidR="00A66A79" w:rsidRDefault="00A66A79" w:rsidP="00A66A79">
      <w:pPr>
        <w:pStyle w:val="Default"/>
      </w:pPr>
      <w:r>
        <w:br w:type="page"/>
      </w:r>
    </w:p>
    <w:p w14:paraId="1C1AD656" w14:textId="77777777" w:rsidR="00093E5C" w:rsidRDefault="00093E5C" w:rsidP="00093E5C">
      <w:pPr>
        <w:pStyle w:val="Heading2"/>
        <w:ind w:left="1440" w:hanging="900"/>
      </w:pPr>
      <w:bookmarkStart w:id="59" w:name="_Toc94206556"/>
      <w:r>
        <w:lastRenderedPageBreak/>
        <w:t xml:space="preserve">Example </w:t>
      </w:r>
      <w:proofErr w:type="spellStart"/>
      <w:r w:rsidR="00C4177A">
        <w:t>error_handling</w:t>
      </w:r>
      <w:r>
        <w:t>.c</w:t>
      </w:r>
      <w:bookmarkEnd w:id="59"/>
      <w:proofErr w:type="spellEnd"/>
    </w:p>
    <w:p w14:paraId="4C9D5C36" w14:textId="77777777" w:rsidR="00093E5C" w:rsidRDefault="00093E5C" w:rsidP="00093E5C">
      <w:pPr>
        <w:pStyle w:val="Heading3"/>
        <w:ind w:left="1980" w:hanging="1073"/>
        <w:jc w:val="both"/>
      </w:pPr>
      <w:bookmarkStart w:id="60" w:name="_Toc94206557"/>
      <w:r>
        <w:t>Overview</w:t>
      </w:r>
      <w:bookmarkEnd w:id="60"/>
    </w:p>
    <w:p w14:paraId="33979BF0" w14:textId="77777777" w:rsidR="007F319F" w:rsidRDefault="00093E5C" w:rsidP="007F319F">
      <w:pPr>
        <w:pStyle w:val="Text3"/>
        <w:rPr>
          <w:rFonts w:eastAsia="Calibri" w:cs="Calibri"/>
        </w:rPr>
      </w:pPr>
      <w:r w:rsidRPr="00064FD7">
        <w:rPr>
          <w:rFonts w:ascii="Times New Roman" w:hAnsi="Times New Roman" w:cs="Times New Roman"/>
        </w:rPr>
        <w:t>The sample code in the path</w:t>
      </w:r>
      <w:r w:rsidR="007F319F">
        <w:rPr>
          <w:rFonts w:ascii="Times New Roman" w:hAnsi="Times New Roman" w:cs="Times New Roman"/>
        </w:rPr>
        <w:t xml:space="preserve">: </w:t>
      </w:r>
      <w:r>
        <w:t xml:space="preserve"> </w:t>
      </w:r>
      <w:r w:rsidR="009D6681">
        <w:rPr>
          <w:rFonts w:ascii="Courier New" w:eastAsia="Calibri" w:hAnsi="Courier New" w:cs="Courier New"/>
        </w:rPr>
        <w:t>examples/</w:t>
      </w:r>
      <w:proofErr w:type="spellStart"/>
      <w:r w:rsidR="009D6681">
        <w:rPr>
          <w:rFonts w:ascii="Courier New" w:eastAsia="Calibri" w:hAnsi="Courier New" w:cs="Courier New"/>
        </w:rPr>
        <w:t>innoos_memory_mgmt</w:t>
      </w:r>
      <w:proofErr w:type="spellEnd"/>
      <w:r w:rsidRPr="00101998">
        <w:rPr>
          <w:rFonts w:ascii="Courier New" w:hAnsi="Courier New" w:cs="Courier New"/>
        </w:rPr>
        <w:t>/</w:t>
      </w:r>
      <w:proofErr w:type="spellStart"/>
      <w:r w:rsidRPr="00101998">
        <w:rPr>
          <w:rFonts w:ascii="Courier New" w:hAnsi="Courier New" w:cs="Courier New"/>
        </w:rPr>
        <w:t>src</w:t>
      </w:r>
      <w:proofErr w:type="spellEnd"/>
      <w:r w:rsidRPr="00101998">
        <w:rPr>
          <w:rFonts w:ascii="Courier New" w:hAnsi="Courier New" w:cs="Courier New"/>
        </w:rPr>
        <w:t>/</w:t>
      </w:r>
      <w:proofErr w:type="spellStart"/>
      <w:r w:rsidR="002E6F0D">
        <w:rPr>
          <w:rFonts w:ascii="Courier New" w:eastAsia="Calibri" w:hAnsi="Courier New" w:cs="Courier New"/>
        </w:rPr>
        <w:t>error_handling</w:t>
      </w:r>
      <w:r w:rsidRPr="00101998">
        <w:rPr>
          <w:rFonts w:ascii="Courier New" w:eastAsia="Calibri" w:hAnsi="Courier New" w:cs="Courier New"/>
        </w:rPr>
        <w:t>.c</w:t>
      </w:r>
      <w:proofErr w:type="spellEnd"/>
      <w:r>
        <w:rPr>
          <w:rFonts w:eastAsia="Calibri" w:cs="Calibri"/>
        </w:rPr>
        <w:t xml:space="preserve"> </w:t>
      </w:r>
    </w:p>
    <w:p w14:paraId="4BE75B95" w14:textId="4A97EE6E" w:rsidR="0048763D" w:rsidRPr="00272722" w:rsidRDefault="00093E5C" w:rsidP="005A73FA">
      <w:pPr>
        <w:pStyle w:val="Text3"/>
        <w:jc w:val="both"/>
      </w:pPr>
      <w:r>
        <w:rPr>
          <w:rFonts w:eastAsia="Calibri" w:cs="Calibri"/>
        </w:rPr>
        <w:t xml:space="preserve">is a simple application that </w:t>
      </w:r>
      <w:r w:rsidR="0048763D">
        <w:t>demonstrates how fatal errors are reported by calling APIs which induce an undefined instruction exception, in the scenarios where the critical system level checks fail.</w:t>
      </w:r>
    </w:p>
    <w:p w14:paraId="05B1466A" w14:textId="1EBEBA25" w:rsidR="0048763D" w:rsidRDefault="0048763D" w:rsidP="005A73FA">
      <w:pPr>
        <w:pStyle w:val="Text3"/>
        <w:jc w:val="both"/>
      </w:pPr>
      <w:r>
        <w:t>For example, the cases where system</w:t>
      </w:r>
      <w:r w:rsidR="001B3BA3">
        <w:t>-</w:t>
      </w:r>
      <w:r>
        <w:t xml:space="preserve">level potential failures are needed to be identified are, if </w:t>
      </w:r>
      <w:r w:rsidR="001B3BA3">
        <w:t xml:space="preserve">the </w:t>
      </w:r>
      <w:r>
        <w:t xml:space="preserve">heap is getting exhausted if some undefined event has occurred or if there is an invalid argument in </w:t>
      </w:r>
      <w:r w:rsidR="001B3BA3">
        <w:t xml:space="preserve">the </w:t>
      </w:r>
      <w:r>
        <w:t>OS function call</w:t>
      </w:r>
      <w:r w:rsidR="001B3BA3">
        <w:t>,</w:t>
      </w:r>
      <w:r>
        <w:t xml:space="preserve"> </w:t>
      </w:r>
      <w:r w:rsidR="005A73FA">
        <w:t xml:space="preserve">and so on. </w:t>
      </w:r>
    </w:p>
    <w:p w14:paraId="7CE6F778" w14:textId="15F7E527" w:rsidR="00093E5C" w:rsidRDefault="0048763D" w:rsidP="005A73FA">
      <w:pPr>
        <w:pStyle w:val="Text3"/>
        <w:jc w:val="both"/>
      </w:pPr>
      <w:r>
        <w:t xml:space="preserve">These exceptions are handled internally by the </w:t>
      </w:r>
      <w:r w:rsidRPr="005A135D">
        <w:t>default exception handler</w:t>
      </w:r>
      <w:r>
        <w:t xml:space="preserve"> </w:t>
      </w:r>
      <w:proofErr w:type="spellStart"/>
      <w:r w:rsidRPr="00D211E6">
        <w:rPr>
          <w:rFonts w:ascii="Courier New" w:hAnsi="Courier New" w:cs="Courier New"/>
        </w:rPr>
        <w:t>os_unexpected_exception</w:t>
      </w:r>
      <w:proofErr w:type="spellEnd"/>
      <w:r w:rsidRPr="00D211E6">
        <w:rPr>
          <w:rFonts w:ascii="Courier New" w:hAnsi="Courier New" w:cs="Courier New"/>
        </w:rPr>
        <w:t>()</w:t>
      </w:r>
      <w:r>
        <w:t>, which prints a</w:t>
      </w:r>
      <w:r w:rsidR="005A73FA">
        <w:t>n</w:t>
      </w:r>
      <w:r>
        <w:t xml:space="preserve"> informa</w:t>
      </w:r>
      <w:r w:rsidR="005A73FA">
        <w:t>tive</w:t>
      </w:r>
      <w:r>
        <w:t xml:space="preserve"> message on the console with details of the CPU registers and state at the time of the exception and the stack</w:t>
      </w:r>
      <w:r w:rsidR="001B3BA3">
        <w:t xml:space="preserve"> </w:t>
      </w:r>
      <w:r>
        <w:t>trace</w:t>
      </w:r>
      <w:r w:rsidR="005A73FA">
        <w:t>.</w:t>
      </w:r>
    </w:p>
    <w:p w14:paraId="43B0A1D1" w14:textId="77777777" w:rsidR="00093E5C" w:rsidRDefault="00093E5C" w:rsidP="005A73FA">
      <w:pPr>
        <w:pStyle w:val="Text2"/>
        <w:jc w:val="both"/>
      </w:pPr>
    </w:p>
    <w:p w14:paraId="6A3CA611" w14:textId="77777777" w:rsidR="00093E5C" w:rsidRDefault="00093E5C" w:rsidP="00093E5C">
      <w:pPr>
        <w:pStyle w:val="Heading3"/>
        <w:ind w:left="1980" w:hanging="1073"/>
        <w:jc w:val="both"/>
      </w:pPr>
      <w:bookmarkStart w:id="61" w:name="_Toc94206558"/>
      <w:r>
        <w:t>Sample Code Walkthrough</w:t>
      </w:r>
      <w:bookmarkEnd w:id="61"/>
    </w:p>
    <w:p w14:paraId="33BBBD88" w14:textId="275944CD" w:rsidR="007A740B" w:rsidRDefault="007A740B" w:rsidP="005A73FA">
      <w:pPr>
        <w:pStyle w:val="Text3"/>
        <w:jc w:val="both"/>
      </w:pPr>
      <w:r>
        <w:t xml:space="preserve">This section of the program demonstrates heap exhaustion. </w:t>
      </w:r>
      <w:proofErr w:type="spellStart"/>
      <w:r w:rsidRPr="00F678FC">
        <w:rPr>
          <w:rFonts w:ascii="Courier New" w:hAnsi="Courier New" w:cs="Courier New"/>
        </w:rPr>
        <w:t>os_error</w:t>
      </w:r>
      <w:proofErr w:type="spellEnd"/>
      <w:r w:rsidRPr="00F678FC">
        <w:rPr>
          <w:rFonts w:ascii="Courier New" w:hAnsi="Courier New" w:cs="Courier New"/>
        </w:rPr>
        <w:t>(OS_ERR_HEAP_EXHAUSTED)</w:t>
      </w:r>
      <w:r>
        <w:t xml:space="preserve"> is used to report a fatal error with an error code representing heap exhaustion</w:t>
      </w:r>
      <w:r w:rsidR="005A73FA">
        <w:t xml:space="preserve">, which means </w:t>
      </w:r>
      <w:r>
        <w:t>that the heap is out of memory.</w:t>
      </w:r>
    </w:p>
    <w:tbl>
      <w:tblPr>
        <w:tblStyle w:val="TableGrid"/>
        <w:tblW w:w="0" w:type="auto"/>
        <w:tblInd w:w="1809" w:type="dxa"/>
        <w:tblLook w:val="04A0" w:firstRow="1" w:lastRow="0" w:firstColumn="1" w:lastColumn="0" w:noHBand="0" w:noVBand="1"/>
      </w:tblPr>
      <w:tblGrid>
        <w:gridCol w:w="8891"/>
      </w:tblGrid>
      <w:tr w:rsidR="007A740B" w14:paraId="7E745B43" w14:textId="77777777" w:rsidTr="007A740B">
        <w:tc>
          <w:tcPr>
            <w:tcW w:w="9117" w:type="dxa"/>
            <w:shd w:val="clear" w:color="auto" w:fill="DEEAF6" w:themeFill="accent5" w:themeFillTint="33"/>
          </w:tcPr>
          <w:p w14:paraId="4462DEB3" w14:textId="77777777" w:rsidR="007A740B" w:rsidRPr="00E32347" w:rsidRDefault="007A740B" w:rsidP="00431B31">
            <w:pPr>
              <w:spacing w:line="480" w:lineRule="auto"/>
              <w:ind w:left="0"/>
              <w:rPr>
                <w:rFonts w:ascii="Courier New" w:eastAsiaTheme="minorEastAsia" w:hAnsi="Courier New" w:cs="Courier New"/>
                <w:sz w:val="20"/>
                <w:lang w:eastAsia="zh-CN"/>
              </w:rPr>
            </w:pPr>
            <w:proofErr w:type="spellStart"/>
            <w:r w:rsidRPr="00E32347">
              <w:rPr>
                <w:rFonts w:ascii="Courier New" w:eastAsiaTheme="minorEastAsia" w:hAnsi="Courier New" w:cs="Courier New"/>
                <w:sz w:val="20"/>
                <w:lang w:eastAsia="zh-CN"/>
              </w:rPr>
              <w:t>data_packet</w:t>
            </w:r>
            <w:proofErr w:type="spellEnd"/>
            <w:r w:rsidRPr="00E32347">
              <w:rPr>
                <w:rFonts w:ascii="Courier New" w:eastAsiaTheme="minorEastAsia" w:hAnsi="Courier New" w:cs="Courier New"/>
                <w:sz w:val="20"/>
                <w:lang w:eastAsia="zh-CN"/>
              </w:rPr>
              <w:t xml:space="preserve"> = </w:t>
            </w:r>
            <w:proofErr w:type="spellStart"/>
            <w:r w:rsidRPr="00E32347">
              <w:rPr>
                <w:rFonts w:ascii="Courier New" w:eastAsiaTheme="minorEastAsia" w:hAnsi="Courier New" w:cs="Courier New"/>
                <w:sz w:val="20"/>
                <w:lang w:eastAsia="zh-CN"/>
              </w:rPr>
              <w:t>os_</w:t>
            </w:r>
            <w:proofErr w:type="gramStart"/>
            <w:r w:rsidRPr="00E32347">
              <w:rPr>
                <w:rFonts w:ascii="Courier New" w:eastAsiaTheme="minorEastAsia" w:hAnsi="Courier New" w:cs="Courier New"/>
                <w:sz w:val="20"/>
                <w:lang w:eastAsia="zh-CN"/>
              </w:rPr>
              <w:t>alloc</w:t>
            </w:r>
            <w:proofErr w:type="spellEnd"/>
            <w:r w:rsidRPr="00E32347">
              <w:rPr>
                <w:rFonts w:ascii="Courier New" w:eastAsiaTheme="minorEastAsia" w:hAnsi="Courier New" w:cs="Courier New"/>
                <w:sz w:val="20"/>
                <w:lang w:eastAsia="zh-CN"/>
              </w:rPr>
              <w:t>(</w:t>
            </w:r>
            <w:proofErr w:type="gramEnd"/>
            <w:r w:rsidRPr="00E32347">
              <w:rPr>
                <w:rFonts w:ascii="Courier New" w:eastAsiaTheme="minorEastAsia" w:hAnsi="Courier New" w:cs="Courier New"/>
                <w:sz w:val="20"/>
                <w:lang w:eastAsia="zh-CN"/>
              </w:rPr>
              <w:t>1000000);</w:t>
            </w:r>
          </w:p>
          <w:p w14:paraId="20066022" w14:textId="77777777" w:rsidR="007A740B" w:rsidRPr="00E32347" w:rsidRDefault="007A740B" w:rsidP="00431B31">
            <w:pPr>
              <w:spacing w:line="480" w:lineRule="auto"/>
              <w:ind w:left="0"/>
              <w:rPr>
                <w:rFonts w:ascii="Courier New" w:eastAsiaTheme="minorEastAsia" w:hAnsi="Courier New" w:cs="Courier New"/>
                <w:sz w:val="20"/>
                <w:lang w:eastAsia="zh-CN"/>
              </w:rPr>
            </w:pPr>
            <w:r w:rsidRPr="00E32347">
              <w:rPr>
                <w:rFonts w:ascii="Courier New" w:eastAsiaTheme="minorEastAsia" w:hAnsi="Courier New" w:cs="Courier New"/>
                <w:sz w:val="20"/>
                <w:lang w:eastAsia="zh-CN"/>
              </w:rPr>
              <w:t>if (!</w:t>
            </w:r>
            <w:proofErr w:type="spellStart"/>
            <w:r w:rsidRPr="00E32347">
              <w:rPr>
                <w:rFonts w:ascii="Courier New" w:eastAsiaTheme="minorEastAsia" w:hAnsi="Courier New" w:cs="Courier New"/>
                <w:sz w:val="20"/>
                <w:lang w:eastAsia="zh-CN"/>
              </w:rPr>
              <w:t>data_packet</w:t>
            </w:r>
            <w:proofErr w:type="spellEnd"/>
            <w:r w:rsidRPr="00E32347">
              <w:rPr>
                <w:rFonts w:ascii="Courier New" w:eastAsiaTheme="minorEastAsia" w:hAnsi="Courier New" w:cs="Courier New"/>
                <w:sz w:val="20"/>
                <w:lang w:eastAsia="zh-CN"/>
              </w:rPr>
              <w:t>)</w:t>
            </w:r>
          </w:p>
          <w:p w14:paraId="2FA2A96E" w14:textId="77777777" w:rsidR="007A740B" w:rsidRPr="00E32347" w:rsidRDefault="007A740B" w:rsidP="00431B31">
            <w:pPr>
              <w:spacing w:line="480" w:lineRule="auto"/>
              <w:ind w:left="0"/>
              <w:rPr>
                <w:rFonts w:ascii="Courier New" w:eastAsiaTheme="minorEastAsia" w:hAnsi="Courier New" w:cs="Courier New"/>
                <w:sz w:val="20"/>
                <w:lang w:eastAsia="zh-CN"/>
              </w:rPr>
            </w:pPr>
            <w:r w:rsidRPr="00E32347">
              <w:rPr>
                <w:rFonts w:ascii="Courier New" w:eastAsiaTheme="minorEastAsia" w:hAnsi="Courier New" w:cs="Courier New"/>
                <w:sz w:val="20"/>
                <w:lang w:eastAsia="zh-CN"/>
              </w:rPr>
              <w:t>{</w:t>
            </w:r>
          </w:p>
          <w:p w14:paraId="0E4AB9D4" w14:textId="77777777" w:rsidR="007A740B" w:rsidRPr="00E32347" w:rsidRDefault="007A740B" w:rsidP="00431B31">
            <w:pPr>
              <w:spacing w:line="480" w:lineRule="auto"/>
              <w:rPr>
                <w:rFonts w:ascii="Courier New" w:eastAsiaTheme="minorEastAsia" w:hAnsi="Courier New" w:cs="Courier New"/>
                <w:sz w:val="20"/>
                <w:lang w:eastAsia="zh-CN"/>
              </w:rPr>
            </w:pPr>
            <w:proofErr w:type="spellStart"/>
            <w:r w:rsidRPr="00E32347">
              <w:rPr>
                <w:rFonts w:ascii="Courier New" w:eastAsiaTheme="minorEastAsia" w:hAnsi="Courier New" w:cs="Courier New"/>
                <w:sz w:val="20"/>
                <w:lang w:eastAsia="zh-CN"/>
              </w:rPr>
              <w:t>os_printf</w:t>
            </w:r>
            <w:proofErr w:type="spellEnd"/>
            <w:r w:rsidRPr="00E32347">
              <w:rPr>
                <w:rFonts w:ascii="Courier New" w:eastAsiaTheme="minorEastAsia" w:hAnsi="Courier New" w:cs="Courier New"/>
                <w:sz w:val="20"/>
                <w:lang w:eastAsia="zh-CN"/>
              </w:rPr>
              <w:t>("\</w:t>
            </w:r>
            <w:proofErr w:type="spellStart"/>
            <w:r w:rsidRPr="00E32347">
              <w:rPr>
                <w:rFonts w:ascii="Courier New" w:eastAsiaTheme="minorEastAsia" w:hAnsi="Courier New" w:cs="Courier New"/>
                <w:sz w:val="20"/>
                <w:lang w:eastAsia="zh-CN"/>
              </w:rPr>
              <w:t>nthere</w:t>
            </w:r>
            <w:proofErr w:type="spellEnd"/>
            <w:r w:rsidRPr="00E32347">
              <w:rPr>
                <w:rFonts w:ascii="Courier New" w:eastAsiaTheme="minorEastAsia" w:hAnsi="Courier New" w:cs="Courier New"/>
                <w:sz w:val="20"/>
                <w:lang w:eastAsia="zh-CN"/>
              </w:rPr>
              <w:t xml:space="preserve"> is not enough memory to allocate the data packet. Available </w:t>
            </w:r>
            <w:proofErr w:type="gramStart"/>
            <w:r w:rsidRPr="00E32347">
              <w:rPr>
                <w:rFonts w:ascii="Courier New" w:eastAsiaTheme="minorEastAsia" w:hAnsi="Courier New" w:cs="Courier New"/>
                <w:sz w:val="20"/>
                <w:lang w:eastAsia="zh-CN"/>
              </w:rPr>
              <w:t>heap:[</w:t>
            </w:r>
            <w:proofErr w:type="gramEnd"/>
            <w:r w:rsidRPr="00E32347">
              <w:rPr>
                <w:rFonts w:ascii="Courier New" w:eastAsiaTheme="minorEastAsia" w:hAnsi="Courier New" w:cs="Courier New"/>
                <w:sz w:val="20"/>
                <w:lang w:eastAsia="zh-CN"/>
              </w:rPr>
              <w:t xml:space="preserve">%d]", </w:t>
            </w:r>
            <w:proofErr w:type="spellStart"/>
            <w:r w:rsidRPr="00E32347">
              <w:rPr>
                <w:rFonts w:ascii="Courier New" w:eastAsiaTheme="minorEastAsia" w:hAnsi="Courier New" w:cs="Courier New"/>
                <w:sz w:val="20"/>
                <w:lang w:eastAsia="zh-CN"/>
              </w:rPr>
              <w:t>os_avail_heap</w:t>
            </w:r>
            <w:proofErr w:type="spellEnd"/>
            <w:r w:rsidRPr="00E32347">
              <w:rPr>
                <w:rFonts w:ascii="Courier New" w:eastAsiaTheme="minorEastAsia" w:hAnsi="Courier New" w:cs="Courier New"/>
                <w:sz w:val="20"/>
                <w:lang w:eastAsia="zh-CN"/>
              </w:rPr>
              <w:t>());</w:t>
            </w:r>
          </w:p>
          <w:p w14:paraId="63C7BDD3" w14:textId="77777777" w:rsidR="007A740B" w:rsidRPr="00E32347" w:rsidRDefault="007A740B" w:rsidP="00431B31">
            <w:pPr>
              <w:spacing w:line="480" w:lineRule="auto"/>
              <w:rPr>
                <w:rFonts w:ascii="Courier New" w:eastAsiaTheme="minorEastAsia" w:hAnsi="Courier New" w:cs="Courier New"/>
                <w:sz w:val="20"/>
                <w:lang w:eastAsia="zh-CN"/>
              </w:rPr>
            </w:pPr>
            <w:proofErr w:type="spellStart"/>
            <w:r w:rsidRPr="00E32347">
              <w:rPr>
                <w:rFonts w:ascii="Courier New" w:eastAsiaTheme="minorEastAsia" w:hAnsi="Courier New" w:cs="Courier New"/>
                <w:sz w:val="20"/>
                <w:lang w:eastAsia="zh-CN"/>
              </w:rPr>
              <w:t>os_</w:t>
            </w:r>
            <w:proofErr w:type="gramStart"/>
            <w:r w:rsidRPr="00E32347">
              <w:rPr>
                <w:rFonts w:ascii="Courier New" w:eastAsiaTheme="minorEastAsia" w:hAnsi="Courier New" w:cs="Courier New"/>
                <w:sz w:val="20"/>
                <w:lang w:eastAsia="zh-CN"/>
              </w:rPr>
              <w:t>error</w:t>
            </w:r>
            <w:proofErr w:type="spellEnd"/>
            <w:r w:rsidRPr="00E32347">
              <w:rPr>
                <w:rFonts w:ascii="Courier New" w:eastAsiaTheme="minorEastAsia" w:hAnsi="Courier New" w:cs="Courier New"/>
                <w:sz w:val="20"/>
                <w:lang w:eastAsia="zh-CN"/>
              </w:rPr>
              <w:t>(</w:t>
            </w:r>
            <w:proofErr w:type="gramEnd"/>
            <w:r w:rsidRPr="00E32347">
              <w:rPr>
                <w:rFonts w:ascii="Courier New" w:eastAsiaTheme="minorEastAsia" w:hAnsi="Courier New" w:cs="Courier New"/>
                <w:sz w:val="20"/>
                <w:lang w:eastAsia="zh-CN"/>
              </w:rPr>
              <w:t>OS_ERR_HEAP_EXHAUSTED);</w:t>
            </w:r>
          </w:p>
          <w:p w14:paraId="00CA3042" w14:textId="77777777" w:rsidR="007A740B" w:rsidRPr="00E32347" w:rsidRDefault="007A740B" w:rsidP="00431B31">
            <w:pPr>
              <w:spacing w:line="480" w:lineRule="auto"/>
              <w:rPr>
                <w:rFonts w:ascii="Courier New" w:eastAsiaTheme="minorEastAsia" w:hAnsi="Courier New" w:cs="Courier New"/>
                <w:sz w:val="20"/>
                <w:lang w:eastAsia="zh-CN"/>
              </w:rPr>
            </w:pPr>
            <w:r w:rsidRPr="00E32347">
              <w:rPr>
                <w:rFonts w:ascii="Courier New" w:eastAsiaTheme="minorEastAsia" w:hAnsi="Courier New" w:cs="Courier New"/>
                <w:sz w:val="20"/>
                <w:lang w:eastAsia="zh-CN"/>
              </w:rPr>
              <w:t xml:space="preserve">        </w:t>
            </w:r>
            <w:proofErr w:type="gramStart"/>
            <w:r w:rsidRPr="00E32347">
              <w:rPr>
                <w:rFonts w:ascii="Courier New" w:eastAsiaTheme="minorEastAsia" w:hAnsi="Courier New" w:cs="Courier New"/>
                <w:sz w:val="20"/>
                <w:lang w:eastAsia="zh-CN"/>
              </w:rPr>
              <w:t>return;</w:t>
            </w:r>
            <w:proofErr w:type="gramEnd"/>
          </w:p>
          <w:p w14:paraId="67A9F6F7" w14:textId="77777777" w:rsidR="007A740B" w:rsidRPr="00E32347" w:rsidRDefault="007A740B" w:rsidP="00431B31">
            <w:pPr>
              <w:pStyle w:val="Text2"/>
              <w:spacing w:line="480" w:lineRule="auto"/>
              <w:ind w:left="0"/>
              <w:rPr>
                <w:rFonts w:ascii="Courier New" w:eastAsiaTheme="minorEastAsia" w:hAnsi="Courier New" w:cs="Courier New"/>
                <w:sz w:val="20"/>
                <w:lang w:eastAsia="zh-CN"/>
              </w:rPr>
            </w:pPr>
            <w:r w:rsidRPr="00E32347">
              <w:rPr>
                <w:rFonts w:ascii="Courier New" w:eastAsiaTheme="minorEastAsia" w:hAnsi="Courier New" w:cs="Courier New"/>
                <w:sz w:val="20"/>
                <w:lang w:eastAsia="zh-CN"/>
              </w:rPr>
              <w:t>}</w:t>
            </w:r>
          </w:p>
        </w:tc>
      </w:tr>
    </w:tbl>
    <w:p w14:paraId="50DE1678" w14:textId="77777777" w:rsidR="007A740B" w:rsidRDefault="007A740B" w:rsidP="007A740B"/>
    <w:p w14:paraId="7310E09E" w14:textId="47A29EB5" w:rsidR="007A740B" w:rsidRDefault="007A740B" w:rsidP="00431B31">
      <w:pPr>
        <w:pStyle w:val="Text3"/>
        <w:jc w:val="both"/>
      </w:pPr>
      <w:r>
        <w:t xml:space="preserve">In the </w:t>
      </w:r>
      <w:r w:rsidR="00431B31">
        <w:t xml:space="preserve">following </w:t>
      </w:r>
      <w:r>
        <w:t xml:space="preserve">code, </w:t>
      </w:r>
      <w:proofErr w:type="spellStart"/>
      <w:r w:rsidRPr="00F678FC">
        <w:rPr>
          <w:rFonts w:ascii="Courier New" w:hAnsi="Courier New" w:cs="Courier New"/>
          <w:bCs/>
        </w:rPr>
        <w:t>os_error</w:t>
      </w:r>
      <w:proofErr w:type="spellEnd"/>
      <w:r w:rsidRPr="00F678FC">
        <w:rPr>
          <w:rFonts w:ascii="Courier New" w:hAnsi="Courier New" w:cs="Courier New"/>
          <w:bCs/>
        </w:rPr>
        <w:t>(OS_ERR_INVALID_ARGUMENT)</w:t>
      </w:r>
      <w:r>
        <w:rPr>
          <w:b/>
          <w:bCs/>
        </w:rPr>
        <w:t xml:space="preserve"> </w:t>
      </w:r>
      <w:r>
        <w:t>is used to report that a function argument is invalid.</w:t>
      </w:r>
    </w:p>
    <w:tbl>
      <w:tblPr>
        <w:tblStyle w:val="TableGrid"/>
        <w:tblW w:w="0" w:type="auto"/>
        <w:tblInd w:w="1809" w:type="dxa"/>
        <w:tblLook w:val="04A0" w:firstRow="1" w:lastRow="0" w:firstColumn="1" w:lastColumn="0" w:noHBand="0" w:noVBand="1"/>
      </w:tblPr>
      <w:tblGrid>
        <w:gridCol w:w="8891"/>
      </w:tblGrid>
      <w:tr w:rsidR="007A740B" w14:paraId="708DD6C7" w14:textId="77777777" w:rsidTr="007A740B">
        <w:tc>
          <w:tcPr>
            <w:tcW w:w="9117" w:type="dxa"/>
            <w:shd w:val="clear" w:color="auto" w:fill="DEEAF6" w:themeFill="accent5" w:themeFillTint="33"/>
          </w:tcPr>
          <w:p w14:paraId="6986043C" w14:textId="77777777" w:rsidR="007A740B" w:rsidRPr="00BC4387" w:rsidRDefault="007A740B" w:rsidP="00105193">
            <w:pPr>
              <w:ind w:left="0"/>
              <w:rPr>
                <w:rFonts w:ascii="Courier New" w:eastAsiaTheme="minorEastAsia" w:hAnsi="Courier New" w:cs="Courier New"/>
                <w:sz w:val="20"/>
                <w:lang w:eastAsia="zh-CN"/>
              </w:rPr>
            </w:pPr>
            <w:r w:rsidRPr="00BC4387">
              <w:rPr>
                <w:rFonts w:ascii="Courier New" w:eastAsiaTheme="minorEastAsia" w:hAnsi="Courier New" w:cs="Courier New"/>
                <w:sz w:val="20"/>
                <w:lang w:eastAsia="zh-CN"/>
              </w:rPr>
              <w:t>if (!</w:t>
            </w:r>
            <w:proofErr w:type="spellStart"/>
            <w:r w:rsidRPr="00BC4387">
              <w:rPr>
                <w:rFonts w:ascii="Courier New" w:eastAsiaTheme="minorEastAsia" w:hAnsi="Courier New" w:cs="Courier New"/>
                <w:sz w:val="20"/>
                <w:lang w:eastAsia="zh-CN"/>
              </w:rPr>
              <w:t>input_data</w:t>
            </w:r>
            <w:proofErr w:type="spellEnd"/>
            <w:r w:rsidRPr="00BC4387">
              <w:rPr>
                <w:rFonts w:ascii="Courier New" w:eastAsiaTheme="minorEastAsia" w:hAnsi="Courier New" w:cs="Courier New"/>
                <w:sz w:val="20"/>
                <w:lang w:eastAsia="zh-CN"/>
              </w:rPr>
              <w:t>)</w:t>
            </w:r>
          </w:p>
          <w:p w14:paraId="555D4EEF" w14:textId="77777777" w:rsidR="007A740B" w:rsidRPr="00BC4387" w:rsidRDefault="007A740B" w:rsidP="00105193">
            <w:pPr>
              <w:ind w:left="0"/>
              <w:rPr>
                <w:rFonts w:ascii="Courier New" w:eastAsiaTheme="minorEastAsia" w:hAnsi="Courier New" w:cs="Courier New"/>
                <w:sz w:val="20"/>
                <w:lang w:eastAsia="zh-CN"/>
              </w:rPr>
            </w:pPr>
            <w:r w:rsidRPr="00BC4387">
              <w:rPr>
                <w:rFonts w:ascii="Courier New" w:eastAsiaTheme="minorEastAsia" w:hAnsi="Courier New" w:cs="Courier New"/>
                <w:sz w:val="20"/>
                <w:lang w:eastAsia="zh-CN"/>
              </w:rPr>
              <w:t>{</w:t>
            </w:r>
          </w:p>
          <w:p w14:paraId="77A9F831" w14:textId="77777777" w:rsidR="007A740B" w:rsidRPr="00BC4387" w:rsidRDefault="007A740B" w:rsidP="00105193">
            <w:pPr>
              <w:ind w:left="0"/>
              <w:rPr>
                <w:rFonts w:ascii="Courier New" w:eastAsiaTheme="minorEastAsia" w:hAnsi="Courier New" w:cs="Courier New"/>
                <w:sz w:val="20"/>
                <w:lang w:eastAsia="zh-CN"/>
              </w:rPr>
            </w:pPr>
            <w:r>
              <w:rPr>
                <w:rFonts w:ascii="Courier New" w:eastAsiaTheme="minorEastAsia" w:hAnsi="Courier New" w:cs="Courier New"/>
                <w:sz w:val="20"/>
                <w:lang w:eastAsia="zh-CN"/>
              </w:rPr>
              <w:t xml:space="preserve">    </w:t>
            </w:r>
            <w:proofErr w:type="spellStart"/>
            <w:r w:rsidRPr="00BC4387">
              <w:rPr>
                <w:rFonts w:ascii="Courier New" w:eastAsiaTheme="minorEastAsia" w:hAnsi="Courier New" w:cs="Courier New"/>
                <w:sz w:val="20"/>
                <w:lang w:eastAsia="zh-CN"/>
              </w:rPr>
              <w:t>os_</w:t>
            </w:r>
            <w:proofErr w:type="gramStart"/>
            <w:r w:rsidRPr="00BC4387">
              <w:rPr>
                <w:rFonts w:ascii="Courier New" w:eastAsiaTheme="minorEastAsia" w:hAnsi="Courier New" w:cs="Courier New"/>
                <w:sz w:val="20"/>
                <w:lang w:eastAsia="zh-CN"/>
              </w:rPr>
              <w:t>error</w:t>
            </w:r>
            <w:proofErr w:type="spellEnd"/>
            <w:r w:rsidRPr="00BC4387">
              <w:rPr>
                <w:rFonts w:ascii="Courier New" w:eastAsiaTheme="minorEastAsia" w:hAnsi="Courier New" w:cs="Courier New"/>
                <w:sz w:val="20"/>
                <w:lang w:eastAsia="zh-CN"/>
              </w:rPr>
              <w:t>(</w:t>
            </w:r>
            <w:proofErr w:type="gramEnd"/>
            <w:r w:rsidRPr="00BC4387">
              <w:rPr>
                <w:rFonts w:ascii="Courier New" w:eastAsiaTheme="minorEastAsia" w:hAnsi="Courier New" w:cs="Courier New"/>
                <w:sz w:val="20"/>
                <w:lang w:eastAsia="zh-CN"/>
              </w:rPr>
              <w:t>OS_ERR_INVALID_ARGUMENT);</w:t>
            </w:r>
          </w:p>
          <w:p w14:paraId="4EA37A0B" w14:textId="77777777" w:rsidR="007A740B" w:rsidRPr="00E32347" w:rsidRDefault="007A740B" w:rsidP="00105193">
            <w:pPr>
              <w:pStyle w:val="Text2"/>
              <w:spacing w:line="480" w:lineRule="auto"/>
              <w:ind w:left="0"/>
              <w:rPr>
                <w:rFonts w:ascii="Courier New" w:eastAsiaTheme="minorEastAsia" w:hAnsi="Courier New" w:cs="Courier New"/>
                <w:sz w:val="20"/>
                <w:lang w:eastAsia="zh-CN"/>
              </w:rPr>
            </w:pPr>
            <w:r w:rsidRPr="00BC4387">
              <w:rPr>
                <w:rFonts w:ascii="Courier New" w:eastAsiaTheme="minorEastAsia" w:hAnsi="Courier New" w:cs="Courier New"/>
                <w:sz w:val="20"/>
                <w:lang w:eastAsia="zh-CN"/>
              </w:rPr>
              <w:lastRenderedPageBreak/>
              <w:t>}</w:t>
            </w:r>
          </w:p>
        </w:tc>
      </w:tr>
    </w:tbl>
    <w:p w14:paraId="0C7587E2" w14:textId="77777777" w:rsidR="007A740B" w:rsidRDefault="007A740B" w:rsidP="007A740B"/>
    <w:p w14:paraId="13EA98AF" w14:textId="72136E76" w:rsidR="007A740B" w:rsidRDefault="007A740B" w:rsidP="007A740B">
      <w:pPr>
        <w:pStyle w:val="Text3"/>
      </w:pPr>
      <w:r>
        <w:t xml:space="preserve">The </w:t>
      </w:r>
      <w:r w:rsidR="00431B31">
        <w:t xml:space="preserve">following </w:t>
      </w:r>
      <w:r>
        <w:t>example reports a spurious event</w:t>
      </w:r>
      <w:r w:rsidR="00431B31">
        <w:t>:</w:t>
      </w:r>
    </w:p>
    <w:tbl>
      <w:tblPr>
        <w:tblStyle w:val="TableGrid"/>
        <w:tblW w:w="0" w:type="auto"/>
        <w:tblInd w:w="1809" w:type="dxa"/>
        <w:tblLook w:val="04A0" w:firstRow="1" w:lastRow="0" w:firstColumn="1" w:lastColumn="0" w:noHBand="0" w:noVBand="1"/>
      </w:tblPr>
      <w:tblGrid>
        <w:gridCol w:w="8891"/>
      </w:tblGrid>
      <w:tr w:rsidR="007A740B" w14:paraId="7EC13EC2" w14:textId="77777777" w:rsidTr="007A740B">
        <w:tc>
          <w:tcPr>
            <w:tcW w:w="9117" w:type="dxa"/>
            <w:shd w:val="clear" w:color="auto" w:fill="DEEAF6" w:themeFill="accent5" w:themeFillTint="33"/>
          </w:tcPr>
          <w:p w14:paraId="29F0322A" w14:textId="77777777" w:rsidR="007A740B" w:rsidRPr="00E32347" w:rsidRDefault="007A740B" w:rsidP="00105193">
            <w:pPr>
              <w:pStyle w:val="Text2"/>
              <w:spacing w:line="480" w:lineRule="auto"/>
              <w:ind w:left="0"/>
              <w:rPr>
                <w:rFonts w:ascii="Courier New" w:eastAsiaTheme="minorEastAsia" w:hAnsi="Courier New" w:cs="Courier New"/>
                <w:sz w:val="20"/>
                <w:lang w:eastAsia="zh-CN"/>
              </w:rPr>
            </w:pPr>
            <w:proofErr w:type="spellStart"/>
            <w:r w:rsidRPr="00822A30">
              <w:rPr>
                <w:rFonts w:ascii="Courier New" w:eastAsiaTheme="minorEastAsia" w:hAnsi="Courier New" w:cs="Courier New"/>
                <w:sz w:val="20"/>
                <w:lang w:eastAsia="zh-CN"/>
              </w:rPr>
              <w:t>os_error</w:t>
            </w:r>
            <w:proofErr w:type="spellEnd"/>
            <w:r w:rsidRPr="00822A30">
              <w:rPr>
                <w:rFonts w:ascii="Courier New" w:eastAsiaTheme="minorEastAsia" w:hAnsi="Courier New" w:cs="Courier New"/>
                <w:sz w:val="20"/>
                <w:lang w:eastAsia="zh-CN"/>
              </w:rPr>
              <w:t>(OS_ERR_SPURIOUS_EVENT);</w:t>
            </w:r>
          </w:p>
        </w:tc>
      </w:tr>
    </w:tbl>
    <w:p w14:paraId="56919FF2" w14:textId="77777777" w:rsidR="007A740B" w:rsidRDefault="007A740B" w:rsidP="007A740B">
      <w:pPr>
        <w:spacing w:after="0" w:line="240" w:lineRule="auto"/>
        <w:jc w:val="both"/>
      </w:pPr>
    </w:p>
    <w:p w14:paraId="2BB1F057" w14:textId="77777777" w:rsidR="007A740B" w:rsidRDefault="007A740B" w:rsidP="00431B31">
      <w:pPr>
        <w:pStyle w:val="Text3"/>
        <w:jc w:val="both"/>
      </w:pPr>
      <w:r>
        <w:t xml:space="preserve">By using </w:t>
      </w:r>
      <w:proofErr w:type="spellStart"/>
      <w:r w:rsidRPr="00E05DF4">
        <w:rPr>
          <w:rFonts w:ascii="Courier New" w:hAnsi="Courier New" w:cs="Courier New"/>
          <w:bCs/>
        </w:rPr>
        <w:t>os_error</w:t>
      </w:r>
      <w:proofErr w:type="spellEnd"/>
      <w:r w:rsidRPr="00E05DF4">
        <w:rPr>
          <w:rFonts w:ascii="Courier New" w:hAnsi="Courier New" w:cs="Courier New"/>
          <w:bCs/>
        </w:rPr>
        <w:t>(OS_ERR_SPURIOUS_EVENT)</w:t>
      </w:r>
      <w:r>
        <w:t>, a spurious event will be handled as a fatal error.</w:t>
      </w:r>
    </w:p>
    <w:p w14:paraId="645E02E2" w14:textId="77777777" w:rsidR="007A740B" w:rsidRDefault="007A740B" w:rsidP="00431B31">
      <w:pPr>
        <w:pStyle w:val="Text3"/>
        <w:jc w:val="both"/>
      </w:pPr>
      <w:r>
        <w:t>An application-specific error can be reported as follows:</w:t>
      </w:r>
    </w:p>
    <w:tbl>
      <w:tblPr>
        <w:tblStyle w:val="TableGrid"/>
        <w:tblW w:w="0" w:type="auto"/>
        <w:tblInd w:w="1809" w:type="dxa"/>
        <w:tblLook w:val="04A0" w:firstRow="1" w:lastRow="0" w:firstColumn="1" w:lastColumn="0" w:noHBand="0" w:noVBand="1"/>
      </w:tblPr>
      <w:tblGrid>
        <w:gridCol w:w="8891"/>
      </w:tblGrid>
      <w:tr w:rsidR="007A740B" w14:paraId="51497004" w14:textId="77777777" w:rsidTr="007A740B">
        <w:tc>
          <w:tcPr>
            <w:tcW w:w="9117" w:type="dxa"/>
            <w:shd w:val="clear" w:color="auto" w:fill="DEEAF6" w:themeFill="accent5" w:themeFillTint="33"/>
          </w:tcPr>
          <w:p w14:paraId="05A18AAC" w14:textId="77777777" w:rsidR="007A740B" w:rsidRPr="00E05DF4" w:rsidRDefault="007A740B" w:rsidP="00105193">
            <w:pPr>
              <w:pStyle w:val="Text2"/>
              <w:spacing w:line="480" w:lineRule="auto"/>
              <w:ind w:left="0"/>
              <w:rPr>
                <w:rFonts w:ascii="Courier New" w:eastAsiaTheme="minorEastAsia" w:hAnsi="Courier New" w:cs="Courier New"/>
                <w:sz w:val="20"/>
                <w:lang w:eastAsia="zh-CN"/>
              </w:rPr>
            </w:pPr>
            <w:r w:rsidRPr="00E05DF4">
              <w:rPr>
                <w:rFonts w:ascii="Courier New" w:eastAsiaTheme="minorEastAsia" w:hAnsi="Courier New" w:cs="Courier New"/>
                <w:sz w:val="20"/>
                <w:lang w:eastAsia="zh-CN"/>
              </w:rPr>
              <w:t>/*Application specific error*/</w:t>
            </w:r>
          </w:p>
          <w:p w14:paraId="2151918C" w14:textId="77777777" w:rsidR="007A740B" w:rsidRPr="00E32347" w:rsidRDefault="007A740B" w:rsidP="00105193">
            <w:pPr>
              <w:pStyle w:val="Text2"/>
              <w:spacing w:line="480" w:lineRule="auto"/>
              <w:ind w:left="0"/>
              <w:rPr>
                <w:rFonts w:ascii="Courier New" w:eastAsiaTheme="minorEastAsia" w:hAnsi="Courier New" w:cs="Courier New"/>
                <w:sz w:val="20"/>
                <w:lang w:eastAsia="zh-CN"/>
              </w:rPr>
            </w:pPr>
            <w:proofErr w:type="spellStart"/>
            <w:r w:rsidRPr="00E05DF4">
              <w:rPr>
                <w:rFonts w:ascii="Courier New" w:eastAsiaTheme="minorEastAsia" w:hAnsi="Courier New" w:cs="Courier New"/>
                <w:sz w:val="20"/>
                <w:lang w:eastAsia="zh-CN"/>
              </w:rPr>
              <w:t>os_error</w:t>
            </w:r>
            <w:proofErr w:type="spellEnd"/>
            <w:r w:rsidRPr="00E05DF4">
              <w:rPr>
                <w:rFonts w:ascii="Courier New" w:eastAsiaTheme="minorEastAsia" w:hAnsi="Courier New" w:cs="Courier New"/>
                <w:sz w:val="20"/>
                <w:lang w:eastAsia="zh-CN"/>
              </w:rPr>
              <w:t>(OS_ERR_APPLICATION);</w:t>
            </w:r>
          </w:p>
        </w:tc>
      </w:tr>
    </w:tbl>
    <w:p w14:paraId="095B2039" w14:textId="77777777" w:rsidR="007A740B" w:rsidRDefault="007A740B" w:rsidP="007A740B"/>
    <w:p w14:paraId="07EFEB39" w14:textId="6E819EA0" w:rsidR="007A740B" w:rsidRDefault="007A740B" w:rsidP="007A740B">
      <w:pPr>
        <w:pStyle w:val="Text3"/>
      </w:pPr>
      <w:r>
        <w:t>Additionally, the sample program reports an unexpected exception as:</w:t>
      </w:r>
    </w:p>
    <w:tbl>
      <w:tblPr>
        <w:tblStyle w:val="TableGrid"/>
        <w:tblW w:w="0" w:type="auto"/>
        <w:tblInd w:w="1809" w:type="dxa"/>
        <w:tblLook w:val="04A0" w:firstRow="1" w:lastRow="0" w:firstColumn="1" w:lastColumn="0" w:noHBand="0" w:noVBand="1"/>
      </w:tblPr>
      <w:tblGrid>
        <w:gridCol w:w="8891"/>
      </w:tblGrid>
      <w:tr w:rsidR="007A740B" w14:paraId="4C1FABC0" w14:textId="77777777" w:rsidTr="007A740B">
        <w:tc>
          <w:tcPr>
            <w:tcW w:w="9117" w:type="dxa"/>
            <w:shd w:val="clear" w:color="auto" w:fill="DEEAF6" w:themeFill="accent5" w:themeFillTint="33"/>
          </w:tcPr>
          <w:p w14:paraId="1A1FAC3F" w14:textId="77777777" w:rsidR="007A740B" w:rsidRPr="00E32347" w:rsidRDefault="007A740B" w:rsidP="00105193">
            <w:pPr>
              <w:pStyle w:val="Text2"/>
              <w:spacing w:line="480" w:lineRule="auto"/>
              <w:ind w:left="0"/>
              <w:rPr>
                <w:rFonts w:ascii="Courier New" w:eastAsiaTheme="minorEastAsia" w:hAnsi="Courier New" w:cs="Courier New"/>
                <w:sz w:val="20"/>
                <w:lang w:eastAsia="zh-CN"/>
              </w:rPr>
            </w:pPr>
            <w:r w:rsidRPr="0088760E">
              <w:rPr>
                <w:rFonts w:ascii="Courier New" w:eastAsiaTheme="minorEastAsia" w:hAnsi="Courier New" w:cs="Courier New"/>
                <w:sz w:val="20"/>
                <w:lang w:eastAsia="zh-CN"/>
              </w:rPr>
              <w:t>os_error2(OS_ERR_UNEXPECTED_EXCEPTION, 3);</w:t>
            </w:r>
          </w:p>
        </w:tc>
      </w:tr>
    </w:tbl>
    <w:p w14:paraId="760CCDCC" w14:textId="77777777" w:rsidR="007A740B" w:rsidRDefault="007A740B" w:rsidP="007A740B">
      <w:pPr>
        <w:spacing w:after="0" w:line="240" w:lineRule="auto"/>
        <w:jc w:val="both"/>
      </w:pPr>
    </w:p>
    <w:p w14:paraId="643FFE46" w14:textId="77777777" w:rsidR="007A740B" w:rsidRDefault="007A740B" w:rsidP="00431B31">
      <w:pPr>
        <w:pStyle w:val="Text3"/>
        <w:jc w:val="both"/>
      </w:pPr>
      <w:r>
        <w:t xml:space="preserve">For unexpected exception conditions, </w:t>
      </w:r>
      <w:r w:rsidRPr="0088760E">
        <w:rPr>
          <w:rFonts w:ascii="Courier New" w:hAnsi="Courier New" w:cs="Courier New"/>
          <w:bCs/>
        </w:rPr>
        <w:t>os_error2</w:t>
      </w:r>
      <w:r w:rsidRPr="00063E38">
        <w:rPr>
          <w:bCs/>
        </w:rPr>
        <w:t>()</w:t>
      </w:r>
      <w:r>
        <w:rPr>
          <w:b/>
          <w:bCs/>
        </w:rPr>
        <w:t xml:space="preserve"> </w:t>
      </w:r>
      <w:r>
        <w:t>is used.</w:t>
      </w:r>
    </w:p>
    <w:p w14:paraId="060AA451" w14:textId="56DAC0F2" w:rsidR="00093E5C" w:rsidRDefault="007A740B" w:rsidP="00431B31">
      <w:pPr>
        <w:pStyle w:val="Text3"/>
        <w:jc w:val="both"/>
      </w:pPr>
      <w:r>
        <w:t xml:space="preserve">Since each of these errors is fatal, the program will be terminated as soon as one </w:t>
      </w:r>
      <w:r w:rsidR="00431B31">
        <w:t xml:space="preserve">of them </w:t>
      </w:r>
      <w:r>
        <w:t xml:space="preserve">occurs. </w:t>
      </w:r>
      <w:r w:rsidR="00431B31">
        <w:t>To</w:t>
      </w:r>
      <w:r>
        <w:t xml:space="preserve"> experiment with various types of errors in the sample program, disable earlier errors so that </w:t>
      </w:r>
      <w:r w:rsidR="00431B31">
        <w:t xml:space="preserve">recent </w:t>
      </w:r>
      <w:r>
        <w:t>ones can be seen.  This can be accomplished by commenting out calls to functions that produce errors.</w:t>
      </w:r>
    </w:p>
    <w:p w14:paraId="2128DB22" w14:textId="3CC36B34" w:rsidR="00A550C6" w:rsidRDefault="00A550C6" w:rsidP="00431B31">
      <w:pPr>
        <w:pStyle w:val="Text3"/>
        <w:jc w:val="both"/>
      </w:pPr>
      <w:r>
        <w:br w:type="page"/>
      </w:r>
    </w:p>
    <w:p w14:paraId="2E57F2F8" w14:textId="33AFEC80" w:rsidR="009D6681" w:rsidRDefault="009D6681" w:rsidP="00093E5C">
      <w:pPr>
        <w:pStyle w:val="Heading3"/>
        <w:ind w:left="1980" w:hanging="1073"/>
        <w:jc w:val="both"/>
      </w:pPr>
      <w:bookmarkStart w:id="62" w:name="_Toc94206559"/>
      <w:r>
        <w:lastRenderedPageBreak/>
        <w:t>Running the Application</w:t>
      </w:r>
      <w:bookmarkEnd w:id="62"/>
      <w:r>
        <w:t xml:space="preserve"> </w:t>
      </w:r>
    </w:p>
    <w:p w14:paraId="3F2CA797" w14:textId="23B16C29" w:rsidR="00167AD8" w:rsidRDefault="00167AD8" w:rsidP="00167AD8">
      <w:pPr>
        <w:pStyle w:val="Text3"/>
        <w:jc w:val="both"/>
      </w:pPr>
      <w:r>
        <w:t xml:space="preserve">Program </w:t>
      </w:r>
      <w:proofErr w:type="spellStart"/>
      <w:r>
        <w:rPr>
          <w:rFonts w:ascii="Courier New" w:hAnsi="Courier New" w:cs="Courier New"/>
        </w:rPr>
        <w:t>error_handling.elf</w:t>
      </w:r>
      <w:proofErr w:type="spellEnd"/>
      <w:r>
        <w:t xml:space="preserve"> using the Download tool:</w:t>
      </w:r>
    </w:p>
    <w:p w14:paraId="2F262CE4" w14:textId="77777777" w:rsidR="00167AD8" w:rsidRDefault="00167AD8" w:rsidP="00167AD8">
      <w:pPr>
        <w:pStyle w:val="Text3"/>
        <w:numPr>
          <w:ilvl w:val="0"/>
          <w:numId w:val="33"/>
        </w:numPr>
        <w:spacing w:line="256" w:lineRule="auto"/>
        <w:jc w:val="both"/>
      </w:pPr>
      <w:r>
        <w:t xml:space="preserve">Launch the Download tool provided with InnoPhase Talaria TWO SDK. </w:t>
      </w:r>
    </w:p>
    <w:p w14:paraId="6694E2EB" w14:textId="77777777" w:rsidR="00167AD8" w:rsidRDefault="00167AD8" w:rsidP="00167AD8">
      <w:pPr>
        <w:pStyle w:val="Text3"/>
        <w:numPr>
          <w:ilvl w:val="0"/>
          <w:numId w:val="33"/>
        </w:numPr>
        <w:spacing w:line="256" w:lineRule="auto"/>
        <w:jc w:val="both"/>
      </w:pPr>
      <w:r>
        <w:t>In the GUI window:</w:t>
      </w:r>
    </w:p>
    <w:p w14:paraId="78D24522" w14:textId="77777777" w:rsidR="00167AD8" w:rsidRDefault="00167AD8" w:rsidP="00167AD8">
      <w:pPr>
        <w:pStyle w:val="Text3"/>
        <w:numPr>
          <w:ilvl w:val="1"/>
          <w:numId w:val="33"/>
        </w:numPr>
        <w:spacing w:line="256" w:lineRule="auto"/>
        <w:jc w:val="both"/>
      </w:pPr>
      <w:r>
        <w:t>Boot Target: Select the appropriate EVK from the drop-down.</w:t>
      </w:r>
    </w:p>
    <w:p w14:paraId="35B31B8B" w14:textId="573D75EC" w:rsidR="00167AD8" w:rsidRDefault="00167AD8" w:rsidP="00167AD8">
      <w:pPr>
        <w:pStyle w:val="Text3"/>
        <w:numPr>
          <w:ilvl w:val="1"/>
          <w:numId w:val="33"/>
        </w:numPr>
        <w:spacing w:line="256" w:lineRule="auto"/>
        <w:jc w:val="both"/>
      </w:pPr>
      <w:r>
        <w:t xml:space="preserve">ELF Input: Load the </w:t>
      </w:r>
      <w:proofErr w:type="spellStart"/>
      <w:r>
        <w:rPr>
          <w:rFonts w:ascii="Courier New" w:hAnsi="Courier New" w:cs="Courier New"/>
        </w:rPr>
        <w:t>error_handling.elf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33347671" w14:textId="77777777" w:rsidR="00167AD8" w:rsidRDefault="00167AD8" w:rsidP="00167AD8">
      <w:pPr>
        <w:pStyle w:val="Text3"/>
        <w:numPr>
          <w:ilvl w:val="1"/>
          <w:numId w:val="33"/>
        </w:numPr>
        <w:spacing w:line="256" w:lineRule="auto"/>
        <w:jc w:val="both"/>
      </w:pPr>
      <w:r>
        <w:t xml:space="preserve">Programming: Prog RAM or Prog Flash as per requirement. </w:t>
      </w:r>
    </w:p>
    <w:p w14:paraId="7EB0A9CF" w14:textId="4C76E427" w:rsidR="00167AD8" w:rsidRDefault="00167AD8" w:rsidP="00167AD8">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F25C0">
        <w:rPr>
          <w:rFonts w:cstheme="minorHAnsi"/>
          <w:i/>
          <w:iCs/>
        </w:rPr>
        <w:t>sdk_x.y</w:t>
      </w:r>
      <w:proofErr w:type="spellEnd"/>
      <w:r w:rsidR="00BF25C0">
        <w:rPr>
          <w:rFonts w:cstheme="minorHAnsi"/>
          <w:i/>
          <w:iCs/>
        </w:rPr>
        <w:t>/</w:t>
      </w:r>
      <w:proofErr w:type="spellStart"/>
      <w:r w:rsidR="00BF25C0">
        <w:rPr>
          <w:rFonts w:cstheme="minorHAnsi"/>
          <w:i/>
          <w:iCs/>
        </w:rPr>
        <w:t>pc_tools</w:t>
      </w:r>
      <w:proofErr w:type="spellEnd"/>
      <w:r w:rsidR="00BF25C0">
        <w:rPr>
          <w:rFonts w:cstheme="minorHAnsi"/>
          <w:i/>
          <w:iCs/>
        </w:rPr>
        <w:t>/</w:t>
      </w:r>
      <w:proofErr w:type="spellStart"/>
      <w:r w:rsidR="00BF25C0">
        <w:rPr>
          <w:rFonts w:cstheme="minorHAnsi"/>
          <w:i/>
          <w:iCs/>
        </w:rPr>
        <w:t>Download_Tool</w:t>
      </w:r>
      <w:proofErr w:type="spellEnd"/>
      <w:r w:rsidR="00BF25C0">
        <w:rPr>
          <w:rFonts w:cstheme="minorHAnsi"/>
          <w:i/>
          <w:iCs/>
        </w:rPr>
        <w:t>/doc</w:t>
      </w:r>
      <w:r>
        <w:rPr>
          <w:rFonts w:cstheme="minorHAnsi"/>
        </w:rPr>
        <w:t>).</w:t>
      </w:r>
    </w:p>
    <w:p w14:paraId="5A6F6574" w14:textId="77777777" w:rsidR="00167AD8" w:rsidRDefault="00167AD8" w:rsidP="00167AD8">
      <w:pPr>
        <w:pStyle w:val="Text3"/>
        <w:jc w:val="both"/>
      </w:pPr>
      <w:r>
        <w:rPr>
          <w:rFonts w:cstheme="minorHAnsi"/>
          <w:b/>
          <w:bCs/>
        </w:rPr>
        <w:t>Note</w:t>
      </w:r>
      <w:r>
        <w:rPr>
          <w:rFonts w:cstheme="minorHAnsi"/>
        </w:rPr>
        <w:t>: x and y refer to the SDK release version. For example: sdk_2.4/doc.</w:t>
      </w:r>
    </w:p>
    <w:p w14:paraId="7F10B640" w14:textId="77777777" w:rsidR="00167AD8" w:rsidRPr="00167AD8" w:rsidRDefault="00167AD8" w:rsidP="00167AD8">
      <w:pPr>
        <w:pStyle w:val="Text3"/>
      </w:pPr>
    </w:p>
    <w:p w14:paraId="130157AD" w14:textId="77777777" w:rsidR="008A0974" w:rsidRDefault="008A0974" w:rsidP="009D6681">
      <w:pPr>
        <w:pStyle w:val="Caption"/>
        <w:jc w:val="center"/>
      </w:pPr>
    </w:p>
    <w:p w14:paraId="61D707C3" w14:textId="4C47BE86" w:rsidR="008A0974" w:rsidRDefault="008A0974" w:rsidP="008A0974">
      <w:pPr>
        <w:pStyle w:val="Text3"/>
        <w:keepNext/>
        <w:jc w:val="center"/>
      </w:pPr>
    </w:p>
    <w:p w14:paraId="4947C2F7" w14:textId="77777777" w:rsidR="008A0974" w:rsidRPr="008A0974" w:rsidRDefault="008A0974" w:rsidP="008A0974"/>
    <w:p w14:paraId="57C696DD" w14:textId="3323072D" w:rsidR="009D6681" w:rsidRDefault="009D6681" w:rsidP="008A0974">
      <w:pPr>
        <w:pStyle w:val="Text3"/>
        <w:jc w:val="center"/>
      </w:pPr>
      <w:r>
        <w:br w:type="page"/>
      </w:r>
    </w:p>
    <w:p w14:paraId="614E6594" w14:textId="09A231AA" w:rsidR="00093E5C" w:rsidRDefault="00093E5C" w:rsidP="00093E5C">
      <w:pPr>
        <w:pStyle w:val="Heading3"/>
        <w:ind w:left="1980" w:hanging="1073"/>
        <w:jc w:val="both"/>
      </w:pPr>
      <w:bookmarkStart w:id="63" w:name="_Toc94206560"/>
      <w:r>
        <w:lastRenderedPageBreak/>
        <w:t>Expected Output</w:t>
      </w:r>
      <w:bookmarkEnd w:id="63"/>
    </w:p>
    <w:p w14:paraId="179BDAC6" w14:textId="590D3F9F" w:rsidR="00093E5C" w:rsidRDefault="00EA5844" w:rsidP="00093E5C">
      <w:pPr>
        <w:pStyle w:val="Text3"/>
      </w:pPr>
      <w:proofErr w:type="spellStart"/>
      <w:r>
        <w:rPr>
          <w:rFonts w:ascii="Courier New" w:eastAsia="Calibri" w:hAnsi="Courier New" w:cs="Courier New"/>
        </w:rPr>
        <w:t>error_handling</w:t>
      </w:r>
      <w:r w:rsidR="00093E5C" w:rsidRPr="00EB0B42">
        <w:rPr>
          <w:rFonts w:ascii="Courier New" w:hAnsi="Courier New" w:cs="Courier New"/>
        </w:rPr>
        <w:t>.elf</w:t>
      </w:r>
      <w:proofErr w:type="spellEnd"/>
      <w:r w:rsidR="00093E5C">
        <w:t xml:space="preserve"> is created when compiling </w:t>
      </w:r>
      <w:r w:rsidR="00431B31">
        <w:t>the</w:t>
      </w:r>
      <w:r w:rsidR="00093E5C">
        <w:t xml:space="preserve"> code</w:t>
      </w:r>
      <w:r w:rsidR="00431B31">
        <w:t xml:space="preserve"> </w:t>
      </w:r>
      <w:r w:rsidR="00093E5C">
        <w:t xml:space="preserve">and </w:t>
      </w:r>
      <w:r w:rsidR="00431B31">
        <w:t>provides the following   con</w:t>
      </w:r>
      <w:r w:rsidR="00093E5C">
        <w:t xml:space="preserve">sole output when programmed to </w:t>
      </w:r>
      <w:r w:rsidR="00431B31">
        <w:t xml:space="preserve">Talaria TWO. </w:t>
      </w:r>
    </w:p>
    <w:tbl>
      <w:tblPr>
        <w:tblStyle w:val="TableGrid"/>
        <w:tblW w:w="0" w:type="auto"/>
        <w:tblInd w:w="1809" w:type="dxa"/>
        <w:tblLook w:val="04A0" w:firstRow="1" w:lastRow="0" w:firstColumn="1" w:lastColumn="0" w:noHBand="0" w:noVBand="1"/>
      </w:tblPr>
      <w:tblGrid>
        <w:gridCol w:w="8891"/>
      </w:tblGrid>
      <w:tr w:rsidR="00093E5C" w14:paraId="14F3D161" w14:textId="77777777" w:rsidTr="00105193">
        <w:tc>
          <w:tcPr>
            <w:tcW w:w="9117" w:type="dxa"/>
            <w:shd w:val="clear" w:color="auto" w:fill="DEEAF6" w:themeFill="accent5" w:themeFillTint="33"/>
          </w:tcPr>
          <w:p w14:paraId="2E5FBDFC"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UART:NWWWWWAE4 DWT comparators, range 0x8000</w:t>
            </w:r>
          </w:p>
          <w:p w14:paraId="2A08371A"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Build $Id: git-7e2fd6a94 $</w:t>
            </w:r>
          </w:p>
          <w:p w14:paraId="1836B006"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app=</w:t>
            </w:r>
            <w:proofErr w:type="spellStart"/>
            <w:r w:rsidRPr="004B6995">
              <w:rPr>
                <w:rFonts w:ascii="Courier New" w:eastAsiaTheme="minorEastAsia" w:hAnsi="Courier New" w:cs="Courier New"/>
                <w:sz w:val="20"/>
                <w:lang w:eastAsia="zh-CN"/>
              </w:rPr>
              <w:t>gordon</w:t>
            </w:r>
            <w:proofErr w:type="spellEnd"/>
          </w:p>
          <w:p w14:paraId="050B85EA"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flash: Gordon ready!</w:t>
            </w:r>
          </w:p>
          <w:p w14:paraId="261D0A2C" w14:textId="77777777" w:rsidR="004B6995" w:rsidRPr="004B6995" w:rsidRDefault="004B6995" w:rsidP="004B6995">
            <w:pPr>
              <w:spacing w:line="480" w:lineRule="auto"/>
              <w:ind w:left="0"/>
              <w:rPr>
                <w:rFonts w:ascii="Courier New" w:eastAsiaTheme="minorEastAsia" w:hAnsi="Courier New" w:cs="Courier New"/>
                <w:sz w:val="20"/>
                <w:lang w:eastAsia="zh-CN"/>
              </w:rPr>
            </w:pPr>
          </w:p>
          <w:p w14:paraId="431BFB3F"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Y-BOOT 208ef13 2019-07-22 12:26:54 -0500 790da1-b-7</w:t>
            </w:r>
          </w:p>
          <w:p w14:paraId="238281BF"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ROM yoda-h0-rom-16-0-gd5a8e586</w:t>
            </w:r>
          </w:p>
          <w:p w14:paraId="60B83867" w14:textId="77777777" w:rsidR="004B6995" w:rsidRPr="004B6995" w:rsidRDefault="004B6995" w:rsidP="004B6995">
            <w:pPr>
              <w:spacing w:line="480" w:lineRule="auto"/>
              <w:ind w:left="0"/>
              <w:rPr>
                <w:rFonts w:ascii="Courier New" w:eastAsiaTheme="minorEastAsia" w:hAnsi="Courier New" w:cs="Courier New"/>
                <w:sz w:val="20"/>
                <w:lang w:eastAsia="zh-CN"/>
              </w:rPr>
            </w:pPr>
            <w:proofErr w:type="spellStart"/>
            <w:r w:rsidRPr="004B6995">
              <w:rPr>
                <w:rFonts w:ascii="Courier New" w:eastAsiaTheme="minorEastAsia" w:hAnsi="Courier New" w:cs="Courier New"/>
                <w:sz w:val="20"/>
                <w:lang w:eastAsia="zh-CN"/>
              </w:rPr>
              <w:t>FLASH:PNWWWAEBuild</w:t>
            </w:r>
            <w:proofErr w:type="spellEnd"/>
            <w:r w:rsidRPr="004B6995">
              <w:rPr>
                <w:rFonts w:ascii="Courier New" w:eastAsiaTheme="minorEastAsia" w:hAnsi="Courier New" w:cs="Courier New"/>
                <w:sz w:val="20"/>
                <w:lang w:eastAsia="zh-CN"/>
              </w:rPr>
              <w:t xml:space="preserve"> $Id: git-fdfd20079 $</w:t>
            </w:r>
          </w:p>
          <w:p w14:paraId="1658B437"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$App:git-b1ab1153</w:t>
            </w:r>
          </w:p>
          <w:p w14:paraId="640671ED" w14:textId="0C97D0EE"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SDK Ver: sdk_2.4</w:t>
            </w:r>
          </w:p>
          <w:p w14:paraId="664D8A08"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Error Handling Demo App</w:t>
            </w:r>
          </w:p>
          <w:p w14:paraId="47B53530"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Sample started.  Available heap:[450456]</w:t>
            </w:r>
          </w:p>
          <w:p w14:paraId="0DC65BF1"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there is not enough memory to allocate the data packet.         Available heap:[450456]</w:t>
            </w:r>
          </w:p>
          <w:p w14:paraId="0DC1D670"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OS_ERROR: HEAP EXHAUSTED</w:t>
            </w:r>
          </w:p>
          <w:p w14:paraId="604C4EC4"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OS_UNEXPECTED_EXCEPTION 0x6</w:t>
            </w:r>
          </w:p>
          <w:p w14:paraId="6A76AB5D"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 xml:space="preserve"> R0=00000058  R1=0004b728  R2=00fc0d00  R3=00000000</w:t>
            </w:r>
          </w:p>
          <w:p w14:paraId="6598F9C8"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 xml:space="preserve"> R4=04444444  R5=05555555  R6=06666666  R7=07777777</w:t>
            </w:r>
          </w:p>
          <w:p w14:paraId="38B3562F"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 xml:space="preserve"> R8=08888888  R9=09999999 R10=0aaaaaaa R11=0bbbbbbb</w:t>
            </w:r>
          </w:p>
          <w:p w14:paraId="52FE0B76"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R12=000b2bf2  SP=000b2c94  LR=001049fd  PC=001049fc</w:t>
            </w:r>
          </w:p>
          <w:p w14:paraId="770A8528" w14:textId="77777777" w:rsidR="004B6995" w:rsidRPr="004B6995" w:rsidRDefault="004B6995" w:rsidP="004B6995">
            <w:pPr>
              <w:spacing w:line="480" w:lineRule="auto"/>
              <w:ind w:left="0"/>
              <w:rPr>
                <w:rFonts w:ascii="Courier New" w:eastAsiaTheme="minorEastAsia" w:hAnsi="Courier New" w:cs="Courier New"/>
                <w:sz w:val="20"/>
                <w:lang w:eastAsia="zh-CN"/>
              </w:rPr>
            </w:pPr>
            <w:proofErr w:type="spellStart"/>
            <w:r w:rsidRPr="004B6995">
              <w:rPr>
                <w:rFonts w:ascii="Courier New" w:eastAsiaTheme="minorEastAsia" w:hAnsi="Courier New" w:cs="Courier New"/>
                <w:sz w:val="20"/>
                <w:lang w:eastAsia="zh-CN"/>
              </w:rPr>
              <w:t>xPSR</w:t>
            </w:r>
            <w:proofErr w:type="spellEnd"/>
            <w:r w:rsidRPr="004B6995">
              <w:rPr>
                <w:rFonts w:ascii="Courier New" w:eastAsiaTheme="minorEastAsia" w:hAnsi="Courier New" w:cs="Courier New"/>
                <w:sz w:val="20"/>
                <w:lang w:eastAsia="zh-CN"/>
              </w:rPr>
              <w:t>=21000000 CONTROL=00000000 CFSR=00010000 BFAR=e000ed38</w:t>
            </w:r>
          </w:p>
          <w:p w14:paraId="69A340D2"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STACK:</w:t>
            </w:r>
          </w:p>
          <w:p w14:paraId="36FAAAB5"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0x000b2cd8: 03333333 000463b9 6e69616d 2189fa00</w:t>
            </w:r>
          </w:p>
          <w:p w14:paraId="4973A33E"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0x000b2ce8: 001049d1 07f83201 00000002 000b2c94</w:t>
            </w:r>
          </w:p>
          <w:p w14:paraId="744A51EB"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 xml:space="preserve">0x000b2cf8: 000b24e8 a5631209 000b2d00 </w:t>
            </w:r>
            <w:proofErr w:type="spellStart"/>
            <w:r w:rsidRPr="004B6995">
              <w:rPr>
                <w:rFonts w:ascii="Courier New" w:eastAsiaTheme="minorEastAsia" w:hAnsi="Courier New" w:cs="Courier New"/>
                <w:sz w:val="20"/>
                <w:lang w:eastAsia="zh-CN"/>
              </w:rPr>
              <w:t>000b2d00</w:t>
            </w:r>
            <w:proofErr w:type="spellEnd"/>
          </w:p>
          <w:p w14:paraId="6235A0C0"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lastRenderedPageBreak/>
              <w:t xml:space="preserve">0x000b2d08: 000b2d08 </w:t>
            </w:r>
            <w:proofErr w:type="spellStart"/>
            <w:r w:rsidRPr="004B6995">
              <w:rPr>
                <w:rFonts w:ascii="Courier New" w:eastAsiaTheme="minorEastAsia" w:hAnsi="Courier New" w:cs="Courier New"/>
                <w:sz w:val="20"/>
                <w:lang w:eastAsia="zh-CN"/>
              </w:rPr>
              <w:t>000b2d08</w:t>
            </w:r>
            <w:proofErr w:type="spellEnd"/>
            <w:r w:rsidRPr="004B6995">
              <w:rPr>
                <w:rFonts w:ascii="Courier New" w:eastAsiaTheme="minorEastAsia" w:hAnsi="Courier New" w:cs="Courier New"/>
                <w:sz w:val="20"/>
                <w:lang w:eastAsia="zh-CN"/>
              </w:rPr>
              <w:t xml:space="preserve"> 0004000c </w:t>
            </w:r>
            <w:proofErr w:type="spellStart"/>
            <w:r w:rsidRPr="004B6995">
              <w:rPr>
                <w:rFonts w:ascii="Courier New" w:eastAsiaTheme="minorEastAsia" w:hAnsi="Courier New" w:cs="Courier New"/>
                <w:sz w:val="20"/>
                <w:lang w:eastAsia="zh-CN"/>
              </w:rPr>
              <w:t>0004000c</w:t>
            </w:r>
            <w:proofErr w:type="spellEnd"/>
          </w:p>
          <w:p w14:paraId="3E64D3AC"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 xml:space="preserve">0x000b2d18: 0004005c 000bed20 000b2d20 </w:t>
            </w:r>
            <w:proofErr w:type="spellStart"/>
            <w:r w:rsidRPr="004B6995">
              <w:rPr>
                <w:rFonts w:ascii="Courier New" w:eastAsiaTheme="minorEastAsia" w:hAnsi="Courier New" w:cs="Courier New"/>
                <w:sz w:val="20"/>
                <w:lang w:eastAsia="zh-CN"/>
              </w:rPr>
              <w:t>000b2d20</w:t>
            </w:r>
            <w:proofErr w:type="spellEnd"/>
          </w:p>
          <w:p w14:paraId="3D1932DE"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0x000b2d28: 00000000 a0906362 6df329e6 7309ec7f</w:t>
            </w:r>
          </w:p>
          <w:p w14:paraId="0AC15022"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0x000b2d38: 9ae8e4cd 04b5564b 145d426c b9c0484e</w:t>
            </w:r>
          </w:p>
          <w:p w14:paraId="352BE7E4"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0x000b2d48: ffc8daa3 ebfbaff5 8fa90474 1f15fa67</w:t>
            </w:r>
          </w:p>
          <w:p w14:paraId="706BF0DD"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0x000b2d58: 7e719464 5ba8eb37 7635912d fd979a53</w:t>
            </w:r>
          </w:p>
          <w:p w14:paraId="780442B8"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0x000b2d68: cbadc8d9 601b8df6 0b4e4084 679732f3</w:t>
            </w:r>
          </w:p>
          <w:p w14:paraId="56809789"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0x000b2d78: 297325ec 11401758 e51f63df 0b6a56b6</w:t>
            </w:r>
          </w:p>
          <w:p w14:paraId="1E424501"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0x000b2d88: 70d31ab7 0e0912cd aafd1662 5df9b7f7</w:t>
            </w:r>
          </w:p>
          <w:p w14:paraId="6F5DEFDB"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0x000b2d98: e349cfe6 8343f8b2 cd865e0a 33f21cc5</w:t>
            </w:r>
          </w:p>
          <w:p w14:paraId="01C7A31E"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0x000b2da8: 6c98c51e dce15390 84f8e847 351cfd2a</w:t>
            </w:r>
          </w:p>
          <w:p w14:paraId="62C9616E" w14:textId="77777777" w:rsidR="004B6995" w:rsidRPr="004B6995" w:rsidRDefault="004B6995" w:rsidP="004B6995">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0x000b2db8: e50d5dac b8202066 bdb87b4e 9974b068</w:t>
            </w:r>
          </w:p>
          <w:p w14:paraId="79DC569D" w14:textId="4DDB2011" w:rsidR="00093E5C" w:rsidRPr="00562B6D" w:rsidRDefault="004B6995" w:rsidP="00FA046A">
            <w:pPr>
              <w:spacing w:line="480" w:lineRule="auto"/>
              <w:ind w:left="0"/>
              <w:rPr>
                <w:rFonts w:ascii="Courier New" w:eastAsiaTheme="minorEastAsia" w:hAnsi="Courier New" w:cs="Courier New"/>
                <w:sz w:val="20"/>
                <w:lang w:eastAsia="zh-CN"/>
              </w:rPr>
            </w:pPr>
            <w:r w:rsidRPr="004B6995">
              <w:rPr>
                <w:rFonts w:ascii="Courier New" w:eastAsiaTheme="minorEastAsia" w:hAnsi="Courier New" w:cs="Courier New"/>
                <w:sz w:val="20"/>
                <w:lang w:eastAsia="zh-CN"/>
              </w:rPr>
              <w:t>0x000b2dc8: 0dc94b10 266dde76 4bb652e3 74264fbe</w:t>
            </w:r>
          </w:p>
        </w:tc>
      </w:tr>
    </w:tbl>
    <w:p w14:paraId="5B4B9B3D" w14:textId="5B533BCC" w:rsidR="00755191" w:rsidRPr="00755191" w:rsidRDefault="00755191" w:rsidP="00C37457">
      <w:pPr>
        <w:pStyle w:val="Text3"/>
        <w:ind w:left="0"/>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1136" w14:textId="77777777" w:rsidR="004B78D9" w:rsidRDefault="004B78D9" w:rsidP="002F3C54">
      <w:r>
        <w:separator/>
      </w:r>
    </w:p>
    <w:p w14:paraId="2E470E93" w14:textId="77777777" w:rsidR="004B78D9" w:rsidRDefault="004B78D9" w:rsidP="002F3C54"/>
  </w:endnote>
  <w:endnote w:type="continuationSeparator" w:id="0">
    <w:p w14:paraId="5D2326EA" w14:textId="77777777" w:rsidR="004B78D9" w:rsidRDefault="004B78D9" w:rsidP="002F3C54">
      <w:r>
        <w:continuationSeparator/>
      </w:r>
    </w:p>
    <w:p w14:paraId="2898D0FA" w14:textId="77777777" w:rsidR="004B78D9" w:rsidRDefault="004B78D9"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E05D" w14:textId="77777777" w:rsidR="004B78D9" w:rsidRDefault="004B78D9" w:rsidP="002F3C54">
      <w:r>
        <w:separator/>
      </w:r>
    </w:p>
    <w:p w14:paraId="1DE74CFE" w14:textId="77777777" w:rsidR="004B78D9" w:rsidRDefault="004B78D9" w:rsidP="002F3C54"/>
  </w:footnote>
  <w:footnote w:type="continuationSeparator" w:id="0">
    <w:p w14:paraId="7A4577C2" w14:textId="77777777" w:rsidR="004B78D9" w:rsidRDefault="004B78D9" w:rsidP="002F3C54">
      <w:r>
        <w:continuationSeparator/>
      </w:r>
    </w:p>
    <w:p w14:paraId="56105552" w14:textId="77777777" w:rsidR="004B78D9" w:rsidRDefault="004B78D9"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29CE08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ajorHAnsi" w:hAnsiTheme="majorHAnsi" w:cstheme="maj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 w15:restartNumberingAfterBreak="0">
    <w:nsid w:val="2D77692D"/>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3"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3E136BA"/>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5" w15:restartNumberingAfterBreak="0">
    <w:nsid w:val="7E931091"/>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num w:numId="1" w16cid:durableId="453325897">
    <w:abstractNumId w:val="0"/>
  </w:num>
  <w:num w:numId="2" w16cid:durableId="8341118">
    <w:abstractNumId w:val="3"/>
  </w:num>
  <w:num w:numId="3" w16cid:durableId="1525317115">
    <w:abstractNumId w:val="0"/>
  </w:num>
  <w:num w:numId="4" w16cid:durableId="369690237">
    <w:abstractNumId w:val="0"/>
  </w:num>
  <w:num w:numId="5" w16cid:durableId="1236235691">
    <w:abstractNumId w:val="0"/>
  </w:num>
  <w:num w:numId="6" w16cid:durableId="267810697">
    <w:abstractNumId w:val="0"/>
  </w:num>
  <w:num w:numId="7" w16cid:durableId="1979912662">
    <w:abstractNumId w:val="0"/>
  </w:num>
  <w:num w:numId="8" w16cid:durableId="1691879828">
    <w:abstractNumId w:val="0"/>
  </w:num>
  <w:num w:numId="9" w16cid:durableId="1251816161">
    <w:abstractNumId w:val="0"/>
  </w:num>
  <w:num w:numId="10" w16cid:durableId="2135951170">
    <w:abstractNumId w:val="0"/>
  </w:num>
  <w:num w:numId="11" w16cid:durableId="2070223576">
    <w:abstractNumId w:val="0"/>
  </w:num>
  <w:num w:numId="12" w16cid:durableId="2081948909">
    <w:abstractNumId w:val="0"/>
  </w:num>
  <w:num w:numId="13" w16cid:durableId="1302996420">
    <w:abstractNumId w:val="0"/>
  </w:num>
  <w:num w:numId="14" w16cid:durableId="284507186">
    <w:abstractNumId w:val="0"/>
  </w:num>
  <w:num w:numId="15" w16cid:durableId="1933662533">
    <w:abstractNumId w:val="0"/>
  </w:num>
  <w:num w:numId="16" w16cid:durableId="2067602581">
    <w:abstractNumId w:val="0"/>
  </w:num>
  <w:num w:numId="17" w16cid:durableId="1915622062">
    <w:abstractNumId w:val="0"/>
  </w:num>
  <w:num w:numId="18" w16cid:durableId="788278295">
    <w:abstractNumId w:val="0"/>
  </w:num>
  <w:num w:numId="19" w16cid:durableId="480274804">
    <w:abstractNumId w:val="0"/>
  </w:num>
  <w:num w:numId="20" w16cid:durableId="1435982705">
    <w:abstractNumId w:val="0"/>
  </w:num>
  <w:num w:numId="21" w16cid:durableId="1143039097">
    <w:abstractNumId w:val="0"/>
  </w:num>
  <w:num w:numId="22" w16cid:durableId="1633903573">
    <w:abstractNumId w:val="0"/>
  </w:num>
  <w:num w:numId="23" w16cid:durableId="729116805">
    <w:abstractNumId w:val="0"/>
  </w:num>
  <w:num w:numId="24" w16cid:durableId="287510431">
    <w:abstractNumId w:val="0"/>
  </w:num>
  <w:num w:numId="25" w16cid:durableId="166411703">
    <w:abstractNumId w:val="0"/>
  </w:num>
  <w:num w:numId="26" w16cid:durableId="355664019">
    <w:abstractNumId w:val="0"/>
  </w:num>
  <w:num w:numId="27" w16cid:durableId="562066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4176768">
    <w:abstractNumId w:val="0"/>
  </w:num>
  <w:num w:numId="29" w16cid:durableId="1346060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23251594">
    <w:abstractNumId w:val="1"/>
  </w:num>
  <w:num w:numId="31" w16cid:durableId="332684647">
    <w:abstractNumId w:val="2"/>
  </w:num>
  <w:num w:numId="32" w16cid:durableId="762726317">
    <w:abstractNumId w:val="4"/>
  </w:num>
  <w:num w:numId="33" w16cid:durableId="75801910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3D9D"/>
    <w:rsid w:val="00012703"/>
    <w:rsid w:val="00015DCC"/>
    <w:rsid w:val="00016C95"/>
    <w:rsid w:val="000215BE"/>
    <w:rsid w:val="00025C32"/>
    <w:rsid w:val="00026078"/>
    <w:rsid w:val="000266C8"/>
    <w:rsid w:val="0002698A"/>
    <w:rsid w:val="000269FD"/>
    <w:rsid w:val="00037EEA"/>
    <w:rsid w:val="00047758"/>
    <w:rsid w:val="00053DE6"/>
    <w:rsid w:val="00055A40"/>
    <w:rsid w:val="00056320"/>
    <w:rsid w:val="0005753F"/>
    <w:rsid w:val="000651CE"/>
    <w:rsid w:val="000656D3"/>
    <w:rsid w:val="000726F8"/>
    <w:rsid w:val="00076B13"/>
    <w:rsid w:val="000831D0"/>
    <w:rsid w:val="000872AE"/>
    <w:rsid w:val="00092D16"/>
    <w:rsid w:val="00093E5C"/>
    <w:rsid w:val="0009791B"/>
    <w:rsid w:val="00097E79"/>
    <w:rsid w:val="000A331F"/>
    <w:rsid w:val="000B6242"/>
    <w:rsid w:val="000C5EA7"/>
    <w:rsid w:val="000D152C"/>
    <w:rsid w:val="000D63D4"/>
    <w:rsid w:val="000F055E"/>
    <w:rsid w:val="000F5EFD"/>
    <w:rsid w:val="00102213"/>
    <w:rsid w:val="00104B49"/>
    <w:rsid w:val="00105193"/>
    <w:rsid w:val="00107A19"/>
    <w:rsid w:val="00110B0A"/>
    <w:rsid w:val="00112B2E"/>
    <w:rsid w:val="0011480B"/>
    <w:rsid w:val="00117746"/>
    <w:rsid w:val="00121912"/>
    <w:rsid w:val="001270A1"/>
    <w:rsid w:val="00127525"/>
    <w:rsid w:val="00131586"/>
    <w:rsid w:val="001319D3"/>
    <w:rsid w:val="00135FC3"/>
    <w:rsid w:val="00142BB3"/>
    <w:rsid w:val="00160611"/>
    <w:rsid w:val="001646B2"/>
    <w:rsid w:val="00167AD8"/>
    <w:rsid w:val="00170E85"/>
    <w:rsid w:val="0017188D"/>
    <w:rsid w:val="001767F5"/>
    <w:rsid w:val="00180D00"/>
    <w:rsid w:val="00181B38"/>
    <w:rsid w:val="001903CC"/>
    <w:rsid w:val="00190EAB"/>
    <w:rsid w:val="00193898"/>
    <w:rsid w:val="00194060"/>
    <w:rsid w:val="0019505F"/>
    <w:rsid w:val="001A3AC4"/>
    <w:rsid w:val="001A52BD"/>
    <w:rsid w:val="001B3BA3"/>
    <w:rsid w:val="001B4828"/>
    <w:rsid w:val="001B4AE5"/>
    <w:rsid w:val="001B70CB"/>
    <w:rsid w:val="001C2797"/>
    <w:rsid w:val="001C41D2"/>
    <w:rsid w:val="001C5B18"/>
    <w:rsid w:val="001C61F8"/>
    <w:rsid w:val="001D0521"/>
    <w:rsid w:val="001D0DAE"/>
    <w:rsid w:val="001D2C8B"/>
    <w:rsid w:val="001E7B21"/>
    <w:rsid w:val="0020056E"/>
    <w:rsid w:val="00201562"/>
    <w:rsid w:val="00211CE8"/>
    <w:rsid w:val="00217182"/>
    <w:rsid w:val="00224A20"/>
    <w:rsid w:val="00225BC1"/>
    <w:rsid w:val="002363CB"/>
    <w:rsid w:val="0024139A"/>
    <w:rsid w:val="002432AE"/>
    <w:rsid w:val="002503B1"/>
    <w:rsid w:val="00251A7A"/>
    <w:rsid w:val="00252E31"/>
    <w:rsid w:val="00254C31"/>
    <w:rsid w:val="0025631B"/>
    <w:rsid w:val="00256574"/>
    <w:rsid w:val="002567EF"/>
    <w:rsid w:val="00262BF3"/>
    <w:rsid w:val="00264896"/>
    <w:rsid w:val="00273D59"/>
    <w:rsid w:val="00275D41"/>
    <w:rsid w:val="00277D4C"/>
    <w:rsid w:val="00280032"/>
    <w:rsid w:val="00292C32"/>
    <w:rsid w:val="00296615"/>
    <w:rsid w:val="00296AEC"/>
    <w:rsid w:val="002A080B"/>
    <w:rsid w:val="002A34D4"/>
    <w:rsid w:val="002A5573"/>
    <w:rsid w:val="002A55D9"/>
    <w:rsid w:val="002A56B1"/>
    <w:rsid w:val="002A5BFE"/>
    <w:rsid w:val="002A783A"/>
    <w:rsid w:val="002B2913"/>
    <w:rsid w:val="002B471F"/>
    <w:rsid w:val="002B6142"/>
    <w:rsid w:val="002B6CE7"/>
    <w:rsid w:val="002B6F86"/>
    <w:rsid w:val="002C2153"/>
    <w:rsid w:val="002C5A9B"/>
    <w:rsid w:val="002E4F6E"/>
    <w:rsid w:val="002E6F0D"/>
    <w:rsid w:val="002F3C54"/>
    <w:rsid w:val="002F4CE6"/>
    <w:rsid w:val="002F5C8C"/>
    <w:rsid w:val="003020A1"/>
    <w:rsid w:val="00315B5F"/>
    <w:rsid w:val="0032143D"/>
    <w:rsid w:val="00322CC0"/>
    <w:rsid w:val="00330420"/>
    <w:rsid w:val="00352C1D"/>
    <w:rsid w:val="0035739D"/>
    <w:rsid w:val="00362566"/>
    <w:rsid w:val="00365294"/>
    <w:rsid w:val="00365C59"/>
    <w:rsid w:val="00372526"/>
    <w:rsid w:val="00376949"/>
    <w:rsid w:val="00381859"/>
    <w:rsid w:val="003831DD"/>
    <w:rsid w:val="00390642"/>
    <w:rsid w:val="003920AC"/>
    <w:rsid w:val="00394015"/>
    <w:rsid w:val="0039677B"/>
    <w:rsid w:val="003A0543"/>
    <w:rsid w:val="003A23E7"/>
    <w:rsid w:val="003A2A0A"/>
    <w:rsid w:val="003A60AF"/>
    <w:rsid w:val="003B678D"/>
    <w:rsid w:val="003B6B70"/>
    <w:rsid w:val="003B7028"/>
    <w:rsid w:val="003C0D55"/>
    <w:rsid w:val="003C2522"/>
    <w:rsid w:val="003D0BB2"/>
    <w:rsid w:val="003D4038"/>
    <w:rsid w:val="003E4342"/>
    <w:rsid w:val="003E466D"/>
    <w:rsid w:val="003F2693"/>
    <w:rsid w:val="003F692A"/>
    <w:rsid w:val="004046E3"/>
    <w:rsid w:val="004118C7"/>
    <w:rsid w:val="00414913"/>
    <w:rsid w:val="00426391"/>
    <w:rsid w:val="00431B31"/>
    <w:rsid w:val="004336BD"/>
    <w:rsid w:val="00441DAA"/>
    <w:rsid w:val="00454D53"/>
    <w:rsid w:val="00455D6C"/>
    <w:rsid w:val="00457B90"/>
    <w:rsid w:val="004631D2"/>
    <w:rsid w:val="004645FC"/>
    <w:rsid w:val="00476A4F"/>
    <w:rsid w:val="004804BE"/>
    <w:rsid w:val="00480E40"/>
    <w:rsid w:val="0048399E"/>
    <w:rsid w:val="0048763D"/>
    <w:rsid w:val="0049003E"/>
    <w:rsid w:val="004939C4"/>
    <w:rsid w:val="0049775F"/>
    <w:rsid w:val="004A1D7E"/>
    <w:rsid w:val="004B6995"/>
    <w:rsid w:val="004B78D9"/>
    <w:rsid w:val="004C06A9"/>
    <w:rsid w:val="004C5B32"/>
    <w:rsid w:val="004D2376"/>
    <w:rsid w:val="004E1A05"/>
    <w:rsid w:val="004E3CE4"/>
    <w:rsid w:val="004E5077"/>
    <w:rsid w:val="004F46F2"/>
    <w:rsid w:val="004F4C28"/>
    <w:rsid w:val="00500979"/>
    <w:rsid w:val="00506207"/>
    <w:rsid w:val="00511C6A"/>
    <w:rsid w:val="00517795"/>
    <w:rsid w:val="00521AAB"/>
    <w:rsid w:val="00521CBA"/>
    <w:rsid w:val="00522EF2"/>
    <w:rsid w:val="00527E1D"/>
    <w:rsid w:val="00532CF3"/>
    <w:rsid w:val="00533933"/>
    <w:rsid w:val="00534C07"/>
    <w:rsid w:val="00550208"/>
    <w:rsid w:val="00552D85"/>
    <w:rsid w:val="00556B5E"/>
    <w:rsid w:val="00557E05"/>
    <w:rsid w:val="00560A37"/>
    <w:rsid w:val="00562B6D"/>
    <w:rsid w:val="00564009"/>
    <w:rsid w:val="005677E4"/>
    <w:rsid w:val="00573491"/>
    <w:rsid w:val="00573B28"/>
    <w:rsid w:val="005755C5"/>
    <w:rsid w:val="00577C87"/>
    <w:rsid w:val="005825E1"/>
    <w:rsid w:val="005833BE"/>
    <w:rsid w:val="00584EFB"/>
    <w:rsid w:val="00587D9B"/>
    <w:rsid w:val="005A73FA"/>
    <w:rsid w:val="005B3FAE"/>
    <w:rsid w:val="005C0C07"/>
    <w:rsid w:val="005C1DE7"/>
    <w:rsid w:val="005C3791"/>
    <w:rsid w:val="005C4E55"/>
    <w:rsid w:val="005E0DE0"/>
    <w:rsid w:val="005E30FD"/>
    <w:rsid w:val="005E6D16"/>
    <w:rsid w:val="005E7ACF"/>
    <w:rsid w:val="005F1610"/>
    <w:rsid w:val="005F24BC"/>
    <w:rsid w:val="00600B8A"/>
    <w:rsid w:val="00603E21"/>
    <w:rsid w:val="00612CB0"/>
    <w:rsid w:val="00614F4A"/>
    <w:rsid w:val="0062402A"/>
    <w:rsid w:val="0063038C"/>
    <w:rsid w:val="00631AE8"/>
    <w:rsid w:val="006325BA"/>
    <w:rsid w:val="00634307"/>
    <w:rsid w:val="00634973"/>
    <w:rsid w:val="00635924"/>
    <w:rsid w:val="006417E9"/>
    <w:rsid w:val="00644930"/>
    <w:rsid w:val="00644A81"/>
    <w:rsid w:val="0065478C"/>
    <w:rsid w:val="00655DDE"/>
    <w:rsid w:val="00666811"/>
    <w:rsid w:val="00670B25"/>
    <w:rsid w:val="006818B5"/>
    <w:rsid w:val="006835C3"/>
    <w:rsid w:val="00686039"/>
    <w:rsid w:val="0068655B"/>
    <w:rsid w:val="00686C78"/>
    <w:rsid w:val="00695831"/>
    <w:rsid w:val="00697D3D"/>
    <w:rsid w:val="006A0924"/>
    <w:rsid w:val="006A361F"/>
    <w:rsid w:val="006B5987"/>
    <w:rsid w:val="006B7E24"/>
    <w:rsid w:val="006D07B4"/>
    <w:rsid w:val="006D6C83"/>
    <w:rsid w:val="006E10F1"/>
    <w:rsid w:val="006E27A8"/>
    <w:rsid w:val="006F0866"/>
    <w:rsid w:val="006F10E6"/>
    <w:rsid w:val="006F1F29"/>
    <w:rsid w:val="007204D8"/>
    <w:rsid w:val="00720559"/>
    <w:rsid w:val="00721369"/>
    <w:rsid w:val="007223E9"/>
    <w:rsid w:val="00723B01"/>
    <w:rsid w:val="00725CE6"/>
    <w:rsid w:val="00735E9E"/>
    <w:rsid w:val="00751AAD"/>
    <w:rsid w:val="00753857"/>
    <w:rsid w:val="00755191"/>
    <w:rsid w:val="007572FF"/>
    <w:rsid w:val="007610E4"/>
    <w:rsid w:val="0076226E"/>
    <w:rsid w:val="00762A91"/>
    <w:rsid w:val="00762B6A"/>
    <w:rsid w:val="00766C04"/>
    <w:rsid w:val="007671FD"/>
    <w:rsid w:val="00771F49"/>
    <w:rsid w:val="00772788"/>
    <w:rsid w:val="00773E76"/>
    <w:rsid w:val="00776454"/>
    <w:rsid w:val="00780973"/>
    <w:rsid w:val="0078526E"/>
    <w:rsid w:val="00792C28"/>
    <w:rsid w:val="00794EE2"/>
    <w:rsid w:val="007A197A"/>
    <w:rsid w:val="007A3EA0"/>
    <w:rsid w:val="007A4BB3"/>
    <w:rsid w:val="007A55F1"/>
    <w:rsid w:val="007A740B"/>
    <w:rsid w:val="007A7F0D"/>
    <w:rsid w:val="007B0B00"/>
    <w:rsid w:val="007B3784"/>
    <w:rsid w:val="007C11F3"/>
    <w:rsid w:val="007C221E"/>
    <w:rsid w:val="007C5275"/>
    <w:rsid w:val="007D486F"/>
    <w:rsid w:val="007E4984"/>
    <w:rsid w:val="007E7F69"/>
    <w:rsid w:val="007F319F"/>
    <w:rsid w:val="007F6639"/>
    <w:rsid w:val="008011F4"/>
    <w:rsid w:val="00801A65"/>
    <w:rsid w:val="00810367"/>
    <w:rsid w:val="00811673"/>
    <w:rsid w:val="00812030"/>
    <w:rsid w:val="008150D6"/>
    <w:rsid w:val="0082167B"/>
    <w:rsid w:val="00831409"/>
    <w:rsid w:val="0084177C"/>
    <w:rsid w:val="00842072"/>
    <w:rsid w:val="00844845"/>
    <w:rsid w:val="0085415C"/>
    <w:rsid w:val="00855B30"/>
    <w:rsid w:val="008724AE"/>
    <w:rsid w:val="0087328E"/>
    <w:rsid w:val="00876C9C"/>
    <w:rsid w:val="00886B6C"/>
    <w:rsid w:val="00887E1F"/>
    <w:rsid w:val="008A0974"/>
    <w:rsid w:val="008B0990"/>
    <w:rsid w:val="008B5BB7"/>
    <w:rsid w:val="008B6DA4"/>
    <w:rsid w:val="008C1749"/>
    <w:rsid w:val="008C5DF9"/>
    <w:rsid w:val="008D1D89"/>
    <w:rsid w:val="008D6254"/>
    <w:rsid w:val="008E1123"/>
    <w:rsid w:val="008E143B"/>
    <w:rsid w:val="008E28A4"/>
    <w:rsid w:val="008E2EE2"/>
    <w:rsid w:val="008F51C4"/>
    <w:rsid w:val="008F57C4"/>
    <w:rsid w:val="008F6D08"/>
    <w:rsid w:val="008F708C"/>
    <w:rsid w:val="009042D7"/>
    <w:rsid w:val="00904D51"/>
    <w:rsid w:val="0091022A"/>
    <w:rsid w:val="00915039"/>
    <w:rsid w:val="009167AB"/>
    <w:rsid w:val="00934677"/>
    <w:rsid w:val="0094392B"/>
    <w:rsid w:val="00944C82"/>
    <w:rsid w:val="009522F7"/>
    <w:rsid w:val="00957EAF"/>
    <w:rsid w:val="00962762"/>
    <w:rsid w:val="00963268"/>
    <w:rsid w:val="009779B0"/>
    <w:rsid w:val="009826C8"/>
    <w:rsid w:val="00983BCE"/>
    <w:rsid w:val="00984A43"/>
    <w:rsid w:val="0098774C"/>
    <w:rsid w:val="009909D3"/>
    <w:rsid w:val="00997A55"/>
    <w:rsid w:val="009A3102"/>
    <w:rsid w:val="009B4160"/>
    <w:rsid w:val="009B48AC"/>
    <w:rsid w:val="009B70BE"/>
    <w:rsid w:val="009C7226"/>
    <w:rsid w:val="009D0653"/>
    <w:rsid w:val="009D6681"/>
    <w:rsid w:val="009D7E09"/>
    <w:rsid w:val="009E6164"/>
    <w:rsid w:val="009F04D9"/>
    <w:rsid w:val="009F1940"/>
    <w:rsid w:val="009F416B"/>
    <w:rsid w:val="00A000A0"/>
    <w:rsid w:val="00A0155D"/>
    <w:rsid w:val="00A02B7A"/>
    <w:rsid w:val="00A10A06"/>
    <w:rsid w:val="00A214CF"/>
    <w:rsid w:val="00A30C77"/>
    <w:rsid w:val="00A34A3C"/>
    <w:rsid w:val="00A3762E"/>
    <w:rsid w:val="00A41081"/>
    <w:rsid w:val="00A4535F"/>
    <w:rsid w:val="00A4579A"/>
    <w:rsid w:val="00A46F57"/>
    <w:rsid w:val="00A541DA"/>
    <w:rsid w:val="00A54DEE"/>
    <w:rsid w:val="00A550C6"/>
    <w:rsid w:val="00A561EC"/>
    <w:rsid w:val="00A66A79"/>
    <w:rsid w:val="00A74E02"/>
    <w:rsid w:val="00A756F4"/>
    <w:rsid w:val="00A76ECC"/>
    <w:rsid w:val="00A7755D"/>
    <w:rsid w:val="00A84CCD"/>
    <w:rsid w:val="00A84FC8"/>
    <w:rsid w:val="00A93165"/>
    <w:rsid w:val="00A93190"/>
    <w:rsid w:val="00AA6E2D"/>
    <w:rsid w:val="00AC7F09"/>
    <w:rsid w:val="00AF17F6"/>
    <w:rsid w:val="00B04CFB"/>
    <w:rsid w:val="00B06DF3"/>
    <w:rsid w:val="00B101EC"/>
    <w:rsid w:val="00B11A18"/>
    <w:rsid w:val="00B1308F"/>
    <w:rsid w:val="00B177C4"/>
    <w:rsid w:val="00B25143"/>
    <w:rsid w:val="00B329FD"/>
    <w:rsid w:val="00B4216A"/>
    <w:rsid w:val="00B426E9"/>
    <w:rsid w:val="00B5387B"/>
    <w:rsid w:val="00B5592E"/>
    <w:rsid w:val="00B64B8E"/>
    <w:rsid w:val="00B724AF"/>
    <w:rsid w:val="00B74ED2"/>
    <w:rsid w:val="00B915A9"/>
    <w:rsid w:val="00BC76CC"/>
    <w:rsid w:val="00BD2148"/>
    <w:rsid w:val="00BD4B19"/>
    <w:rsid w:val="00BE14D9"/>
    <w:rsid w:val="00BE6D83"/>
    <w:rsid w:val="00BF23B4"/>
    <w:rsid w:val="00BF25C0"/>
    <w:rsid w:val="00BF339F"/>
    <w:rsid w:val="00C0394A"/>
    <w:rsid w:val="00C105EC"/>
    <w:rsid w:val="00C131B8"/>
    <w:rsid w:val="00C13B26"/>
    <w:rsid w:val="00C14A4C"/>
    <w:rsid w:val="00C178FC"/>
    <w:rsid w:val="00C211EC"/>
    <w:rsid w:val="00C22D46"/>
    <w:rsid w:val="00C25247"/>
    <w:rsid w:val="00C27501"/>
    <w:rsid w:val="00C30B73"/>
    <w:rsid w:val="00C3237E"/>
    <w:rsid w:val="00C348B9"/>
    <w:rsid w:val="00C35194"/>
    <w:rsid w:val="00C37457"/>
    <w:rsid w:val="00C40ACD"/>
    <w:rsid w:val="00C410EB"/>
    <w:rsid w:val="00C4169B"/>
    <w:rsid w:val="00C4177A"/>
    <w:rsid w:val="00C42D46"/>
    <w:rsid w:val="00C60B15"/>
    <w:rsid w:val="00C61306"/>
    <w:rsid w:val="00C6268D"/>
    <w:rsid w:val="00C63146"/>
    <w:rsid w:val="00C64FCD"/>
    <w:rsid w:val="00C652A3"/>
    <w:rsid w:val="00C809FE"/>
    <w:rsid w:val="00C818E6"/>
    <w:rsid w:val="00C92CBF"/>
    <w:rsid w:val="00C97279"/>
    <w:rsid w:val="00CA1E34"/>
    <w:rsid w:val="00CA395D"/>
    <w:rsid w:val="00CA4743"/>
    <w:rsid w:val="00CB79A4"/>
    <w:rsid w:val="00CC160D"/>
    <w:rsid w:val="00CC1E95"/>
    <w:rsid w:val="00CC4E31"/>
    <w:rsid w:val="00CD4DCF"/>
    <w:rsid w:val="00CD4F18"/>
    <w:rsid w:val="00CD6852"/>
    <w:rsid w:val="00CE2D7E"/>
    <w:rsid w:val="00CE3455"/>
    <w:rsid w:val="00CE3C35"/>
    <w:rsid w:val="00CE3EBB"/>
    <w:rsid w:val="00CF0E54"/>
    <w:rsid w:val="00CF1AC7"/>
    <w:rsid w:val="00CF233D"/>
    <w:rsid w:val="00CF7AE3"/>
    <w:rsid w:val="00D00889"/>
    <w:rsid w:val="00D01E39"/>
    <w:rsid w:val="00D04AAE"/>
    <w:rsid w:val="00D07A95"/>
    <w:rsid w:val="00D102AA"/>
    <w:rsid w:val="00D1368C"/>
    <w:rsid w:val="00D154A7"/>
    <w:rsid w:val="00D17D57"/>
    <w:rsid w:val="00D223C1"/>
    <w:rsid w:val="00D31983"/>
    <w:rsid w:val="00D3532C"/>
    <w:rsid w:val="00D40FD4"/>
    <w:rsid w:val="00D41FE5"/>
    <w:rsid w:val="00D570C1"/>
    <w:rsid w:val="00D644D2"/>
    <w:rsid w:val="00D73901"/>
    <w:rsid w:val="00D75773"/>
    <w:rsid w:val="00D85FBA"/>
    <w:rsid w:val="00D920F7"/>
    <w:rsid w:val="00D940D4"/>
    <w:rsid w:val="00D9472D"/>
    <w:rsid w:val="00D96AC0"/>
    <w:rsid w:val="00D972A1"/>
    <w:rsid w:val="00DA2045"/>
    <w:rsid w:val="00DA420A"/>
    <w:rsid w:val="00DB2F70"/>
    <w:rsid w:val="00DB32FA"/>
    <w:rsid w:val="00DB3941"/>
    <w:rsid w:val="00DB703E"/>
    <w:rsid w:val="00DD7A1C"/>
    <w:rsid w:val="00DE0D1D"/>
    <w:rsid w:val="00DE29E5"/>
    <w:rsid w:val="00DE5901"/>
    <w:rsid w:val="00DF4C35"/>
    <w:rsid w:val="00DF540B"/>
    <w:rsid w:val="00DF7414"/>
    <w:rsid w:val="00E01BB2"/>
    <w:rsid w:val="00E10AE5"/>
    <w:rsid w:val="00E11D9F"/>
    <w:rsid w:val="00E13271"/>
    <w:rsid w:val="00E16DD8"/>
    <w:rsid w:val="00E23B22"/>
    <w:rsid w:val="00E30346"/>
    <w:rsid w:val="00E42BD9"/>
    <w:rsid w:val="00E45912"/>
    <w:rsid w:val="00E50819"/>
    <w:rsid w:val="00E5335F"/>
    <w:rsid w:val="00E54E22"/>
    <w:rsid w:val="00E615D9"/>
    <w:rsid w:val="00E620BE"/>
    <w:rsid w:val="00E66643"/>
    <w:rsid w:val="00E755DA"/>
    <w:rsid w:val="00E75E8D"/>
    <w:rsid w:val="00E773AE"/>
    <w:rsid w:val="00E82BB1"/>
    <w:rsid w:val="00E82DC4"/>
    <w:rsid w:val="00E8313F"/>
    <w:rsid w:val="00E93E93"/>
    <w:rsid w:val="00EA1E16"/>
    <w:rsid w:val="00EA3E0B"/>
    <w:rsid w:val="00EA44B2"/>
    <w:rsid w:val="00EA5844"/>
    <w:rsid w:val="00EB6875"/>
    <w:rsid w:val="00EB7D18"/>
    <w:rsid w:val="00EC2EFF"/>
    <w:rsid w:val="00EC4937"/>
    <w:rsid w:val="00EC4B69"/>
    <w:rsid w:val="00EC5B4C"/>
    <w:rsid w:val="00ED2016"/>
    <w:rsid w:val="00EE17E6"/>
    <w:rsid w:val="00EF7211"/>
    <w:rsid w:val="00F00697"/>
    <w:rsid w:val="00F00C9B"/>
    <w:rsid w:val="00F06A53"/>
    <w:rsid w:val="00F2679E"/>
    <w:rsid w:val="00F46597"/>
    <w:rsid w:val="00F52CC1"/>
    <w:rsid w:val="00F5770D"/>
    <w:rsid w:val="00F62959"/>
    <w:rsid w:val="00F63196"/>
    <w:rsid w:val="00F63951"/>
    <w:rsid w:val="00F63DBA"/>
    <w:rsid w:val="00F662C4"/>
    <w:rsid w:val="00F7373E"/>
    <w:rsid w:val="00F75EF8"/>
    <w:rsid w:val="00F75FCE"/>
    <w:rsid w:val="00F775A6"/>
    <w:rsid w:val="00F77958"/>
    <w:rsid w:val="00F93A25"/>
    <w:rsid w:val="00FA046A"/>
    <w:rsid w:val="00FA11EA"/>
    <w:rsid w:val="00FA3F8D"/>
    <w:rsid w:val="00FB2DD3"/>
    <w:rsid w:val="00FB7419"/>
    <w:rsid w:val="00FB7C9F"/>
    <w:rsid w:val="00FC2073"/>
    <w:rsid w:val="00FC3762"/>
    <w:rsid w:val="00FC3F75"/>
    <w:rsid w:val="00FD082D"/>
    <w:rsid w:val="00FD3B11"/>
    <w:rsid w:val="00FE60A3"/>
    <w:rsid w:val="00FF2CDA"/>
    <w:rsid w:val="00FF4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460E7"/>
  <w15:docId w15:val="{16BF261D-CD1E-4821-BB6D-1356CAD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8F708C"/>
    <w:pPr>
      <w:tabs>
        <w:tab w:val="left" w:pos="1540"/>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F7373E"/>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customStyle="1" w:styleId="ListLabel6">
    <w:name w:val="ListLabel 6"/>
    <w:qFormat/>
    <w:rsid w:val="005E6D16"/>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sid w:val="00251A7A"/>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
    <w:name w:val="Body"/>
    <w:qFormat/>
    <w:rsid w:val="002A080B"/>
    <w:pPr>
      <w:spacing w:line="300" w:lineRule="exact"/>
    </w:pPr>
    <w:rPr>
      <w:rFonts w:ascii="Roboto Light" w:eastAsia="Arial Unicode MS" w:hAnsi="Roboto Light" w:cs="Arial Unicode MS"/>
      <w:color w:val="3A3A3B"/>
    </w:rPr>
  </w:style>
  <w:style w:type="character" w:styleId="UnresolvedMention">
    <w:name w:val="Unresolved Mention"/>
    <w:basedOn w:val="DefaultParagraphFont"/>
    <w:uiPriority w:val="99"/>
    <w:semiHidden/>
    <w:unhideWhenUsed/>
    <w:rsid w:val="00FC3762"/>
    <w:rPr>
      <w:color w:val="605E5C"/>
      <w:shd w:val="clear" w:color="auto" w:fill="E1DFDD"/>
    </w:rPr>
  </w:style>
  <w:style w:type="paragraph" w:styleId="Revision">
    <w:name w:val="Revision"/>
    <w:hidden/>
    <w:uiPriority w:val="99"/>
    <w:semiHidden/>
    <w:rsid w:val="000B6242"/>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41842">
      <w:bodyDiv w:val="1"/>
      <w:marLeft w:val="0"/>
      <w:marRight w:val="0"/>
      <w:marTop w:val="0"/>
      <w:marBottom w:val="0"/>
      <w:divBdr>
        <w:top w:val="none" w:sz="0" w:space="0" w:color="auto"/>
        <w:left w:val="none" w:sz="0" w:space="0" w:color="auto"/>
        <w:bottom w:val="none" w:sz="0" w:space="0" w:color="auto"/>
        <w:right w:val="none" w:sz="0" w:space="0" w:color="auto"/>
      </w:divBdr>
    </w:div>
    <w:div w:id="21157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3.xml><?xml version="1.0" encoding="utf-8"?>
<ds:datastoreItem xmlns:ds="http://schemas.openxmlformats.org/officeDocument/2006/customXml" ds:itemID="{B06AFE54-F468-45D5-B405-73FEA887DE9C}">
  <ds:schemaRefs>
    <ds:schemaRef ds:uri="http://schemas.openxmlformats.org/officeDocument/2006/bibliography"/>
  </ds:schemaRefs>
</ds:datastoreItem>
</file>

<file path=customXml/itemProps4.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25</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2023-03-13T14:13:00Z</cp:lastPrinted>
  <dcterms:created xsi:type="dcterms:W3CDTF">2023-10-10T14:15:00Z</dcterms:created>
  <dcterms:modified xsi:type="dcterms:W3CDTF">2023-10-10T14:15:00Z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