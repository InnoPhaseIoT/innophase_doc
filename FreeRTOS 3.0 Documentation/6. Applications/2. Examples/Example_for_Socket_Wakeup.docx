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22E0" w14:textId="12616C57" w:rsidR="008F79EE" w:rsidRDefault="008F79EE" w:rsidP="007D5EFB">
      <w:r>
        <w:t>This application note</w:t>
      </w:r>
      <w:r w:rsidRPr="008F79EE">
        <w:t xml:space="preserve"> describes the basics of sleep management </w:t>
      </w:r>
      <w:r w:rsidR="00903310">
        <w:t xml:space="preserve">with an example illustrating Talaria TWO wake-up from sleep mode. </w:t>
      </w:r>
    </w:p>
    <w:p w14:paraId="55DA292B" w14:textId="77777777" w:rsidR="000A4CAD" w:rsidRDefault="000A4CAD" w:rsidP="008F79EE">
      <w:pPr>
        <w:jc w:val="both"/>
      </w:pPr>
    </w:p>
    <w:p w14:paraId="1F010511" w14:textId="0EA6191E" w:rsidR="008F79EE" w:rsidRDefault="008F79EE" w:rsidP="00D42677">
      <w:pPr>
        <w:pStyle w:val="Heading1"/>
        <w:numPr>
          <w:ilvl w:val="0"/>
          <w:numId w:val="0"/>
        </w:numPr>
        <w:ind w:left="900"/>
      </w:pPr>
      <w:bookmarkStart w:id="0" w:name="_Toc108432157"/>
      <w:r>
        <w:t>System Sleep Enable &amp; Disable</w:t>
      </w:r>
      <w:bookmarkEnd w:id="0"/>
    </w:p>
    <w:p w14:paraId="151E4461" w14:textId="46E702AF" w:rsidR="008F79EE" w:rsidRDefault="008F79EE" w:rsidP="00D42677">
      <w:pPr>
        <w:pStyle w:val="Heading2"/>
        <w:numPr>
          <w:ilvl w:val="0"/>
          <w:numId w:val="0"/>
        </w:numPr>
        <w:ind w:left="1440"/>
      </w:pPr>
      <w:bookmarkStart w:id="1" w:name="_Toc108432158"/>
      <w:r>
        <w:t>System Sleep APIs</w:t>
      </w:r>
      <w:bookmarkEnd w:id="1"/>
    </w:p>
    <w:p w14:paraId="74A28304" w14:textId="55A50E30" w:rsidR="008F79EE" w:rsidRPr="008F79EE" w:rsidRDefault="008F79EE" w:rsidP="00D42677">
      <w:pPr>
        <w:pStyle w:val="Heading3"/>
        <w:numPr>
          <w:ilvl w:val="0"/>
          <w:numId w:val="0"/>
        </w:numPr>
        <w:ind w:left="1980"/>
      </w:pPr>
      <w:bookmarkStart w:id="2" w:name="_Toc108432159"/>
      <w:proofErr w:type="spellStart"/>
      <w:r w:rsidRPr="008F79EE">
        <w:t>os_suspend_</w:t>
      </w:r>
      <w:proofErr w:type="gramStart"/>
      <w:r w:rsidRPr="008F79EE">
        <w:t>enable</w:t>
      </w:r>
      <w:proofErr w:type="spellEnd"/>
      <w:r w:rsidRPr="008F79EE">
        <w:t>(</w:t>
      </w:r>
      <w:proofErr w:type="gramEnd"/>
      <w:r w:rsidRPr="008F79EE">
        <w:t>)</w:t>
      </w:r>
      <w:bookmarkEnd w:id="2"/>
    </w:p>
    <w:p w14:paraId="16AA59CA" w14:textId="77777777" w:rsidR="00BE5E5C" w:rsidRDefault="00BE5E5C" w:rsidP="008F79EE">
      <w:pPr>
        <w:pStyle w:val="Text3"/>
      </w:pPr>
      <w:r>
        <w:t xml:space="preserve">Suspends the system when idle. 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BE5E5C" w:rsidRPr="00BE5E5C" w14:paraId="3FB68A3F" w14:textId="77777777" w:rsidTr="00BE5E5C">
        <w:tc>
          <w:tcPr>
            <w:tcW w:w="10700" w:type="dxa"/>
            <w:shd w:val="clear" w:color="auto" w:fill="DEEAF6" w:themeFill="accent5" w:themeFillTint="33"/>
          </w:tcPr>
          <w:p w14:paraId="54619C50" w14:textId="36938D38" w:rsidR="00BE5E5C" w:rsidRPr="00BE5E5C" w:rsidRDefault="00BE5E5C" w:rsidP="00BE5E5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E5E5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BE5E5C">
              <w:rPr>
                <w:rFonts w:ascii="Courier New" w:hAnsi="Courier New" w:cs="Courier New"/>
                <w:sz w:val="20"/>
                <w:szCs w:val="20"/>
              </w:rPr>
              <w:t>os_suspend_enable</w:t>
            </w:r>
            <w:proofErr w:type="spellEnd"/>
            <w:r w:rsidRPr="00BE5E5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</w:tc>
      </w:tr>
    </w:tbl>
    <w:p w14:paraId="55A551D6" w14:textId="77777777" w:rsidR="0072395C" w:rsidRDefault="00BE5E5C" w:rsidP="00BE5E5C">
      <w:pPr>
        <w:pStyle w:val="Text3"/>
        <w:jc w:val="both"/>
      </w:pPr>
      <w:r>
        <w:t xml:space="preserve">Calling </w:t>
      </w:r>
      <w:proofErr w:type="spellStart"/>
      <w:r w:rsidRPr="00A47050">
        <w:rPr>
          <w:rFonts w:ascii="Courier New" w:hAnsi="Courier New" w:cs="Courier New"/>
        </w:rPr>
        <w:t>os_suspend_</w:t>
      </w:r>
      <w:proofErr w:type="gramStart"/>
      <w:r w:rsidRPr="00A47050">
        <w:rPr>
          <w:rFonts w:ascii="Courier New" w:hAnsi="Courier New" w:cs="Courier New"/>
        </w:rPr>
        <w:t>enable</w:t>
      </w:r>
      <w:proofErr w:type="spellEnd"/>
      <w:r w:rsidRPr="00A47050">
        <w:rPr>
          <w:rFonts w:ascii="Courier New" w:hAnsi="Courier New" w:cs="Courier New"/>
        </w:rPr>
        <w:t>(</w:t>
      </w:r>
      <w:proofErr w:type="gramEnd"/>
      <w:r w:rsidRPr="00A47050">
        <w:rPr>
          <w:rFonts w:ascii="Courier New" w:hAnsi="Courier New" w:cs="Courier New"/>
        </w:rPr>
        <w:t>)</w:t>
      </w:r>
      <w:r>
        <w:t xml:space="preserve"> will suspend the system or enable deep sleep, when the processor is idle. Enabling and disabling suspend mode takes additional time, which will affect the real-time response of the system. When an interrupt occurs, the system will wake up even if it is in a suspended state. However, the latency will be more as compared to when the system operates in a non-suspended mode.</w:t>
      </w:r>
    </w:p>
    <w:p w14:paraId="275EDF19" w14:textId="3F4F05FB" w:rsidR="008F79EE" w:rsidRDefault="00BE5E5C" w:rsidP="00BE5E5C">
      <w:pPr>
        <w:pStyle w:val="Text3"/>
        <w:jc w:val="both"/>
      </w:pPr>
      <w:r>
        <w:t xml:space="preserve"> </w:t>
      </w:r>
    </w:p>
    <w:p w14:paraId="4265327F" w14:textId="381E3595" w:rsidR="0072395C" w:rsidRDefault="0072395C" w:rsidP="00D42677">
      <w:pPr>
        <w:pStyle w:val="Heading3"/>
        <w:numPr>
          <w:ilvl w:val="0"/>
          <w:numId w:val="0"/>
        </w:numPr>
        <w:ind w:left="1980"/>
      </w:pPr>
      <w:bookmarkStart w:id="3" w:name="_Toc108432160"/>
      <w:proofErr w:type="spellStart"/>
      <w:r>
        <w:t>os_suspend_</w:t>
      </w:r>
      <w:proofErr w:type="gramStart"/>
      <w:r>
        <w:t>disable</w:t>
      </w:r>
      <w:proofErr w:type="spellEnd"/>
      <w:r>
        <w:t>(</w:t>
      </w:r>
      <w:proofErr w:type="gramEnd"/>
      <w:r>
        <w:t>)</w:t>
      </w:r>
      <w:bookmarkEnd w:id="3"/>
    </w:p>
    <w:p w14:paraId="79FA6F6A" w14:textId="4F982903" w:rsidR="0072395C" w:rsidRDefault="0072395C" w:rsidP="0072395C">
      <w:pPr>
        <w:pStyle w:val="Text3"/>
      </w:pPr>
      <w:r>
        <w:t xml:space="preserve">Disables system suspend. 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72395C" w:rsidRPr="0072395C" w14:paraId="2A991D2D" w14:textId="77777777" w:rsidTr="0072395C">
        <w:tc>
          <w:tcPr>
            <w:tcW w:w="10700" w:type="dxa"/>
            <w:shd w:val="clear" w:color="auto" w:fill="DEEAF6" w:themeFill="accent5" w:themeFillTint="33"/>
          </w:tcPr>
          <w:p w14:paraId="7E1945D6" w14:textId="54E40C00" w:rsidR="0072395C" w:rsidRPr="0072395C" w:rsidRDefault="0072395C" w:rsidP="0072395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2395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72395C">
              <w:rPr>
                <w:rFonts w:ascii="Courier New" w:hAnsi="Courier New" w:cs="Courier New"/>
                <w:sz w:val="20"/>
                <w:szCs w:val="20"/>
              </w:rPr>
              <w:t>os_suspend_disable</w:t>
            </w:r>
            <w:proofErr w:type="spellEnd"/>
            <w:r w:rsidRPr="0072395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</w:tc>
      </w:tr>
    </w:tbl>
    <w:p w14:paraId="1B6A3AC6" w14:textId="691C29F4" w:rsidR="0072395C" w:rsidRDefault="0072395C" w:rsidP="00E90D8F">
      <w:pPr>
        <w:pStyle w:val="Text3"/>
        <w:jc w:val="both"/>
      </w:pPr>
      <w:r>
        <w:t>When the system is idle, the kernel will place the CPU in low-power</w:t>
      </w:r>
      <w:r w:rsidR="00E90D8F">
        <w:t xml:space="preserve"> mode, ready to swiftly resume execution if an interrupt occurs. </w:t>
      </w:r>
    </w:p>
    <w:p w14:paraId="0F727654" w14:textId="6615C0BD" w:rsidR="00FD769E" w:rsidRDefault="00FD769E" w:rsidP="0065373A">
      <w:pPr>
        <w:pStyle w:val="Text3"/>
        <w:jc w:val="both"/>
      </w:pPr>
      <w:r>
        <w:br w:type="page"/>
      </w:r>
    </w:p>
    <w:p w14:paraId="6B90085F" w14:textId="46C30D10" w:rsidR="0065373A" w:rsidRDefault="00FD769E" w:rsidP="00D42677">
      <w:pPr>
        <w:pStyle w:val="Heading1"/>
        <w:numPr>
          <w:ilvl w:val="0"/>
          <w:numId w:val="0"/>
        </w:numPr>
        <w:ind w:left="900"/>
      </w:pPr>
      <w:bookmarkStart w:id="4" w:name="_Toc108432162"/>
      <w:r>
        <w:lastRenderedPageBreak/>
        <w:t>Code Walkthrough</w:t>
      </w:r>
      <w:bookmarkEnd w:id="4"/>
      <w:r>
        <w:t xml:space="preserve"> </w:t>
      </w:r>
    </w:p>
    <w:p w14:paraId="43D90BD5" w14:textId="67B0C8FF" w:rsidR="00FD769E" w:rsidRDefault="00903310" w:rsidP="00D42677">
      <w:pPr>
        <w:pStyle w:val="Heading2"/>
        <w:numPr>
          <w:ilvl w:val="0"/>
          <w:numId w:val="0"/>
        </w:numPr>
        <w:ind w:left="1440"/>
      </w:pPr>
      <w:bookmarkStart w:id="5" w:name="_Toc108432163"/>
      <w:proofErr w:type="spellStart"/>
      <w:r>
        <w:t>Sock_wake</w:t>
      </w:r>
      <w:r w:rsidR="00FD769E">
        <w:t>.c</w:t>
      </w:r>
      <w:bookmarkEnd w:id="5"/>
      <w:proofErr w:type="spellEnd"/>
    </w:p>
    <w:p w14:paraId="5CE86BC0" w14:textId="3C90EA43" w:rsidR="00FD769E" w:rsidRDefault="00FD769E" w:rsidP="00D42677">
      <w:pPr>
        <w:pStyle w:val="Heading3"/>
        <w:numPr>
          <w:ilvl w:val="0"/>
          <w:numId w:val="0"/>
        </w:numPr>
        <w:ind w:left="1980"/>
      </w:pPr>
      <w:bookmarkStart w:id="6" w:name="_Toc108432164"/>
      <w:r>
        <w:t>Overview</w:t>
      </w:r>
      <w:bookmarkEnd w:id="6"/>
    </w:p>
    <w:p w14:paraId="75B5E1E5" w14:textId="24AF1DC4" w:rsidR="00E12B99" w:rsidRDefault="00E12B99" w:rsidP="00E12B99">
      <w:pPr>
        <w:pStyle w:val="Text3"/>
        <w:jc w:val="both"/>
      </w:pPr>
      <w:r>
        <w:t xml:space="preserve">The sample code is the path: </w:t>
      </w:r>
      <w:r w:rsidRPr="00FD769E">
        <w:rPr>
          <w:rFonts w:ascii="Courier New" w:hAnsi="Courier New" w:cs="Courier New"/>
        </w:rPr>
        <w:t>examples/</w:t>
      </w:r>
      <w:proofErr w:type="spellStart"/>
      <w:r>
        <w:rPr>
          <w:rFonts w:ascii="Courier New" w:hAnsi="Courier New" w:cs="Courier New"/>
        </w:rPr>
        <w:t>socket_wakeup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Pr="00FD769E">
        <w:rPr>
          <w:rFonts w:ascii="Courier New" w:hAnsi="Courier New" w:cs="Courier New"/>
        </w:rPr>
        <w:t>src</w:t>
      </w:r>
      <w:proofErr w:type="spellEnd"/>
      <w:r w:rsidRPr="00FD769E">
        <w:rPr>
          <w:rFonts w:ascii="Courier New" w:hAnsi="Courier New" w:cs="Courier New"/>
        </w:rPr>
        <w:t>/</w:t>
      </w:r>
      <w:proofErr w:type="spellStart"/>
      <w:r w:rsidRPr="00FD769E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ock</w:t>
      </w:r>
      <w:r w:rsidRPr="00FD769E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wake</w:t>
      </w:r>
      <w:r w:rsidRPr="00FD769E">
        <w:rPr>
          <w:rFonts w:ascii="Courier New" w:hAnsi="Courier New" w:cs="Courier New"/>
        </w:rPr>
        <w:t>.c</w:t>
      </w:r>
      <w:proofErr w:type="spellEnd"/>
      <w:r>
        <w:t xml:space="preserve"> is a simple application which demonstrates </w:t>
      </w:r>
      <w:r w:rsidR="00290DCF">
        <w:t xml:space="preserve">socket wake-up </w:t>
      </w:r>
      <w:r w:rsidR="007D5EFB">
        <w:t>in</w:t>
      </w:r>
      <w:r w:rsidR="00290DCF">
        <w:t xml:space="preserve"> sleep </w:t>
      </w:r>
      <w:r>
        <w:t xml:space="preserve">mode. </w:t>
      </w:r>
    </w:p>
    <w:p w14:paraId="6BE5B9D7" w14:textId="77777777" w:rsidR="00885527" w:rsidRDefault="00885527" w:rsidP="00FD769E">
      <w:pPr>
        <w:pStyle w:val="Text3"/>
      </w:pPr>
    </w:p>
    <w:p w14:paraId="573E0023" w14:textId="602C3E65" w:rsidR="00E12B99" w:rsidRDefault="00E12B99" w:rsidP="00D42677">
      <w:pPr>
        <w:pStyle w:val="Heading3"/>
        <w:numPr>
          <w:ilvl w:val="0"/>
          <w:numId w:val="0"/>
        </w:numPr>
        <w:ind w:left="1980"/>
      </w:pPr>
      <w:bookmarkStart w:id="7" w:name="_Toc108432166"/>
      <w:r>
        <w:t xml:space="preserve">Connect to a Wi-Fi </w:t>
      </w:r>
      <w:proofErr w:type="gramStart"/>
      <w:r>
        <w:t>network</w:t>
      </w:r>
      <w:bookmarkEnd w:id="7"/>
      <w:proofErr w:type="gramEnd"/>
      <w:r>
        <w:t xml:space="preserve"> </w:t>
      </w:r>
    </w:p>
    <w:p w14:paraId="6228F2F3" w14:textId="77777777" w:rsidR="00E12B99" w:rsidRDefault="00E12B99" w:rsidP="00E12B99">
      <w:pPr>
        <w:pStyle w:val="Text3"/>
      </w:pPr>
      <w:r>
        <w:t>To connect to a Wi-Fi network the following APIs from the Wi-Fi Connection Manager are used:</w:t>
      </w:r>
    </w:p>
    <w:p w14:paraId="57FD3143" w14:textId="04CFBC54" w:rsidR="00E12B99" w:rsidRPr="00E12B99" w:rsidRDefault="00E12B99" w:rsidP="00E12B99">
      <w:pPr>
        <w:pStyle w:val="Text3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E12B99">
        <w:rPr>
          <w:rFonts w:ascii="Courier New" w:hAnsi="Courier New" w:cs="Courier New"/>
        </w:rPr>
        <w:t>wcm_</w:t>
      </w:r>
      <w:proofErr w:type="gramStart"/>
      <w:r w:rsidRPr="00E12B99">
        <w:rPr>
          <w:rFonts w:ascii="Courier New" w:hAnsi="Courier New" w:cs="Courier New"/>
        </w:rPr>
        <w:t>create</w:t>
      </w:r>
      <w:proofErr w:type="spellEnd"/>
      <w:r w:rsidRPr="00E12B99">
        <w:rPr>
          <w:rFonts w:ascii="Courier New" w:hAnsi="Courier New" w:cs="Courier New"/>
        </w:rPr>
        <w:t>(</w:t>
      </w:r>
      <w:proofErr w:type="gramEnd"/>
      <w:r w:rsidRPr="00E12B99">
        <w:rPr>
          <w:rFonts w:ascii="Courier New" w:hAnsi="Courier New" w:cs="Courier New"/>
        </w:rPr>
        <w:t>)</w:t>
      </w:r>
    </w:p>
    <w:p w14:paraId="2757C124" w14:textId="1DD5FE75" w:rsidR="00E12B99" w:rsidRDefault="00E12B99" w:rsidP="00E12B99">
      <w:pPr>
        <w:pStyle w:val="Text3"/>
        <w:ind w:left="2520"/>
        <w:jc w:val="both"/>
      </w:pPr>
      <w:r>
        <w:t xml:space="preserve">This function creates the Wi-Fi network interface using the </w:t>
      </w:r>
      <w:proofErr w:type="spellStart"/>
      <w:r w:rsidRPr="00E12B99">
        <w:rPr>
          <w:rFonts w:ascii="Courier New" w:hAnsi="Courier New" w:cs="Courier New"/>
        </w:rPr>
        <w:t>wcm_handle</w:t>
      </w:r>
      <w:proofErr w:type="spellEnd"/>
      <w:r>
        <w:t xml:space="preserve"> pointer.</w:t>
      </w:r>
    </w:p>
    <w:p w14:paraId="6C9947D5" w14:textId="5F64C3D1" w:rsidR="00E12B99" w:rsidRPr="00E12B99" w:rsidRDefault="00E12B99" w:rsidP="00E12B99">
      <w:pPr>
        <w:pStyle w:val="Text3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E12B99">
        <w:rPr>
          <w:rFonts w:ascii="Courier New" w:hAnsi="Courier New" w:cs="Courier New"/>
        </w:rPr>
        <w:t>wcm_notify_</w:t>
      </w:r>
      <w:proofErr w:type="gramStart"/>
      <w:r w:rsidRPr="00E12B99">
        <w:rPr>
          <w:rFonts w:ascii="Courier New" w:hAnsi="Courier New" w:cs="Courier New"/>
        </w:rPr>
        <w:t>enable</w:t>
      </w:r>
      <w:proofErr w:type="spellEnd"/>
      <w:r w:rsidRPr="00E12B99">
        <w:rPr>
          <w:rFonts w:ascii="Courier New" w:hAnsi="Courier New" w:cs="Courier New"/>
        </w:rPr>
        <w:t>(</w:t>
      </w:r>
      <w:proofErr w:type="gramEnd"/>
      <w:r w:rsidRPr="00E12B99">
        <w:rPr>
          <w:rFonts w:ascii="Courier New" w:hAnsi="Courier New" w:cs="Courier New"/>
        </w:rPr>
        <w:t>)</w:t>
      </w:r>
    </w:p>
    <w:p w14:paraId="4F65BAB4" w14:textId="38DDA16C" w:rsidR="00E12B99" w:rsidRDefault="00E12B99" w:rsidP="00E12B99">
      <w:pPr>
        <w:pStyle w:val="Text3"/>
        <w:ind w:left="2520"/>
        <w:jc w:val="both"/>
      </w:pPr>
      <w:r>
        <w:t>Enables callbacks of the link and IP address changes.</w:t>
      </w:r>
    </w:p>
    <w:p w14:paraId="0CB85CD7" w14:textId="37B902C4" w:rsidR="00E12B99" w:rsidRPr="00E12B99" w:rsidRDefault="00E12B99" w:rsidP="00E12B99">
      <w:pPr>
        <w:pStyle w:val="Text3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E12B99">
        <w:rPr>
          <w:rFonts w:ascii="Courier New" w:hAnsi="Courier New" w:cs="Courier New"/>
        </w:rPr>
        <w:t>wcm_add_network_profile</w:t>
      </w:r>
      <w:proofErr w:type="spellEnd"/>
      <w:r w:rsidRPr="00E12B99">
        <w:rPr>
          <w:rFonts w:ascii="Courier New" w:hAnsi="Courier New" w:cs="Courier New"/>
        </w:rPr>
        <w:t xml:space="preserve"> ()</w:t>
      </w:r>
    </w:p>
    <w:p w14:paraId="17CE6898" w14:textId="0C2939D6" w:rsidR="00E12B99" w:rsidRDefault="00E12B99" w:rsidP="00E12B99">
      <w:pPr>
        <w:pStyle w:val="Text3"/>
        <w:ind w:left="2520"/>
        <w:jc w:val="both"/>
      </w:pPr>
      <w:r>
        <w:t xml:space="preserve">Asynchronously adds </w:t>
      </w:r>
      <w:proofErr w:type="gramStart"/>
      <w:r>
        <w:t>a  Wi</w:t>
      </w:r>
      <w:proofErr w:type="gramEnd"/>
      <w:r>
        <w:t>-Fi network to connect. Currently only one network can be added.</w:t>
      </w:r>
    </w:p>
    <w:p w14:paraId="648F4371" w14:textId="39C00916" w:rsidR="00E12B99" w:rsidRPr="00E12B99" w:rsidRDefault="00E12B99" w:rsidP="00E12B99">
      <w:pPr>
        <w:pStyle w:val="Text3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E12B99">
        <w:rPr>
          <w:rFonts w:ascii="Courier New" w:hAnsi="Courier New" w:cs="Courier New"/>
        </w:rPr>
        <w:t>wcm_auto_connect</w:t>
      </w:r>
      <w:proofErr w:type="spellEnd"/>
      <w:r w:rsidRPr="00E12B99">
        <w:rPr>
          <w:rFonts w:ascii="Courier New" w:hAnsi="Courier New" w:cs="Courier New"/>
        </w:rPr>
        <w:t xml:space="preserve"> ()</w:t>
      </w:r>
    </w:p>
    <w:p w14:paraId="1C62A3A7" w14:textId="04CB6D65" w:rsidR="00E12B99" w:rsidRDefault="00E12B99" w:rsidP="00E12B99">
      <w:pPr>
        <w:pStyle w:val="Text3"/>
        <w:ind w:left="2520"/>
        <w:jc w:val="both"/>
      </w:pPr>
      <w:r>
        <w:t>Enables start or stop auto connection of the device with Wi-Fi.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12B99" w14:paraId="314AAD2D" w14:textId="77777777" w:rsidTr="00E12B99">
        <w:tc>
          <w:tcPr>
            <w:tcW w:w="10700" w:type="dxa"/>
            <w:shd w:val="clear" w:color="auto" w:fill="DEEAF6" w:themeFill="accent5" w:themeFillTint="33"/>
          </w:tcPr>
          <w:p w14:paraId="75428566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static int</w:t>
            </w:r>
          </w:p>
          <w:p w14:paraId="14048F52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wifi_connection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14:paraId="0DFAFA9C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06CE086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BEE7B2E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struct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network_profile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profile;</w:t>
            </w:r>
            <w:proofErr w:type="gramEnd"/>
          </w:p>
          <w:p w14:paraId="26F848FD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const char *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os_get_boot_arg_str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) ?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: NULL;</w:t>
            </w:r>
          </w:p>
          <w:p w14:paraId="1E14CB02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EBCCEF1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my_wcm_handle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  <w:p w14:paraId="4C5BA467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my_wcm_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handle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2BEEDBD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wcm_notify_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my_wcm_handle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wcm_notifier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, NULL);</w:t>
            </w:r>
          </w:p>
          <w:p w14:paraId="21B36233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np_conf_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path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9CAFFC9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C3CA3C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/* Create a Network Profile from a configuration file in</w:t>
            </w:r>
          </w:p>
          <w:p w14:paraId="213268B1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 *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the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file system */</w:t>
            </w:r>
          </w:p>
          <w:p w14:paraId="25E722BF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network_profile_new_from_file_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system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&amp;profile,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F2CC810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403DD03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34295B5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/* Create a Network Profile using BOOT ARGS */</w:t>
            </w:r>
          </w:p>
          <w:p w14:paraId="2C75FD86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network_profile_new_from_boot_args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(&amp;profile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58BBD12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CE13FA5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08536A32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pr_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err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"could not create network profile %d\n",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31DBE0F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2710FA47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15E2B71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wcm_add_network_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profile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my_wcm_handle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, profile);</w:t>
            </w:r>
          </w:p>
          <w:p w14:paraId="24B580FE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62225C2D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pr_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err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"could not associate network profile to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wcm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%d\n",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B370443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68AB56FA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034B075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wcm_auto_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connect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my_wcm_handle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506220BD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= WCM_SUCCESS) {</w:t>
            </w:r>
          </w:p>
          <w:p w14:paraId="5F8EE141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pr_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err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"could enable auto connect for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wcm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%d\n",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64585A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2F9E3117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2CE0244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xSemaphoreTake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connect_lock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portMAX_DELAY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39CC6A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1000);</w:t>
            </w:r>
          </w:p>
          <w:p w14:paraId="0863AC98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E0EB87" w14:textId="77777777" w:rsidR="00CF246D" w:rsidRPr="00CF246D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return WCM_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SUCCESS;</w:t>
            </w:r>
            <w:proofErr w:type="gramEnd"/>
          </w:p>
          <w:p w14:paraId="05F208DD" w14:textId="6B1FE98C" w:rsidR="00E12B99" w:rsidRPr="00E12B99" w:rsidRDefault="00CF246D" w:rsidP="007D5EF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478C469" w14:textId="77777777" w:rsidR="007D5EFB" w:rsidRDefault="007D5EFB" w:rsidP="007D5EFB">
      <w:pPr>
        <w:pStyle w:val="Text3"/>
        <w:ind w:left="0"/>
      </w:pPr>
    </w:p>
    <w:p w14:paraId="72B03607" w14:textId="0908D3A8" w:rsidR="00E12B99" w:rsidRDefault="00E12B99" w:rsidP="00D42677">
      <w:pPr>
        <w:pStyle w:val="Heading3"/>
        <w:numPr>
          <w:ilvl w:val="0"/>
          <w:numId w:val="0"/>
        </w:numPr>
        <w:ind w:left="1980"/>
      </w:pPr>
      <w:bookmarkStart w:id="8" w:name="_Toc108432167"/>
      <w:r w:rsidRPr="00E12B99">
        <w:t xml:space="preserve">Wi-Fi </w:t>
      </w:r>
      <w:r>
        <w:t>C</w:t>
      </w:r>
      <w:r w:rsidRPr="00E12B99">
        <w:t xml:space="preserve">onnection </w:t>
      </w:r>
      <w:r>
        <w:t>C</w:t>
      </w:r>
      <w:r w:rsidRPr="00E12B99">
        <w:t xml:space="preserve">allback </w:t>
      </w:r>
      <w:r>
        <w:t>F</w:t>
      </w:r>
      <w:r w:rsidRPr="00E12B99">
        <w:t>unction</w:t>
      </w:r>
      <w:bookmarkEnd w:id="8"/>
    </w:p>
    <w:p w14:paraId="32AC76CD" w14:textId="3DF8E8BA" w:rsidR="00E12B99" w:rsidRPr="00E12B99" w:rsidRDefault="00E12B99" w:rsidP="00E12B99">
      <w:pPr>
        <w:pStyle w:val="Text3"/>
      </w:pPr>
      <w:r w:rsidRPr="00E12B99">
        <w:t xml:space="preserve">The </w:t>
      </w:r>
      <w:proofErr w:type="spellStart"/>
      <w:r w:rsidRPr="00E12B99">
        <w:rPr>
          <w:rFonts w:ascii="Courier New" w:hAnsi="Courier New" w:cs="Courier New"/>
        </w:rPr>
        <w:t>app_wcm_notify_</w:t>
      </w:r>
      <w:proofErr w:type="gramStart"/>
      <w:r w:rsidRPr="00E12B99">
        <w:rPr>
          <w:rFonts w:ascii="Courier New" w:hAnsi="Courier New" w:cs="Courier New"/>
        </w:rPr>
        <w:t>cb</w:t>
      </w:r>
      <w:proofErr w:type="spellEnd"/>
      <w:r w:rsidRPr="00E12B99">
        <w:rPr>
          <w:rFonts w:ascii="Courier New" w:hAnsi="Courier New" w:cs="Courier New"/>
        </w:rPr>
        <w:t>(</w:t>
      </w:r>
      <w:proofErr w:type="gramEnd"/>
      <w:r w:rsidRPr="00E12B99">
        <w:rPr>
          <w:rFonts w:ascii="Courier New" w:hAnsi="Courier New" w:cs="Courier New"/>
        </w:rPr>
        <w:t>)</w:t>
      </w:r>
      <w:r w:rsidRPr="00E12B99">
        <w:t xml:space="preserve"> function enables the callbacks </w:t>
      </w:r>
      <w:r>
        <w:t xml:space="preserve">of </w:t>
      </w:r>
      <w:r w:rsidRPr="00E12B99">
        <w:t xml:space="preserve">link and </w:t>
      </w:r>
      <w:r>
        <w:t>IP</w:t>
      </w:r>
      <w:r w:rsidRPr="00E12B99">
        <w:t xml:space="preserve"> address.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12B99" w14:paraId="44AB5199" w14:textId="77777777" w:rsidTr="00E12B99">
        <w:tc>
          <w:tcPr>
            <w:tcW w:w="10700" w:type="dxa"/>
            <w:shd w:val="clear" w:color="auto" w:fill="DEEAF6" w:themeFill="accent5" w:themeFillTint="33"/>
          </w:tcPr>
          <w:p w14:paraId="3090E7B5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4215DEAC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notifier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void *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ctx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, struct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*msg)</w:t>
            </w:r>
          </w:p>
          <w:p w14:paraId="5C0C571B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07692DB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switch (msg-&gt;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msg_type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FECB28D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case WCM_NOTIFY_MSG_CONNECTED:</w:t>
            </w:r>
          </w:p>
          <w:p w14:paraId="768AA0A3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WCM_NOTIFY_MSG_CONNECTED\n");</w:t>
            </w:r>
          </w:p>
          <w:p w14:paraId="3F41901D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xSemaphoreGive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connect_lock</w:t>
            </w:r>
            <w:proofErr w:type="spellEnd"/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1428EF6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17358D3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default:</w:t>
            </w:r>
          </w:p>
          <w:p w14:paraId="412347E1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189698C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A2C088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os_msg_release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(msg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D13337E" w14:textId="5450A3ED" w:rsidR="00E12B99" w:rsidRPr="00E12B99" w:rsidRDefault="00CF246D" w:rsidP="00885527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B5F05A0" w14:textId="6213009E" w:rsidR="007D5EFB" w:rsidRDefault="007D5EFB" w:rsidP="00E12B99">
      <w:pPr>
        <w:pStyle w:val="Text3"/>
      </w:pPr>
      <w:r>
        <w:br w:type="page"/>
      </w:r>
    </w:p>
    <w:p w14:paraId="490F9295" w14:textId="17DFA190" w:rsidR="00E12B99" w:rsidRDefault="00E12B99" w:rsidP="00D42677">
      <w:pPr>
        <w:pStyle w:val="Heading3"/>
        <w:numPr>
          <w:ilvl w:val="0"/>
          <w:numId w:val="0"/>
        </w:numPr>
        <w:ind w:left="1980"/>
      </w:pPr>
      <w:bookmarkStart w:id="9" w:name="_Toc108432168"/>
      <w:r>
        <w:lastRenderedPageBreak/>
        <w:t>Server Socket Function</w:t>
      </w:r>
      <w:bookmarkEnd w:id="9"/>
      <w:r>
        <w:t xml:space="preserve"> </w:t>
      </w:r>
    </w:p>
    <w:p w14:paraId="7945C070" w14:textId="247FC2E7" w:rsidR="00E12B99" w:rsidRDefault="00E12B99" w:rsidP="00E12B99">
      <w:pPr>
        <w:pStyle w:val="Text3"/>
        <w:jc w:val="both"/>
      </w:pPr>
      <w:r w:rsidRPr="00E12B99">
        <w:t>On successfully connecting to the Wi-Fi, the device creates a UDP server in Talaria TWO with server port number 8000. The server will initially be in sleep mode. Here, we register a call- back function to wake up Talaria TWO from sleep mode.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12B99" w14:paraId="120663E0" w14:textId="77777777" w:rsidTr="00E12B99">
        <w:tc>
          <w:tcPr>
            <w:tcW w:w="10700" w:type="dxa"/>
            <w:shd w:val="clear" w:color="auto" w:fill="DEEAF6" w:themeFill="accent5" w:themeFillTint="33"/>
          </w:tcPr>
          <w:p w14:paraId="72A56504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static void</w:t>
            </w:r>
          </w:p>
          <w:p w14:paraId="4E213946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udp_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server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B9EFEC7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A11C04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struct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netconn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conn</w:t>
            </w:r>
            <w:proofErr w:type="gramEnd"/>
          </w:p>
          <w:p w14:paraId="38BCABE2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=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netconn_new_with_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callback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NETCONN_UDP,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sock_event_cb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91ABC31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assert(conn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1B27B64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netconn_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bind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conn, IP_ADDR_ANY, UDP_SERVER_PORT) == ERR_OK) {</w:t>
            </w:r>
          </w:p>
          <w:p w14:paraId="47349221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netconn_set_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nonblocking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conn, 1);</w:t>
            </w:r>
          </w:p>
          <w:p w14:paraId="46D6DDEB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udp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server started at port %d\n", UDP_SERVER_PORT);</w:t>
            </w:r>
          </w:p>
          <w:p w14:paraId="3C0C69B9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4340A085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pr_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err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udp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server at %d failed\n", UDP_SERVER_PORT);</w:t>
            </w:r>
          </w:p>
          <w:p w14:paraId="215ADEA4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E63B43D" w14:textId="1663C22C" w:rsidR="00E12B99" w:rsidRPr="00E12B99" w:rsidRDefault="00CF246D" w:rsidP="00885527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ABD08D9" w14:textId="0C1048C7" w:rsidR="00284223" w:rsidRDefault="00284223" w:rsidP="0010535F">
      <w:pPr>
        <w:pStyle w:val="Text3"/>
        <w:ind w:left="0"/>
        <w:jc w:val="both"/>
      </w:pPr>
    </w:p>
    <w:p w14:paraId="13F1ADC1" w14:textId="1C89C15B" w:rsidR="00284223" w:rsidRPr="00284223" w:rsidRDefault="00284223" w:rsidP="00D42677">
      <w:pPr>
        <w:pStyle w:val="Heading3"/>
        <w:numPr>
          <w:ilvl w:val="0"/>
          <w:numId w:val="0"/>
        </w:numPr>
        <w:ind w:left="1980"/>
      </w:pPr>
      <w:bookmarkStart w:id="10" w:name="_Toc108432170"/>
      <w:r w:rsidRPr="00284223">
        <w:t xml:space="preserve">Socket </w:t>
      </w:r>
      <w:r>
        <w:t>E</w:t>
      </w:r>
      <w:r w:rsidRPr="00284223">
        <w:t xml:space="preserve">vent </w:t>
      </w:r>
      <w:r>
        <w:t>C</w:t>
      </w:r>
      <w:r w:rsidRPr="00284223">
        <w:t xml:space="preserve">allback </w:t>
      </w:r>
      <w:r>
        <w:t>F</w:t>
      </w:r>
      <w:r w:rsidRPr="00284223">
        <w:t>unction</w:t>
      </w:r>
      <w:bookmarkEnd w:id="10"/>
    </w:p>
    <w:p w14:paraId="1911145A" w14:textId="7EE27395" w:rsidR="00284223" w:rsidRDefault="00284223" w:rsidP="00284223">
      <w:pPr>
        <w:pStyle w:val="Text3"/>
        <w:jc w:val="both"/>
      </w:pPr>
      <w:r w:rsidRPr="00284223">
        <w:t>This is the callback function, where Talaria TWO is enabled from sleep and put back to sleep after a brief period of 500ms.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284223" w14:paraId="1ED2C34F" w14:textId="77777777" w:rsidTr="00284223">
        <w:tc>
          <w:tcPr>
            <w:tcW w:w="10700" w:type="dxa"/>
            <w:shd w:val="clear" w:color="auto" w:fill="DEEAF6" w:themeFill="accent5" w:themeFillTint="33"/>
          </w:tcPr>
          <w:p w14:paraId="1FEDB4CB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static void</w:t>
            </w:r>
          </w:p>
          <w:p w14:paraId="7D3D89D0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sock_event_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netconn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*conn,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netconn_evt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event, u16_t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CDCE800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1BD1029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if (event == NETCONN_EVT_RCVPLUS) {</w:t>
            </w:r>
          </w:p>
          <w:p w14:paraId="4D21A54C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("NETCONN_EVT_RCVPLUS\n"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ECF3B7E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"Waking up\n");</w:t>
            </w:r>
          </w:p>
          <w:p w14:paraId="0F2A03F4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os_suspend_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disable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E65D70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500);</w:t>
            </w:r>
          </w:p>
          <w:p w14:paraId="759B7B8F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("sleeping\n"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8E01009" w14:textId="77777777" w:rsidR="00CF246D" w:rsidRPr="00CF246D" w:rsidRDefault="00CF246D" w:rsidP="00CF246D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os_suspend_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7AACEF7" w14:textId="2863EE34" w:rsidR="00284223" w:rsidRPr="00284223" w:rsidRDefault="00CF246D" w:rsidP="00885527">
            <w:pPr>
              <w:pStyle w:val="Text3"/>
              <w:spacing w:line="4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  <w:r w:rsidR="007D5E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F24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0792273" w14:textId="1CB5FEC9" w:rsidR="00885527" w:rsidRDefault="00885527" w:rsidP="0010535F">
      <w:pPr>
        <w:pStyle w:val="Text3"/>
        <w:ind w:left="0"/>
        <w:jc w:val="both"/>
      </w:pPr>
    </w:p>
    <w:p w14:paraId="0F1CF721" w14:textId="6C98F563" w:rsidR="00646908" w:rsidRDefault="00646908" w:rsidP="00D42677">
      <w:pPr>
        <w:pStyle w:val="Heading3"/>
        <w:numPr>
          <w:ilvl w:val="0"/>
          <w:numId w:val="0"/>
        </w:numPr>
        <w:ind w:left="1980"/>
      </w:pPr>
      <w:bookmarkStart w:id="11" w:name="_Toc108432171"/>
      <w:r>
        <w:t>Running the Application</w:t>
      </w:r>
      <w:bookmarkEnd w:id="11"/>
      <w:r>
        <w:t xml:space="preserve"> </w:t>
      </w:r>
    </w:p>
    <w:p w14:paraId="6CBA953D" w14:textId="1CED551D" w:rsidR="00A57EB5" w:rsidRDefault="00A57EB5" w:rsidP="00A57EB5">
      <w:pPr>
        <w:pStyle w:val="Text3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sock_wake.elf</w:t>
      </w:r>
      <w:proofErr w:type="spellEnd"/>
      <w:r w:rsidR="00C0596F" w:rsidRPr="007D5EFB">
        <w:rPr>
          <w:rFonts w:cstheme="minorHAnsi"/>
          <w:i/>
          <w:iCs/>
        </w:rPr>
        <w:t xml:space="preserve"> (</w:t>
      </w:r>
      <w:proofErr w:type="spellStart"/>
      <w:r w:rsidR="007D5EFB">
        <w:rPr>
          <w:rFonts w:cstheme="minorHAnsi"/>
          <w:i/>
          <w:iCs/>
        </w:rPr>
        <w:t>freertos_</w:t>
      </w:r>
      <w:r w:rsidR="00C0596F" w:rsidRPr="007D5EFB">
        <w:rPr>
          <w:rFonts w:cstheme="minorHAnsi"/>
          <w:i/>
          <w:iCs/>
        </w:rPr>
        <w:t>sdk_</w:t>
      </w:r>
      <w:proofErr w:type="gramStart"/>
      <w:r w:rsidR="001D0737" w:rsidRPr="007D5EFB">
        <w:rPr>
          <w:rFonts w:cstheme="minorHAnsi"/>
          <w:i/>
          <w:iCs/>
        </w:rPr>
        <w:t>x.y</w:t>
      </w:r>
      <w:proofErr w:type="spellEnd"/>
      <w:proofErr w:type="gramEnd"/>
      <w:r w:rsidR="00C0596F" w:rsidRPr="007D5EFB">
        <w:rPr>
          <w:rFonts w:cstheme="minorHAnsi"/>
          <w:i/>
          <w:iCs/>
        </w:rPr>
        <w:t>\examples\</w:t>
      </w:r>
      <w:proofErr w:type="spellStart"/>
      <w:r w:rsidR="00C0596F" w:rsidRPr="007D5EFB">
        <w:rPr>
          <w:rFonts w:cstheme="minorHAnsi"/>
          <w:i/>
          <w:iCs/>
        </w:rPr>
        <w:t>socket_wakeup</w:t>
      </w:r>
      <w:proofErr w:type="spellEnd"/>
      <w:r w:rsidR="00C0596F" w:rsidRPr="007D5EFB">
        <w:rPr>
          <w:rFonts w:cstheme="minorHAnsi"/>
          <w:i/>
          <w:iCs/>
        </w:rPr>
        <w:t>\bin)</w:t>
      </w:r>
      <w:r w:rsidRPr="007D5EFB">
        <w:rPr>
          <w:rFonts w:cstheme="minorHAnsi"/>
          <w:i/>
          <w:iCs/>
        </w:rPr>
        <w:t xml:space="preserve"> </w:t>
      </w:r>
      <w:r>
        <w:t>using the Download tool:</w:t>
      </w:r>
    </w:p>
    <w:p w14:paraId="4CFC3DDF" w14:textId="5ED260A7" w:rsidR="00A57EB5" w:rsidRDefault="00A57EB5" w:rsidP="00A57EB5">
      <w:pPr>
        <w:pStyle w:val="Text3"/>
        <w:numPr>
          <w:ilvl w:val="0"/>
          <w:numId w:val="6"/>
        </w:numPr>
        <w:jc w:val="both"/>
      </w:pPr>
      <w:r>
        <w:t xml:space="preserve">Launch the Download tool provided with InnoPhase Talaria TWO </w:t>
      </w:r>
      <w:proofErr w:type="spellStart"/>
      <w:r w:rsidR="0010535F">
        <w:t>FreeRTOS</w:t>
      </w:r>
      <w:proofErr w:type="spellEnd"/>
      <w:r w:rsidR="0010535F">
        <w:t xml:space="preserve"> </w:t>
      </w:r>
      <w:r>
        <w:t xml:space="preserve">SDK. </w:t>
      </w:r>
    </w:p>
    <w:p w14:paraId="05012EB4" w14:textId="77777777" w:rsidR="00A57EB5" w:rsidRDefault="00A57EB5" w:rsidP="00A57EB5">
      <w:pPr>
        <w:pStyle w:val="Text3"/>
        <w:numPr>
          <w:ilvl w:val="0"/>
          <w:numId w:val="6"/>
        </w:numPr>
        <w:jc w:val="both"/>
      </w:pPr>
      <w:r>
        <w:t>In the GUI window:</w:t>
      </w:r>
    </w:p>
    <w:p w14:paraId="19695409" w14:textId="77777777" w:rsidR="00A57EB5" w:rsidRDefault="00A57EB5" w:rsidP="00A57EB5">
      <w:pPr>
        <w:pStyle w:val="Text3"/>
        <w:numPr>
          <w:ilvl w:val="1"/>
          <w:numId w:val="6"/>
        </w:numPr>
        <w:jc w:val="both"/>
      </w:pPr>
      <w:r>
        <w:t xml:space="preserve">Boot Target: Select the appropriate EVK from the drop-down </w:t>
      </w:r>
    </w:p>
    <w:p w14:paraId="78C989EC" w14:textId="01D25D63" w:rsidR="00A57EB5" w:rsidRDefault="00A57EB5" w:rsidP="00A57EB5">
      <w:pPr>
        <w:pStyle w:val="Text3"/>
        <w:numPr>
          <w:ilvl w:val="1"/>
          <w:numId w:val="6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sock_wake.elf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  <w:bookmarkStart w:id="12" w:name="_Hlk70413691"/>
    </w:p>
    <w:p w14:paraId="66BD2CD3" w14:textId="77777777" w:rsidR="00A57EB5" w:rsidRDefault="00A57EB5" w:rsidP="00A57EB5">
      <w:pPr>
        <w:pStyle w:val="Text3"/>
        <w:numPr>
          <w:ilvl w:val="1"/>
          <w:numId w:val="6"/>
        </w:numPr>
        <w:jc w:val="both"/>
      </w:pPr>
      <w:r>
        <w:t>AP Options: Provide the SSID and Passphrase under AP Options to connect to an Access Point.</w:t>
      </w:r>
    </w:p>
    <w:p w14:paraId="5E07D88C" w14:textId="77777777" w:rsidR="00A57EB5" w:rsidRDefault="00A57EB5" w:rsidP="00A57EB5">
      <w:pPr>
        <w:pStyle w:val="Text3"/>
        <w:numPr>
          <w:ilvl w:val="1"/>
          <w:numId w:val="6"/>
        </w:numPr>
        <w:jc w:val="both"/>
      </w:pPr>
      <w:r>
        <w:t xml:space="preserve">Programming: Prog RAM or Prog Flash as per requirement. </w:t>
      </w:r>
      <w:bookmarkEnd w:id="12"/>
    </w:p>
    <w:p w14:paraId="6FAB7ACD" w14:textId="77777777" w:rsidR="007D5EFB" w:rsidRDefault="007D5EFB" w:rsidP="00A57EB5">
      <w:pPr>
        <w:pStyle w:val="Text3"/>
        <w:jc w:val="both"/>
      </w:pPr>
      <w:bookmarkStart w:id="13" w:name="_Hlk70413600"/>
    </w:p>
    <w:p w14:paraId="496B0001" w14:textId="68C88537" w:rsidR="007512B8" w:rsidRDefault="007512B8" w:rsidP="00A57EB5">
      <w:pPr>
        <w:pStyle w:val="Text3"/>
        <w:jc w:val="both"/>
      </w:pPr>
      <w:r>
        <w:br w:type="page"/>
      </w:r>
    </w:p>
    <w:p w14:paraId="41910A15" w14:textId="66803163" w:rsidR="007512B8" w:rsidRDefault="007512B8" w:rsidP="00284223">
      <w:pPr>
        <w:pStyle w:val="Text3"/>
        <w:jc w:val="both"/>
      </w:pPr>
      <w:r>
        <w:lastRenderedPageBreak/>
        <w:t>Launch the Hercules tool for Windows and provide the port number along with the IP address and send the data.</w:t>
      </w:r>
    </w:p>
    <w:p w14:paraId="64A0A2A8" w14:textId="77777777" w:rsidR="00284223" w:rsidRDefault="00E70CC6" w:rsidP="00284223">
      <w:pPr>
        <w:pStyle w:val="Text3"/>
        <w:keepNext/>
        <w:jc w:val="center"/>
      </w:pPr>
      <w:r w:rsidRPr="00E93884">
        <w:rPr>
          <w:noProof/>
          <w:lang w:val="en-IN" w:eastAsia="en-IN"/>
        </w:rPr>
        <w:drawing>
          <wp:inline distT="0" distB="0" distL="0" distR="0" wp14:anchorId="13D6FF9F" wp14:editId="1200F233">
            <wp:extent cx="5760000" cy="5009231"/>
            <wp:effectExtent l="19050" t="19050" r="12700" b="203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09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D37B5" w14:textId="1987A13F" w:rsidR="007512B8" w:rsidRDefault="00284223" w:rsidP="00284223">
      <w:pPr>
        <w:pStyle w:val="Caption"/>
        <w:jc w:val="center"/>
      </w:pPr>
      <w:bookmarkStart w:id="14" w:name="_Toc108432151"/>
      <w:r>
        <w:t xml:space="preserve">Figure </w:t>
      </w:r>
      <w:fldSimple w:instr=" SEQ Figure \* ARABIC ">
        <w:r w:rsidR="00BD18C0">
          <w:rPr>
            <w:noProof/>
          </w:rPr>
          <w:t>1</w:t>
        </w:r>
      </w:fldSimple>
      <w:r>
        <w:t xml:space="preserve">: </w:t>
      </w:r>
      <w:r w:rsidRPr="00173F3E">
        <w:t>Hercules Tool - Data transfer</w:t>
      </w:r>
      <w:bookmarkEnd w:id="14"/>
    </w:p>
    <w:p w14:paraId="09AF02AF" w14:textId="203D48A2" w:rsidR="007512B8" w:rsidRDefault="007512B8" w:rsidP="007512B8">
      <w:pPr>
        <w:pStyle w:val="Caption"/>
        <w:jc w:val="center"/>
      </w:pPr>
    </w:p>
    <w:p w14:paraId="2B7097EE" w14:textId="7C0F0FC7" w:rsidR="00646908" w:rsidRDefault="00646908" w:rsidP="007512B8">
      <w:pPr>
        <w:pStyle w:val="Text3"/>
        <w:jc w:val="center"/>
      </w:pPr>
      <w:r>
        <w:br w:type="page"/>
      </w:r>
    </w:p>
    <w:p w14:paraId="3A860B8A" w14:textId="2423DE89" w:rsidR="007A2657" w:rsidRDefault="002C4A5D" w:rsidP="00D42677">
      <w:pPr>
        <w:pStyle w:val="Heading3"/>
        <w:numPr>
          <w:ilvl w:val="0"/>
          <w:numId w:val="0"/>
        </w:numPr>
        <w:ind w:left="1980"/>
      </w:pPr>
      <w:bookmarkStart w:id="15" w:name="_Toc108432172"/>
      <w:bookmarkEnd w:id="13"/>
      <w:r>
        <w:lastRenderedPageBreak/>
        <w:t>Expected Output</w:t>
      </w:r>
      <w:bookmarkEnd w:id="15"/>
    </w:p>
    <w:p w14:paraId="7114D2D3" w14:textId="6A6A661C" w:rsidR="002C4A5D" w:rsidRDefault="00C41A5A" w:rsidP="002C4A5D">
      <w:pPr>
        <w:pStyle w:val="Text3"/>
        <w:jc w:val="both"/>
      </w:pPr>
      <w:proofErr w:type="spellStart"/>
      <w:r>
        <w:rPr>
          <w:rFonts w:ascii="Courier New" w:hAnsi="Courier New" w:cs="Courier New"/>
        </w:rPr>
        <w:t>s</w:t>
      </w:r>
      <w:r w:rsidR="001E7442">
        <w:rPr>
          <w:rFonts w:ascii="Courier New" w:hAnsi="Courier New" w:cs="Courier New"/>
        </w:rPr>
        <w:t>ock_wake</w:t>
      </w:r>
      <w:r w:rsidR="002C4A5D" w:rsidRPr="002C4A5D">
        <w:rPr>
          <w:rFonts w:ascii="Courier New" w:hAnsi="Courier New" w:cs="Courier New"/>
        </w:rPr>
        <w:t>.elf</w:t>
      </w:r>
      <w:proofErr w:type="spellEnd"/>
      <w:r w:rsidR="002C4A5D" w:rsidRPr="002C4A5D">
        <w:t xml:space="preserve"> is created when </w:t>
      </w:r>
      <w:r w:rsidR="007D5EFB">
        <w:t>the code is compiled</w:t>
      </w:r>
      <w:r w:rsidR="0010535F">
        <w:t xml:space="preserve">. Following is the console output when the ELF is </w:t>
      </w:r>
      <w:r w:rsidR="002C4A5D" w:rsidRPr="002C4A5D">
        <w:t xml:space="preserve">programmed </w:t>
      </w:r>
      <w:r w:rsidR="0010535F">
        <w:t>on</w:t>
      </w:r>
      <w:r w:rsidR="002C4A5D" w:rsidRPr="002C4A5D">
        <w:t>to Talaria TWO.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2C4A5D" w:rsidRPr="002C4A5D" w14:paraId="292519D0" w14:textId="77777777" w:rsidTr="002C4A5D">
        <w:tc>
          <w:tcPr>
            <w:tcW w:w="10700" w:type="dxa"/>
            <w:shd w:val="clear" w:color="auto" w:fill="DEEAF6" w:themeFill="accent5" w:themeFillTint="33"/>
          </w:tcPr>
          <w:p w14:paraId="115190F3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01327480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07AC0B26" w14:textId="27BED518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FLASH:PWWWWWWAE</w:t>
            </w:r>
            <w:proofErr w:type="gramEnd"/>
          </w:p>
          <w:p w14:paraId="6E347091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Build $Id: git-831e563 $</w:t>
            </w:r>
          </w:p>
          <w:p w14:paraId="6CCF661E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: 39483937-3207-0061-00a2-ffffffffffff</w:t>
            </w:r>
          </w:p>
          <w:p w14:paraId="6B8D83A8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=test passphrase=12345678</w:t>
            </w:r>
          </w:p>
          <w:p w14:paraId="2F00C07D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-5a9f591</w:t>
            </w:r>
          </w:p>
          <w:p w14:paraId="4AE54A02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59551D52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Wake From Sock App</w:t>
            </w:r>
          </w:p>
          <w:p w14:paraId="3152B087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e0:69:3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a:00:15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:a8</w:t>
            </w:r>
          </w:p>
          <w:p w14:paraId="4C4AE76F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network profile created for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gramEnd"/>
          </w:p>
          <w:p w14:paraId="709D7699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[2.906,467] 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DISCONNECTED</w:t>
            </w:r>
            <w:proofErr w:type="gramEnd"/>
          </w:p>
          <w:p w14:paraId="63DBAD49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[3.020,421] CONNECT: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72:d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7:92:3a:8a:71 Channel:6 </w:t>
            </w: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>:-41 dBm</w:t>
            </w:r>
          </w:p>
          <w:p w14:paraId="7D93C453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[3.070,394] MYIP 192.168.122.64</w:t>
            </w:r>
          </w:p>
          <w:p w14:paraId="28DF9931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[3.070,558] IPv6 [fe</w:t>
            </w:r>
            <w:proofErr w:type="gramStart"/>
            <w:r w:rsidRPr="00CF246D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CF246D">
              <w:rPr>
                <w:rFonts w:ascii="Courier New" w:hAnsi="Courier New" w:cs="Courier New"/>
                <w:sz w:val="20"/>
                <w:szCs w:val="20"/>
              </w:rPr>
              <w:t>e269:3aff:fe00:15a8]-link</w:t>
            </w:r>
          </w:p>
          <w:p w14:paraId="2504BC27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WCM_NOTIFY_MSG_CONNECTED</w:t>
            </w:r>
          </w:p>
          <w:p w14:paraId="41B2E55B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URI: udp://192.168.122.64:8000</w:t>
            </w:r>
          </w:p>
          <w:p w14:paraId="0715AEF3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246D">
              <w:rPr>
                <w:rFonts w:ascii="Courier New" w:hAnsi="Courier New" w:cs="Courier New"/>
                <w:sz w:val="20"/>
                <w:szCs w:val="20"/>
              </w:rPr>
              <w:t>udp</w:t>
            </w:r>
            <w:proofErr w:type="spellEnd"/>
            <w:r w:rsidRPr="00CF246D">
              <w:rPr>
                <w:rFonts w:ascii="Courier New" w:hAnsi="Courier New" w:cs="Courier New"/>
                <w:sz w:val="20"/>
                <w:szCs w:val="20"/>
              </w:rPr>
              <w:t xml:space="preserve"> server started at port 8000</w:t>
            </w:r>
          </w:p>
          <w:p w14:paraId="65E5606A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NETCONN_EVT_RCVPLUS</w:t>
            </w:r>
          </w:p>
          <w:p w14:paraId="2BB0AEEE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Waking up</w:t>
            </w:r>
          </w:p>
          <w:p w14:paraId="3433B3EF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3E8A98A3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NETCONN_EVT_RCVPLUS</w:t>
            </w:r>
          </w:p>
          <w:p w14:paraId="660E839F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Waking up</w:t>
            </w:r>
          </w:p>
          <w:p w14:paraId="55DC65DE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033CE033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NETCONN_EVT_RCVPLUS</w:t>
            </w:r>
          </w:p>
          <w:p w14:paraId="5171C33E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lastRenderedPageBreak/>
              <w:t>Waking up</w:t>
            </w:r>
          </w:p>
          <w:p w14:paraId="145BFCA4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27F7E543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NETCONN_EVT_RCVPLUS</w:t>
            </w:r>
          </w:p>
          <w:p w14:paraId="6C231254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Waking up</w:t>
            </w:r>
          </w:p>
          <w:p w14:paraId="18831C4D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78E16C25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NETCONN_EVT_RCVPLUS</w:t>
            </w:r>
          </w:p>
          <w:p w14:paraId="7AFEADCA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Waking up</w:t>
            </w:r>
          </w:p>
          <w:p w14:paraId="175E2362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118029F7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NETCONN_EVT_RCVPLUS</w:t>
            </w:r>
          </w:p>
          <w:p w14:paraId="7CD6A784" w14:textId="77777777" w:rsidR="00CF246D" w:rsidRPr="00CF246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Waking up</w:t>
            </w:r>
          </w:p>
          <w:p w14:paraId="08E08A44" w14:textId="75F9EB09" w:rsidR="002C4A5D" w:rsidRPr="002C4A5D" w:rsidRDefault="00CF246D" w:rsidP="0010535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246D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</w:tc>
      </w:tr>
    </w:tbl>
    <w:p w14:paraId="39A03BF9" w14:textId="31DB247C" w:rsidR="00845180" w:rsidRPr="00FD769E" w:rsidRDefault="00845180" w:rsidP="00D42677">
      <w:pPr>
        <w:pStyle w:val="Text3"/>
        <w:ind w:left="0"/>
        <w:jc w:val="both"/>
      </w:pPr>
    </w:p>
    <w:sectPr w:rsidR="00845180" w:rsidRPr="00FD769E" w:rsidSect="00CA4743">
      <w:headerReference w:type="default" r:id="rId9"/>
      <w:footerReference w:type="default" r:id="rId10"/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1398" w14:textId="77777777" w:rsidR="003F0EF7" w:rsidRDefault="003F0EF7" w:rsidP="002F3C54">
      <w:r>
        <w:separator/>
      </w:r>
    </w:p>
    <w:p w14:paraId="050D91A7" w14:textId="77777777" w:rsidR="003F0EF7" w:rsidRDefault="003F0EF7" w:rsidP="002F3C54"/>
  </w:endnote>
  <w:endnote w:type="continuationSeparator" w:id="0">
    <w:p w14:paraId="3C4D65A8" w14:textId="77777777" w:rsidR="003F0EF7" w:rsidRDefault="003F0EF7" w:rsidP="002F3C54">
      <w:r>
        <w:continuationSeparator/>
      </w:r>
    </w:p>
    <w:p w14:paraId="0041B5ED" w14:textId="77777777" w:rsidR="003F0EF7" w:rsidRDefault="003F0EF7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FE79" w14:textId="09242D0E" w:rsidR="00A54DEE" w:rsidRPr="00E12B99" w:rsidRDefault="00CA4743" w:rsidP="00E12B99">
    <w:pPr>
      <w:pStyle w:val="Footer"/>
      <w:tabs>
        <w:tab w:val="clear" w:pos="4680"/>
        <w:tab w:val="clear" w:pos="9360"/>
        <w:tab w:val="center" w:pos="5245"/>
        <w:tab w:val="right" w:pos="10632"/>
      </w:tabs>
      <w:rPr>
        <w:lang w:val="en-IN"/>
      </w:rPr>
    </w:pPr>
    <w:r>
      <w:t xml:space="preserve">Version </w:t>
    </w:r>
    <w:r w:rsidR="001221D0">
      <w:t>1</w:t>
    </w:r>
    <w:r w:rsidR="00964540">
      <w:t>.0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290DCF">
      <w:rPr>
        <w:noProof/>
      </w:rPr>
      <w:t>14</w:t>
    </w:r>
    <w:r>
      <w:fldChar w:fldCharType="end"/>
    </w:r>
    <w:r>
      <w:ptab w:relativeTo="margin" w:alignment="right" w:leader="none"/>
    </w:r>
    <w:r>
      <w:rPr>
        <w:rFonts w:cstheme="minorHAnsi"/>
      </w:rPr>
      <w:t>©</w:t>
    </w:r>
    <w:r w:rsidR="0007052B">
      <w:rPr>
        <w:rFonts w:cstheme="minorHAnsi"/>
      </w:rPr>
      <w:t xml:space="preserve">2023 </w:t>
    </w:r>
    <w:r>
      <w:t>InnoPhase</w:t>
    </w:r>
    <w:r w:rsidR="002F531C">
      <w:t xml:space="preserve"> IoT,</w:t>
    </w:r>
    <w:r>
      <w:t xml:space="preserve">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667A7" w14:textId="77777777" w:rsidR="003F0EF7" w:rsidRDefault="003F0EF7" w:rsidP="002F3C54">
      <w:r>
        <w:separator/>
      </w:r>
    </w:p>
    <w:p w14:paraId="6AB353C9" w14:textId="77777777" w:rsidR="003F0EF7" w:rsidRDefault="003F0EF7" w:rsidP="002F3C54"/>
  </w:footnote>
  <w:footnote w:type="continuationSeparator" w:id="0">
    <w:p w14:paraId="74BB14ED" w14:textId="77777777" w:rsidR="003F0EF7" w:rsidRDefault="003F0EF7" w:rsidP="002F3C54">
      <w:r>
        <w:continuationSeparator/>
      </w:r>
    </w:p>
    <w:p w14:paraId="481EAEAD" w14:textId="77777777" w:rsidR="003F0EF7" w:rsidRDefault="003F0EF7" w:rsidP="002F3C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4C1C" w14:textId="38CA6EAD" w:rsidR="00076B13" w:rsidRPr="009E6164" w:rsidRDefault="002F531C" w:rsidP="001646B2">
    <w:pPr>
      <w:pStyle w:val="Header"/>
      <w:ind w:left="0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4904AD8D" wp14:editId="5AEA4A06">
          <wp:simplePos x="0" y="0"/>
          <wp:positionH relativeFrom="column">
            <wp:posOffset>5250180</wp:posOffset>
          </wp:positionH>
          <wp:positionV relativeFrom="paragraph">
            <wp:posOffset>-83820</wp:posOffset>
          </wp:positionV>
          <wp:extent cx="1812925" cy="469900"/>
          <wp:effectExtent l="0" t="0" r="0" b="6350"/>
          <wp:wrapNone/>
          <wp:docPr id="8" name="Picture 8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&#10;&#10;Description automatically generated with medium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746" b="15665"/>
                  <a:stretch/>
                </pic:blipFill>
                <pic:spPr bwMode="auto">
                  <a:xfrm>
                    <a:off x="0" y="0"/>
                    <a:ext cx="1812925" cy="469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964540">
      <w:rPr>
        <w:sz w:val="36"/>
        <w:szCs w:val="36"/>
      </w:rPr>
      <w:t>Socket Wake-up</w:t>
    </w:r>
    <w:r w:rsidR="00076B13" w:rsidRPr="009E6164">
      <w:tab/>
    </w:r>
  </w:p>
  <w:p w14:paraId="38B7B6EC" w14:textId="77777777" w:rsidR="00A54DEE" w:rsidRDefault="00A54DEE" w:rsidP="002F3C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11663"/>
    <w:multiLevelType w:val="multilevel"/>
    <w:tmpl w:val="2C3A33E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30781CDC"/>
    <w:multiLevelType w:val="hybridMultilevel"/>
    <w:tmpl w:val="4F20F168"/>
    <w:lvl w:ilvl="0" w:tplc="5AD875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801822"/>
    <w:multiLevelType w:val="hybridMultilevel"/>
    <w:tmpl w:val="B4F4746A"/>
    <w:lvl w:ilvl="0" w:tplc="804C5954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CC22328"/>
    <w:multiLevelType w:val="hybridMultilevel"/>
    <w:tmpl w:val="DC3693E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144809976">
    <w:abstractNumId w:val="0"/>
  </w:num>
  <w:num w:numId="2" w16cid:durableId="1047486682">
    <w:abstractNumId w:val="3"/>
  </w:num>
  <w:num w:numId="3" w16cid:durableId="1496646874">
    <w:abstractNumId w:val="4"/>
  </w:num>
  <w:num w:numId="4" w16cid:durableId="1777823443">
    <w:abstractNumId w:val="2"/>
  </w:num>
  <w:num w:numId="5" w16cid:durableId="908074483">
    <w:abstractNumId w:val="1"/>
  </w:num>
  <w:num w:numId="6" w16cid:durableId="1709910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9EE"/>
    <w:rsid w:val="00006E12"/>
    <w:rsid w:val="00025C32"/>
    <w:rsid w:val="00026078"/>
    <w:rsid w:val="000354C4"/>
    <w:rsid w:val="00042EEE"/>
    <w:rsid w:val="0007052B"/>
    <w:rsid w:val="00076B13"/>
    <w:rsid w:val="00087876"/>
    <w:rsid w:val="0009791B"/>
    <w:rsid w:val="000A4CAD"/>
    <w:rsid w:val="000C67D7"/>
    <w:rsid w:val="000D38F1"/>
    <w:rsid w:val="000F1B2A"/>
    <w:rsid w:val="000F5EFD"/>
    <w:rsid w:val="00100BBA"/>
    <w:rsid w:val="0010535F"/>
    <w:rsid w:val="00110B0A"/>
    <w:rsid w:val="00117746"/>
    <w:rsid w:val="001221D0"/>
    <w:rsid w:val="00142BB3"/>
    <w:rsid w:val="001646B2"/>
    <w:rsid w:val="00181B38"/>
    <w:rsid w:val="00196855"/>
    <w:rsid w:val="001A56DC"/>
    <w:rsid w:val="001B4742"/>
    <w:rsid w:val="001B70CB"/>
    <w:rsid w:val="001D0737"/>
    <w:rsid w:val="001D4C6E"/>
    <w:rsid w:val="001D6293"/>
    <w:rsid w:val="001E1C1D"/>
    <w:rsid w:val="001E3C26"/>
    <w:rsid w:val="001E7442"/>
    <w:rsid w:val="002079C3"/>
    <w:rsid w:val="002432AE"/>
    <w:rsid w:val="00284223"/>
    <w:rsid w:val="00290DCF"/>
    <w:rsid w:val="00296615"/>
    <w:rsid w:val="002B6B6B"/>
    <w:rsid w:val="002C4A5D"/>
    <w:rsid w:val="002E4F6E"/>
    <w:rsid w:val="002F3C54"/>
    <w:rsid w:val="002F531C"/>
    <w:rsid w:val="00307894"/>
    <w:rsid w:val="00317B7C"/>
    <w:rsid w:val="00326AC9"/>
    <w:rsid w:val="00343FFA"/>
    <w:rsid w:val="00363B89"/>
    <w:rsid w:val="00372526"/>
    <w:rsid w:val="003749C9"/>
    <w:rsid w:val="00390890"/>
    <w:rsid w:val="00391B55"/>
    <w:rsid w:val="003A0543"/>
    <w:rsid w:val="003C48F4"/>
    <w:rsid w:val="003E10EC"/>
    <w:rsid w:val="003F0EF7"/>
    <w:rsid w:val="004071F5"/>
    <w:rsid w:val="00421ACF"/>
    <w:rsid w:val="004336BD"/>
    <w:rsid w:val="00450116"/>
    <w:rsid w:val="004532B7"/>
    <w:rsid w:val="00476A4F"/>
    <w:rsid w:val="004A1D7E"/>
    <w:rsid w:val="004A6566"/>
    <w:rsid w:val="004C5939"/>
    <w:rsid w:val="005128A2"/>
    <w:rsid w:val="00514AC9"/>
    <w:rsid w:val="005473A6"/>
    <w:rsid w:val="005677E4"/>
    <w:rsid w:val="005771F2"/>
    <w:rsid w:val="00582FD9"/>
    <w:rsid w:val="005B3FAE"/>
    <w:rsid w:val="005B62EF"/>
    <w:rsid w:val="005C1953"/>
    <w:rsid w:val="005E1CC2"/>
    <w:rsid w:val="00631AE8"/>
    <w:rsid w:val="00646908"/>
    <w:rsid w:val="0065373A"/>
    <w:rsid w:val="00666B20"/>
    <w:rsid w:val="006835C3"/>
    <w:rsid w:val="006A361F"/>
    <w:rsid w:val="007204D8"/>
    <w:rsid w:val="0072395C"/>
    <w:rsid w:val="007342C1"/>
    <w:rsid w:val="007512B8"/>
    <w:rsid w:val="00755191"/>
    <w:rsid w:val="0076226E"/>
    <w:rsid w:val="00782A23"/>
    <w:rsid w:val="007A2657"/>
    <w:rsid w:val="007B0B00"/>
    <w:rsid w:val="007C617E"/>
    <w:rsid w:val="007D5EFB"/>
    <w:rsid w:val="00801A65"/>
    <w:rsid w:val="00830AC5"/>
    <w:rsid w:val="0083663F"/>
    <w:rsid w:val="00843330"/>
    <w:rsid w:val="00844845"/>
    <w:rsid w:val="00845180"/>
    <w:rsid w:val="00872D36"/>
    <w:rsid w:val="00885527"/>
    <w:rsid w:val="008F79EE"/>
    <w:rsid w:val="00902595"/>
    <w:rsid w:val="00903310"/>
    <w:rsid w:val="00942AEC"/>
    <w:rsid w:val="00944C82"/>
    <w:rsid w:val="00957C22"/>
    <w:rsid w:val="00962762"/>
    <w:rsid w:val="00964540"/>
    <w:rsid w:val="009E6164"/>
    <w:rsid w:val="00A44BDD"/>
    <w:rsid w:val="00A47050"/>
    <w:rsid w:val="00A520DC"/>
    <w:rsid w:val="00A54DEE"/>
    <w:rsid w:val="00A57EB5"/>
    <w:rsid w:val="00A7755D"/>
    <w:rsid w:val="00AB637E"/>
    <w:rsid w:val="00AE5079"/>
    <w:rsid w:val="00AE6200"/>
    <w:rsid w:val="00B64B8E"/>
    <w:rsid w:val="00BD18C0"/>
    <w:rsid w:val="00BE5E5C"/>
    <w:rsid w:val="00C0596F"/>
    <w:rsid w:val="00C30B73"/>
    <w:rsid w:val="00C41A5A"/>
    <w:rsid w:val="00C44EFD"/>
    <w:rsid w:val="00C5554E"/>
    <w:rsid w:val="00CA4743"/>
    <w:rsid w:val="00CB2196"/>
    <w:rsid w:val="00CF246D"/>
    <w:rsid w:val="00D00889"/>
    <w:rsid w:val="00D40FD4"/>
    <w:rsid w:val="00D42677"/>
    <w:rsid w:val="00D9472D"/>
    <w:rsid w:val="00D96AC0"/>
    <w:rsid w:val="00DB3B88"/>
    <w:rsid w:val="00E01BB2"/>
    <w:rsid w:val="00E063CA"/>
    <w:rsid w:val="00E12B99"/>
    <w:rsid w:val="00E245E6"/>
    <w:rsid w:val="00E70CC6"/>
    <w:rsid w:val="00E90D8F"/>
    <w:rsid w:val="00E9633D"/>
    <w:rsid w:val="00EB0480"/>
    <w:rsid w:val="00ED0769"/>
    <w:rsid w:val="00ED2016"/>
    <w:rsid w:val="00ED6DE2"/>
    <w:rsid w:val="00F137DC"/>
    <w:rsid w:val="00F51BD4"/>
    <w:rsid w:val="00F63196"/>
    <w:rsid w:val="00F63951"/>
    <w:rsid w:val="00F90F85"/>
    <w:rsid w:val="00F93A25"/>
    <w:rsid w:val="00FA11EA"/>
    <w:rsid w:val="00FD5546"/>
    <w:rsid w:val="00FD769E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8B861"/>
  <w15:chartTrackingRefBased/>
  <w15:docId w15:val="{21F91C29-7103-40FC-BAA0-10E5353C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F7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894"/>
    <w:pPr>
      <w:contextualSpacing/>
    </w:pPr>
  </w:style>
  <w:style w:type="paragraph" w:customStyle="1" w:styleId="Default">
    <w:name w:val="Default"/>
    <w:basedOn w:val="Normal"/>
    <w:qFormat/>
    <w:rsid w:val="00307894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7342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42C1"/>
    <w:pPr>
      <w:spacing w:after="0"/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1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4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2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2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2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F1B2A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4B9CD-FC68-4272-8651-3269B3B9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0</TotalTime>
  <Pages>9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2023-10-13T07:48:00Z</cp:lastPrinted>
  <dcterms:created xsi:type="dcterms:W3CDTF">2023-10-27T06:54:00Z</dcterms:created>
  <dcterms:modified xsi:type="dcterms:W3CDTF">2023-10-27T06:54:00Z</dcterms:modified>
</cp:coreProperties>
</file>