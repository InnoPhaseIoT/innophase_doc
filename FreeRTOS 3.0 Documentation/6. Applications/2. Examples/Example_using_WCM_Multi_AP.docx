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F96EE" w14:textId="3172697C" w:rsidR="00B35938" w:rsidRDefault="00303573" w:rsidP="00BF3DD2">
      <w:pPr>
        <w:jc w:val="both"/>
      </w:pPr>
      <w:r w:rsidRPr="00303573">
        <w:rPr>
          <w:lang w:val="en-IN"/>
        </w:rPr>
        <w:t xml:space="preserve">This application note demonstrates the </w:t>
      </w:r>
      <w:proofErr w:type="spellStart"/>
      <w:r w:rsidRPr="00303573">
        <w:rPr>
          <w:rFonts w:ascii="Courier New" w:hAnsi="Courier New" w:cs="Courier New"/>
          <w:lang w:val="en-IN"/>
        </w:rPr>
        <w:t>wcm_multi_ap</w:t>
      </w:r>
      <w:proofErr w:type="spellEnd"/>
      <w:r w:rsidRPr="00303573">
        <w:rPr>
          <w:lang w:val="en-IN"/>
        </w:rPr>
        <w:t xml:space="preserve"> example </w:t>
      </w:r>
      <w:r>
        <w:rPr>
          <w:lang w:val="en-IN"/>
        </w:rPr>
        <w:t xml:space="preserve">which </w:t>
      </w:r>
      <w:r w:rsidRPr="00303573">
        <w:rPr>
          <w:lang w:val="en-IN"/>
        </w:rPr>
        <w:t>performs the connection and disconnections with multiple access points based on the priority of the access point. The priority of the access point to connect to is set by the application based on the order that the SSID and passphrase details of the access point are provided through the boot ar</w:t>
      </w:r>
      <w:r>
        <w:rPr>
          <w:lang w:val="en-IN"/>
        </w:rPr>
        <w:t>guments</w:t>
      </w:r>
      <w:r w:rsidRPr="00303573">
        <w:rPr>
          <w:lang w:val="en-IN"/>
        </w:rPr>
        <w:t xml:space="preserve"> </w:t>
      </w:r>
      <w:proofErr w:type="gramStart"/>
      <w:r w:rsidRPr="00303573">
        <w:rPr>
          <w:lang w:val="en-IN"/>
        </w:rPr>
        <w:t>and also</w:t>
      </w:r>
      <w:proofErr w:type="gramEnd"/>
      <w:r w:rsidRPr="00303573">
        <w:rPr>
          <w:lang w:val="en-IN"/>
        </w:rPr>
        <w:t xml:space="preserve"> on the </w:t>
      </w:r>
      <w:r>
        <w:rPr>
          <w:lang w:val="en-IN"/>
        </w:rPr>
        <w:t>A</w:t>
      </w:r>
      <w:r w:rsidRPr="00303573">
        <w:rPr>
          <w:lang w:val="en-IN"/>
        </w:rPr>
        <w:t xml:space="preserve">ccess </w:t>
      </w:r>
      <w:r>
        <w:rPr>
          <w:lang w:val="en-IN"/>
        </w:rPr>
        <w:t>P</w:t>
      </w:r>
      <w:r w:rsidRPr="00303573">
        <w:rPr>
          <w:lang w:val="en-IN"/>
        </w:rPr>
        <w:t xml:space="preserve">oint's entry in </w:t>
      </w:r>
      <w:r>
        <w:rPr>
          <w:lang w:val="en-IN"/>
        </w:rPr>
        <w:t>Talaria TWO’s</w:t>
      </w:r>
      <w:r w:rsidRPr="00303573">
        <w:rPr>
          <w:lang w:val="en-IN"/>
        </w:rPr>
        <w:t xml:space="preserve"> scan results.</w:t>
      </w:r>
    </w:p>
    <w:p w14:paraId="46FB9E72" w14:textId="37B14CD9" w:rsidR="00FE6CC6" w:rsidRDefault="00B617E4" w:rsidP="0051269A">
      <w:pPr>
        <w:pStyle w:val="Heading1"/>
        <w:numPr>
          <w:ilvl w:val="0"/>
          <w:numId w:val="0"/>
        </w:numPr>
        <w:ind w:left="900"/>
      </w:pPr>
      <w:bookmarkStart w:id="0" w:name="_Toc147942828"/>
      <w:r>
        <w:rPr>
          <w:lang w:val="en-IN"/>
        </w:rPr>
        <w:t xml:space="preserve">Wi-Fi </w:t>
      </w:r>
      <w:r w:rsidR="00607256">
        <w:rPr>
          <w:lang w:val="en-IN"/>
        </w:rPr>
        <w:t xml:space="preserve">Connection </w:t>
      </w:r>
      <w:r w:rsidR="00245594">
        <w:rPr>
          <w:lang w:val="en-IN"/>
        </w:rPr>
        <w:t>with Multi-AP</w:t>
      </w:r>
      <w:r w:rsidR="00607256">
        <w:rPr>
          <w:lang w:val="en-IN"/>
        </w:rPr>
        <w:t xml:space="preserve"> Functionalities</w:t>
      </w:r>
      <w:bookmarkEnd w:id="0"/>
    </w:p>
    <w:p w14:paraId="0A89C63E" w14:textId="1B7A226F" w:rsidR="00245594" w:rsidRPr="00614995" w:rsidRDefault="00245594" w:rsidP="0051269A">
      <w:pPr>
        <w:pStyle w:val="Heading2"/>
        <w:ind w:left="1440" w:firstLine="0"/>
      </w:pPr>
      <w:bookmarkStart w:id="1" w:name="_Toc147942829"/>
      <w:r>
        <w:rPr>
          <w:lang w:val="en-IN"/>
        </w:rPr>
        <w:t>Overview of</w:t>
      </w:r>
      <w:r w:rsidR="00640A19">
        <w:rPr>
          <w:lang w:val="en-IN"/>
        </w:rPr>
        <w:t xml:space="preserve"> </w:t>
      </w:r>
      <w:proofErr w:type="spellStart"/>
      <w:r w:rsidR="00640A19">
        <w:rPr>
          <w:lang w:val="en-IN"/>
        </w:rPr>
        <w:t>wcm_multi_ap</w:t>
      </w:r>
      <w:bookmarkEnd w:id="1"/>
      <w:proofErr w:type="spellEnd"/>
    </w:p>
    <w:p w14:paraId="222750F7" w14:textId="694EED55" w:rsidR="00245594" w:rsidRDefault="00D152F1" w:rsidP="00084E68">
      <w:pPr>
        <w:pStyle w:val="Text2"/>
        <w:jc w:val="both"/>
        <w:rPr>
          <w:lang w:val="en-IN"/>
        </w:rPr>
      </w:pPr>
      <w:proofErr w:type="spellStart"/>
      <w:r w:rsidRPr="00354FF2">
        <w:rPr>
          <w:rFonts w:ascii="Courier New" w:hAnsi="Courier New" w:cs="Courier New"/>
          <w:lang w:val="en-IN"/>
        </w:rPr>
        <w:t>wcm_multi_ap</w:t>
      </w:r>
      <w:proofErr w:type="spellEnd"/>
      <w:r w:rsidR="00245594">
        <w:rPr>
          <w:lang w:val="en-IN"/>
        </w:rPr>
        <w:t xml:space="preserve"> takes user entry</w:t>
      </w:r>
      <w:r w:rsidR="00BF3DD2">
        <w:rPr>
          <w:lang w:val="en-IN"/>
        </w:rPr>
        <w:t xml:space="preserve"> for</w:t>
      </w:r>
      <w:r w:rsidR="00303573">
        <w:rPr>
          <w:lang w:val="en-IN"/>
        </w:rPr>
        <w:t xml:space="preserve"> APs (SSID and passphrase) the priority of which is decided depending on the order of the provided AP details, </w:t>
      </w:r>
      <w:r w:rsidR="00245594">
        <w:rPr>
          <w:lang w:val="en-IN"/>
        </w:rPr>
        <w:t xml:space="preserve">in the </w:t>
      </w:r>
      <w:r w:rsidR="00951EF4">
        <w:rPr>
          <w:lang w:val="en-IN"/>
        </w:rPr>
        <w:t xml:space="preserve">form of </w:t>
      </w:r>
      <w:r w:rsidR="00245594">
        <w:rPr>
          <w:lang w:val="en-IN"/>
        </w:rPr>
        <w:t>boot argument</w:t>
      </w:r>
      <w:r w:rsidR="00354FF2">
        <w:rPr>
          <w:lang w:val="en-IN"/>
        </w:rPr>
        <w:t>s</w:t>
      </w:r>
      <w:r w:rsidR="00BF3DD2">
        <w:rPr>
          <w:lang w:val="en-IN"/>
        </w:rPr>
        <w:t xml:space="preserve">. </w:t>
      </w:r>
      <w:r w:rsidR="00951EF4">
        <w:rPr>
          <w:lang w:val="en-IN"/>
        </w:rPr>
        <w:t xml:space="preserve">It </w:t>
      </w:r>
      <w:r w:rsidR="00EE0685">
        <w:rPr>
          <w:lang w:val="en-IN"/>
        </w:rPr>
        <w:t>utilizes the functionalities provided by WCM on the Wi-Fi connection management</w:t>
      </w:r>
      <w:r w:rsidR="00BF3DD2">
        <w:rPr>
          <w:lang w:val="en-IN"/>
        </w:rPr>
        <w:t xml:space="preserve"> and provides the following features:</w:t>
      </w:r>
    </w:p>
    <w:p w14:paraId="0CA140E9" w14:textId="5AF5BB75" w:rsidR="00EE0685" w:rsidRPr="00EE0685" w:rsidRDefault="00712EEA" w:rsidP="00CC3A22">
      <w:pPr>
        <w:pStyle w:val="Text2"/>
        <w:numPr>
          <w:ilvl w:val="0"/>
          <w:numId w:val="5"/>
        </w:numPr>
        <w:rPr>
          <w:lang w:val="en-IN"/>
        </w:rPr>
      </w:pPr>
      <w:r>
        <w:rPr>
          <w:lang w:val="en-IN"/>
        </w:rPr>
        <w:t>Configur</w:t>
      </w:r>
      <w:r w:rsidR="00BF3DD2">
        <w:rPr>
          <w:lang w:val="en-IN"/>
        </w:rPr>
        <w:t>ation</w:t>
      </w:r>
      <w:r w:rsidR="00EE0685">
        <w:rPr>
          <w:lang w:val="en-IN"/>
        </w:rPr>
        <w:t xml:space="preserve"> and management of u</w:t>
      </w:r>
      <w:r w:rsidR="00EE0685" w:rsidRPr="00EE0685">
        <w:rPr>
          <w:lang w:val="en-IN"/>
        </w:rPr>
        <w:t>ser-entered, multiple AP</w:t>
      </w:r>
      <w:r w:rsidR="00EE0685">
        <w:rPr>
          <w:lang w:val="en-IN"/>
        </w:rPr>
        <w:t>s</w:t>
      </w:r>
      <w:r w:rsidR="00354FF2">
        <w:rPr>
          <w:lang w:val="en-IN"/>
        </w:rPr>
        <w:t>.</w:t>
      </w:r>
    </w:p>
    <w:p w14:paraId="6A7F5348" w14:textId="0ACF75ED" w:rsidR="00D0150C" w:rsidRDefault="00354FF2" w:rsidP="00CC3A22">
      <w:pPr>
        <w:pStyle w:val="Text2"/>
        <w:numPr>
          <w:ilvl w:val="0"/>
          <w:numId w:val="5"/>
        </w:numPr>
        <w:rPr>
          <w:lang w:val="en-IN"/>
        </w:rPr>
      </w:pPr>
      <w:r>
        <w:rPr>
          <w:lang w:val="en-IN"/>
        </w:rPr>
        <w:t>P</w:t>
      </w:r>
      <w:r w:rsidR="00EE0685" w:rsidRPr="00EE0685">
        <w:rPr>
          <w:lang w:val="en-IN"/>
        </w:rPr>
        <w:t>riority-oriented list for AP connection choice</w:t>
      </w:r>
      <w:r>
        <w:rPr>
          <w:lang w:val="en-IN"/>
        </w:rPr>
        <w:t>.</w:t>
      </w:r>
    </w:p>
    <w:p w14:paraId="5DC5D1BD" w14:textId="77777777" w:rsidR="00A05C1A" w:rsidRDefault="00A05C1A" w:rsidP="00A05C1A">
      <w:pPr>
        <w:pStyle w:val="Text2"/>
        <w:rPr>
          <w:lang w:val="en-IN"/>
        </w:rPr>
      </w:pPr>
    </w:p>
    <w:p w14:paraId="48BB77CA" w14:textId="512C3BB0" w:rsidR="00D0150C" w:rsidRPr="00614995" w:rsidRDefault="00D0150C" w:rsidP="0051269A">
      <w:pPr>
        <w:pStyle w:val="Heading2"/>
        <w:ind w:left="1440" w:firstLine="0"/>
      </w:pPr>
      <w:bookmarkStart w:id="2" w:name="_Toc147942830"/>
      <w:r>
        <w:rPr>
          <w:lang w:val="en-IN"/>
        </w:rPr>
        <w:t>Overview of WCM</w:t>
      </w:r>
      <w:bookmarkEnd w:id="2"/>
    </w:p>
    <w:p w14:paraId="3DFA5E78" w14:textId="753AFFE6" w:rsidR="00D20E9D" w:rsidRDefault="00D20E9D" w:rsidP="00A05C1A">
      <w:pPr>
        <w:pStyle w:val="Text2"/>
        <w:jc w:val="both"/>
        <w:rPr>
          <w:lang w:val="en-IN"/>
        </w:rPr>
      </w:pPr>
      <w:r w:rsidRPr="005E632D">
        <w:rPr>
          <w:lang w:val="en-IN"/>
        </w:rPr>
        <w:t xml:space="preserve">The </w:t>
      </w:r>
      <w:r w:rsidR="00B617E4">
        <w:rPr>
          <w:lang w:val="en-IN"/>
        </w:rPr>
        <w:t xml:space="preserve">Wi-Fi </w:t>
      </w:r>
      <w:r w:rsidRPr="005E632D">
        <w:rPr>
          <w:lang w:val="en-IN"/>
        </w:rPr>
        <w:t>connection manager (WCM) contains functions for establishing and</w:t>
      </w:r>
      <w:r w:rsidR="007127BC">
        <w:rPr>
          <w:lang w:val="en-IN"/>
        </w:rPr>
        <w:t xml:space="preserve"> </w:t>
      </w:r>
      <w:r w:rsidRPr="005E632D">
        <w:rPr>
          <w:lang w:val="en-IN"/>
        </w:rPr>
        <w:t xml:space="preserve">tearing down associations to </w:t>
      </w:r>
      <w:r w:rsidR="00B617E4">
        <w:rPr>
          <w:lang w:val="en-IN"/>
        </w:rPr>
        <w:t xml:space="preserve">Wi-Fi </w:t>
      </w:r>
      <w:r w:rsidRPr="005E632D">
        <w:rPr>
          <w:lang w:val="en-IN"/>
        </w:rPr>
        <w:t>access points. It initiate</w:t>
      </w:r>
      <w:r>
        <w:rPr>
          <w:lang w:val="en-IN"/>
        </w:rPr>
        <w:t>s</w:t>
      </w:r>
      <w:r w:rsidR="007127BC">
        <w:rPr>
          <w:lang w:val="en-IN"/>
        </w:rPr>
        <w:t xml:space="preserve"> </w:t>
      </w:r>
      <w:r w:rsidR="00B617E4">
        <w:rPr>
          <w:lang w:val="en-IN"/>
        </w:rPr>
        <w:t xml:space="preserve">a </w:t>
      </w:r>
      <w:r w:rsidRPr="005E632D">
        <w:rPr>
          <w:lang w:val="en-IN"/>
        </w:rPr>
        <w:t>four-way handshake for encrypted connections and start</w:t>
      </w:r>
      <w:r>
        <w:rPr>
          <w:lang w:val="en-IN"/>
        </w:rPr>
        <w:t>s</w:t>
      </w:r>
      <w:r w:rsidRPr="005E632D">
        <w:rPr>
          <w:lang w:val="en-IN"/>
        </w:rPr>
        <w:t xml:space="preserve"> the DHCP </w:t>
      </w:r>
      <w:r>
        <w:rPr>
          <w:lang w:val="en-IN"/>
        </w:rPr>
        <w:t>client</w:t>
      </w:r>
      <w:r w:rsidR="007127BC">
        <w:rPr>
          <w:lang w:val="en-IN"/>
        </w:rPr>
        <w:t xml:space="preserve"> </w:t>
      </w:r>
      <w:r>
        <w:rPr>
          <w:lang w:val="en-IN"/>
        </w:rPr>
        <w:t>from LWIP</w:t>
      </w:r>
      <w:r w:rsidR="007127BC">
        <w:rPr>
          <w:lang w:val="en-IN"/>
        </w:rPr>
        <w:t xml:space="preserve"> </w:t>
      </w:r>
      <w:r>
        <w:rPr>
          <w:lang w:val="en-IN"/>
        </w:rPr>
        <w:t xml:space="preserve">for getting </w:t>
      </w:r>
      <w:r w:rsidR="002514F5">
        <w:rPr>
          <w:lang w:val="en-IN"/>
        </w:rPr>
        <w:t xml:space="preserve">an </w:t>
      </w:r>
      <w:r>
        <w:rPr>
          <w:lang w:val="en-IN"/>
        </w:rPr>
        <w:t>allocation</w:t>
      </w:r>
      <w:r w:rsidRPr="005E632D">
        <w:rPr>
          <w:lang w:val="en-IN"/>
        </w:rPr>
        <w:t xml:space="preserve"> of</w:t>
      </w:r>
      <w:r w:rsidR="00B617E4">
        <w:rPr>
          <w:lang w:val="en-IN"/>
        </w:rPr>
        <w:t xml:space="preserve"> the</w:t>
      </w:r>
      <w:r w:rsidRPr="005E632D">
        <w:rPr>
          <w:lang w:val="en-IN"/>
        </w:rPr>
        <w:t xml:space="preserve"> IP address.</w:t>
      </w:r>
    </w:p>
    <w:p w14:paraId="49070061" w14:textId="77777777" w:rsidR="00D20E9D" w:rsidRDefault="00B617E4" w:rsidP="00A05C1A">
      <w:pPr>
        <w:pStyle w:val="Text2"/>
        <w:jc w:val="both"/>
        <w:rPr>
          <w:lang w:val="en-IN"/>
        </w:rPr>
      </w:pPr>
      <w:r>
        <w:rPr>
          <w:lang w:val="en-IN"/>
        </w:rPr>
        <w:t>Following f</w:t>
      </w:r>
      <w:r w:rsidR="00D20E9D">
        <w:rPr>
          <w:lang w:val="en-IN"/>
        </w:rPr>
        <w:t>unctionalities are achieved through these APIs</w:t>
      </w:r>
      <w:r>
        <w:rPr>
          <w:lang w:val="en-IN"/>
        </w:rPr>
        <w:t>:</w:t>
      </w:r>
    </w:p>
    <w:p w14:paraId="2CA65A76" w14:textId="53EBC4B6" w:rsidR="00D20E9D" w:rsidRPr="00861A55" w:rsidRDefault="00D20E9D" w:rsidP="00A05C1A">
      <w:pPr>
        <w:pStyle w:val="Text2"/>
        <w:numPr>
          <w:ilvl w:val="0"/>
          <w:numId w:val="14"/>
        </w:numPr>
        <w:rPr>
          <w:lang w:val="en-IN"/>
        </w:rPr>
      </w:pPr>
      <w:r>
        <w:rPr>
          <w:lang w:val="en-IN"/>
        </w:rPr>
        <w:t>C</w:t>
      </w:r>
      <w:r w:rsidRPr="00861A55">
        <w:rPr>
          <w:lang w:val="en-IN"/>
        </w:rPr>
        <w:t>reating and destroying interfaces</w:t>
      </w:r>
      <w:r w:rsidR="00354FF2">
        <w:rPr>
          <w:lang w:val="en-IN"/>
        </w:rPr>
        <w:t>.</w:t>
      </w:r>
    </w:p>
    <w:p w14:paraId="04E936D0" w14:textId="16E65C20" w:rsidR="00D20E9D" w:rsidRPr="00861A55" w:rsidRDefault="00D20E9D" w:rsidP="00A05C1A">
      <w:pPr>
        <w:pStyle w:val="Text2"/>
        <w:numPr>
          <w:ilvl w:val="0"/>
          <w:numId w:val="14"/>
        </w:numPr>
        <w:rPr>
          <w:lang w:val="en-IN"/>
        </w:rPr>
      </w:pPr>
      <w:r>
        <w:rPr>
          <w:lang w:val="en-IN"/>
        </w:rPr>
        <w:t>S</w:t>
      </w:r>
      <w:r w:rsidRPr="00861A55">
        <w:rPr>
          <w:lang w:val="en-IN"/>
        </w:rPr>
        <w:t>canning with different s</w:t>
      </w:r>
      <w:r>
        <w:rPr>
          <w:lang w:val="en-IN"/>
        </w:rPr>
        <w:t>ca</w:t>
      </w:r>
      <w:r w:rsidRPr="00861A55">
        <w:rPr>
          <w:lang w:val="en-IN"/>
        </w:rPr>
        <w:t xml:space="preserve">n parameters and </w:t>
      </w:r>
      <w:r w:rsidR="0053468B">
        <w:rPr>
          <w:lang w:val="en-IN"/>
        </w:rPr>
        <w:t>their</w:t>
      </w:r>
      <w:r w:rsidRPr="00861A55">
        <w:rPr>
          <w:lang w:val="en-IN"/>
        </w:rPr>
        <w:t xml:space="preserve"> </w:t>
      </w:r>
      <w:r w:rsidR="00B617E4">
        <w:rPr>
          <w:lang w:val="en-IN"/>
        </w:rPr>
        <w:t>i</w:t>
      </w:r>
      <w:r w:rsidRPr="00861A55">
        <w:rPr>
          <w:lang w:val="en-IN"/>
        </w:rPr>
        <w:t>ndication structure</w:t>
      </w:r>
      <w:r w:rsidR="00354FF2">
        <w:rPr>
          <w:lang w:val="en-IN"/>
        </w:rPr>
        <w:t>.</w:t>
      </w:r>
    </w:p>
    <w:p w14:paraId="01E88A28" w14:textId="1E690195" w:rsidR="00D20E9D" w:rsidRDefault="00D20E9D" w:rsidP="00A05C1A">
      <w:pPr>
        <w:pStyle w:val="Text2"/>
        <w:numPr>
          <w:ilvl w:val="0"/>
          <w:numId w:val="14"/>
        </w:numPr>
        <w:rPr>
          <w:lang w:val="en-IN"/>
        </w:rPr>
      </w:pPr>
      <w:r>
        <w:rPr>
          <w:lang w:val="en-IN"/>
        </w:rPr>
        <w:t>C</w:t>
      </w:r>
      <w:r w:rsidRPr="00861A55">
        <w:rPr>
          <w:lang w:val="en-IN"/>
        </w:rPr>
        <w:t>onnecting and disconnecting</w:t>
      </w:r>
      <w:r w:rsidR="00354FF2">
        <w:rPr>
          <w:lang w:val="en-IN"/>
        </w:rPr>
        <w:t>.</w:t>
      </w:r>
    </w:p>
    <w:p w14:paraId="5108C3AC" w14:textId="3D6E6F52" w:rsidR="00D20E9D" w:rsidRPr="00861A55" w:rsidRDefault="00D20E9D" w:rsidP="00A05C1A">
      <w:pPr>
        <w:pStyle w:val="Text2"/>
        <w:numPr>
          <w:ilvl w:val="0"/>
          <w:numId w:val="14"/>
        </w:numPr>
        <w:rPr>
          <w:lang w:val="en-IN"/>
        </w:rPr>
      </w:pPr>
      <w:r w:rsidRPr="00861A55">
        <w:rPr>
          <w:lang w:val="en-IN"/>
        </w:rPr>
        <w:t>Add</w:t>
      </w:r>
      <w:r>
        <w:rPr>
          <w:lang w:val="en-IN"/>
        </w:rPr>
        <w:t>ing</w:t>
      </w:r>
      <w:r w:rsidRPr="00861A55">
        <w:rPr>
          <w:lang w:val="en-IN"/>
        </w:rPr>
        <w:t xml:space="preserve"> network to connect asynchronously</w:t>
      </w:r>
      <w:r w:rsidR="00B617E4">
        <w:rPr>
          <w:lang w:val="en-IN"/>
        </w:rPr>
        <w:t xml:space="preserve"> and </w:t>
      </w:r>
      <w:r>
        <w:rPr>
          <w:lang w:val="en-IN"/>
        </w:rPr>
        <w:t>removing network</w:t>
      </w:r>
      <w:r w:rsidR="00354FF2">
        <w:rPr>
          <w:lang w:val="en-IN"/>
        </w:rPr>
        <w:t>.</w:t>
      </w:r>
    </w:p>
    <w:p w14:paraId="58477E98" w14:textId="50B16D7C" w:rsidR="00D20E9D" w:rsidRDefault="00D20E9D" w:rsidP="00A05C1A">
      <w:pPr>
        <w:pStyle w:val="Text2"/>
        <w:numPr>
          <w:ilvl w:val="0"/>
          <w:numId w:val="14"/>
        </w:numPr>
        <w:rPr>
          <w:lang w:val="en-IN"/>
        </w:rPr>
      </w:pPr>
      <w:r>
        <w:rPr>
          <w:lang w:val="en-IN"/>
        </w:rPr>
        <w:t>Querying connection information</w:t>
      </w:r>
      <w:r w:rsidR="00354FF2">
        <w:rPr>
          <w:lang w:val="en-IN"/>
        </w:rPr>
        <w:t>.</w:t>
      </w:r>
    </w:p>
    <w:p w14:paraId="5B171BBB" w14:textId="77777777" w:rsidR="00D20E9D" w:rsidRDefault="00B617E4" w:rsidP="00A05C1A">
      <w:pPr>
        <w:pStyle w:val="Text2"/>
        <w:rPr>
          <w:lang w:val="en-IN"/>
        </w:rPr>
      </w:pPr>
      <w:r>
        <w:rPr>
          <w:lang w:val="en-IN"/>
        </w:rPr>
        <w:t>Accompanying sample code provides more details on</w:t>
      </w:r>
      <w:r w:rsidR="00D20E9D" w:rsidRPr="00861A55">
        <w:rPr>
          <w:lang w:val="en-IN"/>
        </w:rPr>
        <w:t xml:space="preserve"> how to achieve </w:t>
      </w:r>
      <w:r w:rsidR="00D20E9D">
        <w:rPr>
          <w:lang w:val="en-IN"/>
        </w:rPr>
        <w:t xml:space="preserve">some of the listed </w:t>
      </w:r>
      <w:r w:rsidR="00D20E9D" w:rsidRPr="00861A55">
        <w:rPr>
          <w:lang w:val="en-IN"/>
        </w:rPr>
        <w:t>functionali</w:t>
      </w:r>
      <w:r w:rsidR="00D20E9D">
        <w:rPr>
          <w:lang w:val="en-IN"/>
        </w:rPr>
        <w:t>ties.</w:t>
      </w:r>
    </w:p>
    <w:p w14:paraId="208FC853" w14:textId="77777777" w:rsidR="00941F22" w:rsidRDefault="00941F22" w:rsidP="00D20E9D">
      <w:pPr>
        <w:jc w:val="both"/>
        <w:rPr>
          <w:lang w:val="en-IN"/>
        </w:rPr>
      </w:pPr>
      <w:r>
        <w:rPr>
          <w:lang w:val="en-IN"/>
        </w:rPr>
        <w:br w:type="page"/>
      </w:r>
    </w:p>
    <w:p w14:paraId="4704E780" w14:textId="4E1FDB38" w:rsidR="00A46A6A" w:rsidRDefault="001A43C8" w:rsidP="0051269A">
      <w:pPr>
        <w:pStyle w:val="Heading1"/>
        <w:numPr>
          <w:ilvl w:val="0"/>
          <w:numId w:val="0"/>
        </w:numPr>
        <w:ind w:left="900"/>
        <w:rPr>
          <w:lang w:val="en-IN"/>
        </w:rPr>
      </w:pPr>
      <w:r>
        <w:rPr>
          <w:lang w:val="en-IN"/>
        </w:rPr>
        <w:lastRenderedPageBreak/>
        <w:t xml:space="preserve"> </w:t>
      </w:r>
      <w:bookmarkStart w:id="3" w:name="_Toc147942831"/>
      <w:r>
        <w:rPr>
          <w:lang w:val="en-IN"/>
        </w:rPr>
        <w:t>WCM</w:t>
      </w:r>
      <w:r w:rsidR="00A46A6A">
        <w:rPr>
          <w:lang w:val="en-IN"/>
        </w:rPr>
        <w:t xml:space="preserve"> APIs</w:t>
      </w:r>
      <w:r>
        <w:rPr>
          <w:lang w:val="en-IN"/>
        </w:rPr>
        <w:t xml:space="preserve"> used in </w:t>
      </w:r>
      <w:proofErr w:type="spellStart"/>
      <w:r w:rsidR="009E6BAA">
        <w:rPr>
          <w:lang w:val="en-IN"/>
        </w:rPr>
        <w:t>wcm_multi_</w:t>
      </w:r>
      <w:proofErr w:type="gramStart"/>
      <w:r w:rsidR="009E6BAA">
        <w:rPr>
          <w:lang w:val="en-IN"/>
        </w:rPr>
        <w:t>ap</w:t>
      </w:r>
      <w:bookmarkEnd w:id="3"/>
      <w:proofErr w:type="spellEnd"/>
      <w:proofErr w:type="gramEnd"/>
    </w:p>
    <w:p w14:paraId="7DF30925" w14:textId="41C21FF0" w:rsidR="00FA012B" w:rsidRPr="00354FF2" w:rsidRDefault="00FA012B" w:rsidP="00354FF2">
      <w:pPr>
        <w:pStyle w:val="Text2"/>
        <w:numPr>
          <w:ilvl w:val="0"/>
          <w:numId w:val="9"/>
        </w:numPr>
        <w:jc w:val="both"/>
        <w:rPr>
          <w:lang w:val="en-IN"/>
        </w:rPr>
      </w:pPr>
      <w:proofErr w:type="spellStart"/>
      <w:r w:rsidRPr="00354FF2">
        <w:rPr>
          <w:lang w:val="en-IN"/>
        </w:rPr>
        <w:t>wcm_auto_</w:t>
      </w:r>
      <w:proofErr w:type="gramStart"/>
      <w:r w:rsidRPr="00354FF2">
        <w:rPr>
          <w:lang w:val="en-IN"/>
        </w:rPr>
        <w:t>connect</w:t>
      </w:r>
      <w:proofErr w:type="spellEnd"/>
      <w:r w:rsidRPr="00354FF2">
        <w:rPr>
          <w:lang w:val="en-IN"/>
        </w:rPr>
        <w:t>(</w:t>
      </w:r>
      <w:proofErr w:type="gramEnd"/>
      <w:r w:rsidRPr="00354FF2">
        <w:rPr>
          <w:lang w:val="en-IN"/>
        </w:rPr>
        <w:t>)</w:t>
      </w:r>
      <w:r w:rsidR="00354FF2" w:rsidRPr="00354FF2">
        <w:rPr>
          <w:lang w:val="en-IN"/>
        </w:rPr>
        <w:t xml:space="preserve"> </w:t>
      </w:r>
      <w:r w:rsidRPr="00354FF2">
        <w:t>- Starts or stops auto connect.</w:t>
      </w:r>
    </w:p>
    <w:p w14:paraId="572A4AE5" w14:textId="4499D36B" w:rsidR="00FA012B" w:rsidRPr="00354FF2" w:rsidRDefault="00FA012B" w:rsidP="00354FF2">
      <w:pPr>
        <w:pStyle w:val="Text2"/>
        <w:ind w:left="1980"/>
        <w:jc w:val="both"/>
        <w:rPr>
          <w:lang w:val="en-IN"/>
        </w:rPr>
      </w:pPr>
      <w:r w:rsidRPr="00354FF2">
        <w:rPr>
          <w:lang w:val="en-IN"/>
        </w:rPr>
        <w:t xml:space="preserve"> </w:t>
      </w:r>
      <w:r w:rsidRPr="00354FF2">
        <w:t>A network must first be added with ref</w:t>
      </w:r>
      <w:r w:rsidR="00354FF2" w:rsidRPr="00354FF2">
        <w:t>erence to</w:t>
      </w:r>
      <w:r w:rsidRPr="00354FF2">
        <w:t xml:space="preserve"> </w:t>
      </w:r>
      <w:proofErr w:type="spellStart"/>
      <w:r w:rsidRPr="00354FF2">
        <w:rPr>
          <w:rFonts w:ascii="Courier New" w:hAnsi="Courier New" w:cs="Courier New"/>
        </w:rPr>
        <w:t>wcm_add_network</w:t>
      </w:r>
      <w:proofErr w:type="spellEnd"/>
      <w:r w:rsidRPr="00354FF2">
        <w:t>.</w:t>
      </w:r>
      <w:r w:rsidRPr="00354FF2">
        <w:rPr>
          <w:lang w:val="en-IN"/>
        </w:rPr>
        <w:t xml:space="preserve"> </w:t>
      </w:r>
    </w:p>
    <w:p w14:paraId="248C5E5F" w14:textId="3A314000" w:rsidR="00967DFF" w:rsidRPr="00354FF2" w:rsidRDefault="00FA012B" w:rsidP="00354FF2">
      <w:pPr>
        <w:pStyle w:val="Text2"/>
        <w:numPr>
          <w:ilvl w:val="0"/>
          <w:numId w:val="9"/>
        </w:numPr>
        <w:jc w:val="both"/>
        <w:rPr>
          <w:lang w:val="en-IN"/>
        </w:rPr>
      </w:pPr>
      <w:proofErr w:type="spellStart"/>
      <w:r w:rsidRPr="00354FF2">
        <w:rPr>
          <w:lang w:val="en-IN"/>
        </w:rPr>
        <w:t>wcm_</w:t>
      </w:r>
      <w:r w:rsidR="00E33746" w:rsidRPr="00354FF2">
        <w:rPr>
          <w:lang w:val="en-IN"/>
        </w:rPr>
        <w:t>delete</w:t>
      </w:r>
      <w:r w:rsidRPr="00354FF2">
        <w:rPr>
          <w:lang w:val="en-IN"/>
        </w:rPr>
        <w:t>_network_profile</w:t>
      </w:r>
      <w:proofErr w:type="spellEnd"/>
      <w:r w:rsidRPr="00354FF2">
        <w:rPr>
          <w:lang w:val="en-IN"/>
        </w:rPr>
        <w:t xml:space="preserve"> ()</w:t>
      </w:r>
      <w:r w:rsidR="00B53059">
        <w:rPr>
          <w:lang w:val="en-IN"/>
        </w:rPr>
        <w:t xml:space="preserve"> </w:t>
      </w:r>
      <w:r w:rsidRPr="00354FF2">
        <w:rPr>
          <w:lang w:val="en-IN"/>
        </w:rPr>
        <w:t>-</w:t>
      </w:r>
      <w:r w:rsidR="00B53059">
        <w:rPr>
          <w:lang w:val="en-IN"/>
        </w:rPr>
        <w:t xml:space="preserve"> </w:t>
      </w:r>
      <w:r w:rsidR="00E33746" w:rsidRPr="00354FF2">
        <w:t>Delete</w:t>
      </w:r>
      <w:r w:rsidRPr="00354FF2">
        <w:t>s the currently active network profile that was previously added</w:t>
      </w:r>
      <w:r w:rsidR="00354FF2">
        <w:rPr>
          <w:lang w:val="en-IN"/>
        </w:rPr>
        <w:t>.</w:t>
      </w:r>
    </w:p>
    <w:p w14:paraId="05FE1C35" w14:textId="322D8B00" w:rsidR="00967DFF" w:rsidRPr="00354FF2" w:rsidRDefault="00967DFF" w:rsidP="00354FF2">
      <w:pPr>
        <w:pStyle w:val="Text2"/>
        <w:numPr>
          <w:ilvl w:val="0"/>
          <w:numId w:val="9"/>
        </w:numPr>
        <w:jc w:val="both"/>
        <w:rPr>
          <w:lang w:val="en-IN"/>
        </w:rPr>
      </w:pPr>
      <w:proofErr w:type="spellStart"/>
      <w:r w:rsidRPr="00354FF2">
        <w:t>wifi_init_scan_</w:t>
      </w:r>
      <w:proofErr w:type="gramStart"/>
      <w:r w:rsidRPr="00354FF2">
        <w:t>default</w:t>
      </w:r>
      <w:proofErr w:type="spellEnd"/>
      <w:r w:rsidRPr="00354FF2">
        <w:t>(</w:t>
      </w:r>
      <w:proofErr w:type="gramEnd"/>
      <w:r w:rsidRPr="00354FF2">
        <w:t xml:space="preserve">) </w:t>
      </w:r>
      <w:r w:rsidR="00354FF2">
        <w:t xml:space="preserve">- </w:t>
      </w:r>
      <w:r w:rsidRPr="00354FF2">
        <w:t>Gets the default parameters for scan operation.</w:t>
      </w:r>
      <w:r w:rsidRPr="00354FF2">
        <w:rPr>
          <w:lang w:val="en-IN"/>
        </w:rPr>
        <w:t xml:space="preserve"> </w:t>
      </w:r>
    </w:p>
    <w:p w14:paraId="4D847F37" w14:textId="072306B7" w:rsidR="00967DFF" w:rsidRPr="00354FF2" w:rsidRDefault="00967DFF" w:rsidP="00354FF2">
      <w:pPr>
        <w:pStyle w:val="Text2"/>
        <w:ind w:left="1980"/>
        <w:jc w:val="both"/>
      </w:pPr>
      <w:r w:rsidRPr="00354FF2">
        <w:t xml:space="preserve">The </w:t>
      </w:r>
      <w:proofErr w:type="spellStart"/>
      <w:r w:rsidRPr="00354FF2">
        <w:rPr>
          <w:rFonts w:ascii="Courier New" w:hAnsi="Courier New" w:cs="Courier New"/>
        </w:rPr>
        <w:t>wifi_scan_param</w:t>
      </w:r>
      <w:proofErr w:type="spellEnd"/>
      <w:r w:rsidRPr="00354FF2">
        <w:t xml:space="preserve"> will be updated with the default values for the scan operation. </w:t>
      </w:r>
      <w:r w:rsidR="00354FF2">
        <w:t xml:space="preserve">This function is used to get the default values and alter the parameters which need to have values other than the default ones. </w:t>
      </w:r>
      <w:r w:rsidRPr="00354FF2">
        <w:t xml:space="preserve">Finally, provide this parameter when calling </w:t>
      </w:r>
      <w:proofErr w:type="spellStart"/>
      <w:r w:rsidRPr="00354FF2">
        <w:rPr>
          <w:rFonts w:ascii="Courier New" w:hAnsi="Courier New" w:cs="Courier New"/>
        </w:rPr>
        <w:t>wcm_scan</w:t>
      </w:r>
      <w:proofErr w:type="spellEnd"/>
      <w:r w:rsidRPr="00354FF2">
        <w:t xml:space="preserve">. </w:t>
      </w:r>
    </w:p>
    <w:p w14:paraId="113DA67F" w14:textId="4C222C55" w:rsidR="00967DFF" w:rsidRPr="00354FF2" w:rsidRDefault="00967DFF" w:rsidP="00354FF2">
      <w:pPr>
        <w:pStyle w:val="Text2"/>
        <w:numPr>
          <w:ilvl w:val="0"/>
          <w:numId w:val="9"/>
        </w:numPr>
        <w:jc w:val="both"/>
        <w:rPr>
          <w:lang w:val="en-IN"/>
        </w:rPr>
      </w:pPr>
      <w:proofErr w:type="spellStart"/>
      <w:r w:rsidRPr="00354FF2">
        <w:t>wifi_netinfo_get_</w:t>
      </w:r>
      <w:proofErr w:type="gramStart"/>
      <w:r w:rsidRPr="00354FF2">
        <w:t>ssid</w:t>
      </w:r>
      <w:proofErr w:type="spellEnd"/>
      <w:r w:rsidRPr="00354FF2">
        <w:t>(</w:t>
      </w:r>
      <w:proofErr w:type="gramEnd"/>
      <w:r w:rsidRPr="00354FF2">
        <w:t>) - Get</w:t>
      </w:r>
      <w:r w:rsidR="001011DF" w:rsidRPr="00354FF2">
        <w:t>s</w:t>
      </w:r>
      <w:r w:rsidRPr="00354FF2">
        <w:t xml:space="preserve"> SSID from </w:t>
      </w:r>
      <w:proofErr w:type="spellStart"/>
      <w:r w:rsidRPr="00354FF2">
        <w:t>netinfo</w:t>
      </w:r>
      <w:proofErr w:type="spellEnd"/>
      <w:r w:rsidRPr="00354FF2">
        <w:t>.</w:t>
      </w:r>
    </w:p>
    <w:p w14:paraId="3E00E39E" w14:textId="144651BE" w:rsidR="002F3CFE" w:rsidRPr="00354FF2" w:rsidRDefault="00967DFF" w:rsidP="00354FF2">
      <w:pPr>
        <w:pStyle w:val="Text2"/>
        <w:numPr>
          <w:ilvl w:val="0"/>
          <w:numId w:val="9"/>
        </w:numPr>
        <w:jc w:val="both"/>
        <w:rPr>
          <w:lang w:val="en-IN"/>
        </w:rPr>
      </w:pPr>
      <w:proofErr w:type="spellStart"/>
      <w:r w:rsidRPr="00354FF2">
        <w:t>wifi_netinfo_get_</w:t>
      </w:r>
      <w:proofErr w:type="gramStart"/>
      <w:r w:rsidRPr="00354FF2">
        <w:t>chan</w:t>
      </w:r>
      <w:proofErr w:type="spellEnd"/>
      <w:r w:rsidR="0089073F" w:rsidRPr="00354FF2">
        <w:t>(</w:t>
      </w:r>
      <w:proofErr w:type="gramEnd"/>
      <w:r w:rsidR="0089073F" w:rsidRPr="00354FF2">
        <w:t>)</w:t>
      </w:r>
      <w:r w:rsidRPr="00354FF2">
        <w:t xml:space="preserve"> - Get</w:t>
      </w:r>
      <w:r w:rsidR="001011DF" w:rsidRPr="00354FF2">
        <w:t>s</w:t>
      </w:r>
      <w:r w:rsidRPr="00354FF2">
        <w:t xml:space="preserve"> channel from </w:t>
      </w:r>
      <w:proofErr w:type="spellStart"/>
      <w:r w:rsidRPr="00354FF2">
        <w:t>netinfo</w:t>
      </w:r>
      <w:proofErr w:type="spellEnd"/>
      <w:r w:rsidRPr="00354FF2">
        <w:rPr>
          <w:lang w:val="en-IN"/>
        </w:rPr>
        <w:t xml:space="preserve"> </w:t>
      </w:r>
    </w:p>
    <w:p w14:paraId="1F434157" w14:textId="12B66F14" w:rsidR="002F3CFE" w:rsidRPr="00354FF2" w:rsidRDefault="002F3CFE" w:rsidP="00354FF2">
      <w:pPr>
        <w:pStyle w:val="Text2"/>
        <w:numPr>
          <w:ilvl w:val="0"/>
          <w:numId w:val="9"/>
        </w:numPr>
        <w:jc w:val="both"/>
        <w:rPr>
          <w:lang w:val="en-IN"/>
        </w:rPr>
      </w:pPr>
      <w:proofErr w:type="spellStart"/>
      <w:r w:rsidRPr="00354FF2">
        <w:t>wcm_free_</w:t>
      </w:r>
      <w:proofErr w:type="gramStart"/>
      <w:r w:rsidRPr="00354FF2">
        <w:t>scanresult</w:t>
      </w:r>
      <w:proofErr w:type="spellEnd"/>
      <w:r w:rsidRPr="00354FF2">
        <w:t>(</w:t>
      </w:r>
      <w:proofErr w:type="gramEnd"/>
      <w:r w:rsidRPr="00354FF2">
        <w:t xml:space="preserve">) </w:t>
      </w:r>
      <w:r w:rsidR="00B53059">
        <w:t>-</w:t>
      </w:r>
      <w:r w:rsidRPr="00354FF2">
        <w:t xml:space="preserve"> Frees the memory allocated by </w:t>
      </w:r>
      <w:proofErr w:type="spellStart"/>
      <w:r w:rsidRPr="00354FF2">
        <w:rPr>
          <w:rFonts w:ascii="Courier New" w:hAnsi="Courier New" w:cs="Courier New"/>
        </w:rPr>
        <w:t>wcm_scan</w:t>
      </w:r>
      <w:proofErr w:type="spellEnd"/>
    </w:p>
    <w:p w14:paraId="4DAEB141" w14:textId="44A93E83" w:rsidR="002F3CFE" w:rsidRPr="00354FF2" w:rsidRDefault="00C1612F" w:rsidP="00354FF2">
      <w:pPr>
        <w:pStyle w:val="Text2"/>
        <w:numPr>
          <w:ilvl w:val="0"/>
          <w:numId w:val="9"/>
        </w:numPr>
        <w:jc w:val="both"/>
        <w:rPr>
          <w:lang w:val="en-IN"/>
        </w:rPr>
      </w:pPr>
      <w:proofErr w:type="spellStart"/>
      <w:r w:rsidRPr="00354FF2">
        <w:t>os</w:t>
      </w:r>
      <w:r w:rsidR="00B92A1C">
        <w:t>al</w:t>
      </w:r>
      <w:r w:rsidRPr="00354FF2">
        <w:t>_</w:t>
      </w:r>
      <w:proofErr w:type="gramStart"/>
      <w:r w:rsidRPr="00354FF2">
        <w:t>free</w:t>
      </w:r>
      <w:proofErr w:type="spellEnd"/>
      <w:r w:rsidRPr="00354FF2">
        <w:t>(</w:t>
      </w:r>
      <w:proofErr w:type="gramEnd"/>
      <w:r w:rsidRPr="00354FF2">
        <w:t xml:space="preserve">) </w:t>
      </w:r>
      <w:r w:rsidR="00B53059">
        <w:t>-</w:t>
      </w:r>
      <w:r w:rsidRPr="00354FF2">
        <w:t xml:space="preserve"> Frees allocated memory.</w:t>
      </w:r>
    </w:p>
    <w:p w14:paraId="326B146A" w14:textId="201C99FB" w:rsidR="00C1612F" w:rsidRPr="00354FF2" w:rsidRDefault="00C1612F" w:rsidP="00354FF2">
      <w:pPr>
        <w:pStyle w:val="Text2"/>
        <w:ind w:left="1980"/>
        <w:jc w:val="both"/>
      </w:pPr>
      <w:r w:rsidRPr="00354FF2">
        <w:t>Returns allocated memory to the heap. If the memory has more than one reference, the count is simply dropped by one.</w:t>
      </w:r>
    </w:p>
    <w:p w14:paraId="044BED4E" w14:textId="6D8C7879" w:rsidR="00C1612F" w:rsidRPr="00354FF2" w:rsidRDefault="00C1612F" w:rsidP="00354FF2">
      <w:pPr>
        <w:pStyle w:val="Text2"/>
        <w:numPr>
          <w:ilvl w:val="0"/>
          <w:numId w:val="9"/>
        </w:numPr>
        <w:jc w:val="both"/>
        <w:rPr>
          <w:lang w:val="en-IN"/>
        </w:rPr>
      </w:pPr>
      <w:proofErr w:type="spellStart"/>
      <w:r w:rsidRPr="00354FF2">
        <w:t>os_msg_</w:t>
      </w:r>
      <w:proofErr w:type="gramStart"/>
      <w:r w:rsidRPr="00354FF2">
        <w:t>release</w:t>
      </w:r>
      <w:proofErr w:type="spellEnd"/>
      <w:r w:rsidR="00A14C04" w:rsidRPr="00354FF2">
        <w:t>(</w:t>
      </w:r>
      <w:proofErr w:type="gramEnd"/>
      <w:r w:rsidR="00A14C04" w:rsidRPr="00354FF2">
        <w:t>)</w:t>
      </w:r>
      <w:r w:rsidRPr="00354FF2">
        <w:t xml:space="preserve"> </w:t>
      </w:r>
      <w:r w:rsidR="00B53059">
        <w:t>-</w:t>
      </w:r>
      <w:r w:rsidRPr="00354FF2">
        <w:t xml:space="preserve"> Frees an allocated message.</w:t>
      </w:r>
    </w:p>
    <w:p w14:paraId="5C401018" w14:textId="7329E16C" w:rsidR="00C1612F" w:rsidRPr="00354FF2" w:rsidRDefault="00C1612F" w:rsidP="00354FF2">
      <w:pPr>
        <w:pStyle w:val="Text2"/>
        <w:ind w:left="1980"/>
        <w:jc w:val="both"/>
      </w:pPr>
      <w:r w:rsidRPr="00354FF2">
        <w:t xml:space="preserve">Frees a message previously allocated using </w:t>
      </w:r>
      <w:proofErr w:type="spellStart"/>
      <w:r w:rsidRPr="00354FF2">
        <w:rPr>
          <w:rFonts w:ascii="Courier New" w:hAnsi="Courier New" w:cs="Courier New"/>
        </w:rPr>
        <w:t>os_msg_</w:t>
      </w:r>
      <w:proofErr w:type="gramStart"/>
      <w:r w:rsidRPr="00354FF2">
        <w:rPr>
          <w:rFonts w:ascii="Courier New" w:hAnsi="Courier New" w:cs="Courier New"/>
        </w:rPr>
        <w:t>alloc</w:t>
      </w:r>
      <w:proofErr w:type="spellEnd"/>
      <w:r w:rsidRPr="00354FF2">
        <w:rPr>
          <w:rFonts w:ascii="Courier New" w:hAnsi="Courier New" w:cs="Courier New"/>
        </w:rPr>
        <w:t>(</w:t>
      </w:r>
      <w:proofErr w:type="gramEnd"/>
      <w:r w:rsidRPr="00354FF2">
        <w:rPr>
          <w:rFonts w:ascii="Courier New" w:hAnsi="Courier New" w:cs="Courier New"/>
        </w:rPr>
        <w:t>)</w:t>
      </w:r>
      <w:r w:rsidR="00354FF2" w:rsidRPr="00354FF2">
        <w:t>.</w:t>
      </w:r>
    </w:p>
    <w:p w14:paraId="6CC70756" w14:textId="18B5A99C" w:rsidR="00C1612F" w:rsidRPr="00354FF2" w:rsidRDefault="00C1612F" w:rsidP="00354FF2">
      <w:pPr>
        <w:pStyle w:val="Text2"/>
        <w:numPr>
          <w:ilvl w:val="0"/>
          <w:numId w:val="9"/>
        </w:numPr>
        <w:jc w:val="both"/>
      </w:pPr>
      <w:proofErr w:type="spellStart"/>
      <w:r w:rsidRPr="00354FF2">
        <w:t>wcm_</w:t>
      </w:r>
      <w:proofErr w:type="gramStart"/>
      <w:r w:rsidRPr="00354FF2">
        <w:t>scan</w:t>
      </w:r>
      <w:proofErr w:type="spellEnd"/>
      <w:r w:rsidR="00A14C04" w:rsidRPr="00354FF2">
        <w:t>(</w:t>
      </w:r>
      <w:proofErr w:type="gramEnd"/>
      <w:r w:rsidR="00A14C04" w:rsidRPr="00354FF2">
        <w:t>)</w:t>
      </w:r>
      <w:r w:rsidRPr="00354FF2">
        <w:t xml:space="preserve"> </w:t>
      </w:r>
      <w:r w:rsidR="00B53059">
        <w:t>-</w:t>
      </w:r>
      <w:r w:rsidRPr="00354FF2">
        <w:t xml:space="preserve"> Scan</w:t>
      </w:r>
      <w:r w:rsidR="00A14C04" w:rsidRPr="00354FF2">
        <w:t>s</w:t>
      </w:r>
      <w:r w:rsidRPr="00354FF2">
        <w:t xml:space="preserve"> for Wi</w:t>
      </w:r>
      <w:r w:rsidR="001011DF" w:rsidRPr="00354FF2">
        <w:t>-</w:t>
      </w:r>
      <w:r w:rsidRPr="00354FF2">
        <w:t>Fi networks.</w:t>
      </w:r>
    </w:p>
    <w:p w14:paraId="4E9E012A" w14:textId="51447528" w:rsidR="00C1612F" w:rsidRPr="00354FF2" w:rsidRDefault="00A14C04" w:rsidP="00354FF2">
      <w:pPr>
        <w:pStyle w:val="Text2"/>
        <w:ind w:left="1980"/>
        <w:jc w:val="both"/>
      </w:pPr>
      <w:r w:rsidRPr="00354FF2">
        <w:t>Initiates a network scan procedure on the specified Wi</w:t>
      </w:r>
      <w:r w:rsidR="001011DF" w:rsidRPr="00354FF2">
        <w:t>-</w:t>
      </w:r>
      <w:r w:rsidRPr="00354FF2">
        <w:t>Fi Connection Manager interface.</w:t>
      </w:r>
    </w:p>
    <w:p w14:paraId="2406646F" w14:textId="739A2093" w:rsidR="00A14C04" w:rsidRPr="00354FF2" w:rsidRDefault="001011DF" w:rsidP="00354FF2">
      <w:pPr>
        <w:pStyle w:val="Text2"/>
        <w:numPr>
          <w:ilvl w:val="0"/>
          <w:numId w:val="9"/>
        </w:numPr>
        <w:jc w:val="both"/>
      </w:pPr>
      <w:proofErr w:type="spellStart"/>
      <w:r w:rsidRPr="00354FF2">
        <w:t>W</w:t>
      </w:r>
      <w:r w:rsidR="00A14C04" w:rsidRPr="00354FF2">
        <w:t>cm_</w:t>
      </w:r>
      <w:proofErr w:type="gramStart"/>
      <w:r w:rsidR="00A14C04" w:rsidRPr="00354FF2">
        <w:t>create</w:t>
      </w:r>
      <w:proofErr w:type="spellEnd"/>
      <w:r w:rsidR="00E55A3B" w:rsidRPr="00354FF2">
        <w:t>(</w:t>
      </w:r>
      <w:proofErr w:type="gramEnd"/>
      <w:r w:rsidR="00E55A3B" w:rsidRPr="00354FF2">
        <w:t>)</w:t>
      </w:r>
      <w:r w:rsidR="00B53059">
        <w:t xml:space="preserve"> - </w:t>
      </w:r>
      <w:r w:rsidR="00A14C04" w:rsidRPr="00354FF2">
        <w:t>Create</w:t>
      </w:r>
      <w:r w:rsidR="00E55A3B" w:rsidRPr="00354FF2">
        <w:t>s</w:t>
      </w:r>
      <w:r w:rsidR="00A14C04" w:rsidRPr="00354FF2">
        <w:t xml:space="preserve"> a Wi</w:t>
      </w:r>
      <w:r w:rsidRPr="00354FF2">
        <w:t>-</w:t>
      </w:r>
      <w:r w:rsidR="00A14C04" w:rsidRPr="00354FF2">
        <w:t>Fi network interface.</w:t>
      </w:r>
    </w:p>
    <w:p w14:paraId="6D863386" w14:textId="47F3CA4C" w:rsidR="00E55A3B" w:rsidRPr="00354FF2" w:rsidRDefault="00E55A3B" w:rsidP="00354FF2">
      <w:pPr>
        <w:pStyle w:val="Text2"/>
        <w:ind w:left="1980"/>
        <w:jc w:val="both"/>
      </w:pPr>
      <w:r w:rsidRPr="00354FF2">
        <w:t xml:space="preserve">Only one </w:t>
      </w:r>
      <w:proofErr w:type="spellStart"/>
      <w:r w:rsidRPr="00354FF2">
        <w:rPr>
          <w:rFonts w:ascii="Courier New" w:hAnsi="Courier New" w:cs="Courier New"/>
        </w:rPr>
        <w:t>wcm_handle</w:t>
      </w:r>
      <w:proofErr w:type="spellEnd"/>
      <w:r w:rsidRPr="00354FF2">
        <w:t xml:space="preserve"> instance is supported at the time of </w:t>
      </w:r>
      <w:proofErr w:type="gramStart"/>
      <w:r w:rsidRPr="00354FF2">
        <w:t>writing</w:t>
      </w:r>
      <w:proofErr w:type="gramEnd"/>
    </w:p>
    <w:p w14:paraId="09559777" w14:textId="7C6BDBFD" w:rsidR="00922E46" w:rsidRPr="00354FF2" w:rsidRDefault="00922E46" w:rsidP="00354FF2">
      <w:pPr>
        <w:pStyle w:val="Text2"/>
        <w:numPr>
          <w:ilvl w:val="0"/>
          <w:numId w:val="9"/>
        </w:numPr>
        <w:jc w:val="both"/>
      </w:pPr>
      <w:proofErr w:type="spellStart"/>
      <w:r w:rsidRPr="00354FF2">
        <w:rPr>
          <w:rFonts w:cstheme="minorHAnsi"/>
        </w:rPr>
        <w:t>wcm_add_network_</w:t>
      </w:r>
      <w:proofErr w:type="gramStart"/>
      <w:r w:rsidRPr="00354FF2">
        <w:rPr>
          <w:rFonts w:cstheme="minorHAnsi"/>
        </w:rPr>
        <w:t>profile</w:t>
      </w:r>
      <w:proofErr w:type="spellEnd"/>
      <w:r w:rsidRPr="00354FF2">
        <w:rPr>
          <w:rFonts w:cstheme="minorHAnsi"/>
        </w:rPr>
        <w:t>(</w:t>
      </w:r>
      <w:proofErr w:type="gramEnd"/>
      <w:r w:rsidRPr="00354FF2">
        <w:rPr>
          <w:rFonts w:cstheme="minorHAnsi"/>
        </w:rPr>
        <w:t>)</w:t>
      </w:r>
      <w:r w:rsidR="00B53059">
        <w:rPr>
          <w:rFonts w:cstheme="minorHAnsi"/>
        </w:rPr>
        <w:t xml:space="preserve"> </w:t>
      </w:r>
      <w:r w:rsidRPr="00354FF2">
        <w:rPr>
          <w:rFonts w:cstheme="minorHAnsi"/>
        </w:rPr>
        <w:t>-</w:t>
      </w:r>
      <w:r w:rsidR="00B53059">
        <w:rPr>
          <w:rFonts w:cstheme="minorHAnsi"/>
        </w:rPr>
        <w:t xml:space="preserve"> </w:t>
      </w:r>
      <w:r w:rsidRPr="00354FF2">
        <w:t xml:space="preserve">Adds a network profile to </w:t>
      </w:r>
      <w:proofErr w:type="spellStart"/>
      <w:r w:rsidRPr="00354FF2">
        <w:t>wcm</w:t>
      </w:r>
      <w:proofErr w:type="spellEnd"/>
      <w:r w:rsidRPr="00354FF2">
        <w:t>.</w:t>
      </w:r>
    </w:p>
    <w:p w14:paraId="29787C1E" w14:textId="2FD9AC55" w:rsidR="00084E68" w:rsidRDefault="00084E68" w:rsidP="00B53059">
      <w:pPr>
        <w:pStyle w:val="Text2"/>
        <w:ind w:left="1980"/>
        <w:rPr>
          <w:lang w:val="en-IN"/>
        </w:rPr>
      </w:pPr>
    </w:p>
    <w:p w14:paraId="53913A72" w14:textId="195C044B" w:rsidR="00084E68" w:rsidRDefault="00084E68" w:rsidP="00756082">
      <w:pPr>
        <w:pStyle w:val="Text2"/>
        <w:jc w:val="both"/>
        <w:rPr>
          <w:lang w:val="en-IN"/>
        </w:rPr>
      </w:pPr>
      <w:r>
        <w:rPr>
          <w:lang w:val="en-IN"/>
        </w:rPr>
        <w:br w:type="page"/>
      </w:r>
    </w:p>
    <w:p w14:paraId="3AB3F9F6" w14:textId="419DE194" w:rsidR="00AA091F" w:rsidRDefault="00AA091F" w:rsidP="0051269A">
      <w:pPr>
        <w:pStyle w:val="Heading1"/>
        <w:numPr>
          <w:ilvl w:val="0"/>
          <w:numId w:val="0"/>
        </w:numPr>
        <w:ind w:left="851"/>
        <w:rPr>
          <w:lang w:val="en-IN"/>
        </w:rPr>
      </w:pPr>
      <w:bookmarkStart w:id="4" w:name="_Toc147942832"/>
      <w:r>
        <w:rPr>
          <w:lang w:val="en-IN"/>
        </w:rPr>
        <w:lastRenderedPageBreak/>
        <w:t>Code Walkthrough</w:t>
      </w:r>
      <w:r w:rsidR="006B1281">
        <w:rPr>
          <w:lang w:val="en-IN"/>
        </w:rPr>
        <w:t xml:space="preserve"> WCM_MULTI_AP</w:t>
      </w:r>
      <w:bookmarkEnd w:id="4"/>
    </w:p>
    <w:p w14:paraId="60E3CAE6" w14:textId="2A67E039" w:rsidR="00BA530F" w:rsidRDefault="00BA530F" w:rsidP="0051269A">
      <w:pPr>
        <w:pStyle w:val="Style2"/>
        <w:numPr>
          <w:ilvl w:val="0"/>
          <w:numId w:val="0"/>
        </w:numPr>
        <w:ind w:left="1418"/>
      </w:pPr>
      <w:bookmarkStart w:id="5" w:name="_Toc147942833"/>
      <w:r>
        <w:t>Application Flow</w:t>
      </w:r>
      <w:bookmarkEnd w:id="5"/>
    </w:p>
    <w:p w14:paraId="3AAE0088" w14:textId="3A808CC2" w:rsidR="00BA530F" w:rsidRPr="00BA530F" w:rsidRDefault="00BA530F" w:rsidP="00B53059">
      <w:pPr>
        <w:pStyle w:val="Text2"/>
        <w:jc w:val="both"/>
        <w:rPr>
          <w:lang w:val="en-IN"/>
        </w:rPr>
      </w:pPr>
      <w:r w:rsidRPr="00BA530F">
        <w:rPr>
          <w:lang w:val="en-IN"/>
        </w:rPr>
        <w:t>When the app starts, the following sequence of initializations happen</w:t>
      </w:r>
      <w:r w:rsidR="00775DDF">
        <w:rPr>
          <w:lang w:val="en-IN"/>
        </w:rPr>
        <w:t>s</w:t>
      </w:r>
      <w:r w:rsidRPr="00BA530F">
        <w:rPr>
          <w:lang w:val="en-IN"/>
        </w:rPr>
        <w:t xml:space="preserve"> </w:t>
      </w:r>
      <w:r w:rsidR="00775DDF">
        <w:rPr>
          <w:lang w:val="en-IN"/>
        </w:rPr>
        <w:t>in</w:t>
      </w:r>
      <w:r w:rsidRPr="00BA530F">
        <w:rPr>
          <w:lang w:val="en-IN"/>
        </w:rPr>
        <w:t xml:space="preserve"> </w:t>
      </w:r>
      <w:proofErr w:type="spellStart"/>
      <w:r w:rsidR="00775DDF" w:rsidRPr="00B53059">
        <w:rPr>
          <w:rFonts w:ascii="Courier New" w:hAnsi="Courier New" w:cs="Courier New"/>
          <w:lang w:val="en-IN"/>
        </w:rPr>
        <w:t>wcm_multi_ap</w:t>
      </w:r>
      <w:proofErr w:type="spellEnd"/>
      <w:r w:rsidRPr="00BA530F">
        <w:rPr>
          <w:lang w:val="en-IN"/>
        </w:rPr>
        <w:t>:</w:t>
      </w:r>
    </w:p>
    <w:p w14:paraId="40573AF2" w14:textId="71D1E01A" w:rsidR="00BA530F" w:rsidRPr="00BA530F" w:rsidRDefault="00BA530F" w:rsidP="00B53059">
      <w:pPr>
        <w:numPr>
          <w:ilvl w:val="0"/>
          <w:numId w:val="6"/>
        </w:numPr>
        <w:jc w:val="both"/>
      </w:pPr>
      <w:r w:rsidRPr="00BA530F">
        <w:t>User provides the boot argument</w:t>
      </w:r>
      <w:r w:rsidR="00B53059">
        <w:t xml:space="preserve">s consisting of </w:t>
      </w:r>
      <w:r w:rsidRPr="00BA530F">
        <w:t>a list of AP entries</w:t>
      </w:r>
      <w:r w:rsidR="00AC20C4">
        <w:t xml:space="preserve"> </w:t>
      </w:r>
      <w:r w:rsidRPr="00BA530F">
        <w:t xml:space="preserve">in the form of SSID and the passphrase for each AP. The order of the AP as they are entered </w:t>
      </w:r>
      <w:r w:rsidR="0053468B">
        <w:t>indicates</w:t>
      </w:r>
      <w:r w:rsidRPr="00BA530F">
        <w:t xml:space="preserve"> the priority of </w:t>
      </w:r>
      <w:r w:rsidR="0053468B">
        <w:t xml:space="preserve">the </w:t>
      </w:r>
      <w:r w:rsidRPr="00BA530F">
        <w:t>connection.</w:t>
      </w:r>
    </w:p>
    <w:p w14:paraId="6D7D3213" w14:textId="3BD83E17" w:rsidR="00BA530F" w:rsidRPr="00BA530F" w:rsidRDefault="00BA530F" w:rsidP="00B53059">
      <w:pPr>
        <w:numPr>
          <w:ilvl w:val="0"/>
          <w:numId w:val="6"/>
        </w:numPr>
        <w:jc w:val="both"/>
      </w:pPr>
      <w:r w:rsidRPr="00BA530F">
        <w:t>App reads the boot argument</w:t>
      </w:r>
      <w:r w:rsidR="00B53059">
        <w:t>s</w:t>
      </w:r>
      <w:r w:rsidRPr="00BA530F">
        <w:t xml:space="preserve"> and </w:t>
      </w:r>
      <w:r w:rsidR="0053468B">
        <w:t>saves</w:t>
      </w:r>
      <w:r w:rsidRPr="00BA530F">
        <w:t xml:space="preserve"> them into the buffer</w:t>
      </w:r>
      <w:r w:rsidR="00B53059">
        <w:t xml:space="preserve"> - </w:t>
      </w:r>
      <w:r w:rsidRPr="00BA530F">
        <w:t>AP manager.</w:t>
      </w:r>
    </w:p>
    <w:p w14:paraId="76F6ECC6" w14:textId="77777777" w:rsidR="00BA530F" w:rsidRPr="00BA530F" w:rsidRDefault="00BA530F" w:rsidP="00B53059">
      <w:pPr>
        <w:numPr>
          <w:ilvl w:val="0"/>
          <w:numId w:val="6"/>
        </w:numPr>
        <w:jc w:val="both"/>
      </w:pPr>
      <w:r w:rsidRPr="00BA530F">
        <w:t>App starts a thread with the following functionality:</w:t>
      </w:r>
    </w:p>
    <w:p w14:paraId="79E65B17" w14:textId="77777777" w:rsidR="00BA530F" w:rsidRPr="00BA530F" w:rsidRDefault="00BA530F" w:rsidP="00B53059">
      <w:pPr>
        <w:numPr>
          <w:ilvl w:val="1"/>
          <w:numId w:val="6"/>
        </w:numPr>
        <w:jc w:val="both"/>
      </w:pPr>
      <w:r w:rsidRPr="00BA530F">
        <w:t>Create a Wi-Fi network interface.</w:t>
      </w:r>
    </w:p>
    <w:p w14:paraId="1541889B" w14:textId="4310043A" w:rsidR="00BA530F" w:rsidRPr="00BA530F" w:rsidRDefault="00BA530F" w:rsidP="00B53059">
      <w:pPr>
        <w:numPr>
          <w:ilvl w:val="1"/>
          <w:numId w:val="6"/>
        </w:numPr>
        <w:jc w:val="both"/>
      </w:pPr>
      <w:r w:rsidRPr="00BA530F">
        <w:t xml:space="preserve">Pass to the </w:t>
      </w:r>
      <w:proofErr w:type="gramStart"/>
      <w:r w:rsidRPr="00BA530F">
        <w:t>WCM</w:t>
      </w:r>
      <w:r w:rsidR="00AC20C4">
        <w:t>,</w:t>
      </w:r>
      <w:r w:rsidRPr="00BA530F">
        <w:t xml:space="preserve">  the</w:t>
      </w:r>
      <w:proofErr w:type="gramEnd"/>
      <w:r w:rsidRPr="00BA530F">
        <w:t xml:space="preserve"> list of user-entered </w:t>
      </w:r>
      <w:r w:rsidR="00AC20C4">
        <w:t>SSID’s</w:t>
      </w:r>
      <w:r w:rsidRPr="00BA530F">
        <w:t>.</w:t>
      </w:r>
    </w:p>
    <w:p w14:paraId="0E22508B" w14:textId="77777777" w:rsidR="00BA530F" w:rsidRPr="00BA530F" w:rsidRDefault="00BA530F" w:rsidP="00B53059">
      <w:pPr>
        <w:numPr>
          <w:ilvl w:val="1"/>
          <w:numId w:val="6"/>
        </w:numPr>
        <w:jc w:val="both"/>
      </w:pPr>
      <w:r w:rsidRPr="00BA530F">
        <w:t>Register the call-back function with the WCM notification.</w:t>
      </w:r>
    </w:p>
    <w:p w14:paraId="55789ABE" w14:textId="25DFE6CA" w:rsidR="00BA530F" w:rsidRPr="00BA530F" w:rsidRDefault="00BA530F" w:rsidP="00B53059">
      <w:pPr>
        <w:numPr>
          <w:ilvl w:val="1"/>
          <w:numId w:val="6"/>
        </w:numPr>
        <w:jc w:val="both"/>
      </w:pPr>
      <w:r w:rsidRPr="00BA530F">
        <w:t xml:space="preserve">Start a connection with the most recently used or most recently added AP in </w:t>
      </w:r>
      <w:r w:rsidR="0053468B">
        <w:t xml:space="preserve">the </w:t>
      </w:r>
      <w:r w:rsidRPr="00BA530F">
        <w:t>list.</w:t>
      </w:r>
    </w:p>
    <w:p w14:paraId="0ED55859" w14:textId="328012BB" w:rsidR="00BA530F" w:rsidRPr="00BA530F" w:rsidRDefault="00AC20C4" w:rsidP="00B53059">
      <w:pPr>
        <w:numPr>
          <w:ilvl w:val="0"/>
          <w:numId w:val="6"/>
        </w:numPr>
        <w:jc w:val="both"/>
      </w:pPr>
      <w:r>
        <w:t>Enters</w:t>
      </w:r>
      <w:r w:rsidR="00BA530F" w:rsidRPr="00BA530F">
        <w:t xml:space="preserve"> the loop with the detection for reconnection</w:t>
      </w:r>
      <w:r w:rsidR="00B53059">
        <w:t>.</w:t>
      </w:r>
    </w:p>
    <w:p w14:paraId="6E11C48B" w14:textId="7CCE2474" w:rsidR="00BA530F" w:rsidRDefault="00BA530F" w:rsidP="00B53059">
      <w:pPr>
        <w:jc w:val="both"/>
        <w:rPr>
          <w:lang w:val="en-IN"/>
        </w:rPr>
      </w:pPr>
    </w:p>
    <w:p w14:paraId="0B5976DF" w14:textId="118C5086" w:rsidR="00D72945" w:rsidRDefault="00D72945" w:rsidP="00BA530F">
      <w:pPr>
        <w:rPr>
          <w:lang w:val="en-IN"/>
        </w:rPr>
      </w:pPr>
    </w:p>
    <w:p w14:paraId="4EF9EF88" w14:textId="1FE773A6" w:rsidR="00D72945" w:rsidRDefault="00D72945" w:rsidP="00BA530F">
      <w:pPr>
        <w:rPr>
          <w:lang w:val="en-IN"/>
        </w:rPr>
      </w:pPr>
    </w:p>
    <w:p w14:paraId="0D4C5A7C" w14:textId="653E00B2" w:rsidR="00D72945" w:rsidRDefault="00D72945" w:rsidP="00BA530F">
      <w:pPr>
        <w:rPr>
          <w:lang w:val="en-IN"/>
        </w:rPr>
      </w:pPr>
    </w:p>
    <w:p w14:paraId="16AD8682" w14:textId="40F8A41F" w:rsidR="00D72945" w:rsidRDefault="00D72945" w:rsidP="00BA530F">
      <w:pPr>
        <w:rPr>
          <w:lang w:val="en-IN"/>
        </w:rPr>
      </w:pPr>
    </w:p>
    <w:p w14:paraId="1DBD0504" w14:textId="2C2E0510" w:rsidR="00D72945" w:rsidRDefault="00D72945" w:rsidP="00BA530F">
      <w:pPr>
        <w:rPr>
          <w:lang w:val="en-IN"/>
        </w:rPr>
      </w:pPr>
    </w:p>
    <w:p w14:paraId="7C85136C" w14:textId="41787E3C" w:rsidR="00D72945" w:rsidRDefault="00D72945" w:rsidP="00BA530F">
      <w:pPr>
        <w:rPr>
          <w:lang w:val="en-IN"/>
        </w:rPr>
      </w:pPr>
    </w:p>
    <w:p w14:paraId="468FA2BB" w14:textId="5BC0F592" w:rsidR="00D72945" w:rsidRDefault="00D72945" w:rsidP="00BA530F">
      <w:pPr>
        <w:rPr>
          <w:lang w:val="en-IN"/>
        </w:rPr>
      </w:pPr>
    </w:p>
    <w:p w14:paraId="1499CADE" w14:textId="5207579F" w:rsidR="00D72945" w:rsidRDefault="00D72945" w:rsidP="00BA530F">
      <w:pPr>
        <w:rPr>
          <w:lang w:val="en-IN"/>
        </w:rPr>
      </w:pPr>
    </w:p>
    <w:p w14:paraId="7EB95A0E" w14:textId="1FE9D5BA" w:rsidR="00D72945" w:rsidRDefault="00D72945" w:rsidP="00BA530F">
      <w:pPr>
        <w:rPr>
          <w:lang w:val="en-IN"/>
        </w:rPr>
      </w:pPr>
    </w:p>
    <w:p w14:paraId="68B8F94A" w14:textId="7D354E06" w:rsidR="00D72945" w:rsidRDefault="00D72945" w:rsidP="00BA530F">
      <w:pPr>
        <w:rPr>
          <w:lang w:val="en-IN"/>
        </w:rPr>
      </w:pPr>
    </w:p>
    <w:p w14:paraId="00FF4454" w14:textId="6AFBA45C" w:rsidR="00D72945" w:rsidRDefault="00D72945" w:rsidP="00BA530F">
      <w:pPr>
        <w:rPr>
          <w:lang w:val="en-IN"/>
        </w:rPr>
      </w:pPr>
    </w:p>
    <w:p w14:paraId="52DD523C" w14:textId="77777777" w:rsidR="00D72945" w:rsidRPr="00BA530F" w:rsidRDefault="00D72945" w:rsidP="00BA530F">
      <w:pPr>
        <w:rPr>
          <w:lang w:val="en-IN"/>
        </w:rPr>
      </w:pPr>
    </w:p>
    <w:p w14:paraId="31E97B69" w14:textId="77777777" w:rsidR="00BA530F" w:rsidRDefault="00BA530F" w:rsidP="0051269A">
      <w:pPr>
        <w:pStyle w:val="Heading2"/>
        <w:ind w:left="1440" w:firstLine="0"/>
        <w:rPr>
          <w:lang w:val="en-IN"/>
        </w:rPr>
      </w:pPr>
      <w:bookmarkStart w:id="6" w:name="_Toc147942834"/>
      <w:r>
        <w:rPr>
          <w:lang w:val="en-IN"/>
        </w:rPr>
        <w:lastRenderedPageBreak/>
        <w:t>Sample code walkthrough</w:t>
      </w:r>
      <w:bookmarkEnd w:id="6"/>
    </w:p>
    <w:p w14:paraId="4DF242AA" w14:textId="79279C47" w:rsidR="00F17B7A" w:rsidRPr="00BA530F" w:rsidRDefault="00F17B7A" w:rsidP="00B53059">
      <w:pPr>
        <w:pStyle w:val="Text2"/>
        <w:numPr>
          <w:ilvl w:val="0"/>
          <w:numId w:val="12"/>
        </w:numPr>
        <w:rPr>
          <w:lang w:val="en-IN"/>
        </w:rPr>
      </w:pPr>
      <w:r w:rsidRPr="00BA530F">
        <w:rPr>
          <w:lang w:val="en-IN"/>
        </w:rPr>
        <w:t>User Data Struct: AP Manager</w:t>
      </w:r>
    </w:p>
    <w:p w14:paraId="3ADA8C8E" w14:textId="29F16E24" w:rsidR="00F17B7A" w:rsidRDefault="00F17B7A" w:rsidP="00B53059">
      <w:pPr>
        <w:pStyle w:val="Text2"/>
        <w:ind w:left="1620"/>
        <w:rPr>
          <w:lang w:val="en-IN"/>
        </w:rPr>
      </w:pPr>
      <w:r>
        <w:rPr>
          <w:lang w:val="en-IN"/>
        </w:rPr>
        <w:t xml:space="preserve">A </w:t>
      </w:r>
      <w:r w:rsidR="0053468B">
        <w:rPr>
          <w:lang w:val="en-IN"/>
        </w:rPr>
        <w:t>user-defined</w:t>
      </w:r>
      <w:r w:rsidR="001A4EC8">
        <w:rPr>
          <w:lang w:val="en-IN"/>
        </w:rPr>
        <w:t xml:space="preserve"> </w:t>
      </w:r>
      <w:r>
        <w:rPr>
          <w:lang w:val="en-IN"/>
        </w:rPr>
        <w:t xml:space="preserve">data struct is created to store the data of the </w:t>
      </w:r>
      <w:proofErr w:type="gramStart"/>
      <w:r>
        <w:rPr>
          <w:lang w:val="en-IN"/>
        </w:rPr>
        <w:t>multi APs</w:t>
      </w:r>
      <w:proofErr w:type="gramEnd"/>
      <w:r>
        <w:rPr>
          <w:lang w:val="en-IN"/>
        </w:rPr>
        <w:t>:</w:t>
      </w:r>
    </w:p>
    <w:tbl>
      <w:tblPr>
        <w:tblStyle w:val="TableGrid"/>
        <w:tblW w:w="0" w:type="auto"/>
        <w:tblInd w:w="1620" w:type="dxa"/>
        <w:tblLook w:val="04A0" w:firstRow="1" w:lastRow="0" w:firstColumn="1" w:lastColumn="0" w:noHBand="0" w:noVBand="1"/>
      </w:tblPr>
      <w:tblGrid>
        <w:gridCol w:w="9080"/>
      </w:tblGrid>
      <w:tr w:rsidR="00B53059" w14:paraId="181004A2" w14:textId="77777777" w:rsidTr="00B53059">
        <w:tc>
          <w:tcPr>
            <w:tcW w:w="10700" w:type="dxa"/>
            <w:shd w:val="clear" w:color="auto" w:fill="DEEAF6" w:themeFill="accent5" w:themeFillTint="33"/>
          </w:tcPr>
          <w:p w14:paraId="150499F1"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#define AP_CNT 5</w:t>
            </w:r>
          </w:p>
          <w:p w14:paraId="6C928199"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#define MAX_RETRY 3</w:t>
            </w:r>
          </w:p>
          <w:p w14:paraId="4B82BC9F"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#define MRU_RETRY 3</w:t>
            </w:r>
          </w:p>
          <w:p w14:paraId="718B0B48"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#define MAX_NETS 16</w:t>
            </w:r>
          </w:p>
          <w:p w14:paraId="7E3CBC18" w14:textId="77777777" w:rsidR="00B53059" w:rsidRPr="00B53059" w:rsidRDefault="00B53059" w:rsidP="00B53059">
            <w:pPr>
              <w:pStyle w:val="Text2"/>
              <w:spacing w:line="480" w:lineRule="auto"/>
              <w:ind w:left="0"/>
              <w:rPr>
                <w:rFonts w:ascii="Courier New" w:hAnsi="Courier New" w:cs="Courier New"/>
                <w:sz w:val="20"/>
                <w:szCs w:val="20"/>
                <w:lang w:val="en-IN"/>
              </w:rPr>
            </w:pPr>
          </w:p>
          <w:p w14:paraId="7B08D722"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#define AP_DISCONNECTED     0</w:t>
            </w:r>
          </w:p>
          <w:p w14:paraId="1D321B48"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#define AP_CONNECTED        1</w:t>
            </w:r>
          </w:p>
          <w:p w14:paraId="264D4A3C"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#define AP_CONNECTING       2</w:t>
            </w:r>
          </w:p>
          <w:p w14:paraId="082A1592"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struct </w:t>
            </w:r>
            <w:proofErr w:type="spellStart"/>
            <w:r w:rsidRPr="00B53059">
              <w:rPr>
                <w:rFonts w:ascii="Courier New" w:hAnsi="Courier New" w:cs="Courier New"/>
                <w:sz w:val="20"/>
                <w:szCs w:val="20"/>
                <w:lang w:val="en-IN"/>
              </w:rPr>
              <w:t>ap_</w:t>
            </w:r>
            <w:proofErr w:type="gramStart"/>
            <w:r w:rsidRPr="00B53059">
              <w:rPr>
                <w:rFonts w:ascii="Courier New" w:hAnsi="Courier New" w:cs="Courier New"/>
                <w:sz w:val="20"/>
                <w:szCs w:val="20"/>
                <w:lang w:val="en-IN"/>
              </w:rPr>
              <w:t>param</w:t>
            </w:r>
            <w:proofErr w:type="spellEnd"/>
            <w:proofErr w:type="gramEnd"/>
          </w:p>
          <w:p w14:paraId="518A445A"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w:t>
            </w:r>
          </w:p>
          <w:p w14:paraId="406D0105"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char </w:t>
            </w:r>
            <w:proofErr w:type="spellStart"/>
            <w:proofErr w:type="gramStart"/>
            <w:r w:rsidRPr="00B53059">
              <w:rPr>
                <w:rFonts w:ascii="Courier New" w:hAnsi="Courier New" w:cs="Courier New"/>
                <w:sz w:val="20"/>
                <w:szCs w:val="20"/>
                <w:lang w:val="en-IN"/>
              </w:rPr>
              <w:t>ssid</w:t>
            </w:r>
            <w:proofErr w:type="spellEnd"/>
            <w:r w:rsidRPr="00B53059">
              <w:rPr>
                <w:rFonts w:ascii="Courier New" w:hAnsi="Courier New" w:cs="Courier New"/>
                <w:sz w:val="20"/>
                <w:szCs w:val="20"/>
                <w:lang w:val="en-IN"/>
              </w:rPr>
              <w:t>[</w:t>
            </w:r>
            <w:proofErr w:type="gramEnd"/>
            <w:r w:rsidRPr="00B53059">
              <w:rPr>
                <w:rFonts w:ascii="Courier New" w:hAnsi="Courier New" w:cs="Courier New"/>
                <w:sz w:val="20"/>
                <w:szCs w:val="20"/>
                <w:lang w:val="en-IN"/>
              </w:rPr>
              <w:t>32];</w:t>
            </w:r>
          </w:p>
          <w:p w14:paraId="30CCEBDE"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uint8_t </w:t>
            </w:r>
            <w:proofErr w:type="spellStart"/>
            <w:proofErr w:type="gramStart"/>
            <w:r w:rsidRPr="00B53059">
              <w:rPr>
                <w:rFonts w:ascii="Courier New" w:hAnsi="Courier New" w:cs="Courier New"/>
                <w:sz w:val="20"/>
                <w:szCs w:val="20"/>
                <w:lang w:val="en-IN"/>
              </w:rPr>
              <w:t>bssid</w:t>
            </w:r>
            <w:proofErr w:type="spellEnd"/>
            <w:r w:rsidRPr="00B53059">
              <w:rPr>
                <w:rFonts w:ascii="Courier New" w:hAnsi="Courier New" w:cs="Courier New"/>
                <w:sz w:val="20"/>
                <w:szCs w:val="20"/>
                <w:lang w:val="en-IN"/>
              </w:rPr>
              <w:t>[</w:t>
            </w:r>
            <w:proofErr w:type="gramEnd"/>
            <w:r w:rsidRPr="00B53059">
              <w:rPr>
                <w:rFonts w:ascii="Courier New" w:hAnsi="Courier New" w:cs="Courier New"/>
                <w:sz w:val="20"/>
                <w:szCs w:val="20"/>
                <w:lang w:val="en-IN"/>
              </w:rPr>
              <w:t>6];</w:t>
            </w:r>
          </w:p>
          <w:p w14:paraId="40816F54"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char </w:t>
            </w:r>
            <w:proofErr w:type="gramStart"/>
            <w:r w:rsidRPr="00B53059">
              <w:rPr>
                <w:rFonts w:ascii="Courier New" w:hAnsi="Courier New" w:cs="Courier New"/>
                <w:sz w:val="20"/>
                <w:szCs w:val="20"/>
                <w:lang w:val="en-IN"/>
              </w:rPr>
              <w:t>passphrase[</w:t>
            </w:r>
            <w:proofErr w:type="gramEnd"/>
            <w:r w:rsidRPr="00B53059">
              <w:rPr>
                <w:rFonts w:ascii="Courier New" w:hAnsi="Courier New" w:cs="Courier New"/>
                <w:sz w:val="20"/>
                <w:szCs w:val="20"/>
                <w:lang w:val="en-IN"/>
              </w:rPr>
              <w:t>64];</w:t>
            </w:r>
          </w:p>
          <w:p w14:paraId="4098AE86"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w:t>
            </w:r>
          </w:p>
          <w:p w14:paraId="1D6E20B9"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struct </w:t>
            </w:r>
            <w:proofErr w:type="spellStart"/>
            <w:r w:rsidRPr="00B53059">
              <w:rPr>
                <w:rFonts w:ascii="Courier New" w:hAnsi="Courier New" w:cs="Courier New"/>
                <w:sz w:val="20"/>
                <w:szCs w:val="20"/>
                <w:lang w:val="en-IN"/>
              </w:rPr>
              <w:t>ap_</w:t>
            </w:r>
            <w:proofErr w:type="gramStart"/>
            <w:r w:rsidRPr="00B53059">
              <w:rPr>
                <w:rFonts w:ascii="Courier New" w:hAnsi="Courier New" w:cs="Courier New"/>
                <w:sz w:val="20"/>
                <w:szCs w:val="20"/>
                <w:lang w:val="en-IN"/>
              </w:rPr>
              <w:t>manager</w:t>
            </w:r>
            <w:proofErr w:type="spellEnd"/>
            <w:proofErr w:type="gramEnd"/>
          </w:p>
          <w:p w14:paraId="24EA0C03"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w:t>
            </w:r>
          </w:p>
          <w:p w14:paraId="41DB8869"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struct </w:t>
            </w:r>
            <w:proofErr w:type="spellStart"/>
            <w:r w:rsidRPr="00B53059">
              <w:rPr>
                <w:rFonts w:ascii="Courier New" w:hAnsi="Courier New" w:cs="Courier New"/>
                <w:sz w:val="20"/>
                <w:szCs w:val="20"/>
                <w:lang w:val="en-IN"/>
              </w:rPr>
              <w:t>ap_param</w:t>
            </w:r>
            <w:proofErr w:type="spellEnd"/>
            <w:r w:rsidRPr="00B53059">
              <w:rPr>
                <w:rFonts w:ascii="Courier New" w:hAnsi="Courier New" w:cs="Courier New"/>
                <w:sz w:val="20"/>
                <w:szCs w:val="20"/>
                <w:lang w:val="en-IN"/>
              </w:rPr>
              <w:t xml:space="preserve"> </w:t>
            </w:r>
            <w:proofErr w:type="spellStart"/>
            <w:r w:rsidRPr="00B53059">
              <w:rPr>
                <w:rFonts w:ascii="Courier New" w:hAnsi="Courier New" w:cs="Courier New"/>
                <w:sz w:val="20"/>
                <w:szCs w:val="20"/>
                <w:lang w:val="en-IN"/>
              </w:rPr>
              <w:t>ap_</w:t>
            </w:r>
            <w:proofErr w:type="gramStart"/>
            <w:r w:rsidRPr="00B53059">
              <w:rPr>
                <w:rFonts w:ascii="Courier New" w:hAnsi="Courier New" w:cs="Courier New"/>
                <w:sz w:val="20"/>
                <w:szCs w:val="20"/>
                <w:lang w:val="en-IN"/>
              </w:rPr>
              <w:t>param</w:t>
            </w:r>
            <w:proofErr w:type="spellEnd"/>
            <w:r w:rsidRPr="00B53059">
              <w:rPr>
                <w:rFonts w:ascii="Courier New" w:hAnsi="Courier New" w:cs="Courier New"/>
                <w:sz w:val="20"/>
                <w:szCs w:val="20"/>
                <w:lang w:val="en-IN"/>
              </w:rPr>
              <w:t>[</w:t>
            </w:r>
            <w:proofErr w:type="gramEnd"/>
            <w:r w:rsidRPr="00B53059">
              <w:rPr>
                <w:rFonts w:ascii="Courier New" w:hAnsi="Courier New" w:cs="Courier New"/>
                <w:sz w:val="20"/>
                <w:szCs w:val="20"/>
                <w:lang w:val="en-IN"/>
              </w:rPr>
              <w:t>AP_CNT];</w:t>
            </w:r>
          </w:p>
          <w:p w14:paraId="1E0CFC43"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int </w:t>
            </w:r>
            <w:proofErr w:type="gramStart"/>
            <w:r w:rsidRPr="00B53059">
              <w:rPr>
                <w:rFonts w:ascii="Courier New" w:hAnsi="Courier New" w:cs="Courier New"/>
                <w:sz w:val="20"/>
                <w:szCs w:val="20"/>
                <w:lang w:val="en-IN"/>
              </w:rPr>
              <w:t>priority[</w:t>
            </w:r>
            <w:proofErr w:type="gramEnd"/>
            <w:r w:rsidRPr="00B53059">
              <w:rPr>
                <w:rFonts w:ascii="Courier New" w:hAnsi="Courier New" w:cs="Courier New"/>
                <w:sz w:val="20"/>
                <w:szCs w:val="20"/>
                <w:lang w:val="en-IN"/>
              </w:rPr>
              <w:t>AP_CNT];</w:t>
            </w:r>
          </w:p>
          <w:p w14:paraId="73366131"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int </w:t>
            </w:r>
            <w:proofErr w:type="spellStart"/>
            <w:r w:rsidRPr="00B53059">
              <w:rPr>
                <w:rFonts w:ascii="Courier New" w:hAnsi="Courier New" w:cs="Courier New"/>
                <w:sz w:val="20"/>
                <w:szCs w:val="20"/>
                <w:lang w:val="en-IN"/>
              </w:rPr>
              <w:t>mru</w:t>
            </w:r>
            <w:proofErr w:type="spellEnd"/>
            <w:r w:rsidRPr="00B53059">
              <w:rPr>
                <w:rFonts w:ascii="Courier New" w:hAnsi="Courier New" w:cs="Courier New"/>
                <w:sz w:val="20"/>
                <w:szCs w:val="20"/>
                <w:lang w:val="en-IN"/>
              </w:rPr>
              <w:t>; //index of MRU AP</w:t>
            </w:r>
          </w:p>
          <w:p w14:paraId="083B8040"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int </w:t>
            </w:r>
            <w:proofErr w:type="spellStart"/>
            <w:r w:rsidRPr="00B53059">
              <w:rPr>
                <w:rFonts w:ascii="Courier New" w:hAnsi="Courier New" w:cs="Courier New"/>
                <w:sz w:val="20"/>
                <w:szCs w:val="20"/>
                <w:lang w:val="en-IN"/>
              </w:rPr>
              <w:t>rescan_</w:t>
            </w:r>
            <w:proofErr w:type="gramStart"/>
            <w:r w:rsidRPr="00B53059">
              <w:rPr>
                <w:rFonts w:ascii="Courier New" w:hAnsi="Courier New" w:cs="Courier New"/>
                <w:sz w:val="20"/>
                <w:szCs w:val="20"/>
                <w:lang w:val="en-IN"/>
              </w:rPr>
              <w:t>interval</w:t>
            </w:r>
            <w:proofErr w:type="spellEnd"/>
            <w:r w:rsidRPr="00B53059">
              <w:rPr>
                <w:rFonts w:ascii="Courier New" w:hAnsi="Courier New" w:cs="Courier New"/>
                <w:sz w:val="20"/>
                <w:szCs w:val="20"/>
                <w:lang w:val="en-IN"/>
              </w:rPr>
              <w:t>;</w:t>
            </w:r>
            <w:proofErr w:type="gramEnd"/>
          </w:p>
          <w:p w14:paraId="6DB3DD01"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int </w:t>
            </w:r>
            <w:proofErr w:type="spellStart"/>
            <w:proofErr w:type="gramStart"/>
            <w:r w:rsidRPr="00B53059">
              <w:rPr>
                <w:rFonts w:ascii="Courier New" w:hAnsi="Courier New" w:cs="Courier New"/>
                <w:sz w:val="20"/>
                <w:szCs w:val="20"/>
                <w:lang w:val="en-IN"/>
              </w:rPr>
              <w:t>cnt</w:t>
            </w:r>
            <w:proofErr w:type="spellEnd"/>
            <w:r w:rsidRPr="00B53059">
              <w:rPr>
                <w:rFonts w:ascii="Courier New" w:hAnsi="Courier New" w:cs="Courier New"/>
                <w:sz w:val="20"/>
                <w:szCs w:val="20"/>
                <w:lang w:val="en-IN"/>
              </w:rPr>
              <w:t>;</w:t>
            </w:r>
            <w:proofErr w:type="gramEnd"/>
          </w:p>
          <w:p w14:paraId="283273B0"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int </w:t>
            </w:r>
            <w:proofErr w:type="gramStart"/>
            <w:r w:rsidRPr="00B53059">
              <w:rPr>
                <w:rFonts w:ascii="Courier New" w:hAnsi="Courier New" w:cs="Courier New"/>
                <w:sz w:val="20"/>
                <w:szCs w:val="20"/>
                <w:lang w:val="en-IN"/>
              </w:rPr>
              <w:t>index;</w:t>
            </w:r>
            <w:proofErr w:type="gramEnd"/>
          </w:p>
          <w:p w14:paraId="328CF863"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int </w:t>
            </w:r>
            <w:proofErr w:type="spellStart"/>
            <w:r w:rsidRPr="00B53059">
              <w:rPr>
                <w:rFonts w:ascii="Courier New" w:hAnsi="Courier New" w:cs="Courier New"/>
                <w:sz w:val="20"/>
                <w:szCs w:val="20"/>
                <w:lang w:val="en-IN"/>
              </w:rPr>
              <w:t>mru_</w:t>
            </w:r>
            <w:proofErr w:type="gramStart"/>
            <w:r w:rsidRPr="00B53059">
              <w:rPr>
                <w:rFonts w:ascii="Courier New" w:hAnsi="Courier New" w:cs="Courier New"/>
                <w:sz w:val="20"/>
                <w:szCs w:val="20"/>
                <w:lang w:val="en-IN"/>
              </w:rPr>
              <w:t>retries</w:t>
            </w:r>
            <w:proofErr w:type="spellEnd"/>
            <w:r w:rsidRPr="00B53059">
              <w:rPr>
                <w:rFonts w:ascii="Courier New" w:hAnsi="Courier New" w:cs="Courier New"/>
                <w:sz w:val="20"/>
                <w:szCs w:val="20"/>
                <w:lang w:val="en-IN"/>
              </w:rPr>
              <w:t>;</w:t>
            </w:r>
            <w:proofErr w:type="gramEnd"/>
          </w:p>
          <w:p w14:paraId="6521B273"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int </w:t>
            </w:r>
            <w:proofErr w:type="spellStart"/>
            <w:r w:rsidRPr="00B53059">
              <w:rPr>
                <w:rFonts w:ascii="Courier New" w:hAnsi="Courier New" w:cs="Courier New"/>
                <w:sz w:val="20"/>
                <w:szCs w:val="20"/>
                <w:lang w:val="en-IN"/>
              </w:rPr>
              <w:t>connect_</w:t>
            </w:r>
            <w:proofErr w:type="gramStart"/>
            <w:r w:rsidRPr="00B53059">
              <w:rPr>
                <w:rFonts w:ascii="Courier New" w:hAnsi="Courier New" w:cs="Courier New"/>
                <w:sz w:val="20"/>
                <w:szCs w:val="20"/>
                <w:lang w:val="en-IN"/>
              </w:rPr>
              <w:t>retries</w:t>
            </w:r>
            <w:proofErr w:type="spellEnd"/>
            <w:r w:rsidRPr="00B53059">
              <w:rPr>
                <w:rFonts w:ascii="Courier New" w:hAnsi="Courier New" w:cs="Courier New"/>
                <w:sz w:val="20"/>
                <w:szCs w:val="20"/>
                <w:lang w:val="en-IN"/>
              </w:rPr>
              <w:t>;</w:t>
            </w:r>
            <w:proofErr w:type="gramEnd"/>
          </w:p>
          <w:p w14:paraId="2A3A4258" w14:textId="58C7C05D"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roofErr w:type="spellStart"/>
            <w:r w:rsidRPr="00B53059">
              <w:rPr>
                <w:rFonts w:ascii="Courier New" w:hAnsi="Courier New" w:cs="Courier New"/>
                <w:sz w:val="20"/>
                <w:szCs w:val="20"/>
                <w:lang w:val="en-IN"/>
              </w:rPr>
              <w:t>ap_manager</w:t>
            </w:r>
            <w:proofErr w:type="spellEnd"/>
            <w:r w:rsidRPr="00B53059">
              <w:rPr>
                <w:rFonts w:ascii="Courier New" w:hAnsi="Courier New" w:cs="Courier New"/>
                <w:sz w:val="20"/>
                <w:szCs w:val="20"/>
                <w:lang w:val="en-IN"/>
              </w:rPr>
              <w:t>;</w:t>
            </w:r>
          </w:p>
        </w:tc>
      </w:tr>
    </w:tbl>
    <w:p w14:paraId="073ADD56" w14:textId="2FB743AB" w:rsidR="00821A42" w:rsidRDefault="00524BB9" w:rsidP="00B53059">
      <w:pPr>
        <w:pStyle w:val="Text2"/>
        <w:numPr>
          <w:ilvl w:val="0"/>
          <w:numId w:val="12"/>
        </w:numPr>
        <w:rPr>
          <w:lang w:val="en-IN"/>
        </w:rPr>
      </w:pPr>
      <w:r>
        <w:rPr>
          <w:lang w:val="en-IN"/>
        </w:rPr>
        <w:lastRenderedPageBreak/>
        <w:t xml:space="preserve">How the </w:t>
      </w:r>
      <w:r w:rsidR="000967F7">
        <w:rPr>
          <w:lang w:val="en-IN"/>
        </w:rPr>
        <w:t xml:space="preserve">AP </w:t>
      </w:r>
      <w:r>
        <w:rPr>
          <w:lang w:val="en-IN"/>
        </w:rPr>
        <w:t xml:space="preserve">List is </w:t>
      </w:r>
      <w:r w:rsidR="00B85BCE">
        <w:rPr>
          <w:lang w:val="en-IN"/>
        </w:rPr>
        <w:t>Create</w:t>
      </w:r>
      <w:r w:rsidR="00A11884">
        <w:rPr>
          <w:lang w:val="en-IN"/>
        </w:rPr>
        <w:t>d</w:t>
      </w:r>
      <w:r w:rsidR="00B85BCE">
        <w:rPr>
          <w:lang w:val="en-IN"/>
        </w:rPr>
        <w:t xml:space="preserve"> and </w:t>
      </w:r>
      <w:r>
        <w:rPr>
          <w:lang w:val="en-IN"/>
        </w:rPr>
        <w:t>Maintained</w:t>
      </w:r>
    </w:p>
    <w:p w14:paraId="248E35FE" w14:textId="118D8227" w:rsidR="00965B50" w:rsidRDefault="00F17B7A" w:rsidP="00B53059">
      <w:pPr>
        <w:pStyle w:val="Text2"/>
        <w:ind w:left="1620"/>
        <w:jc w:val="both"/>
      </w:pPr>
      <w:r w:rsidRPr="00877CF4">
        <w:t xml:space="preserve">When the </w:t>
      </w:r>
      <w:r w:rsidR="00A11884">
        <w:t>AP</w:t>
      </w:r>
      <w:r w:rsidRPr="00877CF4">
        <w:t xml:space="preserve"> manager is populated with </w:t>
      </w:r>
      <w:r w:rsidR="0053468B">
        <w:t xml:space="preserve">a </w:t>
      </w:r>
      <w:r w:rsidRPr="00877CF4">
        <w:t xml:space="preserve">list of </w:t>
      </w:r>
      <w:proofErr w:type="gramStart"/>
      <w:r w:rsidR="00FD28C7">
        <w:t xml:space="preserve">SSID </w:t>
      </w:r>
      <w:r w:rsidRPr="00877CF4">
        <w:t xml:space="preserve"> from</w:t>
      </w:r>
      <w:proofErr w:type="gramEnd"/>
      <w:r w:rsidRPr="00877CF4">
        <w:t xml:space="preserve"> the boot argument</w:t>
      </w:r>
      <w:r w:rsidR="00B53059">
        <w:t>s</w:t>
      </w:r>
      <w:r w:rsidRPr="00877CF4">
        <w:t xml:space="preserve">, the </w:t>
      </w:r>
      <w:r w:rsidR="00A11884">
        <w:t>AP</w:t>
      </w:r>
      <w:r w:rsidRPr="00877CF4">
        <w:t xml:space="preserve"> manager starts to use the AP’s order as the </w:t>
      </w:r>
      <w:r w:rsidR="00041CED">
        <w:t xml:space="preserve">initial </w:t>
      </w:r>
      <w:r w:rsidRPr="00877CF4">
        <w:t>priority order</w:t>
      </w:r>
      <w:r w:rsidR="00041CED">
        <w:t xml:space="preserve"> (in ascending order)</w:t>
      </w:r>
      <w:r w:rsidRPr="00877CF4">
        <w:t xml:space="preserve"> of selection for Wi-Fi connection</w:t>
      </w:r>
      <w:r w:rsidR="00041CED">
        <w:t xml:space="preserve"> </w:t>
      </w:r>
      <w:r w:rsidRPr="00877CF4">
        <w:t xml:space="preserve">with the AP of the </w:t>
      </w:r>
      <w:r w:rsidR="00041CED">
        <w:t>highest</w:t>
      </w:r>
      <w:r w:rsidRPr="00877CF4">
        <w:t xml:space="preserve"> number </w:t>
      </w:r>
      <w:r w:rsidR="00041CED">
        <w:t xml:space="preserve">(number 0) </w:t>
      </w:r>
      <w:r w:rsidRPr="00877CF4">
        <w:t>as the starting connection.</w:t>
      </w:r>
    </w:p>
    <w:p w14:paraId="4EE4EDE8" w14:textId="5CB026C9" w:rsidR="0017264F" w:rsidRDefault="00041CED" w:rsidP="00B53059">
      <w:pPr>
        <w:pStyle w:val="Text3"/>
        <w:numPr>
          <w:ilvl w:val="1"/>
          <w:numId w:val="12"/>
        </w:numPr>
      </w:pPr>
      <w:r>
        <w:t xml:space="preserve">AP </w:t>
      </w:r>
      <w:r w:rsidR="0017264F">
        <w:t>Addition and Initialization of the List</w:t>
      </w:r>
    </w:p>
    <w:p w14:paraId="1732ABFA" w14:textId="7405EF5D" w:rsidR="00A4190E" w:rsidRDefault="00FD28C7" w:rsidP="00A05C1A">
      <w:pPr>
        <w:pStyle w:val="Text3"/>
        <w:ind w:left="2340"/>
        <w:rPr>
          <w:lang w:val="en-IN"/>
        </w:rPr>
      </w:pPr>
      <w:r>
        <w:rPr>
          <w:lang w:val="en-IN"/>
        </w:rPr>
        <w:t>T</w:t>
      </w:r>
      <w:r w:rsidR="00041CED">
        <w:rPr>
          <w:lang w:val="en-IN"/>
        </w:rPr>
        <w:t xml:space="preserve">he </w:t>
      </w:r>
      <w:r w:rsidR="00A4190E" w:rsidRPr="001A4EC8">
        <w:rPr>
          <w:lang w:val="en-IN"/>
        </w:rPr>
        <w:t>priority</w:t>
      </w:r>
      <w:r w:rsidR="00A4190E">
        <w:rPr>
          <w:lang w:val="en-IN"/>
        </w:rPr>
        <w:t xml:space="preserve"> variable is initialized with the order of the AP</w:t>
      </w:r>
      <w:r w:rsidR="003A323D">
        <w:rPr>
          <w:lang w:val="en-IN"/>
        </w:rPr>
        <w:t xml:space="preserve"> in the function </w:t>
      </w:r>
      <w:proofErr w:type="spellStart"/>
      <w:r w:rsidR="003A323D" w:rsidRPr="001E1EB3">
        <w:rPr>
          <w:rFonts w:ascii="Courier New" w:hAnsi="Courier New" w:cs="Courier New"/>
          <w:lang w:val="en-IN"/>
        </w:rPr>
        <w:t>wcma_add_</w:t>
      </w:r>
      <w:proofErr w:type="gramStart"/>
      <w:r w:rsidR="003A323D" w:rsidRPr="001E1EB3">
        <w:rPr>
          <w:rFonts w:ascii="Courier New" w:hAnsi="Courier New" w:cs="Courier New"/>
          <w:lang w:val="en-IN"/>
        </w:rPr>
        <w:t>network</w:t>
      </w:r>
      <w:proofErr w:type="spellEnd"/>
      <w:r w:rsidR="003A323D" w:rsidRPr="001E1EB3">
        <w:rPr>
          <w:rFonts w:ascii="Courier New" w:hAnsi="Courier New" w:cs="Courier New"/>
          <w:lang w:val="en-IN"/>
        </w:rPr>
        <w:t>(</w:t>
      </w:r>
      <w:proofErr w:type="gramEnd"/>
      <w:r w:rsidR="003A323D" w:rsidRPr="001E1EB3">
        <w:rPr>
          <w:rFonts w:ascii="Courier New" w:hAnsi="Courier New" w:cs="Courier New"/>
          <w:lang w:val="en-IN"/>
        </w:rPr>
        <w:t>)</w:t>
      </w:r>
      <w:r w:rsidR="00A4190E">
        <w:rPr>
          <w:lang w:val="en-IN"/>
        </w:rPr>
        <w:t>.</w:t>
      </w:r>
    </w:p>
    <w:tbl>
      <w:tblPr>
        <w:tblStyle w:val="TableGrid"/>
        <w:tblW w:w="0" w:type="auto"/>
        <w:tblInd w:w="2340" w:type="dxa"/>
        <w:tblLook w:val="04A0" w:firstRow="1" w:lastRow="0" w:firstColumn="1" w:lastColumn="0" w:noHBand="0" w:noVBand="1"/>
      </w:tblPr>
      <w:tblGrid>
        <w:gridCol w:w="8360"/>
      </w:tblGrid>
      <w:tr w:rsidR="00B53059" w14:paraId="58AF9576" w14:textId="77777777" w:rsidTr="00B53059">
        <w:tc>
          <w:tcPr>
            <w:tcW w:w="10700" w:type="dxa"/>
            <w:shd w:val="clear" w:color="auto" w:fill="DEEAF6" w:themeFill="accent5" w:themeFillTint="33"/>
          </w:tcPr>
          <w:p w14:paraId="5DBDDFD4"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int </w:t>
            </w:r>
            <w:proofErr w:type="spellStart"/>
            <w:r w:rsidRPr="00B53059">
              <w:rPr>
                <w:rFonts w:ascii="Courier New" w:hAnsi="Courier New" w:cs="Courier New"/>
                <w:sz w:val="20"/>
                <w:szCs w:val="20"/>
                <w:lang w:val="en-IN"/>
              </w:rPr>
              <w:t>wcma_add_</w:t>
            </w:r>
            <w:proofErr w:type="gramStart"/>
            <w:r w:rsidRPr="00B53059">
              <w:rPr>
                <w:rFonts w:ascii="Courier New" w:hAnsi="Courier New" w:cs="Courier New"/>
                <w:sz w:val="20"/>
                <w:szCs w:val="20"/>
                <w:lang w:val="en-IN"/>
              </w:rPr>
              <w:t>network</w:t>
            </w:r>
            <w:proofErr w:type="spellEnd"/>
            <w:r w:rsidRPr="00B53059">
              <w:rPr>
                <w:rFonts w:ascii="Courier New" w:hAnsi="Courier New" w:cs="Courier New"/>
                <w:sz w:val="20"/>
                <w:szCs w:val="20"/>
                <w:lang w:val="en-IN"/>
              </w:rPr>
              <w:t>(</w:t>
            </w:r>
            <w:proofErr w:type="gramEnd"/>
            <w:r w:rsidRPr="00B53059">
              <w:rPr>
                <w:rFonts w:ascii="Courier New" w:hAnsi="Courier New" w:cs="Courier New"/>
                <w:sz w:val="20"/>
                <w:szCs w:val="20"/>
                <w:lang w:val="en-IN"/>
              </w:rPr>
              <w:t xml:space="preserve">struct </w:t>
            </w:r>
            <w:proofErr w:type="spellStart"/>
            <w:r w:rsidRPr="00B53059">
              <w:rPr>
                <w:rFonts w:ascii="Courier New" w:hAnsi="Courier New" w:cs="Courier New"/>
                <w:sz w:val="20"/>
                <w:szCs w:val="20"/>
                <w:lang w:val="en-IN"/>
              </w:rPr>
              <w:t>wcm_handle</w:t>
            </w:r>
            <w:proofErr w:type="spellEnd"/>
            <w:r w:rsidRPr="00B53059">
              <w:rPr>
                <w:rFonts w:ascii="Courier New" w:hAnsi="Courier New" w:cs="Courier New"/>
                <w:sz w:val="20"/>
                <w:szCs w:val="20"/>
                <w:lang w:val="en-IN"/>
              </w:rPr>
              <w:t xml:space="preserve"> *handle, </w:t>
            </w:r>
            <w:proofErr w:type="spellStart"/>
            <w:r w:rsidRPr="00B53059">
              <w:rPr>
                <w:rFonts w:ascii="Courier New" w:hAnsi="Courier New" w:cs="Courier New"/>
                <w:sz w:val="20"/>
                <w:szCs w:val="20"/>
                <w:lang w:val="en-IN"/>
              </w:rPr>
              <w:t>const</w:t>
            </w:r>
            <w:proofErr w:type="spellEnd"/>
            <w:r w:rsidRPr="00B53059">
              <w:rPr>
                <w:rFonts w:ascii="Courier New" w:hAnsi="Courier New" w:cs="Courier New"/>
                <w:sz w:val="20"/>
                <w:szCs w:val="20"/>
                <w:lang w:val="en-IN"/>
              </w:rPr>
              <w:t xml:space="preserve"> char </w:t>
            </w:r>
            <w:proofErr w:type="spellStart"/>
            <w:r w:rsidRPr="00B53059">
              <w:rPr>
                <w:rFonts w:ascii="Courier New" w:hAnsi="Courier New" w:cs="Courier New"/>
                <w:sz w:val="20"/>
                <w:szCs w:val="20"/>
                <w:lang w:val="en-IN"/>
              </w:rPr>
              <w:t>ssid</w:t>
            </w:r>
            <w:proofErr w:type="spellEnd"/>
            <w:r w:rsidRPr="00B53059">
              <w:rPr>
                <w:rFonts w:ascii="Courier New" w:hAnsi="Courier New" w:cs="Courier New"/>
                <w:sz w:val="20"/>
                <w:szCs w:val="20"/>
                <w:lang w:val="en-IN"/>
              </w:rPr>
              <w:t>[32],</w:t>
            </w:r>
            <w:proofErr w:type="spellStart"/>
            <w:r w:rsidRPr="00B53059">
              <w:rPr>
                <w:rFonts w:ascii="Courier New" w:hAnsi="Courier New" w:cs="Courier New"/>
                <w:sz w:val="20"/>
                <w:szCs w:val="20"/>
                <w:lang w:val="en-IN"/>
              </w:rPr>
              <w:t>const</w:t>
            </w:r>
            <w:proofErr w:type="spellEnd"/>
            <w:r w:rsidRPr="00B53059">
              <w:rPr>
                <w:rFonts w:ascii="Courier New" w:hAnsi="Courier New" w:cs="Courier New"/>
                <w:sz w:val="20"/>
                <w:szCs w:val="20"/>
                <w:lang w:val="en-IN"/>
              </w:rPr>
              <w:t xml:space="preserve"> char </w:t>
            </w:r>
            <w:proofErr w:type="spellStart"/>
            <w:r w:rsidRPr="00B53059">
              <w:rPr>
                <w:rFonts w:ascii="Courier New" w:hAnsi="Courier New" w:cs="Courier New"/>
                <w:sz w:val="20"/>
                <w:szCs w:val="20"/>
                <w:lang w:val="en-IN"/>
              </w:rPr>
              <w:t>bssid</w:t>
            </w:r>
            <w:proofErr w:type="spellEnd"/>
            <w:r w:rsidRPr="00B53059">
              <w:rPr>
                <w:rFonts w:ascii="Courier New" w:hAnsi="Courier New" w:cs="Courier New"/>
                <w:sz w:val="20"/>
                <w:szCs w:val="20"/>
                <w:lang w:val="en-IN"/>
              </w:rPr>
              <w:t xml:space="preserve">[17], </w:t>
            </w:r>
            <w:proofErr w:type="spellStart"/>
            <w:r w:rsidRPr="00B53059">
              <w:rPr>
                <w:rFonts w:ascii="Courier New" w:hAnsi="Courier New" w:cs="Courier New"/>
                <w:sz w:val="20"/>
                <w:szCs w:val="20"/>
                <w:lang w:val="en-IN"/>
              </w:rPr>
              <w:t>const</w:t>
            </w:r>
            <w:proofErr w:type="spellEnd"/>
            <w:r w:rsidRPr="00B53059">
              <w:rPr>
                <w:rFonts w:ascii="Courier New" w:hAnsi="Courier New" w:cs="Courier New"/>
                <w:sz w:val="20"/>
                <w:szCs w:val="20"/>
                <w:lang w:val="en-IN"/>
              </w:rPr>
              <w:t xml:space="preserve"> char passphrase[64], struct </w:t>
            </w:r>
            <w:proofErr w:type="spellStart"/>
            <w:r w:rsidRPr="00B53059">
              <w:rPr>
                <w:rFonts w:ascii="Courier New" w:hAnsi="Courier New" w:cs="Courier New"/>
                <w:sz w:val="20"/>
                <w:szCs w:val="20"/>
                <w:lang w:val="en-IN"/>
              </w:rPr>
              <w:t>ap_manager</w:t>
            </w:r>
            <w:proofErr w:type="spellEnd"/>
            <w:r w:rsidRPr="00B53059">
              <w:rPr>
                <w:rFonts w:ascii="Courier New" w:hAnsi="Courier New" w:cs="Courier New"/>
                <w:sz w:val="20"/>
                <w:szCs w:val="20"/>
                <w:lang w:val="en-IN"/>
              </w:rPr>
              <w:t xml:space="preserve"> *manager)</w:t>
            </w:r>
          </w:p>
          <w:p w14:paraId="5840B8EE"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w:t>
            </w:r>
          </w:p>
          <w:p w14:paraId="46037866"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w:t>
            </w:r>
          </w:p>
          <w:p w14:paraId="0E2EB727"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roofErr w:type="gramStart"/>
            <w:r w:rsidRPr="00B53059">
              <w:rPr>
                <w:rFonts w:ascii="Courier New" w:hAnsi="Courier New" w:cs="Courier New"/>
                <w:sz w:val="20"/>
                <w:szCs w:val="20"/>
                <w:lang w:val="en-IN"/>
              </w:rPr>
              <w:t>for(</w:t>
            </w:r>
            <w:proofErr w:type="gramEnd"/>
            <w:r w:rsidRPr="00B53059">
              <w:rPr>
                <w:rFonts w:ascii="Courier New" w:hAnsi="Courier New" w:cs="Courier New"/>
                <w:sz w:val="20"/>
                <w:szCs w:val="20"/>
                <w:lang w:val="en-IN"/>
              </w:rPr>
              <w:t xml:space="preserve">int </w:t>
            </w:r>
            <w:proofErr w:type="spellStart"/>
            <w:r w:rsidRPr="00B53059">
              <w:rPr>
                <w:rFonts w:ascii="Courier New" w:hAnsi="Courier New" w:cs="Courier New"/>
                <w:sz w:val="20"/>
                <w:szCs w:val="20"/>
                <w:lang w:val="en-IN"/>
              </w:rPr>
              <w:t>i</w:t>
            </w:r>
            <w:proofErr w:type="spellEnd"/>
            <w:r w:rsidRPr="00B53059">
              <w:rPr>
                <w:rFonts w:ascii="Courier New" w:hAnsi="Courier New" w:cs="Courier New"/>
                <w:sz w:val="20"/>
                <w:szCs w:val="20"/>
                <w:lang w:val="en-IN"/>
              </w:rPr>
              <w:t xml:space="preserve"> = 0; </w:t>
            </w:r>
            <w:proofErr w:type="spellStart"/>
            <w:r w:rsidRPr="00B53059">
              <w:rPr>
                <w:rFonts w:ascii="Courier New" w:hAnsi="Courier New" w:cs="Courier New"/>
                <w:sz w:val="20"/>
                <w:szCs w:val="20"/>
                <w:lang w:val="en-IN"/>
              </w:rPr>
              <w:t>i</w:t>
            </w:r>
            <w:proofErr w:type="spellEnd"/>
            <w:r w:rsidRPr="00B53059">
              <w:rPr>
                <w:rFonts w:ascii="Courier New" w:hAnsi="Courier New" w:cs="Courier New"/>
                <w:sz w:val="20"/>
                <w:szCs w:val="20"/>
                <w:lang w:val="en-IN"/>
              </w:rPr>
              <w:t xml:space="preserve"> &lt; AP_CNT; </w:t>
            </w:r>
            <w:proofErr w:type="spellStart"/>
            <w:r w:rsidRPr="00B53059">
              <w:rPr>
                <w:rFonts w:ascii="Courier New" w:hAnsi="Courier New" w:cs="Courier New"/>
                <w:sz w:val="20"/>
                <w:szCs w:val="20"/>
                <w:lang w:val="en-IN"/>
              </w:rPr>
              <w:t>i</w:t>
            </w:r>
            <w:proofErr w:type="spellEnd"/>
            <w:r w:rsidRPr="00B53059">
              <w:rPr>
                <w:rFonts w:ascii="Courier New" w:hAnsi="Courier New" w:cs="Courier New"/>
                <w:sz w:val="20"/>
                <w:szCs w:val="20"/>
                <w:lang w:val="en-IN"/>
              </w:rPr>
              <w:t>++)</w:t>
            </w:r>
          </w:p>
          <w:p w14:paraId="3134FB55"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
          <w:p w14:paraId="589AAD24"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if(manager-&gt;</w:t>
            </w:r>
            <w:proofErr w:type="spellStart"/>
            <w:r w:rsidRPr="00B53059">
              <w:rPr>
                <w:rFonts w:ascii="Courier New" w:hAnsi="Courier New" w:cs="Courier New"/>
                <w:sz w:val="20"/>
                <w:szCs w:val="20"/>
                <w:lang w:val="en-IN"/>
              </w:rPr>
              <w:t>ap_param</w:t>
            </w:r>
            <w:proofErr w:type="spellEnd"/>
            <w:r w:rsidRPr="00B53059">
              <w:rPr>
                <w:rFonts w:ascii="Courier New" w:hAnsi="Courier New" w:cs="Courier New"/>
                <w:sz w:val="20"/>
                <w:szCs w:val="20"/>
                <w:lang w:val="en-IN"/>
              </w:rPr>
              <w:t>[</w:t>
            </w:r>
            <w:proofErr w:type="spellStart"/>
            <w:r w:rsidRPr="00B53059">
              <w:rPr>
                <w:rFonts w:ascii="Courier New" w:hAnsi="Courier New" w:cs="Courier New"/>
                <w:sz w:val="20"/>
                <w:szCs w:val="20"/>
                <w:lang w:val="en-IN"/>
              </w:rPr>
              <w:t>i</w:t>
            </w:r>
            <w:proofErr w:type="spellEnd"/>
            <w:proofErr w:type="gramStart"/>
            <w:r w:rsidRPr="00B53059">
              <w:rPr>
                <w:rFonts w:ascii="Courier New" w:hAnsi="Courier New" w:cs="Courier New"/>
                <w:sz w:val="20"/>
                <w:szCs w:val="20"/>
                <w:lang w:val="en-IN"/>
              </w:rPr>
              <w:t>].</w:t>
            </w:r>
            <w:proofErr w:type="spellStart"/>
            <w:r w:rsidRPr="00B53059">
              <w:rPr>
                <w:rFonts w:ascii="Courier New" w:hAnsi="Courier New" w:cs="Courier New"/>
                <w:sz w:val="20"/>
                <w:szCs w:val="20"/>
                <w:lang w:val="en-IN"/>
              </w:rPr>
              <w:t>ssid</w:t>
            </w:r>
            <w:proofErr w:type="spellEnd"/>
            <w:proofErr w:type="gramEnd"/>
            <w:r w:rsidRPr="00B53059">
              <w:rPr>
                <w:rFonts w:ascii="Courier New" w:hAnsi="Courier New" w:cs="Courier New"/>
                <w:sz w:val="20"/>
                <w:szCs w:val="20"/>
                <w:lang w:val="en-IN"/>
              </w:rPr>
              <w:t>[0] == 0)</w:t>
            </w:r>
          </w:p>
          <w:p w14:paraId="40F11FEF"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
          <w:p w14:paraId="7D62F634"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roofErr w:type="spellStart"/>
            <w:r w:rsidRPr="00B53059">
              <w:rPr>
                <w:rFonts w:ascii="Courier New" w:hAnsi="Courier New" w:cs="Courier New"/>
                <w:sz w:val="20"/>
                <w:szCs w:val="20"/>
                <w:lang w:val="en-IN"/>
              </w:rPr>
              <w:t>os_</w:t>
            </w:r>
            <w:proofErr w:type="gramStart"/>
            <w:r w:rsidRPr="00B53059">
              <w:rPr>
                <w:rFonts w:ascii="Courier New" w:hAnsi="Courier New" w:cs="Courier New"/>
                <w:sz w:val="20"/>
                <w:szCs w:val="20"/>
                <w:lang w:val="en-IN"/>
              </w:rPr>
              <w:t>printf</w:t>
            </w:r>
            <w:proofErr w:type="spellEnd"/>
            <w:r w:rsidRPr="00B53059">
              <w:rPr>
                <w:rFonts w:ascii="Courier New" w:hAnsi="Courier New" w:cs="Courier New"/>
                <w:sz w:val="20"/>
                <w:szCs w:val="20"/>
                <w:lang w:val="en-IN"/>
              </w:rPr>
              <w:t>(</w:t>
            </w:r>
            <w:proofErr w:type="gramEnd"/>
            <w:r w:rsidRPr="00B53059">
              <w:rPr>
                <w:rFonts w:ascii="Courier New" w:hAnsi="Courier New" w:cs="Courier New"/>
                <w:sz w:val="20"/>
                <w:szCs w:val="20"/>
                <w:lang w:val="en-IN"/>
              </w:rPr>
              <w:t xml:space="preserve">"adding %s to list\n", </w:t>
            </w:r>
            <w:proofErr w:type="spellStart"/>
            <w:r w:rsidRPr="00B53059">
              <w:rPr>
                <w:rFonts w:ascii="Courier New" w:hAnsi="Courier New" w:cs="Courier New"/>
                <w:sz w:val="20"/>
                <w:szCs w:val="20"/>
                <w:lang w:val="en-IN"/>
              </w:rPr>
              <w:t>ssid</w:t>
            </w:r>
            <w:proofErr w:type="spellEnd"/>
            <w:r w:rsidRPr="00B53059">
              <w:rPr>
                <w:rFonts w:ascii="Courier New" w:hAnsi="Courier New" w:cs="Courier New"/>
                <w:sz w:val="20"/>
                <w:szCs w:val="20"/>
                <w:lang w:val="en-IN"/>
              </w:rPr>
              <w:t>);</w:t>
            </w:r>
          </w:p>
          <w:p w14:paraId="588C15AF"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roofErr w:type="spellStart"/>
            <w:r w:rsidRPr="00B53059">
              <w:rPr>
                <w:rFonts w:ascii="Courier New" w:hAnsi="Courier New" w:cs="Courier New"/>
                <w:sz w:val="20"/>
                <w:szCs w:val="20"/>
                <w:lang w:val="en-IN"/>
              </w:rPr>
              <w:t>memcpy</w:t>
            </w:r>
            <w:proofErr w:type="spellEnd"/>
            <w:r w:rsidRPr="00B53059">
              <w:rPr>
                <w:rFonts w:ascii="Courier New" w:hAnsi="Courier New" w:cs="Courier New"/>
                <w:sz w:val="20"/>
                <w:szCs w:val="20"/>
                <w:lang w:val="en-IN"/>
              </w:rPr>
              <w:t>(manager-&gt;</w:t>
            </w:r>
            <w:proofErr w:type="spellStart"/>
            <w:r w:rsidRPr="00B53059">
              <w:rPr>
                <w:rFonts w:ascii="Courier New" w:hAnsi="Courier New" w:cs="Courier New"/>
                <w:sz w:val="20"/>
                <w:szCs w:val="20"/>
                <w:lang w:val="en-IN"/>
              </w:rPr>
              <w:t>ap_param</w:t>
            </w:r>
            <w:proofErr w:type="spellEnd"/>
            <w:r w:rsidRPr="00B53059">
              <w:rPr>
                <w:rFonts w:ascii="Courier New" w:hAnsi="Courier New" w:cs="Courier New"/>
                <w:sz w:val="20"/>
                <w:szCs w:val="20"/>
                <w:lang w:val="en-IN"/>
              </w:rPr>
              <w:t>[</w:t>
            </w:r>
            <w:proofErr w:type="spellStart"/>
            <w:r w:rsidRPr="00B53059">
              <w:rPr>
                <w:rFonts w:ascii="Courier New" w:hAnsi="Courier New" w:cs="Courier New"/>
                <w:sz w:val="20"/>
                <w:szCs w:val="20"/>
                <w:lang w:val="en-IN"/>
              </w:rPr>
              <w:t>i</w:t>
            </w:r>
            <w:proofErr w:type="spellEnd"/>
            <w:proofErr w:type="gramStart"/>
            <w:r w:rsidRPr="00B53059">
              <w:rPr>
                <w:rFonts w:ascii="Courier New" w:hAnsi="Courier New" w:cs="Courier New"/>
                <w:sz w:val="20"/>
                <w:szCs w:val="20"/>
                <w:lang w:val="en-IN"/>
              </w:rPr>
              <w:t>].</w:t>
            </w:r>
            <w:proofErr w:type="spellStart"/>
            <w:r w:rsidRPr="00B53059">
              <w:rPr>
                <w:rFonts w:ascii="Courier New" w:hAnsi="Courier New" w:cs="Courier New"/>
                <w:sz w:val="20"/>
                <w:szCs w:val="20"/>
                <w:lang w:val="en-IN"/>
              </w:rPr>
              <w:t>ssid</w:t>
            </w:r>
            <w:proofErr w:type="spellEnd"/>
            <w:proofErr w:type="gramEnd"/>
            <w:r w:rsidRPr="00B53059">
              <w:rPr>
                <w:rFonts w:ascii="Courier New" w:hAnsi="Courier New" w:cs="Courier New"/>
                <w:sz w:val="20"/>
                <w:szCs w:val="20"/>
                <w:lang w:val="en-IN"/>
              </w:rPr>
              <w:t>, ssid, ssid_len);</w:t>
            </w:r>
          </w:p>
          <w:p w14:paraId="1128D0E4"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roofErr w:type="gramStart"/>
            <w:r w:rsidRPr="00B53059">
              <w:rPr>
                <w:rFonts w:ascii="Courier New" w:hAnsi="Courier New" w:cs="Courier New"/>
                <w:sz w:val="20"/>
                <w:szCs w:val="20"/>
                <w:lang w:val="en-IN"/>
              </w:rPr>
              <w:t>if(</w:t>
            </w:r>
            <w:proofErr w:type="spellStart"/>
            <w:proofErr w:type="gramEnd"/>
            <w:r w:rsidRPr="00B53059">
              <w:rPr>
                <w:rFonts w:ascii="Courier New" w:hAnsi="Courier New" w:cs="Courier New"/>
                <w:sz w:val="20"/>
                <w:szCs w:val="20"/>
                <w:lang w:val="en-IN"/>
              </w:rPr>
              <w:t>bssid</w:t>
            </w:r>
            <w:proofErr w:type="spellEnd"/>
            <w:r w:rsidRPr="00B53059">
              <w:rPr>
                <w:rFonts w:ascii="Courier New" w:hAnsi="Courier New" w:cs="Courier New"/>
                <w:sz w:val="20"/>
                <w:szCs w:val="20"/>
                <w:lang w:val="en-IN"/>
              </w:rPr>
              <w:t xml:space="preserve"> != NULL)</w:t>
            </w:r>
          </w:p>
          <w:p w14:paraId="65E26709"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
          <w:p w14:paraId="3997A48E"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roofErr w:type="spellStart"/>
            <w:r w:rsidRPr="00B53059">
              <w:rPr>
                <w:rFonts w:ascii="Courier New" w:hAnsi="Courier New" w:cs="Courier New"/>
                <w:sz w:val="20"/>
                <w:szCs w:val="20"/>
                <w:lang w:val="en-IN"/>
              </w:rPr>
              <w:t>os_</w:t>
            </w:r>
            <w:proofErr w:type="gramStart"/>
            <w:r w:rsidRPr="00B53059">
              <w:rPr>
                <w:rFonts w:ascii="Courier New" w:hAnsi="Courier New" w:cs="Courier New"/>
                <w:sz w:val="20"/>
                <w:szCs w:val="20"/>
                <w:lang w:val="en-IN"/>
              </w:rPr>
              <w:t>printf</w:t>
            </w:r>
            <w:proofErr w:type="spellEnd"/>
            <w:r w:rsidRPr="00B53059">
              <w:rPr>
                <w:rFonts w:ascii="Courier New" w:hAnsi="Courier New" w:cs="Courier New"/>
                <w:sz w:val="20"/>
                <w:szCs w:val="20"/>
                <w:lang w:val="en-IN"/>
              </w:rPr>
              <w:t>(</w:t>
            </w:r>
            <w:proofErr w:type="gramEnd"/>
            <w:r w:rsidRPr="00B53059">
              <w:rPr>
                <w:rFonts w:ascii="Courier New" w:hAnsi="Courier New" w:cs="Courier New"/>
                <w:sz w:val="20"/>
                <w:szCs w:val="20"/>
                <w:lang w:val="en-IN"/>
              </w:rPr>
              <w:t xml:space="preserve">"BSSID: %s\n", </w:t>
            </w:r>
            <w:proofErr w:type="spellStart"/>
            <w:r w:rsidRPr="00B53059">
              <w:rPr>
                <w:rFonts w:ascii="Courier New" w:hAnsi="Courier New" w:cs="Courier New"/>
                <w:sz w:val="20"/>
                <w:szCs w:val="20"/>
                <w:lang w:val="en-IN"/>
              </w:rPr>
              <w:t>bssid</w:t>
            </w:r>
            <w:proofErr w:type="spellEnd"/>
            <w:r w:rsidRPr="00B53059">
              <w:rPr>
                <w:rFonts w:ascii="Courier New" w:hAnsi="Courier New" w:cs="Courier New"/>
                <w:sz w:val="20"/>
                <w:szCs w:val="20"/>
                <w:lang w:val="en-IN"/>
              </w:rPr>
              <w:t>);</w:t>
            </w:r>
          </w:p>
          <w:p w14:paraId="09909EBA"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roofErr w:type="spellStart"/>
            <w:r w:rsidRPr="00B53059">
              <w:rPr>
                <w:rFonts w:ascii="Courier New" w:hAnsi="Courier New" w:cs="Courier New"/>
                <w:sz w:val="20"/>
                <w:szCs w:val="20"/>
                <w:lang w:val="en-IN"/>
              </w:rPr>
              <w:t>parse_</w:t>
            </w:r>
            <w:proofErr w:type="gramStart"/>
            <w:r w:rsidRPr="00B53059">
              <w:rPr>
                <w:rFonts w:ascii="Courier New" w:hAnsi="Courier New" w:cs="Courier New"/>
                <w:sz w:val="20"/>
                <w:szCs w:val="20"/>
                <w:lang w:val="en-IN"/>
              </w:rPr>
              <w:t>macaddr</w:t>
            </w:r>
            <w:proofErr w:type="spellEnd"/>
            <w:r w:rsidRPr="00B53059">
              <w:rPr>
                <w:rFonts w:ascii="Courier New" w:hAnsi="Courier New" w:cs="Courier New"/>
                <w:sz w:val="20"/>
                <w:szCs w:val="20"/>
                <w:lang w:val="en-IN"/>
              </w:rPr>
              <w:t>(</w:t>
            </w:r>
            <w:proofErr w:type="spellStart"/>
            <w:proofErr w:type="gramEnd"/>
            <w:r w:rsidRPr="00B53059">
              <w:rPr>
                <w:rFonts w:ascii="Courier New" w:hAnsi="Courier New" w:cs="Courier New"/>
                <w:sz w:val="20"/>
                <w:szCs w:val="20"/>
                <w:lang w:val="en-IN"/>
              </w:rPr>
              <w:t>bssid</w:t>
            </w:r>
            <w:proofErr w:type="spellEnd"/>
            <w:r w:rsidRPr="00B53059">
              <w:rPr>
                <w:rFonts w:ascii="Courier New" w:hAnsi="Courier New" w:cs="Courier New"/>
                <w:sz w:val="20"/>
                <w:szCs w:val="20"/>
                <w:lang w:val="en-IN"/>
              </w:rPr>
              <w:t>, manager-&gt;</w:t>
            </w:r>
            <w:proofErr w:type="spellStart"/>
            <w:r w:rsidRPr="00B53059">
              <w:rPr>
                <w:rFonts w:ascii="Courier New" w:hAnsi="Courier New" w:cs="Courier New"/>
                <w:sz w:val="20"/>
                <w:szCs w:val="20"/>
                <w:lang w:val="en-IN"/>
              </w:rPr>
              <w:t>ap_param</w:t>
            </w:r>
            <w:proofErr w:type="spellEnd"/>
            <w:r w:rsidRPr="00B53059">
              <w:rPr>
                <w:rFonts w:ascii="Courier New" w:hAnsi="Courier New" w:cs="Courier New"/>
                <w:sz w:val="20"/>
                <w:szCs w:val="20"/>
                <w:lang w:val="en-IN"/>
              </w:rPr>
              <w:t>[</w:t>
            </w:r>
            <w:proofErr w:type="spellStart"/>
            <w:r w:rsidRPr="00B53059">
              <w:rPr>
                <w:rFonts w:ascii="Courier New" w:hAnsi="Courier New" w:cs="Courier New"/>
                <w:sz w:val="20"/>
                <w:szCs w:val="20"/>
                <w:lang w:val="en-IN"/>
              </w:rPr>
              <w:t>i</w:t>
            </w:r>
            <w:proofErr w:type="spellEnd"/>
            <w:r w:rsidRPr="00B53059">
              <w:rPr>
                <w:rFonts w:ascii="Courier New" w:hAnsi="Courier New" w:cs="Courier New"/>
                <w:sz w:val="20"/>
                <w:szCs w:val="20"/>
                <w:lang w:val="en-IN"/>
              </w:rPr>
              <w:t>].</w:t>
            </w:r>
            <w:proofErr w:type="spellStart"/>
            <w:r w:rsidRPr="00B53059">
              <w:rPr>
                <w:rFonts w:ascii="Courier New" w:hAnsi="Courier New" w:cs="Courier New"/>
                <w:sz w:val="20"/>
                <w:szCs w:val="20"/>
                <w:lang w:val="en-IN"/>
              </w:rPr>
              <w:t>bssid</w:t>
            </w:r>
            <w:proofErr w:type="spellEnd"/>
            <w:r w:rsidRPr="00B53059">
              <w:rPr>
                <w:rFonts w:ascii="Courier New" w:hAnsi="Courier New" w:cs="Courier New"/>
                <w:sz w:val="20"/>
                <w:szCs w:val="20"/>
                <w:lang w:val="en-IN"/>
              </w:rPr>
              <w:t>);</w:t>
            </w:r>
          </w:p>
          <w:p w14:paraId="0C25EF75"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
          <w:p w14:paraId="26602396"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else</w:t>
            </w:r>
          </w:p>
          <w:p w14:paraId="5142014A"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
          <w:p w14:paraId="6C385EE1"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roofErr w:type="spellStart"/>
            <w:r w:rsidRPr="00B53059">
              <w:rPr>
                <w:rFonts w:ascii="Courier New" w:hAnsi="Courier New" w:cs="Courier New"/>
                <w:sz w:val="20"/>
                <w:szCs w:val="20"/>
                <w:lang w:val="en-IN"/>
              </w:rPr>
              <w:t>memset</w:t>
            </w:r>
            <w:proofErr w:type="spellEnd"/>
            <w:r w:rsidRPr="00B53059">
              <w:rPr>
                <w:rFonts w:ascii="Courier New" w:hAnsi="Courier New" w:cs="Courier New"/>
                <w:sz w:val="20"/>
                <w:szCs w:val="20"/>
                <w:lang w:val="en-IN"/>
              </w:rPr>
              <w:t>(manager-&gt;</w:t>
            </w:r>
            <w:proofErr w:type="spellStart"/>
            <w:r w:rsidRPr="00B53059">
              <w:rPr>
                <w:rFonts w:ascii="Courier New" w:hAnsi="Courier New" w:cs="Courier New"/>
                <w:sz w:val="20"/>
                <w:szCs w:val="20"/>
                <w:lang w:val="en-IN"/>
              </w:rPr>
              <w:t>ap_param</w:t>
            </w:r>
            <w:proofErr w:type="spellEnd"/>
            <w:r w:rsidRPr="00B53059">
              <w:rPr>
                <w:rFonts w:ascii="Courier New" w:hAnsi="Courier New" w:cs="Courier New"/>
                <w:sz w:val="20"/>
                <w:szCs w:val="20"/>
                <w:lang w:val="en-IN"/>
              </w:rPr>
              <w:t>[</w:t>
            </w:r>
            <w:proofErr w:type="spellStart"/>
            <w:r w:rsidRPr="00B53059">
              <w:rPr>
                <w:rFonts w:ascii="Courier New" w:hAnsi="Courier New" w:cs="Courier New"/>
                <w:sz w:val="20"/>
                <w:szCs w:val="20"/>
                <w:lang w:val="en-IN"/>
              </w:rPr>
              <w:t>i</w:t>
            </w:r>
            <w:proofErr w:type="spellEnd"/>
            <w:proofErr w:type="gramStart"/>
            <w:r w:rsidRPr="00B53059">
              <w:rPr>
                <w:rFonts w:ascii="Courier New" w:hAnsi="Courier New" w:cs="Courier New"/>
                <w:sz w:val="20"/>
                <w:szCs w:val="20"/>
                <w:lang w:val="en-IN"/>
              </w:rPr>
              <w:t>].</w:t>
            </w:r>
            <w:proofErr w:type="spellStart"/>
            <w:r w:rsidRPr="00B53059">
              <w:rPr>
                <w:rFonts w:ascii="Courier New" w:hAnsi="Courier New" w:cs="Courier New"/>
                <w:sz w:val="20"/>
                <w:szCs w:val="20"/>
                <w:lang w:val="en-IN"/>
              </w:rPr>
              <w:t>bssid</w:t>
            </w:r>
            <w:proofErr w:type="spellEnd"/>
            <w:proofErr w:type="gramEnd"/>
            <w:r w:rsidRPr="00B53059">
              <w:rPr>
                <w:rFonts w:ascii="Courier New" w:hAnsi="Courier New" w:cs="Courier New"/>
                <w:sz w:val="20"/>
                <w:szCs w:val="20"/>
                <w:lang w:val="en-IN"/>
              </w:rPr>
              <w:t>, 0, 6);</w:t>
            </w:r>
          </w:p>
          <w:p w14:paraId="67C055FC" w14:textId="6FBFB3B0"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            </w:t>
            </w:r>
          </w:p>
        </w:tc>
      </w:tr>
    </w:tbl>
    <w:p w14:paraId="22BCB714" w14:textId="77777777" w:rsidR="00B53059" w:rsidRDefault="00B53059" w:rsidP="00B53059">
      <w:pPr>
        <w:pStyle w:val="Text3"/>
        <w:ind w:left="2340"/>
        <w:jc w:val="both"/>
        <w:rPr>
          <w:lang w:val="en-IN"/>
        </w:rPr>
      </w:pPr>
    </w:p>
    <w:p w14:paraId="4288A0BB" w14:textId="0E5FD06D" w:rsidR="00323AEA" w:rsidRDefault="00041CED" w:rsidP="00C2248B">
      <w:pPr>
        <w:pStyle w:val="Text2"/>
        <w:numPr>
          <w:ilvl w:val="0"/>
          <w:numId w:val="12"/>
        </w:numPr>
      </w:pPr>
      <w:r>
        <w:lastRenderedPageBreak/>
        <w:t xml:space="preserve">Update of the Priority </w:t>
      </w:r>
      <w:r w:rsidR="00962CF1">
        <w:t>Numbers of APs</w:t>
      </w:r>
    </w:p>
    <w:p w14:paraId="72E843E1" w14:textId="3EEC3990" w:rsidR="004E3358" w:rsidRPr="00DE032E" w:rsidRDefault="00E67FBF" w:rsidP="00C2248B">
      <w:pPr>
        <w:pStyle w:val="Text3"/>
        <w:ind w:left="1620"/>
        <w:jc w:val="both"/>
      </w:pPr>
      <w:r w:rsidRPr="00DE032E">
        <w:t xml:space="preserve">The priority </w:t>
      </w:r>
      <w:r w:rsidR="004E3358" w:rsidRPr="00DE032E">
        <w:t>order of the A</w:t>
      </w:r>
      <w:r w:rsidR="00FD28C7">
        <w:t>P</w:t>
      </w:r>
      <w:r w:rsidR="004E3358" w:rsidRPr="00DE032E">
        <w:t xml:space="preserve"> determines which AP from the AP </w:t>
      </w:r>
      <w:r w:rsidR="00962CF1" w:rsidRPr="00DE032E">
        <w:t>list</w:t>
      </w:r>
      <w:r w:rsidR="004E3358" w:rsidRPr="00DE032E">
        <w:t xml:space="preserve"> will be chosen for the next connection to be made.  This list is managed automatically by the app.</w:t>
      </w:r>
    </w:p>
    <w:p w14:paraId="2D5124B9" w14:textId="486820BB" w:rsidR="00A4190E" w:rsidRDefault="004E3358" w:rsidP="00C2248B">
      <w:pPr>
        <w:pStyle w:val="Text3"/>
        <w:ind w:left="1620"/>
        <w:jc w:val="both"/>
      </w:pPr>
      <w:r w:rsidRPr="00DE032E">
        <w:t xml:space="preserve">The </w:t>
      </w:r>
      <w:r w:rsidR="00E67FBF" w:rsidRPr="00DE032E">
        <w:t>order of A</w:t>
      </w:r>
      <w:r w:rsidR="00C2248B">
        <w:t>P</w:t>
      </w:r>
      <w:r w:rsidR="00E67FBF" w:rsidRPr="00DE032E">
        <w:t xml:space="preserve">s </w:t>
      </w:r>
      <w:r w:rsidR="0017264F" w:rsidRPr="00DE032E">
        <w:t xml:space="preserve">can </w:t>
      </w:r>
      <w:r w:rsidR="00E67FBF" w:rsidRPr="00DE032E">
        <w:t xml:space="preserve">be changed from time to time. For instance, based on the change of status of the connection </w:t>
      </w:r>
      <w:r w:rsidR="00FD28C7">
        <w:t xml:space="preserve">with the current </w:t>
      </w:r>
      <w:r w:rsidR="00E67FBF" w:rsidRPr="00DE032E">
        <w:t xml:space="preserve">AP, if </w:t>
      </w:r>
      <w:r w:rsidR="00FD28C7">
        <w:t>the</w:t>
      </w:r>
      <w:r w:rsidR="00E67FBF" w:rsidRPr="00DE032E">
        <w:t xml:space="preserve"> </w:t>
      </w:r>
      <w:r w:rsidR="00FD28C7">
        <w:t>connection</w:t>
      </w:r>
      <w:r w:rsidR="00E67FBF" w:rsidRPr="00DE032E">
        <w:t xml:space="preserve"> gets </w:t>
      </w:r>
      <w:proofErr w:type="gramStart"/>
      <w:r w:rsidR="00E67FBF" w:rsidRPr="00DE032E">
        <w:t>dropped ,</w:t>
      </w:r>
      <w:proofErr w:type="gramEnd"/>
      <w:r w:rsidR="00E67FBF" w:rsidRPr="00DE032E">
        <w:t xml:space="preserve"> the </w:t>
      </w:r>
      <w:r w:rsidR="00C2248B">
        <w:t>AP</w:t>
      </w:r>
      <w:r w:rsidR="00E67FBF" w:rsidRPr="00DE032E">
        <w:t xml:space="preserve"> manager will attempt to connect to the AP that is next on the priority list.  </w:t>
      </w:r>
      <w:r w:rsidR="00C2248B">
        <w:t>T</w:t>
      </w:r>
      <w:r w:rsidR="00E67FBF" w:rsidRPr="00DE032E">
        <w:t xml:space="preserve">he priority list of APs in the </w:t>
      </w:r>
      <w:r w:rsidR="00C2248B">
        <w:t>AP</w:t>
      </w:r>
      <w:r w:rsidR="00E67FBF" w:rsidRPr="00DE032E">
        <w:t xml:space="preserve"> manager will be updated accordingly</w:t>
      </w:r>
      <w:r w:rsidR="0017264F" w:rsidRPr="00DE032E">
        <w:t xml:space="preserve"> in the manager</w:t>
      </w:r>
      <w:r w:rsidR="0067577E">
        <w:t xml:space="preserve"> based on </w:t>
      </w:r>
      <w:proofErr w:type="gramStart"/>
      <w:r w:rsidR="0067577E">
        <w:t xml:space="preserve">the </w:t>
      </w:r>
      <w:r w:rsidR="0053468B">
        <w:t xml:space="preserve"> </w:t>
      </w:r>
      <w:r w:rsidR="0017264F" w:rsidRPr="00DE032E">
        <w:t>index</w:t>
      </w:r>
      <w:proofErr w:type="gramEnd"/>
      <w:r w:rsidR="0017264F" w:rsidRPr="00DE032E">
        <w:t xml:space="preserve"> </w:t>
      </w:r>
      <w:r w:rsidR="00323AEA" w:rsidRPr="00DE032E">
        <w:t>variable</w:t>
      </w:r>
      <w:r w:rsidR="0067577E">
        <w:t xml:space="preserve"> value</w:t>
      </w:r>
      <w:r w:rsidR="00E67FBF" w:rsidRPr="00DE032E">
        <w:t>.</w:t>
      </w:r>
    </w:p>
    <w:tbl>
      <w:tblPr>
        <w:tblStyle w:val="TableGrid"/>
        <w:tblW w:w="0" w:type="auto"/>
        <w:tblInd w:w="1620" w:type="dxa"/>
        <w:tblLook w:val="04A0" w:firstRow="1" w:lastRow="0" w:firstColumn="1" w:lastColumn="0" w:noHBand="0" w:noVBand="1"/>
      </w:tblPr>
      <w:tblGrid>
        <w:gridCol w:w="9080"/>
      </w:tblGrid>
      <w:tr w:rsidR="00C2248B" w14:paraId="3EC2EE33" w14:textId="77777777" w:rsidTr="00C2248B">
        <w:tc>
          <w:tcPr>
            <w:tcW w:w="10700" w:type="dxa"/>
            <w:shd w:val="clear" w:color="auto" w:fill="DEEAF6" w:themeFill="accent5" w:themeFillTint="33"/>
          </w:tcPr>
          <w:p w14:paraId="18F32261" w14:textId="77777777"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 perform scan */</w:t>
            </w:r>
          </w:p>
          <w:p w14:paraId="427AB210" w14:textId="77777777"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w:t>
            </w:r>
            <w:proofErr w:type="spellStart"/>
            <w:r w:rsidRPr="00C2248B">
              <w:rPr>
                <w:rFonts w:ascii="Courier New" w:hAnsi="Courier New" w:cs="Courier New"/>
                <w:sz w:val="20"/>
                <w:szCs w:val="20"/>
              </w:rPr>
              <w:t>wcma_scan_</w:t>
            </w:r>
            <w:proofErr w:type="gramStart"/>
            <w:r w:rsidRPr="00C2248B">
              <w:rPr>
                <w:rFonts w:ascii="Courier New" w:hAnsi="Courier New" w:cs="Courier New"/>
                <w:sz w:val="20"/>
                <w:szCs w:val="20"/>
              </w:rPr>
              <w:t>retry</w:t>
            </w:r>
            <w:proofErr w:type="spellEnd"/>
            <w:r w:rsidRPr="00C2248B">
              <w:rPr>
                <w:rFonts w:ascii="Courier New" w:hAnsi="Courier New" w:cs="Courier New"/>
                <w:sz w:val="20"/>
                <w:szCs w:val="20"/>
              </w:rPr>
              <w:t>(</w:t>
            </w:r>
            <w:proofErr w:type="gramEnd"/>
            <w:r w:rsidRPr="00C2248B">
              <w:rPr>
                <w:rFonts w:ascii="Courier New" w:hAnsi="Courier New" w:cs="Courier New"/>
                <w:sz w:val="20"/>
                <w:szCs w:val="20"/>
              </w:rPr>
              <w:t>handle, 3, manager);</w:t>
            </w:r>
          </w:p>
          <w:p w14:paraId="780DECF2" w14:textId="77777777"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 get AP with highest priority */</w:t>
            </w:r>
          </w:p>
          <w:p w14:paraId="4947F7A6" w14:textId="77777777"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int </w:t>
            </w:r>
            <w:proofErr w:type="spellStart"/>
            <w:r w:rsidRPr="00C2248B">
              <w:rPr>
                <w:rFonts w:ascii="Courier New" w:hAnsi="Courier New" w:cs="Courier New"/>
                <w:sz w:val="20"/>
                <w:szCs w:val="20"/>
              </w:rPr>
              <w:t>highest_priority</w:t>
            </w:r>
            <w:proofErr w:type="spellEnd"/>
            <w:r w:rsidRPr="00C2248B">
              <w:rPr>
                <w:rFonts w:ascii="Courier New" w:hAnsi="Courier New" w:cs="Courier New"/>
                <w:sz w:val="20"/>
                <w:szCs w:val="20"/>
              </w:rPr>
              <w:t xml:space="preserve"> = manager-&gt;cnt+</w:t>
            </w:r>
            <w:proofErr w:type="gramStart"/>
            <w:r w:rsidRPr="00C2248B">
              <w:rPr>
                <w:rFonts w:ascii="Courier New" w:hAnsi="Courier New" w:cs="Courier New"/>
                <w:sz w:val="20"/>
                <w:szCs w:val="20"/>
              </w:rPr>
              <w:t>1;</w:t>
            </w:r>
            <w:proofErr w:type="gramEnd"/>
          </w:p>
          <w:p w14:paraId="68F47F55" w14:textId="77777777"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manager-&gt;index = </w:t>
            </w:r>
            <w:proofErr w:type="gramStart"/>
            <w:r w:rsidRPr="00C2248B">
              <w:rPr>
                <w:rFonts w:ascii="Courier New" w:hAnsi="Courier New" w:cs="Courier New"/>
                <w:sz w:val="20"/>
                <w:szCs w:val="20"/>
              </w:rPr>
              <w:t>-1;</w:t>
            </w:r>
            <w:proofErr w:type="gramEnd"/>
          </w:p>
          <w:p w14:paraId="06C5CC87" w14:textId="77777777"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w:t>
            </w:r>
            <w:proofErr w:type="gramStart"/>
            <w:r w:rsidRPr="00C2248B">
              <w:rPr>
                <w:rFonts w:ascii="Courier New" w:hAnsi="Courier New" w:cs="Courier New"/>
                <w:sz w:val="20"/>
                <w:szCs w:val="20"/>
              </w:rPr>
              <w:t>for(</w:t>
            </w:r>
            <w:proofErr w:type="gramEnd"/>
            <w:r w:rsidRPr="00C2248B">
              <w:rPr>
                <w:rFonts w:ascii="Courier New" w:hAnsi="Courier New" w:cs="Courier New"/>
                <w:sz w:val="20"/>
                <w:szCs w:val="20"/>
              </w:rPr>
              <w:t xml:space="preserve">int </w:t>
            </w:r>
            <w:proofErr w:type="spellStart"/>
            <w:r w:rsidRPr="00C2248B">
              <w:rPr>
                <w:rFonts w:ascii="Courier New" w:hAnsi="Courier New" w:cs="Courier New"/>
                <w:sz w:val="20"/>
                <w:szCs w:val="20"/>
              </w:rPr>
              <w:t>i</w:t>
            </w:r>
            <w:proofErr w:type="spellEnd"/>
            <w:r w:rsidRPr="00C2248B">
              <w:rPr>
                <w:rFonts w:ascii="Courier New" w:hAnsi="Courier New" w:cs="Courier New"/>
                <w:sz w:val="20"/>
                <w:szCs w:val="20"/>
              </w:rPr>
              <w:t xml:space="preserve"> = 0; </w:t>
            </w:r>
            <w:proofErr w:type="spellStart"/>
            <w:r w:rsidRPr="00C2248B">
              <w:rPr>
                <w:rFonts w:ascii="Courier New" w:hAnsi="Courier New" w:cs="Courier New"/>
                <w:sz w:val="20"/>
                <w:szCs w:val="20"/>
              </w:rPr>
              <w:t>i</w:t>
            </w:r>
            <w:proofErr w:type="spellEnd"/>
            <w:r w:rsidRPr="00C2248B">
              <w:rPr>
                <w:rFonts w:ascii="Courier New" w:hAnsi="Courier New" w:cs="Courier New"/>
                <w:sz w:val="20"/>
                <w:szCs w:val="20"/>
              </w:rPr>
              <w:t xml:space="preserve"> &lt; manager-&gt;</w:t>
            </w:r>
            <w:proofErr w:type="spellStart"/>
            <w:r w:rsidRPr="00C2248B">
              <w:rPr>
                <w:rFonts w:ascii="Courier New" w:hAnsi="Courier New" w:cs="Courier New"/>
                <w:sz w:val="20"/>
                <w:szCs w:val="20"/>
              </w:rPr>
              <w:t>cnt</w:t>
            </w:r>
            <w:proofErr w:type="spellEnd"/>
            <w:r w:rsidRPr="00C2248B">
              <w:rPr>
                <w:rFonts w:ascii="Courier New" w:hAnsi="Courier New" w:cs="Courier New"/>
                <w:sz w:val="20"/>
                <w:szCs w:val="20"/>
              </w:rPr>
              <w:t>; i++)</w:t>
            </w:r>
          </w:p>
          <w:p w14:paraId="6D44190D" w14:textId="77777777"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w:t>
            </w:r>
          </w:p>
          <w:p w14:paraId="688208E6" w14:textId="77777777"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if((manager-&gt;priority[</w:t>
            </w:r>
            <w:proofErr w:type="spellStart"/>
            <w:r w:rsidRPr="00C2248B">
              <w:rPr>
                <w:rFonts w:ascii="Courier New" w:hAnsi="Courier New" w:cs="Courier New"/>
                <w:sz w:val="20"/>
                <w:szCs w:val="20"/>
              </w:rPr>
              <w:t>i</w:t>
            </w:r>
            <w:proofErr w:type="spellEnd"/>
            <w:r w:rsidRPr="00C2248B">
              <w:rPr>
                <w:rFonts w:ascii="Courier New" w:hAnsi="Courier New" w:cs="Courier New"/>
                <w:sz w:val="20"/>
                <w:szCs w:val="20"/>
              </w:rPr>
              <w:t>] &gt;=0) &amp;&amp; (manager-&gt;priority[</w:t>
            </w:r>
            <w:proofErr w:type="spellStart"/>
            <w:r w:rsidRPr="00C2248B">
              <w:rPr>
                <w:rFonts w:ascii="Courier New" w:hAnsi="Courier New" w:cs="Courier New"/>
                <w:sz w:val="20"/>
                <w:szCs w:val="20"/>
              </w:rPr>
              <w:t>i</w:t>
            </w:r>
            <w:proofErr w:type="spellEnd"/>
            <w:r w:rsidRPr="00C2248B">
              <w:rPr>
                <w:rFonts w:ascii="Courier New" w:hAnsi="Courier New" w:cs="Courier New"/>
                <w:sz w:val="20"/>
                <w:szCs w:val="20"/>
              </w:rPr>
              <w:t xml:space="preserve">] &lt; </w:t>
            </w:r>
            <w:proofErr w:type="spellStart"/>
            <w:r w:rsidRPr="00C2248B">
              <w:rPr>
                <w:rFonts w:ascii="Courier New" w:hAnsi="Courier New" w:cs="Courier New"/>
                <w:sz w:val="20"/>
                <w:szCs w:val="20"/>
              </w:rPr>
              <w:t>highest_priority</w:t>
            </w:r>
            <w:proofErr w:type="spellEnd"/>
            <w:r w:rsidRPr="00C2248B">
              <w:rPr>
                <w:rFonts w:ascii="Courier New" w:hAnsi="Courier New" w:cs="Courier New"/>
                <w:sz w:val="20"/>
                <w:szCs w:val="20"/>
              </w:rPr>
              <w:t>))</w:t>
            </w:r>
          </w:p>
          <w:p w14:paraId="5F9C3F16" w14:textId="77777777"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w:t>
            </w:r>
          </w:p>
          <w:p w14:paraId="082D1F8A" w14:textId="77777777"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w:t>
            </w:r>
            <w:proofErr w:type="spellStart"/>
            <w:r w:rsidRPr="00C2248B">
              <w:rPr>
                <w:rFonts w:ascii="Courier New" w:hAnsi="Courier New" w:cs="Courier New"/>
                <w:sz w:val="20"/>
                <w:szCs w:val="20"/>
              </w:rPr>
              <w:t>highest_priority</w:t>
            </w:r>
            <w:proofErr w:type="spellEnd"/>
            <w:r w:rsidRPr="00C2248B">
              <w:rPr>
                <w:rFonts w:ascii="Courier New" w:hAnsi="Courier New" w:cs="Courier New"/>
                <w:sz w:val="20"/>
                <w:szCs w:val="20"/>
              </w:rPr>
              <w:t xml:space="preserve"> = manager-&gt;priority[</w:t>
            </w:r>
            <w:proofErr w:type="spellStart"/>
            <w:r w:rsidRPr="00C2248B">
              <w:rPr>
                <w:rFonts w:ascii="Courier New" w:hAnsi="Courier New" w:cs="Courier New"/>
                <w:sz w:val="20"/>
                <w:szCs w:val="20"/>
              </w:rPr>
              <w:t>i</w:t>
            </w:r>
            <w:proofErr w:type="spellEnd"/>
            <w:proofErr w:type="gramStart"/>
            <w:r w:rsidRPr="00C2248B">
              <w:rPr>
                <w:rFonts w:ascii="Courier New" w:hAnsi="Courier New" w:cs="Courier New"/>
                <w:sz w:val="20"/>
                <w:szCs w:val="20"/>
              </w:rPr>
              <w:t>];</w:t>
            </w:r>
            <w:proofErr w:type="gramEnd"/>
          </w:p>
          <w:p w14:paraId="461F9DDD" w14:textId="77777777"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manager-&gt;index = </w:t>
            </w:r>
            <w:proofErr w:type="spellStart"/>
            <w:proofErr w:type="gramStart"/>
            <w:r w:rsidRPr="00C2248B">
              <w:rPr>
                <w:rFonts w:ascii="Courier New" w:hAnsi="Courier New" w:cs="Courier New"/>
                <w:sz w:val="20"/>
                <w:szCs w:val="20"/>
              </w:rPr>
              <w:t>i</w:t>
            </w:r>
            <w:proofErr w:type="spellEnd"/>
            <w:r w:rsidRPr="00C2248B">
              <w:rPr>
                <w:rFonts w:ascii="Courier New" w:hAnsi="Courier New" w:cs="Courier New"/>
                <w:sz w:val="20"/>
                <w:szCs w:val="20"/>
              </w:rPr>
              <w:t>;</w:t>
            </w:r>
            <w:proofErr w:type="gramEnd"/>
          </w:p>
          <w:p w14:paraId="45F811FC" w14:textId="77777777"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w:t>
            </w:r>
          </w:p>
          <w:p w14:paraId="119FE939" w14:textId="58D6BD33"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w:t>
            </w:r>
          </w:p>
        </w:tc>
      </w:tr>
    </w:tbl>
    <w:p w14:paraId="2318CD71" w14:textId="30B27507" w:rsidR="00C2248B" w:rsidRDefault="00C2248B" w:rsidP="00A4190E">
      <w:pPr>
        <w:pStyle w:val="Text2"/>
        <w:jc w:val="both"/>
        <w:rPr>
          <w:rFonts w:ascii="Courier New" w:hAnsi="Courier New" w:cs="Courier New"/>
          <w:lang w:val="en-IN"/>
        </w:rPr>
      </w:pPr>
      <w:r>
        <w:rPr>
          <w:rFonts w:ascii="Courier New" w:hAnsi="Courier New" w:cs="Courier New"/>
          <w:lang w:val="en-IN"/>
        </w:rPr>
        <w:br w:type="page"/>
      </w:r>
    </w:p>
    <w:p w14:paraId="3AE3A961" w14:textId="7BB36F6C" w:rsidR="000967F7" w:rsidRDefault="000967F7" w:rsidP="00C2248B">
      <w:pPr>
        <w:pStyle w:val="Text2"/>
        <w:numPr>
          <w:ilvl w:val="0"/>
          <w:numId w:val="12"/>
        </w:numPr>
        <w:rPr>
          <w:lang w:val="en-IN"/>
        </w:rPr>
      </w:pPr>
      <w:r>
        <w:rPr>
          <w:lang w:val="en-IN"/>
        </w:rPr>
        <w:lastRenderedPageBreak/>
        <w:t xml:space="preserve">Last Used </w:t>
      </w:r>
      <w:r w:rsidR="007B3513">
        <w:rPr>
          <w:lang w:val="en-IN"/>
        </w:rPr>
        <w:t>Entry</w:t>
      </w:r>
      <w:r w:rsidR="00962CF1">
        <w:rPr>
          <w:lang w:val="en-IN"/>
        </w:rPr>
        <w:t xml:space="preserve"> (LRU)</w:t>
      </w:r>
    </w:p>
    <w:p w14:paraId="66A5425B" w14:textId="6F77A22F" w:rsidR="000967F7" w:rsidRDefault="000967F7" w:rsidP="00C2248B">
      <w:pPr>
        <w:pStyle w:val="Text2"/>
        <w:ind w:left="1620"/>
        <w:rPr>
          <w:lang w:val="en-IN"/>
        </w:rPr>
      </w:pPr>
      <w:r>
        <w:rPr>
          <w:lang w:val="en-IN"/>
        </w:rPr>
        <w:t xml:space="preserve">AP manager uses the </w:t>
      </w:r>
      <w:proofErr w:type="spellStart"/>
      <w:r w:rsidRPr="00A11884">
        <w:rPr>
          <w:rFonts w:ascii="Courier New" w:hAnsi="Courier New" w:cs="Courier New"/>
          <w:lang w:val="en-IN"/>
        </w:rPr>
        <w:t>ap_</w:t>
      </w:r>
      <w:proofErr w:type="gramStart"/>
      <w:r w:rsidRPr="00A11884">
        <w:rPr>
          <w:rFonts w:ascii="Courier New" w:hAnsi="Courier New" w:cs="Courier New"/>
          <w:lang w:val="en-IN"/>
        </w:rPr>
        <w:t>mamage</w:t>
      </w:r>
      <w:r w:rsidR="0067577E">
        <w:rPr>
          <w:rFonts w:ascii="Courier New" w:hAnsi="Courier New" w:cs="Courier New"/>
          <w:lang w:val="en-IN"/>
        </w:rPr>
        <w:t>r,</w:t>
      </w:r>
      <w:r w:rsidRPr="00A11884">
        <w:rPr>
          <w:rFonts w:ascii="Courier New" w:hAnsi="Courier New" w:cs="Courier New"/>
          <w:lang w:val="en-IN"/>
        </w:rPr>
        <w:t>mru</w:t>
      </w:r>
      <w:proofErr w:type="spellEnd"/>
      <w:proofErr w:type="gramEnd"/>
      <w:r>
        <w:rPr>
          <w:lang w:val="en-IN"/>
        </w:rPr>
        <w:t xml:space="preserve"> variable as the index of LRU AP</w:t>
      </w:r>
      <w:r w:rsidR="00A11884">
        <w:rPr>
          <w:lang w:val="en-IN"/>
        </w:rPr>
        <w:t>.</w:t>
      </w:r>
    </w:p>
    <w:tbl>
      <w:tblPr>
        <w:tblStyle w:val="TableGrid"/>
        <w:tblW w:w="0" w:type="auto"/>
        <w:tblInd w:w="1260" w:type="dxa"/>
        <w:shd w:val="clear" w:color="auto" w:fill="DEEAF6" w:themeFill="accent5" w:themeFillTint="33"/>
        <w:tblLook w:val="04A0" w:firstRow="1" w:lastRow="0" w:firstColumn="1" w:lastColumn="0" w:noHBand="0" w:noVBand="1"/>
      </w:tblPr>
      <w:tblGrid>
        <w:gridCol w:w="9440"/>
      </w:tblGrid>
      <w:tr w:rsidR="00A11884" w:rsidRPr="00A11884" w14:paraId="3AABAC49" w14:textId="77777777" w:rsidTr="00A11884">
        <w:tc>
          <w:tcPr>
            <w:tcW w:w="10926" w:type="dxa"/>
            <w:shd w:val="clear" w:color="auto" w:fill="DEEAF6" w:themeFill="accent5" w:themeFillTint="33"/>
          </w:tcPr>
          <w:p w14:paraId="2D376B56" w14:textId="77777777" w:rsidR="00A11884" w:rsidRPr="00A11884" w:rsidRDefault="00A11884" w:rsidP="00A11884">
            <w:pPr>
              <w:pStyle w:val="Text2"/>
              <w:spacing w:line="480" w:lineRule="auto"/>
              <w:ind w:left="0"/>
              <w:rPr>
                <w:rFonts w:ascii="Courier New" w:hAnsi="Courier New" w:cs="Courier New"/>
                <w:sz w:val="20"/>
                <w:szCs w:val="20"/>
                <w:lang w:val="en-IN"/>
              </w:rPr>
            </w:pPr>
            <w:r w:rsidRPr="00A11884">
              <w:rPr>
                <w:rFonts w:ascii="Courier New" w:hAnsi="Courier New" w:cs="Courier New"/>
                <w:sz w:val="20"/>
                <w:szCs w:val="20"/>
                <w:lang w:val="en-IN"/>
              </w:rPr>
              <w:t xml:space="preserve">static void </w:t>
            </w:r>
            <w:proofErr w:type="spellStart"/>
            <w:r w:rsidRPr="00A11884">
              <w:rPr>
                <w:rFonts w:ascii="Courier New" w:hAnsi="Courier New" w:cs="Courier New"/>
                <w:sz w:val="20"/>
                <w:szCs w:val="20"/>
                <w:lang w:val="en-IN"/>
              </w:rPr>
              <w:t>my_wcm_notify_</w:t>
            </w:r>
            <w:proofErr w:type="gramStart"/>
            <w:r w:rsidRPr="00A11884">
              <w:rPr>
                <w:rFonts w:ascii="Courier New" w:hAnsi="Courier New" w:cs="Courier New"/>
                <w:sz w:val="20"/>
                <w:szCs w:val="20"/>
                <w:lang w:val="en-IN"/>
              </w:rPr>
              <w:t>cb</w:t>
            </w:r>
            <w:proofErr w:type="spellEnd"/>
            <w:r w:rsidRPr="00A11884">
              <w:rPr>
                <w:rFonts w:ascii="Courier New" w:hAnsi="Courier New" w:cs="Courier New"/>
                <w:sz w:val="20"/>
                <w:szCs w:val="20"/>
                <w:lang w:val="en-IN"/>
              </w:rPr>
              <w:t>(</w:t>
            </w:r>
            <w:proofErr w:type="gramEnd"/>
            <w:r w:rsidRPr="00A11884">
              <w:rPr>
                <w:rFonts w:ascii="Courier New" w:hAnsi="Courier New" w:cs="Courier New"/>
                <w:sz w:val="20"/>
                <w:szCs w:val="20"/>
                <w:lang w:val="en-IN"/>
              </w:rPr>
              <w:t>void *</w:t>
            </w:r>
            <w:proofErr w:type="spellStart"/>
            <w:r w:rsidRPr="00A11884">
              <w:rPr>
                <w:rFonts w:ascii="Courier New" w:hAnsi="Courier New" w:cs="Courier New"/>
                <w:sz w:val="20"/>
                <w:szCs w:val="20"/>
                <w:lang w:val="en-IN"/>
              </w:rPr>
              <w:t>ctx</w:t>
            </w:r>
            <w:proofErr w:type="spellEnd"/>
            <w:r w:rsidRPr="00A11884">
              <w:rPr>
                <w:rFonts w:ascii="Courier New" w:hAnsi="Courier New" w:cs="Courier New"/>
                <w:sz w:val="20"/>
                <w:szCs w:val="20"/>
                <w:lang w:val="en-IN"/>
              </w:rPr>
              <w:t xml:space="preserve">, struct </w:t>
            </w:r>
            <w:proofErr w:type="spellStart"/>
            <w:r w:rsidRPr="00A11884">
              <w:rPr>
                <w:rFonts w:ascii="Courier New" w:hAnsi="Courier New" w:cs="Courier New"/>
                <w:sz w:val="20"/>
                <w:szCs w:val="20"/>
                <w:lang w:val="en-IN"/>
              </w:rPr>
              <w:t>os_msg</w:t>
            </w:r>
            <w:proofErr w:type="spellEnd"/>
            <w:r w:rsidRPr="00A11884">
              <w:rPr>
                <w:rFonts w:ascii="Courier New" w:hAnsi="Courier New" w:cs="Courier New"/>
                <w:sz w:val="20"/>
                <w:szCs w:val="20"/>
                <w:lang w:val="en-IN"/>
              </w:rPr>
              <w:t xml:space="preserve"> *</w:t>
            </w:r>
            <w:proofErr w:type="spellStart"/>
            <w:r w:rsidRPr="00A11884">
              <w:rPr>
                <w:rFonts w:ascii="Courier New" w:hAnsi="Courier New" w:cs="Courier New"/>
                <w:sz w:val="20"/>
                <w:szCs w:val="20"/>
                <w:lang w:val="en-IN"/>
              </w:rPr>
              <w:t>msg</w:t>
            </w:r>
            <w:proofErr w:type="spellEnd"/>
            <w:r w:rsidRPr="00A11884">
              <w:rPr>
                <w:rFonts w:ascii="Courier New" w:hAnsi="Courier New" w:cs="Courier New"/>
                <w:sz w:val="20"/>
                <w:szCs w:val="20"/>
                <w:lang w:val="en-IN"/>
              </w:rPr>
              <w:t>)</w:t>
            </w:r>
          </w:p>
          <w:p w14:paraId="421DA021" w14:textId="77777777" w:rsidR="00A11884" w:rsidRPr="00A11884" w:rsidRDefault="00A11884" w:rsidP="00A11884">
            <w:pPr>
              <w:pStyle w:val="Text2"/>
              <w:spacing w:line="480" w:lineRule="auto"/>
              <w:ind w:left="0"/>
              <w:rPr>
                <w:rFonts w:ascii="Courier New" w:hAnsi="Courier New" w:cs="Courier New"/>
                <w:sz w:val="20"/>
                <w:szCs w:val="20"/>
                <w:lang w:val="en-IN"/>
              </w:rPr>
            </w:pPr>
            <w:r w:rsidRPr="00A11884">
              <w:rPr>
                <w:rFonts w:ascii="Courier New" w:hAnsi="Courier New" w:cs="Courier New"/>
                <w:sz w:val="20"/>
                <w:szCs w:val="20"/>
                <w:lang w:val="en-IN"/>
              </w:rPr>
              <w:t>{</w:t>
            </w:r>
          </w:p>
          <w:p w14:paraId="0594DC52" w14:textId="31596B57" w:rsidR="00A11884" w:rsidRDefault="00A11884" w:rsidP="00A11884">
            <w:pPr>
              <w:pStyle w:val="Text2"/>
              <w:spacing w:line="480" w:lineRule="auto"/>
              <w:ind w:left="0"/>
              <w:rPr>
                <w:rFonts w:ascii="Courier New" w:hAnsi="Courier New" w:cs="Courier New"/>
                <w:sz w:val="20"/>
                <w:szCs w:val="20"/>
                <w:lang w:val="en-IN"/>
              </w:rPr>
            </w:pPr>
            <w:r w:rsidRPr="00A11884">
              <w:rPr>
                <w:rFonts w:ascii="Courier New" w:hAnsi="Courier New" w:cs="Courier New"/>
                <w:sz w:val="20"/>
                <w:szCs w:val="20"/>
                <w:lang w:val="en-IN"/>
              </w:rPr>
              <w:t xml:space="preserve">    switch(</w:t>
            </w:r>
            <w:proofErr w:type="spellStart"/>
            <w:r w:rsidRPr="00A11884">
              <w:rPr>
                <w:rFonts w:ascii="Courier New" w:hAnsi="Courier New" w:cs="Courier New"/>
                <w:sz w:val="20"/>
                <w:szCs w:val="20"/>
                <w:lang w:val="en-IN"/>
              </w:rPr>
              <w:t>msg</w:t>
            </w:r>
            <w:proofErr w:type="spellEnd"/>
            <w:r w:rsidRPr="00A11884">
              <w:rPr>
                <w:rFonts w:ascii="Courier New" w:hAnsi="Courier New" w:cs="Courier New"/>
                <w:sz w:val="20"/>
                <w:szCs w:val="20"/>
                <w:lang w:val="en-IN"/>
              </w:rPr>
              <w:t>-&gt;</w:t>
            </w:r>
            <w:proofErr w:type="spellStart"/>
            <w:r w:rsidRPr="00A11884">
              <w:rPr>
                <w:rFonts w:ascii="Courier New" w:hAnsi="Courier New" w:cs="Courier New"/>
                <w:sz w:val="20"/>
                <w:szCs w:val="20"/>
                <w:lang w:val="en-IN"/>
              </w:rPr>
              <w:t>msg_type</w:t>
            </w:r>
            <w:proofErr w:type="spellEnd"/>
            <w:r w:rsidRPr="00A11884">
              <w:rPr>
                <w:rFonts w:ascii="Courier New" w:hAnsi="Courier New" w:cs="Courier New"/>
                <w:sz w:val="20"/>
                <w:szCs w:val="20"/>
                <w:lang w:val="en-IN"/>
              </w:rPr>
              <w:t>)</w:t>
            </w:r>
          </w:p>
          <w:p w14:paraId="4E77B5DB" w14:textId="4B42E4C0" w:rsidR="00227163" w:rsidRDefault="00227163" w:rsidP="00A11884">
            <w:pPr>
              <w:pStyle w:val="Text2"/>
              <w:spacing w:line="480" w:lineRule="auto"/>
              <w:ind w:left="0"/>
              <w:rPr>
                <w:rFonts w:ascii="Courier New" w:hAnsi="Courier New" w:cs="Courier New"/>
                <w:sz w:val="20"/>
                <w:szCs w:val="20"/>
                <w:lang w:val="en-IN"/>
              </w:rPr>
            </w:pPr>
            <w:r>
              <w:rPr>
                <w:rFonts w:ascii="Courier New" w:hAnsi="Courier New" w:cs="Courier New"/>
                <w:sz w:val="20"/>
                <w:szCs w:val="20"/>
                <w:lang w:val="en-IN"/>
              </w:rPr>
              <w:t>.</w:t>
            </w:r>
          </w:p>
          <w:p w14:paraId="604E75C3" w14:textId="3D0895C7" w:rsidR="00227163" w:rsidRPr="00A11884" w:rsidRDefault="00227163" w:rsidP="00A11884">
            <w:pPr>
              <w:pStyle w:val="Text2"/>
              <w:spacing w:line="480" w:lineRule="auto"/>
              <w:ind w:left="0"/>
              <w:rPr>
                <w:rFonts w:ascii="Courier New" w:hAnsi="Courier New" w:cs="Courier New"/>
                <w:sz w:val="20"/>
                <w:szCs w:val="20"/>
                <w:lang w:val="en-IN"/>
              </w:rPr>
            </w:pPr>
            <w:r>
              <w:rPr>
                <w:rFonts w:ascii="Courier New" w:hAnsi="Courier New" w:cs="Courier New"/>
                <w:sz w:val="20"/>
                <w:szCs w:val="20"/>
                <w:lang w:val="en-IN"/>
              </w:rPr>
              <w:t>.</w:t>
            </w:r>
          </w:p>
          <w:p w14:paraId="3AD4F075" w14:textId="77777777" w:rsidR="00A11884" w:rsidRPr="00A11884" w:rsidRDefault="00A11884" w:rsidP="00A11884">
            <w:pPr>
              <w:pStyle w:val="Text2"/>
              <w:spacing w:line="480" w:lineRule="auto"/>
              <w:ind w:left="0"/>
              <w:rPr>
                <w:rFonts w:ascii="Courier New" w:hAnsi="Courier New" w:cs="Courier New"/>
                <w:sz w:val="20"/>
                <w:szCs w:val="20"/>
                <w:lang w:val="en-IN"/>
              </w:rPr>
            </w:pPr>
            <w:r w:rsidRPr="00A11884">
              <w:rPr>
                <w:rFonts w:ascii="Courier New" w:hAnsi="Courier New" w:cs="Courier New"/>
                <w:sz w:val="20"/>
                <w:szCs w:val="20"/>
                <w:lang w:val="en-IN"/>
              </w:rPr>
              <w:t>{</w:t>
            </w:r>
          </w:p>
          <w:p w14:paraId="16199AF6" w14:textId="77777777" w:rsidR="00A11884" w:rsidRPr="00A11884" w:rsidRDefault="00A11884" w:rsidP="00A11884">
            <w:pPr>
              <w:pStyle w:val="Text2"/>
              <w:spacing w:line="480" w:lineRule="auto"/>
              <w:ind w:left="0"/>
              <w:rPr>
                <w:rFonts w:ascii="Courier New" w:hAnsi="Courier New" w:cs="Courier New"/>
                <w:sz w:val="20"/>
                <w:szCs w:val="20"/>
                <w:lang w:val="en-IN"/>
              </w:rPr>
            </w:pPr>
            <w:r w:rsidRPr="00A11884">
              <w:rPr>
                <w:rFonts w:ascii="Courier New" w:hAnsi="Courier New" w:cs="Courier New"/>
                <w:sz w:val="20"/>
                <w:szCs w:val="20"/>
                <w:lang w:val="en-IN"/>
              </w:rPr>
              <w:t xml:space="preserve">        </w:t>
            </w:r>
            <w:proofErr w:type="gramStart"/>
            <w:r w:rsidRPr="00A11884">
              <w:rPr>
                <w:rFonts w:ascii="Courier New" w:hAnsi="Courier New" w:cs="Courier New"/>
                <w:sz w:val="20"/>
                <w:szCs w:val="20"/>
                <w:lang w:val="en-IN"/>
              </w:rPr>
              <w:t>case(</w:t>
            </w:r>
            <w:proofErr w:type="gramEnd"/>
            <w:r w:rsidRPr="00A11884">
              <w:rPr>
                <w:rFonts w:ascii="Courier New" w:hAnsi="Courier New" w:cs="Courier New"/>
                <w:sz w:val="20"/>
                <w:szCs w:val="20"/>
                <w:lang w:val="en-IN"/>
              </w:rPr>
              <w:t>WCM_NOTIFY_MSG_ADDRESS):</w:t>
            </w:r>
          </w:p>
          <w:p w14:paraId="6F5A9CC4" w14:textId="77777777" w:rsidR="00A11884" w:rsidRPr="00A11884" w:rsidRDefault="00A11884" w:rsidP="00A11884">
            <w:pPr>
              <w:pStyle w:val="Text2"/>
              <w:spacing w:line="480" w:lineRule="auto"/>
              <w:ind w:left="0"/>
              <w:rPr>
                <w:rFonts w:ascii="Courier New" w:hAnsi="Courier New" w:cs="Courier New"/>
                <w:sz w:val="20"/>
                <w:szCs w:val="20"/>
                <w:lang w:val="en-IN"/>
              </w:rPr>
            </w:pPr>
            <w:r w:rsidRPr="00A11884">
              <w:rPr>
                <w:rFonts w:ascii="Courier New" w:hAnsi="Courier New" w:cs="Courier New"/>
                <w:sz w:val="20"/>
                <w:szCs w:val="20"/>
                <w:lang w:val="en-IN"/>
              </w:rPr>
              <w:t xml:space="preserve">            </w:t>
            </w:r>
            <w:proofErr w:type="spellStart"/>
            <w:r w:rsidRPr="00A11884">
              <w:rPr>
                <w:rFonts w:ascii="Courier New" w:hAnsi="Courier New" w:cs="Courier New"/>
                <w:sz w:val="20"/>
                <w:szCs w:val="20"/>
                <w:lang w:val="en-IN"/>
              </w:rPr>
              <w:t>os_</w:t>
            </w:r>
            <w:proofErr w:type="gramStart"/>
            <w:r w:rsidRPr="00A11884">
              <w:rPr>
                <w:rFonts w:ascii="Courier New" w:hAnsi="Courier New" w:cs="Courier New"/>
                <w:sz w:val="20"/>
                <w:szCs w:val="20"/>
                <w:lang w:val="en-IN"/>
              </w:rPr>
              <w:t>printf</w:t>
            </w:r>
            <w:proofErr w:type="spellEnd"/>
            <w:r w:rsidRPr="00A11884">
              <w:rPr>
                <w:rFonts w:ascii="Courier New" w:hAnsi="Courier New" w:cs="Courier New"/>
                <w:sz w:val="20"/>
                <w:szCs w:val="20"/>
                <w:lang w:val="en-IN"/>
              </w:rPr>
              <w:t>(</w:t>
            </w:r>
            <w:proofErr w:type="gramEnd"/>
            <w:r w:rsidRPr="00A11884">
              <w:rPr>
                <w:rFonts w:ascii="Courier New" w:hAnsi="Courier New" w:cs="Courier New"/>
                <w:sz w:val="20"/>
                <w:szCs w:val="20"/>
                <w:lang w:val="en-IN"/>
              </w:rPr>
              <w:t>"</w:t>
            </w:r>
            <w:proofErr w:type="spellStart"/>
            <w:r w:rsidRPr="00A11884">
              <w:rPr>
                <w:rFonts w:ascii="Courier New" w:hAnsi="Courier New" w:cs="Courier New"/>
                <w:sz w:val="20"/>
                <w:szCs w:val="20"/>
                <w:lang w:val="en-IN"/>
              </w:rPr>
              <w:t>wcm_notify_cb</w:t>
            </w:r>
            <w:proofErr w:type="spellEnd"/>
            <w:r w:rsidRPr="00A11884">
              <w:rPr>
                <w:rFonts w:ascii="Courier New" w:hAnsi="Courier New" w:cs="Courier New"/>
                <w:sz w:val="20"/>
                <w:szCs w:val="20"/>
                <w:lang w:val="en-IN"/>
              </w:rPr>
              <w:t xml:space="preserve"> to App Layer - WCM_NOTIFY_MSG_ADDRESS\n");</w:t>
            </w:r>
          </w:p>
          <w:p w14:paraId="023CFD66" w14:textId="77777777" w:rsidR="00A11884" w:rsidRPr="00A11884" w:rsidRDefault="00A11884" w:rsidP="00A11884">
            <w:pPr>
              <w:pStyle w:val="Text2"/>
              <w:spacing w:line="480" w:lineRule="auto"/>
              <w:ind w:left="0"/>
              <w:rPr>
                <w:rFonts w:ascii="Courier New" w:hAnsi="Courier New" w:cs="Courier New"/>
                <w:sz w:val="20"/>
                <w:szCs w:val="20"/>
                <w:lang w:val="en-IN"/>
              </w:rPr>
            </w:pPr>
            <w:r w:rsidRPr="00A11884">
              <w:rPr>
                <w:rFonts w:ascii="Courier New" w:hAnsi="Courier New" w:cs="Courier New"/>
                <w:sz w:val="20"/>
                <w:szCs w:val="20"/>
                <w:lang w:val="en-IN"/>
              </w:rPr>
              <w:t xml:space="preserve">            // set most recently used AP and updated priority in list</w:t>
            </w:r>
          </w:p>
          <w:p w14:paraId="6F7C1B87" w14:textId="77777777" w:rsidR="00227163" w:rsidRPr="00227163" w:rsidRDefault="00A11884" w:rsidP="00227163">
            <w:pPr>
              <w:pStyle w:val="Text2"/>
              <w:spacing w:line="480" w:lineRule="auto"/>
              <w:ind w:left="0"/>
              <w:rPr>
                <w:rFonts w:ascii="Courier New" w:hAnsi="Courier New" w:cs="Courier New"/>
                <w:sz w:val="20"/>
                <w:szCs w:val="20"/>
                <w:lang w:val="en-IN"/>
              </w:rPr>
            </w:pPr>
            <w:r w:rsidRPr="00A11884">
              <w:rPr>
                <w:rFonts w:ascii="Courier New" w:hAnsi="Courier New" w:cs="Courier New"/>
                <w:sz w:val="20"/>
                <w:szCs w:val="20"/>
                <w:lang w:val="en-IN"/>
              </w:rPr>
              <w:t xml:space="preserve">            </w:t>
            </w:r>
            <w:proofErr w:type="spellStart"/>
            <w:r w:rsidR="00227163" w:rsidRPr="00227163">
              <w:rPr>
                <w:rFonts w:ascii="Courier New" w:hAnsi="Courier New" w:cs="Courier New"/>
                <w:sz w:val="20"/>
                <w:szCs w:val="20"/>
                <w:lang w:val="en-IN"/>
              </w:rPr>
              <w:t>ap_manager.mru</w:t>
            </w:r>
            <w:proofErr w:type="spellEnd"/>
            <w:r w:rsidR="00227163" w:rsidRPr="00227163">
              <w:rPr>
                <w:rFonts w:ascii="Courier New" w:hAnsi="Courier New" w:cs="Courier New"/>
                <w:sz w:val="20"/>
                <w:szCs w:val="20"/>
                <w:lang w:val="en-IN"/>
              </w:rPr>
              <w:t xml:space="preserve"> = </w:t>
            </w:r>
            <w:proofErr w:type="spellStart"/>
            <w:r w:rsidR="00227163" w:rsidRPr="00227163">
              <w:rPr>
                <w:rFonts w:ascii="Courier New" w:hAnsi="Courier New" w:cs="Courier New"/>
                <w:sz w:val="20"/>
                <w:szCs w:val="20"/>
                <w:lang w:val="en-IN"/>
              </w:rPr>
              <w:t>ap_</w:t>
            </w:r>
            <w:proofErr w:type="gramStart"/>
            <w:r w:rsidR="00227163" w:rsidRPr="00227163">
              <w:rPr>
                <w:rFonts w:ascii="Courier New" w:hAnsi="Courier New" w:cs="Courier New"/>
                <w:sz w:val="20"/>
                <w:szCs w:val="20"/>
                <w:lang w:val="en-IN"/>
              </w:rPr>
              <w:t>manager.index</w:t>
            </w:r>
            <w:proofErr w:type="spellEnd"/>
            <w:proofErr w:type="gramEnd"/>
            <w:r w:rsidR="00227163" w:rsidRPr="00227163">
              <w:rPr>
                <w:rFonts w:ascii="Courier New" w:hAnsi="Courier New" w:cs="Courier New"/>
                <w:sz w:val="20"/>
                <w:szCs w:val="20"/>
                <w:lang w:val="en-IN"/>
              </w:rPr>
              <w:t>;</w:t>
            </w:r>
          </w:p>
          <w:p w14:paraId="073904DB" w14:textId="77777777" w:rsidR="00227163" w:rsidRPr="00227163" w:rsidRDefault="00227163" w:rsidP="00227163">
            <w:pPr>
              <w:pStyle w:val="Text2"/>
              <w:spacing w:line="480" w:lineRule="auto"/>
              <w:ind w:left="0"/>
              <w:rPr>
                <w:rFonts w:ascii="Courier New" w:hAnsi="Courier New" w:cs="Courier New"/>
                <w:sz w:val="20"/>
                <w:szCs w:val="20"/>
                <w:lang w:val="en-IN"/>
              </w:rPr>
            </w:pPr>
            <w:r w:rsidRPr="00227163">
              <w:rPr>
                <w:rFonts w:ascii="Courier New" w:hAnsi="Courier New" w:cs="Courier New"/>
                <w:sz w:val="20"/>
                <w:szCs w:val="20"/>
                <w:lang w:val="en-IN"/>
              </w:rPr>
              <w:t xml:space="preserve">            </w:t>
            </w:r>
            <w:proofErr w:type="spellStart"/>
            <w:r w:rsidRPr="00227163">
              <w:rPr>
                <w:rFonts w:ascii="Courier New" w:hAnsi="Courier New" w:cs="Courier New"/>
                <w:sz w:val="20"/>
                <w:szCs w:val="20"/>
                <w:lang w:val="en-IN"/>
              </w:rPr>
              <w:t>ap_</w:t>
            </w:r>
            <w:proofErr w:type="gramStart"/>
            <w:r w:rsidRPr="00227163">
              <w:rPr>
                <w:rFonts w:ascii="Courier New" w:hAnsi="Courier New" w:cs="Courier New"/>
                <w:sz w:val="20"/>
                <w:szCs w:val="20"/>
                <w:lang w:val="en-IN"/>
              </w:rPr>
              <w:t>manager.priority</w:t>
            </w:r>
            <w:proofErr w:type="spellEnd"/>
            <w:proofErr w:type="gramEnd"/>
            <w:r w:rsidRPr="00227163">
              <w:rPr>
                <w:rFonts w:ascii="Courier New" w:hAnsi="Courier New" w:cs="Courier New"/>
                <w:sz w:val="20"/>
                <w:szCs w:val="20"/>
                <w:lang w:val="en-IN"/>
              </w:rPr>
              <w:t>[</w:t>
            </w:r>
            <w:proofErr w:type="spellStart"/>
            <w:r w:rsidRPr="00227163">
              <w:rPr>
                <w:rFonts w:ascii="Courier New" w:hAnsi="Courier New" w:cs="Courier New"/>
                <w:sz w:val="20"/>
                <w:szCs w:val="20"/>
                <w:lang w:val="en-IN"/>
              </w:rPr>
              <w:t>ap_manager.index</w:t>
            </w:r>
            <w:proofErr w:type="spellEnd"/>
            <w:r w:rsidRPr="00227163">
              <w:rPr>
                <w:rFonts w:ascii="Courier New" w:hAnsi="Courier New" w:cs="Courier New"/>
                <w:sz w:val="20"/>
                <w:szCs w:val="20"/>
                <w:lang w:val="en-IN"/>
              </w:rPr>
              <w:t>] = 0;</w:t>
            </w:r>
          </w:p>
          <w:p w14:paraId="317BEDF2" w14:textId="77777777" w:rsidR="00227163" w:rsidRPr="00227163" w:rsidRDefault="00227163" w:rsidP="00227163">
            <w:pPr>
              <w:pStyle w:val="Text2"/>
              <w:spacing w:line="480" w:lineRule="auto"/>
              <w:ind w:left="0"/>
              <w:rPr>
                <w:rFonts w:ascii="Courier New" w:hAnsi="Courier New" w:cs="Courier New"/>
                <w:sz w:val="20"/>
                <w:szCs w:val="20"/>
                <w:lang w:val="en-IN"/>
              </w:rPr>
            </w:pPr>
            <w:r w:rsidRPr="00227163">
              <w:rPr>
                <w:rFonts w:ascii="Courier New" w:hAnsi="Courier New" w:cs="Courier New"/>
                <w:sz w:val="20"/>
                <w:szCs w:val="20"/>
                <w:lang w:val="en-IN"/>
              </w:rPr>
              <w:t xml:space="preserve">            </w:t>
            </w:r>
            <w:proofErr w:type="spellStart"/>
            <w:r w:rsidRPr="00227163">
              <w:rPr>
                <w:rFonts w:ascii="Courier New" w:hAnsi="Courier New" w:cs="Courier New"/>
                <w:sz w:val="20"/>
                <w:szCs w:val="20"/>
                <w:lang w:val="en-IN"/>
              </w:rPr>
              <w:t>ap_</w:t>
            </w:r>
            <w:proofErr w:type="gramStart"/>
            <w:r w:rsidRPr="00227163">
              <w:rPr>
                <w:rFonts w:ascii="Courier New" w:hAnsi="Courier New" w:cs="Courier New"/>
                <w:sz w:val="20"/>
                <w:szCs w:val="20"/>
                <w:lang w:val="en-IN"/>
              </w:rPr>
              <w:t>manager.connect</w:t>
            </w:r>
            <w:proofErr w:type="gramEnd"/>
            <w:r w:rsidRPr="00227163">
              <w:rPr>
                <w:rFonts w:ascii="Courier New" w:hAnsi="Courier New" w:cs="Courier New"/>
                <w:sz w:val="20"/>
                <w:szCs w:val="20"/>
                <w:lang w:val="en-IN"/>
              </w:rPr>
              <w:t>_retries</w:t>
            </w:r>
            <w:proofErr w:type="spellEnd"/>
            <w:r w:rsidRPr="00227163">
              <w:rPr>
                <w:rFonts w:ascii="Courier New" w:hAnsi="Courier New" w:cs="Courier New"/>
                <w:sz w:val="20"/>
                <w:szCs w:val="20"/>
                <w:lang w:val="en-IN"/>
              </w:rPr>
              <w:t xml:space="preserve"> = 0;</w:t>
            </w:r>
          </w:p>
          <w:p w14:paraId="7A643314" w14:textId="77777777" w:rsidR="00227163" w:rsidRPr="00227163" w:rsidRDefault="00227163" w:rsidP="00227163">
            <w:pPr>
              <w:pStyle w:val="Text2"/>
              <w:spacing w:line="480" w:lineRule="auto"/>
              <w:ind w:left="0"/>
              <w:rPr>
                <w:rFonts w:ascii="Courier New" w:hAnsi="Courier New" w:cs="Courier New"/>
                <w:sz w:val="20"/>
                <w:szCs w:val="20"/>
                <w:lang w:val="en-IN"/>
              </w:rPr>
            </w:pPr>
            <w:r w:rsidRPr="00227163">
              <w:rPr>
                <w:rFonts w:ascii="Courier New" w:hAnsi="Courier New" w:cs="Courier New"/>
                <w:sz w:val="20"/>
                <w:szCs w:val="20"/>
                <w:lang w:val="en-IN"/>
              </w:rPr>
              <w:t xml:space="preserve">            </w:t>
            </w:r>
            <w:proofErr w:type="spellStart"/>
            <w:r w:rsidRPr="00227163">
              <w:rPr>
                <w:rFonts w:ascii="Courier New" w:hAnsi="Courier New" w:cs="Courier New"/>
                <w:sz w:val="20"/>
                <w:szCs w:val="20"/>
                <w:lang w:val="en-IN"/>
              </w:rPr>
              <w:t>ap_manager.mru_retries</w:t>
            </w:r>
            <w:proofErr w:type="spellEnd"/>
            <w:r w:rsidRPr="00227163">
              <w:rPr>
                <w:rFonts w:ascii="Courier New" w:hAnsi="Courier New" w:cs="Courier New"/>
                <w:sz w:val="20"/>
                <w:szCs w:val="20"/>
                <w:lang w:val="en-IN"/>
              </w:rPr>
              <w:t xml:space="preserve"> = MRU_</w:t>
            </w:r>
            <w:proofErr w:type="gramStart"/>
            <w:r w:rsidRPr="00227163">
              <w:rPr>
                <w:rFonts w:ascii="Courier New" w:hAnsi="Courier New" w:cs="Courier New"/>
                <w:sz w:val="20"/>
                <w:szCs w:val="20"/>
                <w:lang w:val="en-IN"/>
              </w:rPr>
              <w:t>RETRY;</w:t>
            </w:r>
            <w:proofErr w:type="gramEnd"/>
          </w:p>
          <w:p w14:paraId="7108821F" w14:textId="77777777" w:rsidR="00227163" w:rsidRPr="00227163" w:rsidRDefault="00227163" w:rsidP="00227163">
            <w:pPr>
              <w:pStyle w:val="Text2"/>
              <w:spacing w:line="480" w:lineRule="auto"/>
              <w:ind w:left="0"/>
              <w:rPr>
                <w:rFonts w:ascii="Courier New" w:hAnsi="Courier New" w:cs="Courier New"/>
                <w:sz w:val="20"/>
                <w:szCs w:val="20"/>
                <w:lang w:val="en-IN"/>
              </w:rPr>
            </w:pPr>
            <w:r w:rsidRPr="00227163">
              <w:rPr>
                <w:rFonts w:ascii="Courier New" w:hAnsi="Courier New" w:cs="Courier New"/>
                <w:sz w:val="20"/>
                <w:szCs w:val="20"/>
                <w:lang w:val="en-IN"/>
              </w:rPr>
              <w:t xml:space="preserve">            </w:t>
            </w:r>
            <w:proofErr w:type="spellStart"/>
            <w:r w:rsidRPr="00227163">
              <w:rPr>
                <w:rFonts w:ascii="Courier New" w:hAnsi="Courier New" w:cs="Courier New"/>
                <w:sz w:val="20"/>
                <w:szCs w:val="20"/>
                <w:lang w:val="en-IN"/>
              </w:rPr>
              <w:t>connection_status</w:t>
            </w:r>
            <w:proofErr w:type="spellEnd"/>
            <w:r w:rsidRPr="00227163">
              <w:rPr>
                <w:rFonts w:ascii="Courier New" w:hAnsi="Courier New" w:cs="Courier New"/>
                <w:sz w:val="20"/>
                <w:szCs w:val="20"/>
                <w:lang w:val="en-IN"/>
              </w:rPr>
              <w:t xml:space="preserve"> = AP_</w:t>
            </w:r>
            <w:proofErr w:type="gramStart"/>
            <w:r w:rsidRPr="00227163">
              <w:rPr>
                <w:rFonts w:ascii="Courier New" w:hAnsi="Courier New" w:cs="Courier New"/>
                <w:sz w:val="20"/>
                <w:szCs w:val="20"/>
                <w:lang w:val="en-IN"/>
              </w:rPr>
              <w:t>CONNECTED;</w:t>
            </w:r>
            <w:proofErr w:type="gramEnd"/>
          </w:p>
          <w:p w14:paraId="6E74C2D7" w14:textId="77777777" w:rsidR="00227163" w:rsidRPr="00227163" w:rsidRDefault="00227163" w:rsidP="00227163">
            <w:pPr>
              <w:pStyle w:val="Text2"/>
              <w:spacing w:line="480" w:lineRule="auto"/>
              <w:ind w:left="0"/>
              <w:rPr>
                <w:rFonts w:ascii="Courier New" w:hAnsi="Courier New" w:cs="Courier New"/>
                <w:sz w:val="20"/>
                <w:szCs w:val="20"/>
                <w:lang w:val="en-IN"/>
              </w:rPr>
            </w:pPr>
            <w:r w:rsidRPr="00227163">
              <w:rPr>
                <w:rFonts w:ascii="Courier New" w:hAnsi="Courier New" w:cs="Courier New"/>
                <w:sz w:val="20"/>
                <w:szCs w:val="20"/>
                <w:lang w:val="en-IN"/>
              </w:rPr>
              <w:t xml:space="preserve">            </w:t>
            </w:r>
            <w:proofErr w:type="spellStart"/>
            <w:r w:rsidRPr="00227163">
              <w:rPr>
                <w:rFonts w:ascii="Courier New" w:hAnsi="Courier New" w:cs="Courier New"/>
                <w:sz w:val="20"/>
                <w:szCs w:val="20"/>
                <w:lang w:val="en-IN"/>
              </w:rPr>
              <w:t>last_connect_time</w:t>
            </w:r>
            <w:proofErr w:type="spellEnd"/>
            <w:r w:rsidRPr="00227163">
              <w:rPr>
                <w:rFonts w:ascii="Courier New" w:hAnsi="Courier New" w:cs="Courier New"/>
                <w:sz w:val="20"/>
                <w:szCs w:val="20"/>
                <w:lang w:val="en-IN"/>
              </w:rPr>
              <w:t xml:space="preserve"> = </w:t>
            </w:r>
            <w:proofErr w:type="spellStart"/>
            <w:r w:rsidRPr="00227163">
              <w:rPr>
                <w:rFonts w:ascii="Courier New" w:hAnsi="Courier New" w:cs="Courier New"/>
                <w:sz w:val="20"/>
                <w:szCs w:val="20"/>
                <w:lang w:val="en-IN"/>
              </w:rPr>
              <w:t>os_</w:t>
            </w:r>
            <w:proofErr w:type="gramStart"/>
            <w:r w:rsidRPr="00227163">
              <w:rPr>
                <w:rFonts w:ascii="Courier New" w:hAnsi="Courier New" w:cs="Courier New"/>
                <w:sz w:val="20"/>
                <w:szCs w:val="20"/>
                <w:lang w:val="en-IN"/>
              </w:rPr>
              <w:t>systime</w:t>
            </w:r>
            <w:proofErr w:type="spellEnd"/>
            <w:r w:rsidRPr="00227163">
              <w:rPr>
                <w:rFonts w:ascii="Courier New" w:hAnsi="Courier New" w:cs="Courier New"/>
                <w:sz w:val="20"/>
                <w:szCs w:val="20"/>
                <w:lang w:val="en-IN"/>
              </w:rPr>
              <w:t>(</w:t>
            </w:r>
            <w:proofErr w:type="gramEnd"/>
            <w:r w:rsidRPr="00227163">
              <w:rPr>
                <w:rFonts w:ascii="Courier New" w:hAnsi="Courier New" w:cs="Courier New"/>
                <w:sz w:val="20"/>
                <w:szCs w:val="20"/>
                <w:lang w:val="en-IN"/>
              </w:rPr>
              <w:t>);</w:t>
            </w:r>
          </w:p>
          <w:p w14:paraId="78D1DEA2" w14:textId="10639B62" w:rsidR="00227163" w:rsidRPr="00A11884" w:rsidRDefault="00227163" w:rsidP="00227163">
            <w:pPr>
              <w:pStyle w:val="Text2"/>
              <w:spacing w:line="480" w:lineRule="auto"/>
              <w:ind w:left="0"/>
              <w:rPr>
                <w:rFonts w:ascii="Courier New" w:hAnsi="Courier New" w:cs="Courier New"/>
                <w:sz w:val="20"/>
                <w:szCs w:val="20"/>
                <w:lang w:val="en-IN"/>
              </w:rPr>
            </w:pPr>
            <w:r w:rsidRPr="00227163">
              <w:rPr>
                <w:rFonts w:ascii="Courier New" w:hAnsi="Courier New" w:cs="Courier New"/>
                <w:sz w:val="20"/>
                <w:szCs w:val="20"/>
                <w:lang w:val="en-IN"/>
              </w:rPr>
              <w:t xml:space="preserve">            </w:t>
            </w:r>
            <w:proofErr w:type="gramStart"/>
            <w:r w:rsidRPr="00227163">
              <w:rPr>
                <w:rFonts w:ascii="Courier New" w:hAnsi="Courier New" w:cs="Courier New"/>
                <w:sz w:val="20"/>
                <w:szCs w:val="20"/>
                <w:lang w:val="en-IN"/>
              </w:rPr>
              <w:t>break;</w:t>
            </w:r>
            <w:proofErr w:type="gramEnd"/>
          </w:p>
          <w:p w14:paraId="3CC3B2B5" w14:textId="3B1D8B6E" w:rsidR="00A11884" w:rsidRPr="00A11884" w:rsidRDefault="00A11884" w:rsidP="00A11884">
            <w:pPr>
              <w:pStyle w:val="Text2"/>
              <w:spacing w:line="480" w:lineRule="auto"/>
              <w:ind w:left="0"/>
              <w:rPr>
                <w:rFonts w:ascii="Courier New" w:hAnsi="Courier New" w:cs="Courier New"/>
                <w:sz w:val="20"/>
                <w:szCs w:val="20"/>
                <w:lang w:val="en-IN"/>
              </w:rPr>
            </w:pPr>
          </w:p>
        </w:tc>
      </w:tr>
    </w:tbl>
    <w:p w14:paraId="02217707" w14:textId="461679A4" w:rsidR="00D06813" w:rsidRDefault="00757F9E" w:rsidP="00A11884">
      <w:pPr>
        <w:pStyle w:val="Text2"/>
        <w:jc w:val="both"/>
        <w:rPr>
          <w:lang w:val="en-IN"/>
        </w:rPr>
      </w:pPr>
      <w:r>
        <w:rPr>
          <w:lang w:val="en-IN"/>
        </w:rPr>
        <w:t>It is set when the call-back from WCM is received indicating that the connection to the AP has been made.</w:t>
      </w:r>
      <w:r w:rsidR="00A11884">
        <w:rPr>
          <w:lang w:val="en-IN"/>
        </w:rPr>
        <w:t xml:space="preserve"> </w:t>
      </w:r>
      <w:r w:rsidR="00D06813">
        <w:rPr>
          <w:lang w:val="en-IN"/>
        </w:rPr>
        <w:t>It is used to set the AP entry as the AP to connect to.</w:t>
      </w:r>
    </w:p>
    <w:p w14:paraId="674554A1" w14:textId="77777777" w:rsidR="00A11884" w:rsidRPr="000967F7" w:rsidRDefault="00A11884" w:rsidP="00A11884">
      <w:pPr>
        <w:pStyle w:val="Text2"/>
        <w:jc w:val="both"/>
        <w:rPr>
          <w:lang w:val="en-IN"/>
        </w:rPr>
      </w:pPr>
    </w:p>
    <w:p w14:paraId="3167315D" w14:textId="7212AB0B" w:rsidR="00A11884" w:rsidRDefault="00A11884" w:rsidP="00757F9E">
      <w:pPr>
        <w:rPr>
          <w:lang w:val="en-IN"/>
        </w:rPr>
      </w:pPr>
      <w:r>
        <w:rPr>
          <w:lang w:val="en-IN"/>
        </w:rPr>
        <w:br w:type="page"/>
      </w:r>
    </w:p>
    <w:p w14:paraId="2850CB66" w14:textId="1259E12B" w:rsidR="005A7173" w:rsidRPr="005A7173" w:rsidRDefault="005A7173" w:rsidP="00C2248B">
      <w:pPr>
        <w:pStyle w:val="Text2"/>
        <w:numPr>
          <w:ilvl w:val="0"/>
          <w:numId w:val="12"/>
        </w:numPr>
      </w:pPr>
      <w:r>
        <w:lastRenderedPageBreak/>
        <w:t>Selection of AP to Connect to</w:t>
      </w:r>
    </w:p>
    <w:p w14:paraId="1EF7619C" w14:textId="17E274AC" w:rsidR="00757F9E" w:rsidRDefault="005A7173" w:rsidP="00C2248B">
      <w:pPr>
        <w:pStyle w:val="Text2"/>
        <w:ind w:left="1620"/>
        <w:jc w:val="both"/>
        <w:rPr>
          <w:lang w:val="en-IN"/>
        </w:rPr>
      </w:pPr>
      <w:r>
        <w:rPr>
          <w:lang w:val="en-IN"/>
        </w:rPr>
        <w:t xml:space="preserve">The selection </w:t>
      </w:r>
      <w:r w:rsidR="00962CF1">
        <w:rPr>
          <w:lang w:val="en-IN"/>
        </w:rPr>
        <w:t>for an</w:t>
      </w:r>
      <w:r>
        <w:rPr>
          <w:lang w:val="en-IN"/>
        </w:rPr>
        <w:t xml:space="preserve"> AP to connect to is decided</w:t>
      </w:r>
      <w:r w:rsidR="00C2248B">
        <w:rPr>
          <w:lang w:val="en-IN"/>
        </w:rPr>
        <w:t xml:space="preserve"> </w:t>
      </w:r>
      <w:r w:rsidR="0067577E">
        <w:rPr>
          <w:lang w:val="en-IN"/>
        </w:rPr>
        <w:t xml:space="preserve">based on the index and </w:t>
      </w:r>
      <w:proofErr w:type="spellStart"/>
      <w:r w:rsidR="0067577E">
        <w:rPr>
          <w:lang w:val="en-IN"/>
        </w:rPr>
        <w:t>mru</w:t>
      </w:r>
      <w:proofErr w:type="spellEnd"/>
      <w:r w:rsidR="0067577E">
        <w:rPr>
          <w:lang w:val="en-IN"/>
        </w:rPr>
        <w:t xml:space="preserve"> variable values in the AP manager</w:t>
      </w:r>
      <w:r w:rsidR="00C2248B">
        <w:rPr>
          <w:lang w:val="en-IN"/>
        </w:rPr>
        <w:t xml:space="preserve">: </w:t>
      </w:r>
    </w:p>
    <w:p w14:paraId="216FCE80" w14:textId="475C97B0" w:rsidR="008A03A8" w:rsidRPr="009461B2" w:rsidRDefault="008A03A8" w:rsidP="00C2248B">
      <w:pPr>
        <w:pStyle w:val="Text2"/>
        <w:numPr>
          <w:ilvl w:val="1"/>
          <w:numId w:val="12"/>
        </w:numPr>
        <w:jc w:val="both"/>
        <w:rPr>
          <w:lang w:val="en-IN"/>
        </w:rPr>
      </w:pPr>
      <w:proofErr w:type="spellStart"/>
      <w:r w:rsidRPr="000E49C3">
        <w:rPr>
          <w:rFonts w:ascii="Courier New" w:hAnsi="Courier New" w:cs="Courier New"/>
          <w:lang w:val="en-IN"/>
        </w:rPr>
        <w:t>ap_manager</w:t>
      </w:r>
      <w:proofErr w:type="spellEnd"/>
      <w:r w:rsidRPr="000E49C3">
        <w:rPr>
          <w:rFonts w:ascii="Courier New" w:hAnsi="Courier New" w:cs="Courier New"/>
          <w:lang w:val="en-IN"/>
        </w:rPr>
        <w:t>:</w:t>
      </w:r>
      <w:r w:rsidR="0053468B">
        <w:rPr>
          <w:rFonts w:ascii="Courier New" w:hAnsi="Courier New" w:cs="Courier New"/>
          <w:lang w:val="en-IN"/>
        </w:rPr>
        <w:t xml:space="preserve"> </w:t>
      </w:r>
      <w:r w:rsidRPr="000E49C3">
        <w:rPr>
          <w:rFonts w:ascii="Courier New" w:hAnsi="Courier New" w:cs="Courier New"/>
          <w:lang w:val="en-IN"/>
        </w:rPr>
        <w:t>index</w:t>
      </w:r>
      <w:r w:rsidRPr="009461B2">
        <w:rPr>
          <w:lang w:val="en-IN"/>
        </w:rPr>
        <w:t xml:space="preserve"> contains the index to the AP that the next connection will be made to.</w:t>
      </w:r>
    </w:p>
    <w:p w14:paraId="147C4DEE" w14:textId="65A29A23" w:rsidR="008A03A8" w:rsidRDefault="008A03A8" w:rsidP="00C2248B">
      <w:pPr>
        <w:pStyle w:val="Text2"/>
        <w:numPr>
          <w:ilvl w:val="1"/>
          <w:numId w:val="12"/>
        </w:numPr>
        <w:jc w:val="both"/>
        <w:rPr>
          <w:lang w:val="en-IN"/>
        </w:rPr>
      </w:pPr>
      <w:proofErr w:type="spellStart"/>
      <w:r w:rsidRPr="000E49C3">
        <w:rPr>
          <w:rFonts w:ascii="Courier New" w:hAnsi="Courier New" w:cs="Courier New"/>
          <w:lang w:val="en-IN"/>
        </w:rPr>
        <w:t>ap_manager</w:t>
      </w:r>
      <w:proofErr w:type="spellEnd"/>
      <w:r w:rsidRPr="000E49C3">
        <w:rPr>
          <w:rFonts w:ascii="Courier New" w:hAnsi="Courier New" w:cs="Courier New"/>
          <w:lang w:val="en-IN"/>
        </w:rPr>
        <w:t>:</w:t>
      </w:r>
      <w:r w:rsidR="00C2248B">
        <w:rPr>
          <w:rFonts w:ascii="Courier New" w:hAnsi="Courier New" w:cs="Courier New"/>
          <w:lang w:val="en-IN"/>
        </w:rPr>
        <w:t xml:space="preserve"> </w:t>
      </w:r>
      <w:proofErr w:type="spellStart"/>
      <w:r w:rsidRPr="000E49C3">
        <w:rPr>
          <w:rFonts w:ascii="Courier New" w:hAnsi="Courier New" w:cs="Courier New"/>
          <w:lang w:val="en-IN"/>
        </w:rPr>
        <w:t>mru</w:t>
      </w:r>
      <w:proofErr w:type="spellEnd"/>
      <w:r w:rsidRPr="009461B2">
        <w:rPr>
          <w:lang w:val="en-IN"/>
        </w:rPr>
        <w:t xml:space="preserve"> contains the index to the entry of</w:t>
      </w:r>
      <w:r w:rsidR="0067577E">
        <w:rPr>
          <w:lang w:val="en-IN"/>
        </w:rPr>
        <w:t xml:space="preserve"> used</w:t>
      </w:r>
      <w:r w:rsidRPr="009461B2">
        <w:rPr>
          <w:lang w:val="en-IN"/>
        </w:rPr>
        <w:t xml:space="preserve"> last time, or the retry attempts.</w:t>
      </w:r>
    </w:p>
    <w:tbl>
      <w:tblPr>
        <w:tblStyle w:val="TableGrid"/>
        <w:tblW w:w="0" w:type="auto"/>
        <w:tblInd w:w="1620" w:type="dxa"/>
        <w:tblLook w:val="04A0" w:firstRow="1" w:lastRow="0" w:firstColumn="1" w:lastColumn="0" w:noHBand="0" w:noVBand="1"/>
      </w:tblPr>
      <w:tblGrid>
        <w:gridCol w:w="9080"/>
      </w:tblGrid>
      <w:tr w:rsidR="00C2248B" w14:paraId="7F5A56B6" w14:textId="77777777" w:rsidTr="00C2248B">
        <w:tc>
          <w:tcPr>
            <w:tcW w:w="10700" w:type="dxa"/>
            <w:shd w:val="clear" w:color="auto" w:fill="DEEAF6" w:themeFill="accent5" w:themeFillTint="33"/>
          </w:tcPr>
          <w:p w14:paraId="070B2BFD" w14:textId="77777777"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 xml:space="preserve">void </w:t>
            </w:r>
            <w:proofErr w:type="spellStart"/>
            <w:r w:rsidRPr="00C2248B">
              <w:rPr>
                <w:rFonts w:ascii="Courier New" w:hAnsi="Courier New" w:cs="Courier New"/>
                <w:sz w:val="20"/>
                <w:szCs w:val="20"/>
                <w:lang w:val="en-IN"/>
              </w:rPr>
              <w:t>wcma_auto_</w:t>
            </w:r>
            <w:proofErr w:type="gramStart"/>
            <w:r w:rsidRPr="00C2248B">
              <w:rPr>
                <w:rFonts w:ascii="Courier New" w:hAnsi="Courier New" w:cs="Courier New"/>
                <w:sz w:val="20"/>
                <w:szCs w:val="20"/>
                <w:lang w:val="en-IN"/>
              </w:rPr>
              <w:t>connect</w:t>
            </w:r>
            <w:proofErr w:type="spellEnd"/>
            <w:r w:rsidRPr="00C2248B">
              <w:rPr>
                <w:rFonts w:ascii="Courier New" w:hAnsi="Courier New" w:cs="Courier New"/>
                <w:sz w:val="20"/>
                <w:szCs w:val="20"/>
                <w:lang w:val="en-IN"/>
              </w:rPr>
              <w:t>(</w:t>
            </w:r>
            <w:proofErr w:type="gramEnd"/>
            <w:r w:rsidRPr="00C2248B">
              <w:rPr>
                <w:rFonts w:ascii="Courier New" w:hAnsi="Courier New" w:cs="Courier New"/>
                <w:sz w:val="20"/>
                <w:szCs w:val="20"/>
                <w:lang w:val="en-IN"/>
              </w:rPr>
              <w:t xml:space="preserve">struct </w:t>
            </w:r>
            <w:proofErr w:type="spellStart"/>
            <w:r w:rsidRPr="00C2248B">
              <w:rPr>
                <w:rFonts w:ascii="Courier New" w:hAnsi="Courier New" w:cs="Courier New"/>
                <w:sz w:val="20"/>
                <w:szCs w:val="20"/>
                <w:lang w:val="en-IN"/>
              </w:rPr>
              <w:t>wcm_handle</w:t>
            </w:r>
            <w:proofErr w:type="spellEnd"/>
            <w:r w:rsidRPr="00C2248B">
              <w:rPr>
                <w:rFonts w:ascii="Courier New" w:hAnsi="Courier New" w:cs="Courier New"/>
                <w:sz w:val="20"/>
                <w:szCs w:val="20"/>
                <w:lang w:val="en-IN"/>
              </w:rPr>
              <w:t xml:space="preserve"> *handle, struct </w:t>
            </w:r>
            <w:proofErr w:type="spellStart"/>
            <w:r w:rsidRPr="00C2248B">
              <w:rPr>
                <w:rFonts w:ascii="Courier New" w:hAnsi="Courier New" w:cs="Courier New"/>
                <w:sz w:val="20"/>
                <w:szCs w:val="20"/>
                <w:lang w:val="en-IN"/>
              </w:rPr>
              <w:t>ap_manager</w:t>
            </w:r>
            <w:proofErr w:type="spellEnd"/>
            <w:r w:rsidRPr="00C2248B">
              <w:rPr>
                <w:rFonts w:ascii="Courier New" w:hAnsi="Courier New" w:cs="Courier New"/>
                <w:sz w:val="20"/>
                <w:szCs w:val="20"/>
                <w:lang w:val="en-IN"/>
              </w:rPr>
              <w:t xml:space="preserve"> *manager)</w:t>
            </w:r>
          </w:p>
          <w:p w14:paraId="52A34753" w14:textId="77777777"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w:t>
            </w:r>
          </w:p>
          <w:p w14:paraId="5CF420C1" w14:textId="77777777"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 xml:space="preserve">    </w:t>
            </w:r>
            <w:proofErr w:type="spellStart"/>
            <w:r w:rsidRPr="00C2248B">
              <w:rPr>
                <w:rFonts w:ascii="Courier New" w:hAnsi="Courier New" w:cs="Courier New"/>
                <w:sz w:val="20"/>
                <w:szCs w:val="20"/>
                <w:lang w:val="en-IN"/>
              </w:rPr>
              <w:t>reconnect_next_ap</w:t>
            </w:r>
            <w:proofErr w:type="spellEnd"/>
            <w:r w:rsidRPr="00C2248B">
              <w:rPr>
                <w:rFonts w:ascii="Courier New" w:hAnsi="Courier New" w:cs="Courier New"/>
                <w:sz w:val="20"/>
                <w:szCs w:val="20"/>
                <w:lang w:val="en-IN"/>
              </w:rPr>
              <w:t xml:space="preserve"> = </w:t>
            </w:r>
            <w:proofErr w:type="gramStart"/>
            <w:r w:rsidRPr="00C2248B">
              <w:rPr>
                <w:rFonts w:ascii="Courier New" w:hAnsi="Courier New" w:cs="Courier New"/>
                <w:sz w:val="20"/>
                <w:szCs w:val="20"/>
                <w:lang w:val="en-IN"/>
              </w:rPr>
              <w:t>false;</w:t>
            </w:r>
            <w:proofErr w:type="gramEnd"/>
          </w:p>
          <w:p w14:paraId="1C9971A5" w14:textId="77777777"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 xml:space="preserve">    </w:t>
            </w:r>
            <w:proofErr w:type="spellStart"/>
            <w:r w:rsidRPr="00C2248B">
              <w:rPr>
                <w:rFonts w:ascii="Courier New" w:hAnsi="Courier New" w:cs="Courier New"/>
                <w:sz w:val="20"/>
                <w:szCs w:val="20"/>
                <w:lang w:val="en-IN"/>
              </w:rPr>
              <w:t>last_disconnect_time</w:t>
            </w:r>
            <w:proofErr w:type="spellEnd"/>
            <w:r w:rsidRPr="00C2248B">
              <w:rPr>
                <w:rFonts w:ascii="Courier New" w:hAnsi="Courier New" w:cs="Courier New"/>
                <w:sz w:val="20"/>
                <w:szCs w:val="20"/>
                <w:lang w:val="en-IN"/>
              </w:rPr>
              <w:t xml:space="preserve"> = </w:t>
            </w:r>
            <w:proofErr w:type="gramStart"/>
            <w:r w:rsidRPr="00C2248B">
              <w:rPr>
                <w:rFonts w:ascii="Courier New" w:hAnsi="Courier New" w:cs="Courier New"/>
                <w:sz w:val="20"/>
                <w:szCs w:val="20"/>
                <w:lang w:val="en-IN"/>
              </w:rPr>
              <w:t>0xFFFFFFFF;</w:t>
            </w:r>
            <w:proofErr w:type="gramEnd"/>
          </w:p>
          <w:p w14:paraId="45A97F23" w14:textId="77777777"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 xml:space="preserve">    if(manager-&gt;</w:t>
            </w:r>
            <w:proofErr w:type="spellStart"/>
            <w:r w:rsidRPr="00C2248B">
              <w:rPr>
                <w:rFonts w:ascii="Courier New" w:hAnsi="Courier New" w:cs="Courier New"/>
                <w:sz w:val="20"/>
                <w:szCs w:val="20"/>
                <w:lang w:val="en-IN"/>
              </w:rPr>
              <w:t>cnt</w:t>
            </w:r>
            <w:proofErr w:type="spellEnd"/>
            <w:r w:rsidRPr="00C2248B">
              <w:rPr>
                <w:rFonts w:ascii="Courier New" w:hAnsi="Courier New" w:cs="Courier New"/>
                <w:sz w:val="20"/>
                <w:szCs w:val="20"/>
                <w:lang w:val="en-IN"/>
              </w:rPr>
              <w:t xml:space="preserve"> &gt; 0)</w:t>
            </w:r>
          </w:p>
          <w:p w14:paraId="127F4466" w14:textId="77777777"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 xml:space="preserve">    {</w:t>
            </w:r>
          </w:p>
          <w:p w14:paraId="376FB900" w14:textId="77777777"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 xml:space="preserve">        if((manager-&gt;</w:t>
            </w:r>
            <w:proofErr w:type="spellStart"/>
            <w:r w:rsidRPr="00C2248B">
              <w:rPr>
                <w:rFonts w:ascii="Courier New" w:hAnsi="Courier New" w:cs="Courier New"/>
                <w:sz w:val="20"/>
                <w:szCs w:val="20"/>
                <w:lang w:val="en-IN"/>
              </w:rPr>
              <w:t>mru</w:t>
            </w:r>
            <w:proofErr w:type="spellEnd"/>
            <w:r w:rsidRPr="00C2248B">
              <w:rPr>
                <w:rFonts w:ascii="Courier New" w:hAnsi="Courier New" w:cs="Courier New"/>
                <w:sz w:val="20"/>
                <w:szCs w:val="20"/>
                <w:lang w:val="en-IN"/>
              </w:rPr>
              <w:t xml:space="preserve"> &gt;= 0) &amp;&amp; manager-&gt;</w:t>
            </w:r>
            <w:proofErr w:type="spellStart"/>
            <w:r w:rsidRPr="00C2248B">
              <w:rPr>
                <w:rFonts w:ascii="Courier New" w:hAnsi="Courier New" w:cs="Courier New"/>
                <w:sz w:val="20"/>
                <w:szCs w:val="20"/>
                <w:lang w:val="en-IN"/>
              </w:rPr>
              <w:t>mru_retries</w:t>
            </w:r>
            <w:proofErr w:type="spellEnd"/>
            <w:r w:rsidRPr="00C2248B">
              <w:rPr>
                <w:rFonts w:ascii="Courier New" w:hAnsi="Courier New" w:cs="Courier New"/>
                <w:sz w:val="20"/>
                <w:szCs w:val="20"/>
                <w:lang w:val="en-IN"/>
              </w:rPr>
              <w:t xml:space="preserve"> &gt;= 0) </w:t>
            </w:r>
          </w:p>
          <w:p w14:paraId="5418F477" w14:textId="77777777"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 xml:space="preserve">        {</w:t>
            </w:r>
          </w:p>
          <w:p w14:paraId="5C674D4C" w14:textId="77777777"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 xml:space="preserve">            </w:t>
            </w:r>
            <w:proofErr w:type="spellStart"/>
            <w:r w:rsidRPr="00C2248B">
              <w:rPr>
                <w:rFonts w:ascii="Courier New" w:hAnsi="Courier New" w:cs="Courier New"/>
                <w:sz w:val="20"/>
                <w:szCs w:val="20"/>
                <w:lang w:val="en-IN"/>
              </w:rPr>
              <w:t>os_</w:t>
            </w:r>
            <w:proofErr w:type="gramStart"/>
            <w:r w:rsidRPr="00C2248B">
              <w:rPr>
                <w:rFonts w:ascii="Courier New" w:hAnsi="Courier New" w:cs="Courier New"/>
                <w:sz w:val="20"/>
                <w:szCs w:val="20"/>
                <w:lang w:val="en-IN"/>
              </w:rPr>
              <w:t>printf</w:t>
            </w:r>
            <w:proofErr w:type="spellEnd"/>
            <w:r w:rsidRPr="00C2248B">
              <w:rPr>
                <w:rFonts w:ascii="Courier New" w:hAnsi="Courier New" w:cs="Courier New"/>
                <w:sz w:val="20"/>
                <w:szCs w:val="20"/>
                <w:lang w:val="en-IN"/>
              </w:rPr>
              <w:t>(</w:t>
            </w:r>
            <w:proofErr w:type="gramEnd"/>
            <w:r w:rsidRPr="00C2248B">
              <w:rPr>
                <w:rFonts w:ascii="Courier New" w:hAnsi="Courier New" w:cs="Courier New"/>
                <w:sz w:val="20"/>
                <w:szCs w:val="20"/>
                <w:lang w:val="en-IN"/>
              </w:rPr>
              <w:t>"connecting to most recently used AP, SSID: %s PASS: %s\n", manager-&gt;</w:t>
            </w:r>
            <w:proofErr w:type="spellStart"/>
            <w:r w:rsidRPr="00C2248B">
              <w:rPr>
                <w:rFonts w:ascii="Courier New" w:hAnsi="Courier New" w:cs="Courier New"/>
                <w:sz w:val="20"/>
                <w:szCs w:val="20"/>
                <w:lang w:val="en-IN"/>
              </w:rPr>
              <w:t>ap_param</w:t>
            </w:r>
            <w:proofErr w:type="spellEnd"/>
            <w:r w:rsidRPr="00C2248B">
              <w:rPr>
                <w:rFonts w:ascii="Courier New" w:hAnsi="Courier New" w:cs="Courier New"/>
                <w:sz w:val="20"/>
                <w:szCs w:val="20"/>
                <w:lang w:val="en-IN"/>
              </w:rPr>
              <w:t>[manager-&gt;</w:t>
            </w:r>
            <w:proofErr w:type="spellStart"/>
            <w:r w:rsidRPr="00C2248B">
              <w:rPr>
                <w:rFonts w:ascii="Courier New" w:hAnsi="Courier New" w:cs="Courier New"/>
                <w:sz w:val="20"/>
                <w:szCs w:val="20"/>
                <w:lang w:val="en-IN"/>
              </w:rPr>
              <w:t>mru</w:t>
            </w:r>
            <w:proofErr w:type="spellEnd"/>
            <w:r w:rsidRPr="00C2248B">
              <w:rPr>
                <w:rFonts w:ascii="Courier New" w:hAnsi="Courier New" w:cs="Courier New"/>
                <w:sz w:val="20"/>
                <w:szCs w:val="20"/>
                <w:lang w:val="en-IN"/>
              </w:rPr>
              <w:t>].</w:t>
            </w:r>
            <w:proofErr w:type="spellStart"/>
            <w:r w:rsidRPr="00C2248B">
              <w:rPr>
                <w:rFonts w:ascii="Courier New" w:hAnsi="Courier New" w:cs="Courier New"/>
                <w:sz w:val="20"/>
                <w:szCs w:val="20"/>
                <w:lang w:val="en-IN"/>
              </w:rPr>
              <w:t>ssid</w:t>
            </w:r>
            <w:proofErr w:type="spellEnd"/>
            <w:r w:rsidRPr="00C2248B">
              <w:rPr>
                <w:rFonts w:ascii="Courier New" w:hAnsi="Courier New" w:cs="Courier New"/>
                <w:sz w:val="20"/>
                <w:szCs w:val="20"/>
                <w:lang w:val="en-IN"/>
              </w:rPr>
              <w:t>, manager-&gt;</w:t>
            </w:r>
            <w:proofErr w:type="spellStart"/>
            <w:r w:rsidRPr="00C2248B">
              <w:rPr>
                <w:rFonts w:ascii="Courier New" w:hAnsi="Courier New" w:cs="Courier New"/>
                <w:sz w:val="20"/>
                <w:szCs w:val="20"/>
                <w:lang w:val="en-IN"/>
              </w:rPr>
              <w:t>ap_param</w:t>
            </w:r>
            <w:proofErr w:type="spellEnd"/>
            <w:r w:rsidRPr="00C2248B">
              <w:rPr>
                <w:rFonts w:ascii="Courier New" w:hAnsi="Courier New" w:cs="Courier New"/>
                <w:sz w:val="20"/>
                <w:szCs w:val="20"/>
                <w:lang w:val="en-IN"/>
              </w:rPr>
              <w:t>[manager-&gt;</w:t>
            </w:r>
            <w:proofErr w:type="spellStart"/>
            <w:r w:rsidRPr="00C2248B">
              <w:rPr>
                <w:rFonts w:ascii="Courier New" w:hAnsi="Courier New" w:cs="Courier New"/>
                <w:sz w:val="20"/>
                <w:szCs w:val="20"/>
                <w:lang w:val="en-IN"/>
              </w:rPr>
              <w:t>mru</w:t>
            </w:r>
            <w:proofErr w:type="spellEnd"/>
            <w:r w:rsidRPr="00C2248B">
              <w:rPr>
                <w:rFonts w:ascii="Courier New" w:hAnsi="Courier New" w:cs="Courier New"/>
                <w:sz w:val="20"/>
                <w:szCs w:val="20"/>
                <w:lang w:val="en-IN"/>
              </w:rPr>
              <w:t>].passphrase);</w:t>
            </w:r>
          </w:p>
          <w:p w14:paraId="020D552C" w14:textId="77777777"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 xml:space="preserve">            if(manager-&gt;</w:t>
            </w:r>
            <w:proofErr w:type="spellStart"/>
            <w:r w:rsidRPr="00C2248B">
              <w:rPr>
                <w:rFonts w:ascii="Courier New" w:hAnsi="Courier New" w:cs="Courier New"/>
                <w:sz w:val="20"/>
                <w:szCs w:val="20"/>
                <w:lang w:val="en-IN"/>
              </w:rPr>
              <w:t>ap_param</w:t>
            </w:r>
            <w:proofErr w:type="spellEnd"/>
            <w:r w:rsidRPr="00C2248B">
              <w:rPr>
                <w:rFonts w:ascii="Courier New" w:hAnsi="Courier New" w:cs="Courier New"/>
                <w:sz w:val="20"/>
                <w:szCs w:val="20"/>
                <w:lang w:val="en-IN"/>
              </w:rPr>
              <w:t>[manager-&gt;</w:t>
            </w:r>
            <w:proofErr w:type="spellStart"/>
            <w:r w:rsidRPr="00C2248B">
              <w:rPr>
                <w:rFonts w:ascii="Courier New" w:hAnsi="Courier New" w:cs="Courier New"/>
                <w:sz w:val="20"/>
                <w:szCs w:val="20"/>
                <w:lang w:val="en-IN"/>
              </w:rPr>
              <w:t>mru</w:t>
            </w:r>
            <w:proofErr w:type="spellEnd"/>
            <w:proofErr w:type="gramStart"/>
            <w:r w:rsidRPr="00C2248B">
              <w:rPr>
                <w:rFonts w:ascii="Courier New" w:hAnsi="Courier New" w:cs="Courier New"/>
                <w:sz w:val="20"/>
                <w:szCs w:val="20"/>
                <w:lang w:val="en-IN"/>
              </w:rPr>
              <w:t>].passphrase</w:t>
            </w:r>
            <w:proofErr w:type="gramEnd"/>
            <w:r w:rsidRPr="00C2248B">
              <w:rPr>
                <w:rFonts w:ascii="Courier New" w:hAnsi="Courier New" w:cs="Courier New"/>
                <w:sz w:val="20"/>
                <w:szCs w:val="20"/>
                <w:lang w:val="en-IN"/>
              </w:rPr>
              <w:t>[0] == 0)</w:t>
            </w:r>
          </w:p>
          <w:p w14:paraId="5489366D" w14:textId="77777777"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 xml:space="preserve">            {</w:t>
            </w:r>
          </w:p>
          <w:p w14:paraId="2EF9CB58" w14:textId="77777777"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 xml:space="preserve">                </w:t>
            </w:r>
            <w:proofErr w:type="spellStart"/>
            <w:r w:rsidRPr="00C2248B">
              <w:rPr>
                <w:rFonts w:ascii="Courier New" w:hAnsi="Courier New" w:cs="Courier New"/>
                <w:sz w:val="20"/>
                <w:szCs w:val="20"/>
                <w:lang w:val="en-IN"/>
              </w:rPr>
              <w:t>rval</w:t>
            </w:r>
            <w:proofErr w:type="spellEnd"/>
            <w:r w:rsidRPr="00C2248B">
              <w:rPr>
                <w:rFonts w:ascii="Courier New" w:hAnsi="Courier New" w:cs="Courier New"/>
                <w:sz w:val="20"/>
                <w:szCs w:val="20"/>
                <w:lang w:val="en-IN"/>
              </w:rPr>
              <w:t xml:space="preserve"> = </w:t>
            </w:r>
            <w:proofErr w:type="spellStart"/>
            <w:r w:rsidRPr="00C2248B">
              <w:rPr>
                <w:rFonts w:ascii="Courier New" w:hAnsi="Courier New" w:cs="Courier New"/>
                <w:sz w:val="20"/>
                <w:szCs w:val="20"/>
                <w:lang w:val="en-IN"/>
              </w:rPr>
              <w:t>network_profile_new_from_ssid_bssid_</w:t>
            </w:r>
            <w:proofErr w:type="gramStart"/>
            <w:r w:rsidRPr="00C2248B">
              <w:rPr>
                <w:rFonts w:ascii="Courier New" w:hAnsi="Courier New" w:cs="Courier New"/>
                <w:sz w:val="20"/>
                <w:szCs w:val="20"/>
                <w:lang w:val="en-IN"/>
              </w:rPr>
              <w:t>pw</w:t>
            </w:r>
            <w:proofErr w:type="spellEnd"/>
            <w:r w:rsidRPr="00C2248B">
              <w:rPr>
                <w:rFonts w:ascii="Courier New" w:hAnsi="Courier New" w:cs="Courier New"/>
                <w:sz w:val="20"/>
                <w:szCs w:val="20"/>
                <w:lang w:val="en-IN"/>
              </w:rPr>
              <w:t>(</w:t>
            </w:r>
            <w:proofErr w:type="gramEnd"/>
            <w:r w:rsidRPr="00C2248B">
              <w:rPr>
                <w:rFonts w:ascii="Courier New" w:hAnsi="Courier New" w:cs="Courier New"/>
                <w:sz w:val="20"/>
                <w:szCs w:val="20"/>
                <w:lang w:val="en-IN"/>
              </w:rPr>
              <w:t>&amp;profile, manager-&gt;</w:t>
            </w:r>
            <w:proofErr w:type="spellStart"/>
            <w:r w:rsidRPr="00C2248B">
              <w:rPr>
                <w:rFonts w:ascii="Courier New" w:hAnsi="Courier New" w:cs="Courier New"/>
                <w:sz w:val="20"/>
                <w:szCs w:val="20"/>
                <w:lang w:val="en-IN"/>
              </w:rPr>
              <w:t>ap_param</w:t>
            </w:r>
            <w:proofErr w:type="spellEnd"/>
            <w:r w:rsidRPr="00C2248B">
              <w:rPr>
                <w:rFonts w:ascii="Courier New" w:hAnsi="Courier New" w:cs="Courier New"/>
                <w:sz w:val="20"/>
                <w:szCs w:val="20"/>
                <w:lang w:val="en-IN"/>
              </w:rPr>
              <w:t>[manager-&gt;</w:t>
            </w:r>
            <w:proofErr w:type="spellStart"/>
            <w:r w:rsidRPr="00C2248B">
              <w:rPr>
                <w:rFonts w:ascii="Courier New" w:hAnsi="Courier New" w:cs="Courier New"/>
                <w:sz w:val="20"/>
                <w:szCs w:val="20"/>
                <w:lang w:val="en-IN"/>
              </w:rPr>
              <w:t>mru</w:t>
            </w:r>
            <w:proofErr w:type="spellEnd"/>
            <w:r w:rsidRPr="00C2248B">
              <w:rPr>
                <w:rFonts w:ascii="Courier New" w:hAnsi="Courier New" w:cs="Courier New"/>
                <w:sz w:val="20"/>
                <w:szCs w:val="20"/>
                <w:lang w:val="en-IN"/>
              </w:rPr>
              <w:t>].</w:t>
            </w:r>
            <w:proofErr w:type="spellStart"/>
            <w:r w:rsidRPr="00C2248B">
              <w:rPr>
                <w:rFonts w:ascii="Courier New" w:hAnsi="Courier New" w:cs="Courier New"/>
                <w:sz w:val="20"/>
                <w:szCs w:val="20"/>
                <w:lang w:val="en-IN"/>
              </w:rPr>
              <w:t>ssid</w:t>
            </w:r>
            <w:proofErr w:type="spellEnd"/>
            <w:r w:rsidRPr="00C2248B">
              <w:rPr>
                <w:rFonts w:ascii="Courier New" w:hAnsi="Courier New" w:cs="Courier New"/>
                <w:sz w:val="20"/>
                <w:szCs w:val="20"/>
                <w:lang w:val="en-IN"/>
              </w:rPr>
              <w:t>, NULL, NULL);</w:t>
            </w:r>
          </w:p>
          <w:p w14:paraId="6F508710" w14:textId="3FFAADFC"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 xml:space="preserve">                </w:t>
            </w:r>
          </w:p>
        </w:tc>
      </w:tr>
    </w:tbl>
    <w:p w14:paraId="133F5AFD" w14:textId="0935AC8B" w:rsidR="00C2248B" w:rsidRDefault="00C2248B" w:rsidP="00C2248B">
      <w:pPr>
        <w:pStyle w:val="Text2"/>
        <w:ind w:left="1620"/>
        <w:rPr>
          <w:rFonts w:ascii="Courier New" w:hAnsi="Courier New" w:cs="Courier New"/>
        </w:rPr>
      </w:pPr>
      <w:r>
        <w:rPr>
          <w:rFonts w:ascii="Courier New" w:hAnsi="Courier New" w:cs="Courier New"/>
        </w:rPr>
        <w:br w:type="page"/>
      </w:r>
    </w:p>
    <w:p w14:paraId="5835EB47" w14:textId="21255224" w:rsidR="00922E46" w:rsidRDefault="00922E46" w:rsidP="00C2248B">
      <w:pPr>
        <w:pStyle w:val="Text2"/>
        <w:ind w:left="1620"/>
        <w:rPr>
          <w:rFonts w:cstheme="minorHAnsi"/>
        </w:rPr>
      </w:pPr>
      <w:proofErr w:type="spellStart"/>
      <w:r w:rsidRPr="00E33746">
        <w:rPr>
          <w:rFonts w:ascii="Courier New" w:hAnsi="Courier New" w:cs="Courier New"/>
        </w:rPr>
        <w:lastRenderedPageBreak/>
        <w:t>wcm_add_network_</w:t>
      </w:r>
      <w:proofErr w:type="gramStart"/>
      <w:r w:rsidRPr="00E33746">
        <w:rPr>
          <w:rFonts w:ascii="Courier New" w:hAnsi="Courier New" w:cs="Courier New"/>
        </w:rPr>
        <w:t>profile</w:t>
      </w:r>
      <w:proofErr w:type="spellEnd"/>
      <w:r w:rsidRPr="00E33746">
        <w:rPr>
          <w:rFonts w:ascii="Courier New" w:hAnsi="Courier New" w:cs="Courier New"/>
        </w:rPr>
        <w:t>(</w:t>
      </w:r>
      <w:proofErr w:type="gramEnd"/>
      <w:r w:rsidRPr="00E33746">
        <w:rPr>
          <w:rFonts w:ascii="Courier New" w:hAnsi="Courier New" w:cs="Courier New"/>
        </w:rPr>
        <w:t>)</w:t>
      </w:r>
      <w:r w:rsidR="00E33746" w:rsidRPr="00E33746">
        <w:rPr>
          <w:rFonts w:cstheme="minorHAnsi"/>
        </w:rPr>
        <w:t>API is used to add the network</w:t>
      </w:r>
      <w:r w:rsidR="006A0148">
        <w:rPr>
          <w:rFonts w:cstheme="minorHAnsi"/>
        </w:rPr>
        <w:t>.</w:t>
      </w:r>
    </w:p>
    <w:tbl>
      <w:tblPr>
        <w:tblStyle w:val="TableGrid"/>
        <w:tblW w:w="0" w:type="auto"/>
        <w:tblInd w:w="1620" w:type="dxa"/>
        <w:tblLook w:val="04A0" w:firstRow="1" w:lastRow="0" w:firstColumn="1" w:lastColumn="0" w:noHBand="0" w:noVBand="1"/>
      </w:tblPr>
      <w:tblGrid>
        <w:gridCol w:w="9080"/>
      </w:tblGrid>
      <w:tr w:rsidR="00C2248B" w14:paraId="4D007997" w14:textId="77777777" w:rsidTr="00C2248B">
        <w:tc>
          <w:tcPr>
            <w:tcW w:w="10700" w:type="dxa"/>
            <w:shd w:val="clear" w:color="auto" w:fill="DEEAF6" w:themeFill="accent5" w:themeFillTint="33"/>
          </w:tcPr>
          <w:p w14:paraId="712C026D" w14:textId="77777777" w:rsidR="00C2248B" w:rsidRPr="00C2248B" w:rsidRDefault="00C2248B" w:rsidP="00C2248B">
            <w:pPr>
              <w:pStyle w:val="Text2"/>
              <w:spacing w:line="480" w:lineRule="auto"/>
              <w:ind w:left="0"/>
              <w:rPr>
                <w:rFonts w:ascii="Courier New" w:hAnsi="Courier New" w:cs="Courier New"/>
                <w:sz w:val="20"/>
                <w:szCs w:val="20"/>
              </w:rPr>
            </w:pPr>
            <w:r w:rsidRPr="00C2248B">
              <w:rPr>
                <w:rFonts w:ascii="Courier New" w:hAnsi="Courier New" w:cs="Courier New"/>
                <w:sz w:val="20"/>
                <w:szCs w:val="20"/>
              </w:rPr>
              <w:t>if (</w:t>
            </w:r>
            <w:proofErr w:type="spellStart"/>
            <w:r w:rsidRPr="00C2248B">
              <w:rPr>
                <w:rFonts w:ascii="Courier New" w:hAnsi="Courier New" w:cs="Courier New"/>
                <w:sz w:val="20"/>
                <w:szCs w:val="20"/>
              </w:rPr>
              <w:t>rval</w:t>
            </w:r>
            <w:proofErr w:type="spellEnd"/>
            <w:r w:rsidRPr="00C2248B">
              <w:rPr>
                <w:rFonts w:ascii="Courier New" w:hAnsi="Courier New" w:cs="Courier New"/>
                <w:sz w:val="20"/>
                <w:szCs w:val="20"/>
              </w:rPr>
              <w:t xml:space="preserve"> &lt; 0) {</w:t>
            </w:r>
          </w:p>
          <w:p w14:paraId="4065F2BA" w14:textId="77777777" w:rsidR="00C2248B" w:rsidRPr="00C2248B" w:rsidRDefault="00C2248B" w:rsidP="00C2248B">
            <w:pPr>
              <w:pStyle w:val="Text2"/>
              <w:spacing w:line="480" w:lineRule="auto"/>
              <w:ind w:left="0"/>
              <w:rPr>
                <w:rFonts w:ascii="Courier New" w:hAnsi="Courier New" w:cs="Courier New"/>
                <w:sz w:val="20"/>
                <w:szCs w:val="20"/>
              </w:rPr>
            </w:pPr>
            <w:r w:rsidRPr="00C2248B">
              <w:rPr>
                <w:rFonts w:ascii="Courier New" w:hAnsi="Courier New" w:cs="Courier New"/>
                <w:sz w:val="20"/>
                <w:szCs w:val="20"/>
              </w:rPr>
              <w:t xml:space="preserve">                    </w:t>
            </w:r>
            <w:proofErr w:type="spellStart"/>
            <w:r w:rsidRPr="00C2248B">
              <w:rPr>
                <w:rFonts w:ascii="Courier New" w:hAnsi="Courier New" w:cs="Courier New"/>
                <w:sz w:val="20"/>
                <w:szCs w:val="20"/>
              </w:rPr>
              <w:t>pr_</w:t>
            </w:r>
            <w:proofErr w:type="gramStart"/>
            <w:r w:rsidRPr="00C2248B">
              <w:rPr>
                <w:rFonts w:ascii="Courier New" w:hAnsi="Courier New" w:cs="Courier New"/>
                <w:sz w:val="20"/>
                <w:szCs w:val="20"/>
              </w:rPr>
              <w:t>err</w:t>
            </w:r>
            <w:proofErr w:type="spellEnd"/>
            <w:r w:rsidRPr="00C2248B">
              <w:rPr>
                <w:rFonts w:ascii="Courier New" w:hAnsi="Courier New" w:cs="Courier New"/>
                <w:sz w:val="20"/>
                <w:szCs w:val="20"/>
              </w:rPr>
              <w:t>(</w:t>
            </w:r>
            <w:proofErr w:type="gramEnd"/>
            <w:r w:rsidRPr="00C2248B">
              <w:rPr>
                <w:rFonts w:ascii="Courier New" w:hAnsi="Courier New" w:cs="Courier New"/>
                <w:sz w:val="20"/>
                <w:szCs w:val="20"/>
              </w:rPr>
              <w:t xml:space="preserve">"could not create network profile %d\n", </w:t>
            </w:r>
            <w:proofErr w:type="spellStart"/>
            <w:r w:rsidRPr="00C2248B">
              <w:rPr>
                <w:rFonts w:ascii="Courier New" w:hAnsi="Courier New" w:cs="Courier New"/>
                <w:sz w:val="20"/>
                <w:szCs w:val="20"/>
              </w:rPr>
              <w:t>rval</w:t>
            </w:r>
            <w:proofErr w:type="spellEnd"/>
            <w:r w:rsidRPr="00C2248B">
              <w:rPr>
                <w:rFonts w:ascii="Courier New" w:hAnsi="Courier New" w:cs="Courier New"/>
                <w:sz w:val="20"/>
                <w:szCs w:val="20"/>
              </w:rPr>
              <w:t>);</w:t>
            </w:r>
          </w:p>
          <w:p w14:paraId="221DAF66" w14:textId="77777777" w:rsidR="00C2248B" w:rsidRPr="00C2248B" w:rsidRDefault="00C2248B" w:rsidP="00C2248B">
            <w:pPr>
              <w:pStyle w:val="Text2"/>
              <w:spacing w:line="480" w:lineRule="auto"/>
              <w:ind w:left="0"/>
              <w:rPr>
                <w:rFonts w:ascii="Courier New" w:hAnsi="Courier New" w:cs="Courier New"/>
                <w:sz w:val="20"/>
                <w:szCs w:val="20"/>
              </w:rPr>
            </w:pPr>
            <w:r w:rsidRPr="00C2248B">
              <w:rPr>
                <w:rFonts w:ascii="Courier New" w:hAnsi="Courier New" w:cs="Courier New"/>
                <w:sz w:val="20"/>
                <w:szCs w:val="20"/>
              </w:rPr>
              <w:t xml:space="preserve">                    return </w:t>
            </w:r>
            <w:proofErr w:type="gramStart"/>
            <w:r w:rsidRPr="00C2248B">
              <w:rPr>
                <w:rFonts w:ascii="Courier New" w:hAnsi="Courier New" w:cs="Courier New"/>
                <w:sz w:val="20"/>
                <w:szCs w:val="20"/>
              </w:rPr>
              <w:t>0;</w:t>
            </w:r>
            <w:proofErr w:type="gramEnd"/>
          </w:p>
          <w:p w14:paraId="67DEB01F" w14:textId="77777777" w:rsidR="00C2248B" w:rsidRPr="00C2248B" w:rsidRDefault="00C2248B" w:rsidP="00C2248B">
            <w:pPr>
              <w:pStyle w:val="Text2"/>
              <w:spacing w:line="480" w:lineRule="auto"/>
              <w:ind w:left="0"/>
              <w:rPr>
                <w:rFonts w:ascii="Courier New" w:hAnsi="Courier New" w:cs="Courier New"/>
                <w:sz w:val="20"/>
                <w:szCs w:val="20"/>
              </w:rPr>
            </w:pPr>
            <w:r w:rsidRPr="00C2248B">
              <w:rPr>
                <w:rFonts w:ascii="Courier New" w:hAnsi="Courier New" w:cs="Courier New"/>
                <w:sz w:val="20"/>
                <w:szCs w:val="20"/>
              </w:rPr>
              <w:t xml:space="preserve">                }</w:t>
            </w:r>
          </w:p>
          <w:p w14:paraId="65178DD2" w14:textId="77777777" w:rsidR="00C2248B" w:rsidRPr="00C2248B" w:rsidRDefault="00C2248B" w:rsidP="00C2248B">
            <w:pPr>
              <w:pStyle w:val="Text2"/>
              <w:spacing w:line="480" w:lineRule="auto"/>
              <w:ind w:left="0"/>
              <w:rPr>
                <w:rFonts w:ascii="Courier New" w:hAnsi="Courier New" w:cs="Courier New"/>
                <w:sz w:val="20"/>
                <w:szCs w:val="20"/>
              </w:rPr>
            </w:pPr>
            <w:r w:rsidRPr="00C2248B">
              <w:rPr>
                <w:rFonts w:ascii="Courier New" w:hAnsi="Courier New" w:cs="Courier New"/>
                <w:sz w:val="20"/>
                <w:szCs w:val="20"/>
              </w:rPr>
              <w:t xml:space="preserve">                </w:t>
            </w:r>
            <w:proofErr w:type="spellStart"/>
            <w:r w:rsidRPr="00C2248B">
              <w:rPr>
                <w:rFonts w:ascii="Courier New" w:hAnsi="Courier New" w:cs="Courier New"/>
                <w:sz w:val="20"/>
                <w:szCs w:val="20"/>
              </w:rPr>
              <w:t>add_ntwk</w:t>
            </w:r>
            <w:proofErr w:type="spellEnd"/>
            <w:r w:rsidRPr="00C2248B">
              <w:rPr>
                <w:rFonts w:ascii="Courier New" w:hAnsi="Courier New" w:cs="Courier New"/>
                <w:sz w:val="20"/>
                <w:szCs w:val="20"/>
              </w:rPr>
              <w:t xml:space="preserve"> = </w:t>
            </w:r>
            <w:proofErr w:type="spellStart"/>
            <w:r w:rsidRPr="00C2248B">
              <w:rPr>
                <w:rFonts w:ascii="Courier New" w:hAnsi="Courier New" w:cs="Courier New"/>
                <w:sz w:val="20"/>
                <w:szCs w:val="20"/>
              </w:rPr>
              <w:t>wcm_add_network_</w:t>
            </w:r>
            <w:proofErr w:type="gramStart"/>
            <w:r w:rsidRPr="00C2248B">
              <w:rPr>
                <w:rFonts w:ascii="Courier New" w:hAnsi="Courier New" w:cs="Courier New"/>
                <w:sz w:val="20"/>
                <w:szCs w:val="20"/>
              </w:rPr>
              <w:t>profile</w:t>
            </w:r>
            <w:proofErr w:type="spellEnd"/>
            <w:r w:rsidRPr="00C2248B">
              <w:rPr>
                <w:rFonts w:ascii="Courier New" w:hAnsi="Courier New" w:cs="Courier New"/>
                <w:sz w:val="20"/>
                <w:szCs w:val="20"/>
              </w:rPr>
              <w:t>(</w:t>
            </w:r>
            <w:proofErr w:type="gramEnd"/>
            <w:r w:rsidRPr="00C2248B">
              <w:rPr>
                <w:rFonts w:ascii="Courier New" w:hAnsi="Courier New" w:cs="Courier New"/>
                <w:sz w:val="20"/>
                <w:szCs w:val="20"/>
              </w:rPr>
              <w:t>handle, profile);</w:t>
            </w:r>
          </w:p>
          <w:p w14:paraId="53A89518" w14:textId="77777777" w:rsidR="00C2248B" w:rsidRPr="00C2248B" w:rsidRDefault="00C2248B" w:rsidP="00C2248B">
            <w:pPr>
              <w:pStyle w:val="Text2"/>
              <w:spacing w:line="480" w:lineRule="auto"/>
              <w:ind w:left="0"/>
              <w:rPr>
                <w:rFonts w:ascii="Courier New" w:hAnsi="Courier New" w:cs="Courier New"/>
                <w:sz w:val="20"/>
                <w:szCs w:val="20"/>
              </w:rPr>
            </w:pPr>
            <w:r w:rsidRPr="00C2248B">
              <w:rPr>
                <w:rFonts w:ascii="Courier New" w:hAnsi="Courier New" w:cs="Courier New"/>
                <w:sz w:val="20"/>
                <w:szCs w:val="20"/>
              </w:rPr>
              <w:t xml:space="preserve">            }</w:t>
            </w:r>
          </w:p>
          <w:p w14:paraId="056C9177" w14:textId="77777777" w:rsidR="00C2248B" w:rsidRPr="00C2248B" w:rsidRDefault="00C2248B" w:rsidP="00C2248B">
            <w:pPr>
              <w:pStyle w:val="Text2"/>
              <w:spacing w:line="480" w:lineRule="auto"/>
              <w:ind w:left="0"/>
              <w:rPr>
                <w:rFonts w:ascii="Courier New" w:hAnsi="Courier New" w:cs="Courier New"/>
                <w:sz w:val="20"/>
                <w:szCs w:val="20"/>
              </w:rPr>
            </w:pPr>
            <w:r w:rsidRPr="00C2248B">
              <w:rPr>
                <w:rFonts w:ascii="Courier New" w:hAnsi="Courier New" w:cs="Courier New"/>
                <w:sz w:val="20"/>
                <w:szCs w:val="20"/>
              </w:rPr>
              <w:t xml:space="preserve">            else if(manager-&gt;</w:t>
            </w:r>
            <w:proofErr w:type="spellStart"/>
            <w:r w:rsidRPr="00C2248B">
              <w:rPr>
                <w:rFonts w:ascii="Courier New" w:hAnsi="Courier New" w:cs="Courier New"/>
                <w:sz w:val="20"/>
                <w:szCs w:val="20"/>
              </w:rPr>
              <w:t>ap_param</w:t>
            </w:r>
            <w:proofErr w:type="spellEnd"/>
            <w:r w:rsidRPr="00C2248B">
              <w:rPr>
                <w:rFonts w:ascii="Courier New" w:hAnsi="Courier New" w:cs="Courier New"/>
                <w:sz w:val="20"/>
                <w:szCs w:val="20"/>
              </w:rPr>
              <w:t>[manager-&gt;</w:t>
            </w:r>
            <w:proofErr w:type="spellStart"/>
            <w:r w:rsidRPr="00C2248B">
              <w:rPr>
                <w:rFonts w:ascii="Courier New" w:hAnsi="Courier New" w:cs="Courier New"/>
                <w:sz w:val="20"/>
                <w:szCs w:val="20"/>
              </w:rPr>
              <w:t>mru</w:t>
            </w:r>
            <w:proofErr w:type="spellEnd"/>
            <w:proofErr w:type="gramStart"/>
            <w:r w:rsidRPr="00C2248B">
              <w:rPr>
                <w:rFonts w:ascii="Courier New" w:hAnsi="Courier New" w:cs="Courier New"/>
                <w:sz w:val="20"/>
                <w:szCs w:val="20"/>
              </w:rPr>
              <w:t>].</w:t>
            </w:r>
            <w:proofErr w:type="spellStart"/>
            <w:r w:rsidRPr="00C2248B">
              <w:rPr>
                <w:rFonts w:ascii="Courier New" w:hAnsi="Courier New" w:cs="Courier New"/>
                <w:sz w:val="20"/>
                <w:szCs w:val="20"/>
              </w:rPr>
              <w:t>bssid</w:t>
            </w:r>
            <w:proofErr w:type="spellEnd"/>
            <w:proofErr w:type="gramEnd"/>
            <w:r w:rsidRPr="00C2248B">
              <w:rPr>
                <w:rFonts w:ascii="Courier New" w:hAnsi="Courier New" w:cs="Courier New"/>
                <w:sz w:val="20"/>
                <w:szCs w:val="20"/>
              </w:rPr>
              <w:t>[0] != 0)</w:t>
            </w:r>
          </w:p>
          <w:p w14:paraId="31152A3E" w14:textId="77777777" w:rsidR="00C2248B" w:rsidRPr="00C2248B" w:rsidRDefault="00C2248B" w:rsidP="00C2248B">
            <w:pPr>
              <w:pStyle w:val="Text2"/>
              <w:spacing w:line="480" w:lineRule="auto"/>
              <w:ind w:left="0"/>
              <w:rPr>
                <w:rFonts w:ascii="Courier New" w:hAnsi="Courier New" w:cs="Courier New"/>
                <w:sz w:val="20"/>
                <w:szCs w:val="20"/>
              </w:rPr>
            </w:pPr>
            <w:r w:rsidRPr="00C2248B">
              <w:rPr>
                <w:rFonts w:ascii="Courier New" w:hAnsi="Courier New" w:cs="Courier New"/>
                <w:sz w:val="20"/>
                <w:szCs w:val="20"/>
              </w:rPr>
              <w:t xml:space="preserve">            {                          </w:t>
            </w:r>
          </w:p>
          <w:p w14:paraId="14026637" w14:textId="77777777" w:rsidR="00C2248B" w:rsidRPr="00C2248B" w:rsidRDefault="00C2248B" w:rsidP="00C2248B">
            <w:pPr>
              <w:pStyle w:val="Text2"/>
              <w:spacing w:line="480" w:lineRule="auto"/>
              <w:ind w:left="0"/>
              <w:rPr>
                <w:rFonts w:ascii="Courier New" w:hAnsi="Courier New" w:cs="Courier New"/>
                <w:sz w:val="20"/>
                <w:szCs w:val="20"/>
              </w:rPr>
            </w:pPr>
            <w:r w:rsidRPr="00C2248B">
              <w:rPr>
                <w:rFonts w:ascii="Courier New" w:hAnsi="Courier New" w:cs="Courier New"/>
                <w:sz w:val="20"/>
                <w:szCs w:val="20"/>
              </w:rPr>
              <w:t xml:space="preserve">                </w:t>
            </w:r>
            <w:proofErr w:type="spellStart"/>
            <w:r w:rsidRPr="00C2248B">
              <w:rPr>
                <w:rFonts w:ascii="Courier New" w:hAnsi="Courier New" w:cs="Courier New"/>
                <w:sz w:val="20"/>
                <w:szCs w:val="20"/>
              </w:rPr>
              <w:t>rval</w:t>
            </w:r>
            <w:proofErr w:type="spellEnd"/>
            <w:r w:rsidRPr="00C2248B">
              <w:rPr>
                <w:rFonts w:ascii="Courier New" w:hAnsi="Courier New" w:cs="Courier New"/>
                <w:sz w:val="20"/>
                <w:szCs w:val="20"/>
              </w:rPr>
              <w:t xml:space="preserve"> = network_profile_new_from_ssid_bssid_pw(&amp;</w:t>
            </w:r>
            <w:proofErr w:type="gramStart"/>
            <w:r w:rsidRPr="00C2248B">
              <w:rPr>
                <w:rFonts w:ascii="Courier New" w:hAnsi="Courier New" w:cs="Courier New"/>
                <w:sz w:val="20"/>
                <w:szCs w:val="20"/>
              </w:rPr>
              <w:t>profile,manager</w:t>
            </w:r>
            <w:proofErr w:type="gramEnd"/>
            <w:r w:rsidRPr="00C2248B">
              <w:rPr>
                <w:rFonts w:ascii="Courier New" w:hAnsi="Courier New" w:cs="Courier New"/>
                <w:sz w:val="20"/>
                <w:szCs w:val="20"/>
              </w:rPr>
              <w:t>-&gt;ap_param[manager-&gt;mru].ssid, (uint8_t *)manager-&gt;</w:t>
            </w:r>
            <w:proofErr w:type="spellStart"/>
            <w:r w:rsidRPr="00C2248B">
              <w:rPr>
                <w:rFonts w:ascii="Courier New" w:hAnsi="Courier New" w:cs="Courier New"/>
                <w:sz w:val="20"/>
                <w:szCs w:val="20"/>
              </w:rPr>
              <w:t>ap_param</w:t>
            </w:r>
            <w:proofErr w:type="spellEnd"/>
            <w:r w:rsidRPr="00C2248B">
              <w:rPr>
                <w:rFonts w:ascii="Courier New" w:hAnsi="Courier New" w:cs="Courier New"/>
                <w:sz w:val="20"/>
                <w:szCs w:val="20"/>
              </w:rPr>
              <w:t>[manager-&gt;</w:t>
            </w:r>
            <w:proofErr w:type="spellStart"/>
            <w:r w:rsidRPr="00C2248B">
              <w:rPr>
                <w:rFonts w:ascii="Courier New" w:hAnsi="Courier New" w:cs="Courier New"/>
                <w:sz w:val="20"/>
                <w:szCs w:val="20"/>
              </w:rPr>
              <w:t>mru</w:t>
            </w:r>
            <w:proofErr w:type="spellEnd"/>
            <w:r w:rsidRPr="00C2248B">
              <w:rPr>
                <w:rFonts w:ascii="Courier New" w:hAnsi="Courier New" w:cs="Courier New"/>
                <w:sz w:val="20"/>
                <w:szCs w:val="20"/>
              </w:rPr>
              <w:t>].</w:t>
            </w:r>
            <w:proofErr w:type="spellStart"/>
            <w:r w:rsidRPr="00C2248B">
              <w:rPr>
                <w:rFonts w:ascii="Courier New" w:hAnsi="Courier New" w:cs="Courier New"/>
                <w:sz w:val="20"/>
                <w:szCs w:val="20"/>
              </w:rPr>
              <w:t>bssid</w:t>
            </w:r>
            <w:proofErr w:type="spellEnd"/>
            <w:r w:rsidRPr="00C2248B">
              <w:rPr>
                <w:rFonts w:ascii="Courier New" w:hAnsi="Courier New" w:cs="Courier New"/>
                <w:sz w:val="20"/>
                <w:szCs w:val="20"/>
              </w:rPr>
              <w:t>,  manager-&gt;</w:t>
            </w:r>
            <w:proofErr w:type="spellStart"/>
            <w:r w:rsidRPr="00C2248B">
              <w:rPr>
                <w:rFonts w:ascii="Courier New" w:hAnsi="Courier New" w:cs="Courier New"/>
                <w:sz w:val="20"/>
                <w:szCs w:val="20"/>
              </w:rPr>
              <w:t>ap_param</w:t>
            </w:r>
            <w:proofErr w:type="spellEnd"/>
            <w:r w:rsidRPr="00C2248B">
              <w:rPr>
                <w:rFonts w:ascii="Courier New" w:hAnsi="Courier New" w:cs="Courier New"/>
                <w:sz w:val="20"/>
                <w:szCs w:val="20"/>
              </w:rPr>
              <w:t>[manager-&gt;</w:t>
            </w:r>
            <w:proofErr w:type="spellStart"/>
            <w:r w:rsidRPr="00C2248B">
              <w:rPr>
                <w:rFonts w:ascii="Courier New" w:hAnsi="Courier New" w:cs="Courier New"/>
                <w:sz w:val="20"/>
                <w:szCs w:val="20"/>
              </w:rPr>
              <w:t>mru</w:t>
            </w:r>
            <w:proofErr w:type="spellEnd"/>
            <w:r w:rsidRPr="00C2248B">
              <w:rPr>
                <w:rFonts w:ascii="Courier New" w:hAnsi="Courier New" w:cs="Courier New"/>
                <w:sz w:val="20"/>
                <w:szCs w:val="20"/>
              </w:rPr>
              <w:t>].passphrase);</w:t>
            </w:r>
          </w:p>
          <w:p w14:paraId="048DBFB7" w14:textId="77777777" w:rsidR="00C2248B" w:rsidRPr="00C2248B" w:rsidRDefault="00C2248B" w:rsidP="00C2248B">
            <w:pPr>
              <w:pStyle w:val="Text2"/>
              <w:spacing w:line="480" w:lineRule="auto"/>
              <w:ind w:left="0"/>
              <w:rPr>
                <w:rFonts w:ascii="Courier New" w:hAnsi="Courier New" w:cs="Courier New"/>
                <w:sz w:val="20"/>
                <w:szCs w:val="20"/>
              </w:rPr>
            </w:pPr>
          </w:p>
        </w:tc>
      </w:tr>
    </w:tbl>
    <w:p w14:paraId="2FCCE301" w14:textId="77777777" w:rsidR="00C2248B" w:rsidRPr="00922E46" w:rsidRDefault="00C2248B" w:rsidP="00C2248B">
      <w:pPr>
        <w:pStyle w:val="Text2"/>
        <w:ind w:left="1620"/>
        <w:rPr>
          <w:rFonts w:cstheme="minorHAnsi"/>
        </w:rPr>
      </w:pPr>
    </w:p>
    <w:p w14:paraId="56DFBAFE" w14:textId="77777777" w:rsidR="00922E46" w:rsidRDefault="00922E46" w:rsidP="00757F9E">
      <w:pPr>
        <w:rPr>
          <w:lang w:val="en-IN"/>
        </w:rPr>
      </w:pPr>
      <w:r>
        <w:rPr>
          <w:lang w:val="en-IN"/>
        </w:rPr>
        <w:t xml:space="preserve">         </w:t>
      </w:r>
    </w:p>
    <w:p w14:paraId="2C565321" w14:textId="2D6B2188" w:rsidR="008A03A8" w:rsidRDefault="008A03A8" w:rsidP="00757F9E">
      <w:pPr>
        <w:rPr>
          <w:lang w:val="en-IN"/>
        </w:rPr>
      </w:pPr>
    </w:p>
    <w:p w14:paraId="01F22A03" w14:textId="79231D4E" w:rsidR="006A0148" w:rsidRDefault="006A0148" w:rsidP="00757F9E">
      <w:pPr>
        <w:rPr>
          <w:lang w:val="en-IN"/>
        </w:rPr>
      </w:pPr>
    </w:p>
    <w:p w14:paraId="53283351" w14:textId="35EA2A77" w:rsidR="006A0148" w:rsidRDefault="006A0148" w:rsidP="00757F9E">
      <w:pPr>
        <w:rPr>
          <w:lang w:val="en-IN"/>
        </w:rPr>
      </w:pPr>
    </w:p>
    <w:p w14:paraId="736BFABC" w14:textId="1EEC4AFB" w:rsidR="006A0148" w:rsidRDefault="006A0148" w:rsidP="00757F9E">
      <w:pPr>
        <w:rPr>
          <w:lang w:val="en-IN"/>
        </w:rPr>
      </w:pPr>
    </w:p>
    <w:p w14:paraId="6A054D08" w14:textId="2E148847" w:rsidR="006A0148" w:rsidRDefault="006A0148" w:rsidP="00757F9E">
      <w:pPr>
        <w:rPr>
          <w:lang w:val="en-IN"/>
        </w:rPr>
      </w:pPr>
    </w:p>
    <w:p w14:paraId="64BCCB8E" w14:textId="420D4134" w:rsidR="006A0148" w:rsidRDefault="006A0148" w:rsidP="00757F9E">
      <w:pPr>
        <w:rPr>
          <w:lang w:val="en-IN"/>
        </w:rPr>
      </w:pPr>
    </w:p>
    <w:p w14:paraId="118B318C" w14:textId="21FCF075" w:rsidR="006A0148" w:rsidRDefault="006A0148" w:rsidP="00757F9E">
      <w:pPr>
        <w:rPr>
          <w:lang w:val="en-IN"/>
        </w:rPr>
      </w:pPr>
    </w:p>
    <w:p w14:paraId="7FA17DA9" w14:textId="3EF11F2C" w:rsidR="006A0148" w:rsidRDefault="006A0148" w:rsidP="00757F9E">
      <w:pPr>
        <w:rPr>
          <w:lang w:val="en-IN"/>
        </w:rPr>
      </w:pPr>
    </w:p>
    <w:p w14:paraId="4345B25A" w14:textId="1CE14508" w:rsidR="006A0148" w:rsidRDefault="006A0148" w:rsidP="00757F9E">
      <w:pPr>
        <w:rPr>
          <w:lang w:val="en-IN"/>
        </w:rPr>
      </w:pPr>
    </w:p>
    <w:p w14:paraId="092210DC" w14:textId="6C3C2587" w:rsidR="006A0148" w:rsidRDefault="006A0148" w:rsidP="00757F9E">
      <w:pPr>
        <w:rPr>
          <w:lang w:val="en-IN"/>
        </w:rPr>
      </w:pPr>
    </w:p>
    <w:p w14:paraId="5A789D09" w14:textId="664CA152" w:rsidR="006A0148" w:rsidRDefault="006A0148" w:rsidP="00757F9E">
      <w:pPr>
        <w:rPr>
          <w:lang w:val="en-IN"/>
        </w:rPr>
      </w:pPr>
    </w:p>
    <w:p w14:paraId="3284CAEA" w14:textId="3919EC30" w:rsidR="007148D5" w:rsidRDefault="007148D5" w:rsidP="0051269A">
      <w:pPr>
        <w:pStyle w:val="Heading1"/>
        <w:numPr>
          <w:ilvl w:val="0"/>
          <w:numId w:val="0"/>
        </w:numPr>
        <w:ind w:left="851"/>
      </w:pPr>
      <w:bookmarkStart w:id="7" w:name="_Toc147942835"/>
      <w:r>
        <w:lastRenderedPageBreak/>
        <w:t>Running the Application</w:t>
      </w:r>
      <w:bookmarkEnd w:id="7"/>
    </w:p>
    <w:p w14:paraId="446FE590" w14:textId="20677C8A" w:rsidR="00C2248B" w:rsidRDefault="00C2248B" w:rsidP="00C2248B">
      <w:pPr>
        <w:jc w:val="both"/>
      </w:pPr>
      <w:r>
        <w:t xml:space="preserve">Program </w:t>
      </w:r>
      <w:proofErr w:type="spellStart"/>
      <w:r>
        <w:rPr>
          <w:rFonts w:ascii="Courier New" w:hAnsi="Courier New" w:cs="Courier New"/>
        </w:rPr>
        <w:t>wcma.elf</w:t>
      </w:r>
      <w:proofErr w:type="spellEnd"/>
      <w:r w:rsidRPr="0040473D">
        <w:rPr>
          <w:rFonts w:cstheme="minorHAnsi"/>
          <w:i/>
          <w:iCs/>
        </w:rPr>
        <w:t xml:space="preserve"> (</w:t>
      </w:r>
      <w:proofErr w:type="spellStart"/>
      <w:r w:rsidR="0040473D">
        <w:rPr>
          <w:rFonts w:cstheme="minorHAnsi"/>
          <w:i/>
          <w:iCs/>
        </w:rPr>
        <w:t>freertos_</w:t>
      </w:r>
      <w:r w:rsidRPr="0040473D">
        <w:rPr>
          <w:rFonts w:cstheme="minorHAnsi"/>
          <w:i/>
          <w:iCs/>
        </w:rPr>
        <w:t>sdk_</w:t>
      </w:r>
      <w:proofErr w:type="gramStart"/>
      <w:r w:rsidRPr="0040473D">
        <w:rPr>
          <w:rFonts w:cstheme="minorHAnsi"/>
          <w:i/>
          <w:iCs/>
        </w:rPr>
        <w:t>x.y</w:t>
      </w:r>
      <w:proofErr w:type="spellEnd"/>
      <w:proofErr w:type="gramEnd"/>
      <w:r w:rsidRPr="0040473D">
        <w:rPr>
          <w:rFonts w:cstheme="minorHAnsi"/>
          <w:i/>
          <w:iCs/>
        </w:rPr>
        <w:t>\examples\</w:t>
      </w:r>
      <w:proofErr w:type="spellStart"/>
      <w:r w:rsidRPr="0040473D">
        <w:rPr>
          <w:rFonts w:cstheme="minorHAnsi"/>
          <w:i/>
          <w:iCs/>
        </w:rPr>
        <w:t>wcm_multi_ap</w:t>
      </w:r>
      <w:proofErr w:type="spellEnd"/>
      <w:r w:rsidRPr="0040473D">
        <w:rPr>
          <w:rFonts w:cstheme="minorHAnsi"/>
          <w:i/>
          <w:iCs/>
        </w:rPr>
        <w:t xml:space="preserve">\bin) </w:t>
      </w:r>
      <w:r>
        <w:t>using the Download tool:</w:t>
      </w:r>
    </w:p>
    <w:p w14:paraId="13C696EA" w14:textId="26FDABE7" w:rsidR="00C2248B" w:rsidRDefault="00C2248B" w:rsidP="00C2248B">
      <w:pPr>
        <w:pStyle w:val="ListParagraph"/>
        <w:numPr>
          <w:ilvl w:val="0"/>
          <w:numId w:val="13"/>
        </w:numPr>
        <w:suppressAutoHyphens/>
        <w:jc w:val="both"/>
      </w:pPr>
      <w:r>
        <w:t xml:space="preserve">Launch the Download tool provided with InnoPhase Talaria TWO </w:t>
      </w:r>
      <w:proofErr w:type="spellStart"/>
      <w:r w:rsidR="0040473D">
        <w:t>FreeRTOS</w:t>
      </w:r>
      <w:proofErr w:type="spellEnd"/>
      <w:r w:rsidR="0040473D">
        <w:t xml:space="preserve"> </w:t>
      </w:r>
      <w:r>
        <w:t xml:space="preserve">SDK. </w:t>
      </w:r>
    </w:p>
    <w:p w14:paraId="44983B11" w14:textId="77777777" w:rsidR="00C2248B" w:rsidRDefault="00C2248B" w:rsidP="00C2248B">
      <w:pPr>
        <w:pStyle w:val="ListParagraph"/>
        <w:numPr>
          <w:ilvl w:val="0"/>
          <w:numId w:val="13"/>
        </w:numPr>
        <w:suppressAutoHyphens/>
        <w:jc w:val="both"/>
      </w:pPr>
      <w:r>
        <w:t>In the GUI window:</w:t>
      </w:r>
    </w:p>
    <w:p w14:paraId="1F1ECD86" w14:textId="77777777" w:rsidR="00C2248B" w:rsidRDefault="00C2248B" w:rsidP="00C2248B">
      <w:pPr>
        <w:pStyle w:val="ListParagraph"/>
        <w:numPr>
          <w:ilvl w:val="1"/>
          <w:numId w:val="13"/>
        </w:numPr>
        <w:suppressAutoHyphens/>
        <w:jc w:val="both"/>
      </w:pPr>
      <w:r>
        <w:t xml:space="preserve">Boot Target: Select the appropriate EVK from the drop-down </w:t>
      </w:r>
    </w:p>
    <w:p w14:paraId="7BBF590E" w14:textId="65F81D95" w:rsidR="00C2248B" w:rsidRDefault="00C2248B" w:rsidP="00C2248B">
      <w:pPr>
        <w:pStyle w:val="ListParagraph"/>
        <w:numPr>
          <w:ilvl w:val="1"/>
          <w:numId w:val="13"/>
        </w:numPr>
        <w:suppressAutoHyphens/>
        <w:jc w:val="both"/>
      </w:pPr>
      <w:r>
        <w:t xml:space="preserve">ELF Input: Load the </w:t>
      </w:r>
      <w:proofErr w:type="spellStart"/>
      <w:r>
        <w:rPr>
          <w:rFonts w:ascii="Courier New" w:hAnsi="Courier New" w:cs="Courier New"/>
        </w:rPr>
        <w:t>wcma.elf</w:t>
      </w:r>
      <w:proofErr w:type="spellEnd"/>
      <w:r>
        <w:rPr>
          <w:rFonts w:ascii="Courier New" w:hAnsi="Courier New" w:cs="Courier New"/>
        </w:rPr>
        <w:t xml:space="preserve"> </w:t>
      </w:r>
      <w:r>
        <w:rPr>
          <w:rFonts w:cstheme="minorHAnsi"/>
        </w:rPr>
        <w:t xml:space="preserve">by clicking on </w:t>
      </w:r>
      <w:r>
        <w:rPr>
          <w:rFonts w:ascii="Courier New" w:hAnsi="Courier New" w:cs="Courier New"/>
        </w:rPr>
        <w:t>Select ELF File</w:t>
      </w:r>
      <w:r>
        <w:t xml:space="preserve">. </w:t>
      </w:r>
    </w:p>
    <w:p w14:paraId="00AF307B" w14:textId="77777777" w:rsidR="00C2248B" w:rsidRDefault="00C2248B" w:rsidP="00C2248B">
      <w:pPr>
        <w:pStyle w:val="ListParagraph"/>
        <w:numPr>
          <w:ilvl w:val="1"/>
          <w:numId w:val="13"/>
        </w:numPr>
        <w:suppressAutoHyphens/>
        <w:jc w:val="both"/>
      </w:pPr>
      <w:r>
        <w:t xml:space="preserve">Boot arguments: Pass the following boot arguments: </w:t>
      </w:r>
    </w:p>
    <w:tbl>
      <w:tblPr>
        <w:tblStyle w:val="TableGrid"/>
        <w:tblW w:w="8540" w:type="dxa"/>
        <w:tblInd w:w="2160" w:type="dxa"/>
        <w:tblLook w:val="04A0" w:firstRow="1" w:lastRow="0" w:firstColumn="1" w:lastColumn="0" w:noHBand="0" w:noVBand="1"/>
      </w:tblPr>
      <w:tblGrid>
        <w:gridCol w:w="8540"/>
      </w:tblGrid>
      <w:tr w:rsidR="00C2248B" w14:paraId="446540D4" w14:textId="77777777" w:rsidTr="004F1ACA">
        <w:tc>
          <w:tcPr>
            <w:tcW w:w="8540" w:type="dxa"/>
            <w:shd w:val="clear" w:color="auto" w:fill="DEEAF6" w:themeFill="accent5" w:themeFillTint="33"/>
          </w:tcPr>
          <w:p w14:paraId="5BE39202" w14:textId="6ECF7351" w:rsidR="00C2248B" w:rsidRDefault="00242DA3" w:rsidP="004F1ACA">
            <w:pPr>
              <w:pStyle w:val="ListParagraph"/>
              <w:spacing w:line="480" w:lineRule="auto"/>
              <w:ind w:left="0"/>
              <w:jc w:val="both"/>
              <w:rPr>
                <w:rFonts w:ascii="Courier New" w:hAnsi="Courier New" w:cs="Courier New"/>
                <w:sz w:val="20"/>
                <w:szCs w:val="20"/>
              </w:rPr>
            </w:pPr>
            <w:r w:rsidRPr="00242DA3">
              <w:rPr>
                <w:rFonts w:ascii="Courier New" w:hAnsi="Courier New" w:cs="Courier New"/>
                <w:sz w:val="20"/>
                <w:szCs w:val="20"/>
              </w:rPr>
              <w:t>hssid1=Asus_Qos_2</w:t>
            </w:r>
            <w:proofErr w:type="gramStart"/>
            <w:r w:rsidRPr="00242DA3">
              <w:rPr>
                <w:rFonts w:ascii="Courier New" w:hAnsi="Courier New" w:cs="Courier New"/>
                <w:sz w:val="20"/>
                <w:szCs w:val="20"/>
              </w:rPr>
              <w:t>G,passphrase</w:t>
            </w:r>
            <w:proofErr w:type="gramEnd"/>
            <w:r w:rsidRPr="00242DA3">
              <w:rPr>
                <w:rFonts w:ascii="Courier New" w:hAnsi="Courier New" w:cs="Courier New"/>
                <w:sz w:val="20"/>
                <w:szCs w:val="20"/>
              </w:rPr>
              <w:t>1=99999999,ssid2=manasvi,passphrase2=manasvi123,hssid3=TP-Link_2G,passphrase3=12345678</w:t>
            </w:r>
          </w:p>
        </w:tc>
      </w:tr>
    </w:tbl>
    <w:p w14:paraId="15583F4A" w14:textId="77777777" w:rsidR="00C2248B" w:rsidRDefault="00C2248B" w:rsidP="00C2248B">
      <w:pPr>
        <w:pStyle w:val="ListParagraph"/>
        <w:numPr>
          <w:ilvl w:val="1"/>
          <w:numId w:val="13"/>
        </w:numPr>
        <w:suppressAutoHyphens/>
        <w:jc w:val="both"/>
      </w:pPr>
      <w:r>
        <w:t xml:space="preserve">Programming: Prog RAM or Prog Flash as per requirement. </w:t>
      </w:r>
    </w:p>
    <w:p w14:paraId="3286D151" w14:textId="77777777" w:rsidR="00C2248B" w:rsidRPr="00C2248B" w:rsidRDefault="00C2248B" w:rsidP="00C2248B"/>
    <w:p w14:paraId="083FC5D1" w14:textId="0FE15490" w:rsidR="003D2DFF" w:rsidRDefault="003D2DFF" w:rsidP="003D2DFF">
      <w:pPr>
        <w:jc w:val="both"/>
      </w:pPr>
    </w:p>
    <w:p w14:paraId="00A00BAE" w14:textId="2666EF42" w:rsidR="003D2DFF" w:rsidRDefault="003D2DFF" w:rsidP="003D2DFF">
      <w:pPr>
        <w:keepNext/>
        <w:jc w:val="center"/>
      </w:pPr>
    </w:p>
    <w:p w14:paraId="4E5BBD96" w14:textId="3084F9D0" w:rsidR="006C58BE" w:rsidRDefault="006C58BE" w:rsidP="006C58BE"/>
    <w:p w14:paraId="5E1EDDD2" w14:textId="37BC741A" w:rsidR="007148D5" w:rsidRDefault="007148D5" w:rsidP="00962CF1">
      <w:pPr>
        <w:pStyle w:val="Caption"/>
        <w:ind w:left="540"/>
        <w:jc w:val="center"/>
      </w:pPr>
      <w:r>
        <w:br w:type="page"/>
      </w:r>
    </w:p>
    <w:p w14:paraId="1FE945E1" w14:textId="5331A49C" w:rsidR="00D61E08" w:rsidRDefault="00D61E08" w:rsidP="0051269A">
      <w:pPr>
        <w:pStyle w:val="Style2"/>
        <w:numPr>
          <w:ilvl w:val="0"/>
          <w:numId w:val="0"/>
        </w:numPr>
        <w:ind w:left="576"/>
      </w:pPr>
      <w:bookmarkStart w:id="8" w:name="_Toc147942836"/>
      <w:r>
        <w:lastRenderedPageBreak/>
        <w:t>Expected Output</w:t>
      </w:r>
      <w:bookmarkEnd w:id="8"/>
    </w:p>
    <w:p w14:paraId="532A7E16" w14:textId="0519C3BD" w:rsidR="005705D6" w:rsidRDefault="00EE0685" w:rsidP="008B2D57">
      <w:pPr>
        <w:pStyle w:val="Text2"/>
        <w:jc w:val="both"/>
      </w:pPr>
      <w:proofErr w:type="spellStart"/>
      <w:r>
        <w:rPr>
          <w:rFonts w:ascii="Courier New" w:hAnsi="Courier New" w:cs="Courier New"/>
        </w:rPr>
        <w:t>wc</w:t>
      </w:r>
      <w:r w:rsidR="00962CF1">
        <w:rPr>
          <w:rFonts w:ascii="Courier New" w:hAnsi="Courier New" w:cs="Courier New"/>
        </w:rPr>
        <w:t>m</w:t>
      </w:r>
      <w:r>
        <w:rPr>
          <w:rFonts w:ascii="Courier New" w:hAnsi="Courier New" w:cs="Courier New"/>
        </w:rPr>
        <w:t>a</w:t>
      </w:r>
      <w:r w:rsidR="00612073" w:rsidRPr="00FC1CDF">
        <w:rPr>
          <w:rFonts w:ascii="Courier New" w:hAnsi="Courier New" w:cs="Courier New"/>
        </w:rPr>
        <w:t>.elf</w:t>
      </w:r>
      <w:proofErr w:type="spellEnd"/>
      <w:r w:rsidR="00612073">
        <w:t xml:space="preserve"> is created when compiling this code and gives</w:t>
      </w:r>
      <w:r w:rsidR="00400ABB">
        <w:t xml:space="preserve"> the following</w:t>
      </w:r>
      <w:r w:rsidR="00612073">
        <w:t xml:space="preserve"> console output when programmed to </w:t>
      </w:r>
      <w:r w:rsidR="00400ABB">
        <w:t xml:space="preserve">Talaria TWO. </w:t>
      </w:r>
    </w:p>
    <w:p w14:paraId="50639FC0" w14:textId="20B77CE6" w:rsidR="001543D2" w:rsidRDefault="001543D2" w:rsidP="008B2D57">
      <w:pPr>
        <w:pStyle w:val="Text2"/>
        <w:jc w:val="both"/>
      </w:pPr>
      <w:r w:rsidRPr="002A0AC5">
        <w:t>Initially</w:t>
      </w:r>
      <w:r w:rsidR="0053468B">
        <w:t>,</w:t>
      </w:r>
      <w:r w:rsidRPr="002A0AC5">
        <w:t xml:space="preserve"> the T</w:t>
      </w:r>
      <w:r w:rsidR="006C58BE">
        <w:t>alaria TWO</w:t>
      </w:r>
      <w:r w:rsidRPr="002A0AC5">
        <w:t xml:space="preserve"> app connects with the AP mentioned in “ssid1”. If the AP with “ssid1” goes down, then the T</w:t>
      </w:r>
      <w:r w:rsidR="006C58BE">
        <w:t>alaria TWO</w:t>
      </w:r>
      <w:r w:rsidRPr="002A0AC5">
        <w:t xml:space="preserve"> app retries to reconnect with the same, after which it connects with the next in the list “ssid2”.</w:t>
      </w:r>
    </w:p>
    <w:p w14:paraId="2AEEE8E0" w14:textId="77777777" w:rsidR="00242DA3" w:rsidRDefault="00242DA3" w:rsidP="00A05C1A">
      <w:pPr>
        <w:pStyle w:val="Text2"/>
      </w:pPr>
      <w:r>
        <w:t>If AP is in hidden network, SSID should be mentioned as “hssid1” and passphrase as “hpassphrase1”.</w:t>
      </w:r>
    </w:p>
    <w:tbl>
      <w:tblPr>
        <w:tblStyle w:val="TableGrid"/>
        <w:tblW w:w="0" w:type="auto"/>
        <w:tblInd w:w="1260" w:type="dxa"/>
        <w:shd w:val="clear" w:color="auto" w:fill="DEEAF6" w:themeFill="accent5" w:themeFillTint="33"/>
        <w:tblLook w:val="04A0" w:firstRow="1" w:lastRow="0" w:firstColumn="1" w:lastColumn="0" w:noHBand="0" w:noVBand="1"/>
      </w:tblPr>
      <w:tblGrid>
        <w:gridCol w:w="9440"/>
      </w:tblGrid>
      <w:tr w:rsidR="008B2D57" w:rsidRPr="008B2D57" w14:paraId="25012431" w14:textId="77777777" w:rsidTr="00242DA3">
        <w:tc>
          <w:tcPr>
            <w:tcW w:w="9440" w:type="dxa"/>
            <w:shd w:val="clear" w:color="auto" w:fill="DEEAF6" w:themeFill="accent5" w:themeFillTint="33"/>
          </w:tcPr>
          <w:p w14:paraId="00033732" w14:textId="77777777" w:rsidR="008D23F6" w:rsidRPr="008D23F6" w:rsidRDefault="008D23F6" w:rsidP="008D23F6">
            <w:pPr>
              <w:pStyle w:val="Text2"/>
              <w:spacing w:line="480" w:lineRule="auto"/>
              <w:ind w:left="0"/>
              <w:rPr>
                <w:rFonts w:ascii="Courier New" w:hAnsi="Courier New" w:cs="Courier New"/>
                <w:sz w:val="20"/>
                <w:szCs w:val="20"/>
                <w:lang w:val="en-IN"/>
              </w:rPr>
            </w:pPr>
            <w:proofErr w:type="gramStart"/>
            <w:r w:rsidRPr="008D23F6">
              <w:rPr>
                <w:rFonts w:ascii="Courier New" w:hAnsi="Courier New" w:cs="Courier New"/>
                <w:sz w:val="20"/>
                <w:szCs w:val="20"/>
                <w:lang w:val="en-IN"/>
              </w:rPr>
              <w:t>UART:SNWWWWAE</w:t>
            </w:r>
            <w:proofErr w:type="gramEnd"/>
          </w:p>
          <w:p w14:paraId="166928E5" w14:textId="77777777" w:rsidR="008D23F6" w:rsidRPr="008D23F6" w:rsidRDefault="008D23F6" w:rsidP="008D23F6">
            <w:pPr>
              <w:pStyle w:val="Text2"/>
              <w:spacing w:line="480" w:lineRule="auto"/>
              <w:ind w:left="0"/>
              <w:rPr>
                <w:rFonts w:ascii="Courier New" w:hAnsi="Courier New" w:cs="Courier New"/>
                <w:sz w:val="20"/>
                <w:szCs w:val="20"/>
                <w:lang w:val="en-IN"/>
              </w:rPr>
            </w:pPr>
            <w:r w:rsidRPr="008D23F6">
              <w:rPr>
                <w:rFonts w:ascii="Courier New" w:hAnsi="Courier New" w:cs="Courier New"/>
                <w:sz w:val="20"/>
                <w:szCs w:val="20"/>
                <w:lang w:val="en-IN"/>
              </w:rPr>
              <w:t>4 DWT comparators, range 0x8000</w:t>
            </w:r>
          </w:p>
          <w:p w14:paraId="5B52A7B7" w14:textId="77777777" w:rsidR="008D23F6" w:rsidRPr="008D23F6" w:rsidRDefault="008D23F6" w:rsidP="008D23F6">
            <w:pPr>
              <w:pStyle w:val="Text2"/>
              <w:spacing w:line="480" w:lineRule="auto"/>
              <w:ind w:left="0"/>
              <w:rPr>
                <w:rFonts w:ascii="Courier New" w:hAnsi="Courier New" w:cs="Courier New"/>
                <w:sz w:val="20"/>
                <w:szCs w:val="20"/>
                <w:lang w:val="en-IN"/>
              </w:rPr>
            </w:pPr>
            <w:r w:rsidRPr="008D23F6">
              <w:rPr>
                <w:rFonts w:ascii="Courier New" w:hAnsi="Courier New" w:cs="Courier New"/>
                <w:sz w:val="20"/>
                <w:szCs w:val="20"/>
                <w:lang w:val="en-IN"/>
              </w:rPr>
              <w:t>Build $Id: git-8bc43d639 $</w:t>
            </w:r>
          </w:p>
          <w:p w14:paraId="0CF90CEF" w14:textId="77777777" w:rsidR="008D23F6" w:rsidRPr="008D23F6" w:rsidRDefault="008D23F6" w:rsidP="008D23F6">
            <w:pPr>
              <w:pStyle w:val="Text2"/>
              <w:spacing w:line="480" w:lineRule="auto"/>
              <w:ind w:left="0"/>
              <w:rPr>
                <w:rFonts w:ascii="Courier New" w:hAnsi="Courier New" w:cs="Courier New"/>
                <w:sz w:val="20"/>
                <w:szCs w:val="20"/>
                <w:lang w:val="en-IN"/>
              </w:rPr>
            </w:pPr>
            <w:proofErr w:type="spellStart"/>
            <w:proofErr w:type="gramStart"/>
            <w:r w:rsidRPr="008D23F6">
              <w:rPr>
                <w:rFonts w:ascii="Courier New" w:hAnsi="Courier New" w:cs="Courier New"/>
                <w:sz w:val="20"/>
                <w:szCs w:val="20"/>
                <w:lang w:val="en-IN"/>
              </w:rPr>
              <w:t>hio.baudrate</w:t>
            </w:r>
            <w:proofErr w:type="spellEnd"/>
            <w:proofErr w:type="gramEnd"/>
            <w:r w:rsidRPr="008D23F6">
              <w:rPr>
                <w:rFonts w:ascii="Courier New" w:hAnsi="Courier New" w:cs="Courier New"/>
                <w:sz w:val="20"/>
                <w:szCs w:val="20"/>
                <w:lang w:val="en-IN"/>
              </w:rPr>
              <w:t>=921600</w:t>
            </w:r>
          </w:p>
          <w:p w14:paraId="4971E8C4" w14:textId="77777777" w:rsidR="008D23F6" w:rsidRPr="008D23F6" w:rsidRDefault="008D23F6" w:rsidP="008D23F6">
            <w:pPr>
              <w:pStyle w:val="Text2"/>
              <w:spacing w:line="480" w:lineRule="auto"/>
              <w:ind w:left="0"/>
              <w:rPr>
                <w:rFonts w:ascii="Courier New" w:hAnsi="Courier New" w:cs="Courier New"/>
                <w:sz w:val="20"/>
                <w:szCs w:val="20"/>
                <w:lang w:val="en-IN"/>
              </w:rPr>
            </w:pPr>
            <w:r w:rsidRPr="008D23F6">
              <w:rPr>
                <w:rFonts w:ascii="Courier New" w:hAnsi="Courier New" w:cs="Courier New"/>
                <w:sz w:val="20"/>
                <w:szCs w:val="20"/>
                <w:lang w:val="en-IN"/>
              </w:rPr>
              <w:t>flash: Gordon ready!</w:t>
            </w:r>
          </w:p>
          <w:p w14:paraId="31FB8D08" w14:textId="77777777" w:rsidR="008D23F6" w:rsidRPr="008D23F6" w:rsidRDefault="008D23F6" w:rsidP="008D23F6">
            <w:pPr>
              <w:pStyle w:val="Text2"/>
              <w:spacing w:line="480" w:lineRule="auto"/>
              <w:ind w:left="0"/>
              <w:rPr>
                <w:rFonts w:ascii="Courier New" w:hAnsi="Courier New" w:cs="Courier New"/>
                <w:sz w:val="20"/>
                <w:szCs w:val="20"/>
                <w:lang w:val="en-IN"/>
              </w:rPr>
            </w:pPr>
          </w:p>
          <w:p w14:paraId="1A5E3FFA" w14:textId="77777777" w:rsidR="008D23F6" w:rsidRPr="008D23F6" w:rsidRDefault="008D23F6" w:rsidP="008D23F6">
            <w:pPr>
              <w:pStyle w:val="Text2"/>
              <w:spacing w:line="480" w:lineRule="auto"/>
              <w:ind w:left="0"/>
              <w:rPr>
                <w:rFonts w:ascii="Courier New" w:hAnsi="Courier New" w:cs="Courier New"/>
                <w:sz w:val="20"/>
                <w:szCs w:val="20"/>
                <w:lang w:val="en-IN"/>
              </w:rPr>
            </w:pPr>
            <w:r w:rsidRPr="008D23F6">
              <w:rPr>
                <w:rFonts w:ascii="Courier New" w:hAnsi="Courier New" w:cs="Courier New"/>
                <w:sz w:val="20"/>
                <w:szCs w:val="20"/>
                <w:lang w:val="en-IN"/>
              </w:rPr>
              <w:t>Y-BOOT 208ef13 2019-07-22 12:26:54 -0500 790da1-b-7</w:t>
            </w:r>
          </w:p>
          <w:p w14:paraId="2CC92C05" w14:textId="77777777" w:rsidR="008D23F6" w:rsidRPr="008D23F6" w:rsidRDefault="008D23F6" w:rsidP="008D23F6">
            <w:pPr>
              <w:pStyle w:val="Text2"/>
              <w:spacing w:line="480" w:lineRule="auto"/>
              <w:ind w:left="0"/>
              <w:rPr>
                <w:rFonts w:ascii="Courier New" w:hAnsi="Courier New" w:cs="Courier New"/>
                <w:sz w:val="20"/>
                <w:szCs w:val="20"/>
                <w:lang w:val="en-IN"/>
              </w:rPr>
            </w:pPr>
            <w:r w:rsidRPr="008D23F6">
              <w:rPr>
                <w:rFonts w:ascii="Courier New" w:hAnsi="Courier New" w:cs="Courier New"/>
                <w:sz w:val="20"/>
                <w:szCs w:val="20"/>
                <w:lang w:val="en-IN"/>
              </w:rPr>
              <w:t>ROM yoda-h0-rom-16-0-gd5a8e586</w:t>
            </w:r>
          </w:p>
          <w:p w14:paraId="3CAA7942" w14:textId="77777777" w:rsidR="008D23F6" w:rsidRPr="008D23F6" w:rsidRDefault="008D23F6" w:rsidP="008D23F6">
            <w:pPr>
              <w:pStyle w:val="Text2"/>
              <w:spacing w:line="480" w:lineRule="auto"/>
              <w:ind w:left="0"/>
              <w:rPr>
                <w:rFonts w:ascii="Courier New" w:hAnsi="Courier New" w:cs="Courier New"/>
                <w:sz w:val="20"/>
                <w:szCs w:val="20"/>
                <w:lang w:val="en-IN"/>
              </w:rPr>
            </w:pPr>
            <w:proofErr w:type="gramStart"/>
            <w:r w:rsidRPr="008D23F6">
              <w:rPr>
                <w:rFonts w:ascii="Courier New" w:hAnsi="Courier New" w:cs="Courier New"/>
                <w:sz w:val="20"/>
                <w:szCs w:val="20"/>
                <w:lang w:val="en-IN"/>
              </w:rPr>
              <w:t>FLASH:PNWWWWWWAE</w:t>
            </w:r>
            <w:proofErr w:type="gramEnd"/>
          </w:p>
          <w:p w14:paraId="72FAB0B7" w14:textId="77777777" w:rsidR="008D23F6" w:rsidRPr="008D23F6" w:rsidRDefault="008D23F6" w:rsidP="008D23F6">
            <w:pPr>
              <w:pStyle w:val="Text2"/>
              <w:spacing w:line="480" w:lineRule="auto"/>
              <w:ind w:left="0"/>
              <w:rPr>
                <w:rFonts w:ascii="Courier New" w:hAnsi="Courier New" w:cs="Courier New"/>
                <w:sz w:val="20"/>
                <w:szCs w:val="20"/>
                <w:lang w:val="en-IN"/>
              </w:rPr>
            </w:pPr>
            <w:r w:rsidRPr="008D23F6">
              <w:rPr>
                <w:rFonts w:ascii="Courier New" w:hAnsi="Courier New" w:cs="Courier New"/>
                <w:sz w:val="20"/>
                <w:szCs w:val="20"/>
                <w:lang w:val="en-IN"/>
              </w:rPr>
              <w:t>Build $Id: git-50a5d91 $</w:t>
            </w:r>
          </w:p>
          <w:p w14:paraId="165A5139" w14:textId="77777777" w:rsidR="008D23F6" w:rsidRPr="008D23F6" w:rsidRDefault="008D23F6" w:rsidP="008D23F6">
            <w:pPr>
              <w:pStyle w:val="Text2"/>
              <w:spacing w:line="480" w:lineRule="auto"/>
              <w:ind w:left="0"/>
              <w:rPr>
                <w:rFonts w:ascii="Courier New" w:hAnsi="Courier New" w:cs="Courier New"/>
                <w:sz w:val="20"/>
                <w:szCs w:val="20"/>
                <w:lang w:val="en-IN"/>
              </w:rPr>
            </w:pPr>
            <w:r w:rsidRPr="008D23F6">
              <w:rPr>
                <w:rFonts w:ascii="Courier New" w:hAnsi="Courier New" w:cs="Courier New"/>
                <w:sz w:val="20"/>
                <w:szCs w:val="20"/>
                <w:lang w:val="en-IN"/>
              </w:rPr>
              <w:t xml:space="preserve">Flash detected. </w:t>
            </w:r>
            <w:proofErr w:type="spellStart"/>
            <w:r w:rsidRPr="008D23F6">
              <w:rPr>
                <w:rFonts w:ascii="Courier New" w:hAnsi="Courier New" w:cs="Courier New"/>
                <w:sz w:val="20"/>
                <w:szCs w:val="20"/>
                <w:lang w:val="en-IN"/>
              </w:rPr>
              <w:t>flash.</w:t>
            </w:r>
            <w:proofErr w:type="gramStart"/>
            <w:r w:rsidRPr="008D23F6">
              <w:rPr>
                <w:rFonts w:ascii="Courier New" w:hAnsi="Courier New" w:cs="Courier New"/>
                <w:sz w:val="20"/>
                <w:szCs w:val="20"/>
                <w:lang w:val="en-IN"/>
              </w:rPr>
              <w:t>hw.uuid</w:t>
            </w:r>
            <w:proofErr w:type="spellEnd"/>
            <w:proofErr w:type="gramEnd"/>
            <w:r w:rsidRPr="008D23F6">
              <w:rPr>
                <w:rFonts w:ascii="Courier New" w:hAnsi="Courier New" w:cs="Courier New"/>
                <w:sz w:val="20"/>
                <w:szCs w:val="20"/>
                <w:lang w:val="en-IN"/>
              </w:rPr>
              <w:t>: 39483937-3207-003a-006e-ffffffffffff</w:t>
            </w:r>
          </w:p>
          <w:p w14:paraId="21EAAB2F" w14:textId="0DF0CB24" w:rsidR="008D23F6" w:rsidRPr="008D23F6" w:rsidRDefault="008D23F6" w:rsidP="008D23F6">
            <w:pPr>
              <w:pStyle w:val="Text2"/>
              <w:spacing w:line="480" w:lineRule="auto"/>
              <w:ind w:left="0"/>
              <w:rPr>
                <w:rFonts w:ascii="Courier New" w:hAnsi="Courier New" w:cs="Courier New"/>
                <w:sz w:val="20"/>
                <w:szCs w:val="20"/>
                <w:lang w:val="en-IN"/>
              </w:rPr>
            </w:pPr>
            <w:proofErr w:type="spellStart"/>
            <w:r w:rsidRPr="008D23F6">
              <w:rPr>
                <w:rFonts w:ascii="Courier New" w:hAnsi="Courier New" w:cs="Courier New"/>
                <w:sz w:val="20"/>
                <w:szCs w:val="20"/>
                <w:lang w:val="en-IN"/>
              </w:rPr>
              <w:t>Bootargs</w:t>
            </w:r>
            <w:proofErr w:type="spellEnd"/>
            <w:r w:rsidRPr="008D23F6">
              <w:rPr>
                <w:rFonts w:ascii="Courier New" w:hAnsi="Courier New" w:cs="Courier New"/>
                <w:sz w:val="20"/>
                <w:szCs w:val="20"/>
                <w:lang w:val="en-IN"/>
              </w:rPr>
              <w:t>:</w:t>
            </w:r>
            <w:r w:rsidR="001B570B">
              <w:rPr>
                <w:rFonts w:ascii="Courier New" w:hAnsi="Courier New" w:cs="Courier New"/>
                <w:sz w:val="20"/>
                <w:szCs w:val="20"/>
                <w:lang w:val="en-IN"/>
              </w:rPr>
              <w:t xml:space="preserve"> </w:t>
            </w:r>
            <w:r w:rsidRPr="00242DA3">
              <w:rPr>
                <w:rFonts w:ascii="Courier New" w:hAnsi="Courier New" w:cs="Courier New"/>
                <w:sz w:val="20"/>
                <w:szCs w:val="20"/>
              </w:rPr>
              <w:t>hssid1=Asus_Qos_2</w:t>
            </w:r>
            <w:proofErr w:type="gramStart"/>
            <w:r w:rsidRPr="00242DA3">
              <w:rPr>
                <w:rFonts w:ascii="Courier New" w:hAnsi="Courier New" w:cs="Courier New"/>
                <w:sz w:val="20"/>
                <w:szCs w:val="20"/>
              </w:rPr>
              <w:t>G,passphrase</w:t>
            </w:r>
            <w:proofErr w:type="gramEnd"/>
            <w:r w:rsidRPr="00242DA3">
              <w:rPr>
                <w:rFonts w:ascii="Courier New" w:hAnsi="Courier New" w:cs="Courier New"/>
                <w:sz w:val="20"/>
                <w:szCs w:val="20"/>
              </w:rPr>
              <w:t>1=99999999,ssid2=manasvi,passphrase2=manasvi123,hssid3=TP-Link_2G,passphrase3=12345678</w:t>
            </w:r>
            <w:r w:rsidRPr="008D23F6">
              <w:rPr>
                <w:rFonts w:ascii="Courier New" w:hAnsi="Courier New" w:cs="Courier New"/>
                <w:sz w:val="20"/>
                <w:szCs w:val="20"/>
                <w:lang w:val="en-IN"/>
              </w:rPr>
              <w:t xml:space="preserve"> </w:t>
            </w:r>
          </w:p>
          <w:p w14:paraId="42B5FBBF" w14:textId="77777777" w:rsidR="008D23F6" w:rsidRPr="008D23F6" w:rsidRDefault="008D23F6" w:rsidP="008D23F6">
            <w:pPr>
              <w:pStyle w:val="Text2"/>
              <w:spacing w:line="480" w:lineRule="auto"/>
              <w:ind w:left="0"/>
              <w:rPr>
                <w:rFonts w:ascii="Courier New" w:hAnsi="Courier New" w:cs="Courier New"/>
                <w:sz w:val="20"/>
                <w:szCs w:val="20"/>
                <w:lang w:val="en-IN"/>
              </w:rPr>
            </w:pPr>
            <w:r w:rsidRPr="008D23F6">
              <w:rPr>
                <w:rFonts w:ascii="Courier New" w:hAnsi="Courier New" w:cs="Courier New"/>
                <w:sz w:val="20"/>
                <w:szCs w:val="20"/>
                <w:lang w:val="en-IN"/>
              </w:rPr>
              <w:t>$</w:t>
            </w:r>
            <w:proofErr w:type="gramStart"/>
            <w:r w:rsidRPr="008D23F6">
              <w:rPr>
                <w:rFonts w:ascii="Courier New" w:hAnsi="Courier New" w:cs="Courier New"/>
                <w:sz w:val="20"/>
                <w:szCs w:val="20"/>
                <w:lang w:val="en-IN"/>
              </w:rPr>
              <w:t>App:git</w:t>
            </w:r>
            <w:proofErr w:type="gramEnd"/>
            <w:r w:rsidRPr="008D23F6">
              <w:rPr>
                <w:rFonts w:ascii="Courier New" w:hAnsi="Courier New" w:cs="Courier New"/>
                <w:sz w:val="20"/>
                <w:szCs w:val="20"/>
                <w:lang w:val="en-IN"/>
              </w:rPr>
              <w:t>-3b62b4a</w:t>
            </w:r>
          </w:p>
          <w:p w14:paraId="5A87A7C6" w14:textId="77777777" w:rsidR="008D23F6" w:rsidRPr="008D23F6" w:rsidRDefault="008D23F6" w:rsidP="008D23F6">
            <w:pPr>
              <w:pStyle w:val="Text2"/>
              <w:spacing w:line="480" w:lineRule="auto"/>
              <w:ind w:left="0"/>
              <w:rPr>
                <w:rFonts w:ascii="Courier New" w:hAnsi="Courier New" w:cs="Courier New"/>
                <w:sz w:val="20"/>
                <w:szCs w:val="20"/>
                <w:lang w:val="en-IN"/>
              </w:rPr>
            </w:pPr>
            <w:r w:rsidRPr="008D23F6">
              <w:rPr>
                <w:rFonts w:ascii="Courier New" w:hAnsi="Courier New" w:cs="Courier New"/>
                <w:sz w:val="20"/>
                <w:szCs w:val="20"/>
                <w:lang w:val="en-IN"/>
              </w:rPr>
              <w:t>SDK Ver: FREERTOS_SDK_1.0</w:t>
            </w:r>
          </w:p>
          <w:p w14:paraId="213C4B85" w14:textId="77777777" w:rsidR="008D23F6" w:rsidRPr="008D23F6" w:rsidRDefault="008D23F6" w:rsidP="008D23F6">
            <w:pPr>
              <w:pStyle w:val="Text2"/>
              <w:spacing w:line="480" w:lineRule="auto"/>
              <w:ind w:left="0"/>
              <w:rPr>
                <w:rFonts w:ascii="Courier New" w:hAnsi="Courier New" w:cs="Courier New"/>
                <w:sz w:val="20"/>
                <w:szCs w:val="20"/>
                <w:lang w:val="en-IN"/>
              </w:rPr>
            </w:pPr>
            <w:proofErr w:type="spellStart"/>
            <w:r w:rsidRPr="008D23F6">
              <w:rPr>
                <w:rFonts w:ascii="Courier New" w:hAnsi="Courier New" w:cs="Courier New"/>
                <w:sz w:val="20"/>
                <w:szCs w:val="20"/>
                <w:lang w:val="en-IN"/>
              </w:rPr>
              <w:t>Wifi</w:t>
            </w:r>
            <w:proofErr w:type="spellEnd"/>
            <w:r w:rsidRPr="008D23F6">
              <w:rPr>
                <w:rFonts w:ascii="Courier New" w:hAnsi="Courier New" w:cs="Courier New"/>
                <w:sz w:val="20"/>
                <w:szCs w:val="20"/>
                <w:lang w:val="en-IN"/>
              </w:rPr>
              <w:t xml:space="preserve"> Multi AP Demo App</w:t>
            </w:r>
          </w:p>
          <w:p w14:paraId="2129F912" w14:textId="77777777" w:rsidR="008D23F6" w:rsidRPr="008D23F6" w:rsidRDefault="008D23F6" w:rsidP="008D23F6">
            <w:pPr>
              <w:pStyle w:val="Text2"/>
              <w:spacing w:line="480" w:lineRule="auto"/>
              <w:ind w:left="0"/>
              <w:rPr>
                <w:rFonts w:ascii="Courier New" w:hAnsi="Courier New" w:cs="Courier New"/>
                <w:sz w:val="20"/>
                <w:szCs w:val="20"/>
                <w:lang w:val="en-IN"/>
              </w:rPr>
            </w:pPr>
            <w:r w:rsidRPr="008D23F6">
              <w:rPr>
                <w:rFonts w:ascii="Courier New" w:hAnsi="Courier New" w:cs="Courier New"/>
                <w:sz w:val="20"/>
                <w:szCs w:val="20"/>
                <w:lang w:val="en-IN"/>
              </w:rPr>
              <w:t xml:space="preserve">adding </w:t>
            </w:r>
            <w:proofErr w:type="spellStart"/>
            <w:r w:rsidRPr="008D23F6">
              <w:rPr>
                <w:rFonts w:ascii="Courier New" w:hAnsi="Courier New" w:cs="Courier New"/>
                <w:sz w:val="20"/>
                <w:szCs w:val="20"/>
                <w:lang w:val="en-IN"/>
              </w:rPr>
              <w:t>dp</w:t>
            </w:r>
            <w:proofErr w:type="spellEnd"/>
            <w:r w:rsidRPr="008D23F6">
              <w:rPr>
                <w:rFonts w:ascii="Courier New" w:hAnsi="Courier New" w:cs="Courier New"/>
                <w:sz w:val="20"/>
                <w:szCs w:val="20"/>
                <w:lang w:val="en-IN"/>
              </w:rPr>
              <w:t xml:space="preserve"> to list</w:t>
            </w:r>
          </w:p>
          <w:p w14:paraId="6244F384" w14:textId="77777777" w:rsidR="008D23F6" w:rsidRPr="008D23F6" w:rsidRDefault="008D23F6" w:rsidP="008D23F6">
            <w:pPr>
              <w:pStyle w:val="Text2"/>
              <w:spacing w:line="480" w:lineRule="auto"/>
              <w:ind w:left="0"/>
              <w:rPr>
                <w:rFonts w:ascii="Courier New" w:hAnsi="Courier New" w:cs="Courier New"/>
                <w:sz w:val="20"/>
                <w:szCs w:val="20"/>
                <w:lang w:val="en-IN"/>
              </w:rPr>
            </w:pPr>
            <w:r w:rsidRPr="008D23F6">
              <w:rPr>
                <w:rFonts w:ascii="Courier New" w:hAnsi="Courier New" w:cs="Courier New"/>
                <w:sz w:val="20"/>
                <w:szCs w:val="20"/>
                <w:lang w:val="en-IN"/>
              </w:rPr>
              <w:t>adding tplinkc6_iop to list</w:t>
            </w:r>
          </w:p>
          <w:p w14:paraId="0A3EEFD7" w14:textId="77777777" w:rsidR="008D23F6" w:rsidRPr="008D23F6" w:rsidRDefault="008D23F6" w:rsidP="008D23F6">
            <w:pPr>
              <w:pStyle w:val="Text2"/>
              <w:spacing w:line="480" w:lineRule="auto"/>
              <w:ind w:left="0"/>
              <w:rPr>
                <w:rFonts w:ascii="Courier New" w:hAnsi="Courier New" w:cs="Courier New"/>
                <w:sz w:val="20"/>
                <w:szCs w:val="20"/>
                <w:lang w:val="en-IN"/>
              </w:rPr>
            </w:pPr>
            <w:r w:rsidRPr="008D23F6">
              <w:rPr>
                <w:rFonts w:ascii="Courier New" w:hAnsi="Courier New" w:cs="Courier New"/>
                <w:sz w:val="20"/>
                <w:szCs w:val="20"/>
                <w:lang w:val="en-IN"/>
              </w:rPr>
              <w:t>adding TP-Link_2</w:t>
            </w:r>
            <w:proofErr w:type="gramStart"/>
            <w:r w:rsidRPr="008D23F6">
              <w:rPr>
                <w:rFonts w:ascii="Courier New" w:hAnsi="Courier New" w:cs="Courier New"/>
                <w:sz w:val="20"/>
                <w:szCs w:val="20"/>
                <w:lang w:val="en-IN"/>
              </w:rPr>
              <w:t>G(</w:t>
            </w:r>
            <w:proofErr w:type="gramEnd"/>
            <w:r w:rsidRPr="008D23F6">
              <w:rPr>
                <w:rFonts w:ascii="Courier New" w:hAnsi="Courier New" w:cs="Courier New"/>
                <w:sz w:val="20"/>
                <w:szCs w:val="20"/>
                <w:lang w:val="en-IN"/>
              </w:rPr>
              <w:t>*) to list</w:t>
            </w:r>
          </w:p>
          <w:p w14:paraId="2B83B943" w14:textId="77777777" w:rsidR="008D23F6" w:rsidRPr="008D23F6" w:rsidRDefault="008D23F6" w:rsidP="008D23F6">
            <w:pPr>
              <w:pStyle w:val="Text2"/>
              <w:spacing w:line="480" w:lineRule="auto"/>
              <w:ind w:left="0"/>
              <w:rPr>
                <w:rFonts w:ascii="Courier New" w:hAnsi="Courier New" w:cs="Courier New"/>
                <w:sz w:val="20"/>
                <w:szCs w:val="20"/>
                <w:lang w:val="en-IN"/>
              </w:rPr>
            </w:pPr>
            <w:r w:rsidRPr="008D23F6">
              <w:rPr>
                <w:rFonts w:ascii="Courier New" w:hAnsi="Courier New" w:cs="Courier New"/>
                <w:sz w:val="20"/>
                <w:szCs w:val="20"/>
                <w:lang w:val="en-IN"/>
              </w:rPr>
              <w:t>passphrase is NULL!!!</w:t>
            </w:r>
          </w:p>
          <w:p w14:paraId="776714FB" w14:textId="77777777" w:rsidR="008D23F6" w:rsidRPr="008D23F6" w:rsidRDefault="008D23F6" w:rsidP="008D23F6">
            <w:pPr>
              <w:pStyle w:val="Text2"/>
              <w:spacing w:line="480" w:lineRule="auto"/>
              <w:ind w:left="0"/>
              <w:rPr>
                <w:rFonts w:ascii="Courier New" w:hAnsi="Courier New" w:cs="Courier New"/>
                <w:sz w:val="20"/>
                <w:szCs w:val="20"/>
                <w:lang w:val="en-IN"/>
              </w:rPr>
            </w:pPr>
            <w:r w:rsidRPr="008D23F6">
              <w:rPr>
                <w:rFonts w:ascii="Courier New" w:hAnsi="Courier New" w:cs="Courier New"/>
                <w:sz w:val="20"/>
                <w:szCs w:val="20"/>
                <w:lang w:val="en-IN"/>
              </w:rPr>
              <w:lastRenderedPageBreak/>
              <w:t xml:space="preserve">AP 0, SSID: </w:t>
            </w:r>
            <w:proofErr w:type="spellStart"/>
            <w:r w:rsidRPr="008D23F6">
              <w:rPr>
                <w:rFonts w:ascii="Courier New" w:hAnsi="Courier New" w:cs="Courier New"/>
                <w:sz w:val="20"/>
                <w:szCs w:val="20"/>
                <w:lang w:val="en-IN"/>
              </w:rPr>
              <w:t>dp</w:t>
            </w:r>
            <w:proofErr w:type="spellEnd"/>
            <w:r w:rsidRPr="008D23F6">
              <w:rPr>
                <w:rFonts w:ascii="Courier New" w:hAnsi="Courier New" w:cs="Courier New"/>
                <w:sz w:val="20"/>
                <w:szCs w:val="20"/>
                <w:lang w:val="en-IN"/>
              </w:rPr>
              <w:t xml:space="preserve"> Passphrase: deepu.123</w:t>
            </w:r>
          </w:p>
          <w:p w14:paraId="489CD2A0" w14:textId="77777777" w:rsidR="008D23F6" w:rsidRPr="008D23F6" w:rsidRDefault="008D23F6" w:rsidP="008D23F6">
            <w:pPr>
              <w:pStyle w:val="Text2"/>
              <w:spacing w:line="480" w:lineRule="auto"/>
              <w:ind w:left="0"/>
              <w:rPr>
                <w:rFonts w:ascii="Courier New" w:hAnsi="Courier New" w:cs="Courier New"/>
                <w:sz w:val="20"/>
                <w:szCs w:val="20"/>
                <w:lang w:val="en-IN"/>
              </w:rPr>
            </w:pPr>
            <w:r w:rsidRPr="008D23F6">
              <w:rPr>
                <w:rFonts w:ascii="Courier New" w:hAnsi="Courier New" w:cs="Courier New"/>
                <w:sz w:val="20"/>
                <w:szCs w:val="20"/>
                <w:lang w:val="en-IN"/>
              </w:rPr>
              <w:t>AP 1, SSID: tplinkc6_iop Passphrase: InnoQA2023$</w:t>
            </w:r>
          </w:p>
          <w:p w14:paraId="43491E44" w14:textId="77777777" w:rsidR="008D23F6" w:rsidRPr="008D23F6" w:rsidRDefault="008D23F6" w:rsidP="008D23F6">
            <w:pPr>
              <w:pStyle w:val="Text2"/>
              <w:spacing w:line="480" w:lineRule="auto"/>
              <w:ind w:left="0"/>
              <w:rPr>
                <w:rFonts w:ascii="Courier New" w:hAnsi="Courier New" w:cs="Courier New"/>
                <w:sz w:val="20"/>
                <w:szCs w:val="20"/>
                <w:lang w:val="en-IN"/>
              </w:rPr>
            </w:pPr>
            <w:r w:rsidRPr="008D23F6">
              <w:rPr>
                <w:rFonts w:ascii="Courier New" w:hAnsi="Courier New" w:cs="Courier New"/>
                <w:sz w:val="20"/>
                <w:szCs w:val="20"/>
                <w:lang w:val="en-IN"/>
              </w:rPr>
              <w:t xml:space="preserve">AP 2, SSID: TP-Link_2G Passphrase: </w:t>
            </w:r>
          </w:p>
          <w:p w14:paraId="671ADDE2" w14:textId="77777777" w:rsidR="008D23F6" w:rsidRPr="008D23F6" w:rsidRDefault="008D23F6" w:rsidP="008D23F6">
            <w:pPr>
              <w:pStyle w:val="Text2"/>
              <w:spacing w:line="480" w:lineRule="auto"/>
              <w:ind w:left="0"/>
              <w:rPr>
                <w:rFonts w:ascii="Courier New" w:hAnsi="Courier New" w:cs="Courier New"/>
                <w:sz w:val="20"/>
                <w:szCs w:val="20"/>
                <w:lang w:val="en-IN"/>
              </w:rPr>
            </w:pPr>
            <w:proofErr w:type="spellStart"/>
            <w:r w:rsidRPr="008D23F6">
              <w:rPr>
                <w:rFonts w:ascii="Courier New" w:hAnsi="Courier New" w:cs="Courier New"/>
                <w:sz w:val="20"/>
                <w:szCs w:val="20"/>
                <w:lang w:val="en-IN"/>
              </w:rPr>
              <w:t>addr</w:t>
            </w:r>
            <w:proofErr w:type="spellEnd"/>
            <w:r w:rsidRPr="008D23F6">
              <w:rPr>
                <w:rFonts w:ascii="Courier New" w:hAnsi="Courier New" w:cs="Courier New"/>
                <w:sz w:val="20"/>
                <w:szCs w:val="20"/>
                <w:lang w:val="en-IN"/>
              </w:rPr>
              <w:t xml:space="preserve"> e0:69:3</w:t>
            </w:r>
            <w:proofErr w:type="gramStart"/>
            <w:r w:rsidRPr="008D23F6">
              <w:rPr>
                <w:rFonts w:ascii="Courier New" w:hAnsi="Courier New" w:cs="Courier New"/>
                <w:sz w:val="20"/>
                <w:szCs w:val="20"/>
                <w:lang w:val="en-IN"/>
              </w:rPr>
              <w:t>a:00:01:01</w:t>
            </w:r>
            <w:proofErr w:type="gramEnd"/>
          </w:p>
          <w:p w14:paraId="31079BDF" w14:textId="2DC504FC" w:rsidR="00242DA3" w:rsidRPr="00242DA3" w:rsidRDefault="008D23F6" w:rsidP="00242DA3">
            <w:pPr>
              <w:pStyle w:val="Text2"/>
              <w:spacing w:line="480" w:lineRule="auto"/>
              <w:ind w:left="0"/>
              <w:rPr>
                <w:rFonts w:ascii="Courier New" w:hAnsi="Courier New" w:cs="Courier New"/>
                <w:sz w:val="20"/>
                <w:szCs w:val="20"/>
                <w:lang w:val="en-IN"/>
              </w:rPr>
            </w:pPr>
            <w:r w:rsidRPr="008D23F6">
              <w:rPr>
                <w:rFonts w:ascii="Courier New" w:hAnsi="Courier New" w:cs="Courier New"/>
                <w:sz w:val="20"/>
                <w:szCs w:val="20"/>
                <w:lang w:val="en-IN"/>
              </w:rPr>
              <w:t xml:space="preserve">Found 7 </w:t>
            </w:r>
            <w:proofErr w:type="spellStart"/>
            <w:proofErr w:type="gramStart"/>
            <w:r w:rsidRPr="008D23F6">
              <w:rPr>
                <w:rFonts w:ascii="Courier New" w:hAnsi="Courier New" w:cs="Courier New"/>
                <w:sz w:val="20"/>
                <w:szCs w:val="20"/>
                <w:lang w:val="en-IN"/>
              </w:rPr>
              <w:t>nets:</w:t>
            </w:r>
            <w:r w:rsidR="00242DA3" w:rsidRPr="00242DA3">
              <w:rPr>
                <w:rFonts w:ascii="Courier New" w:hAnsi="Courier New" w:cs="Courier New"/>
                <w:sz w:val="20"/>
                <w:szCs w:val="20"/>
                <w:lang w:val="en-IN"/>
              </w:rPr>
              <w:t>Found</w:t>
            </w:r>
            <w:proofErr w:type="spellEnd"/>
            <w:proofErr w:type="gramEnd"/>
            <w:r w:rsidR="00242DA3" w:rsidRPr="00242DA3">
              <w:rPr>
                <w:rFonts w:ascii="Courier New" w:hAnsi="Courier New" w:cs="Courier New"/>
                <w:sz w:val="20"/>
                <w:szCs w:val="20"/>
                <w:lang w:val="en-IN"/>
              </w:rPr>
              <w:t xml:space="preserve"> 3 nets:</w:t>
            </w:r>
          </w:p>
          <w:p w14:paraId="0BF37D87"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3</w:t>
            </w:r>
            <w:proofErr w:type="gramStart"/>
            <w:r w:rsidRPr="00242DA3">
              <w:rPr>
                <w:rFonts w:ascii="Courier New" w:hAnsi="Courier New" w:cs="Courier New"/>
                <w:sz w:val="20"/>
                <w:szCs w:val="20"/>
                <w:lang w:val="en-IN"/>
              </w:rPr>
              <w:t>c:84:6</w:t>
            </w:r>
            <w:proofErr w:type="gramEnd"/>
            <w:r w:rsidRPr="00242DA3">
              <w:rPr>
                <w:rFonts w:ascii="Courier New" w:hAnsi="Courier New" w:cs="Courier New"/>
                <w:sz w:val="20"/>
                <w:szCs w:val="20"/>
                <w:lang w:val="en-IN"/>
              </w:rPr>
              <w:t>a:f4:4e:b0 on channel  5 @ -31 '</w:t>
            </w:r>
            <w:proofErr w:type="spellStart"/>
            <w:r w:rsidRPr="00242DA3">
              <w:rPr>
                <w:rFonts w:ascii="Courier New" w:hAnsi="Courier New" w:cs="Courier New"/>
                <w:sz w:val="20"/>
                <w:szCs w:val="20"/>
                <w:lang w:val="en-IN"/>
              </w:rPr>
              <w:t>manasvi</w:t>
            </w:r>
            <w:proofErr w:type="spellEnd"/>
            <w:r w:rsidRPr="00242DA3">
              <w:rPr>
                <w:rFonts w:ascii="Courier New" w:hAnsi="Courier New" w:cs="Courier New"/>
                <w:sz w:val="20"/>
                <w:szCs w:val="20"/>
                <w:lang w:val="en-IN"/>
              </w:rPr>
              <w:t>'</w:t>
            </w:r>
          </w:p>
          <w:p w14:paraId="17234A69"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b4:43:26:4b:4</w:t>
            </w:r>
            <w:proofErr w:type="gramStart"/>
            <w:r w:rsidRPr="00242DA3">
              <w:rPr>
                <w:rFonts w:ascii="Courier New" w:hAnsi="Courier New" w:cs="Courier New"/>
                <w:sz w:val="20"/>
                <w:szCs w:val="20"/>
                <w:lang w:val="en-IN"/>
              </w:rPr>
              <w:t>c:d</w:t>
            </w:r>
            <w:proofErr w:type="gramEnd"/>
            <w:r w:rsidRPr="00242DA3">
              <w:rPr>
                <w:rFonts w:ascii="Courier New" w:hAnsi="Courier New" w:cs="Courier New"/>
                <w:sz w:val="20"/>
                <w:szCs w:val="20"/>
                <w:lang w:val="en-IN"/>
              </w:rPr>
              <w:t>4 on channel 10 @ -64 'Ananth Krishna'</w:t>
            </w:r>
          </w:p>
          <w:p w14:paraId="3FEA519F"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5</w:t>
            </w:r>
            <w:proofErr w:type="gramStart"/>
            <w:r w:rsidRPr="00242DA3">
              <w:rPr>
                <w:rFonts w:ascii="Courier New" w:hAnsi="Courier New" w:cs="Courier New"/>
                <w:sz w:val="20"/>
                <w:szCs w:val="20"/>
                <w:lang w:val="en-IN"/>
              </w:rPr>
              <w:t>c:f</w:t>
            </w:r>
            <w:proofErr w:type="gramEnd"/>
            <w:r w:rsidRPr="00242DA3">
              <w:rPr>
                <w:rFonts w:ascii="Courier New" w:hAnsi="Courier New" w:cs="Courier New"/>
                <w:sz w:val="20"/>
                <w:szCs w:val="20"/>
                <w:lang w:val="en-IN"/>
              </w:rPr>
              <w:t>9:fd:6b:e9:09 on channel  5 @ -79 '</w:t>
            </w:r>
            <w:proofErr w:type="spellStart"/>
            <w:r w:rsidRPr="00242DA3">
              <w:rPr>
                <w:rFonts w:ascii="Courier New" w:hAnsi="Courier New" w:cs="Courier New"/>
                <w:sz w:val="20"/>
                <w:szCs w:val="20"/>
                <w:lang w:val="en-IN"/>
              </w:rPr>
              <w:t>manasvi</w:t>
            </w:r>
            <w:proofErr w:type="spellEnd"/>
            <w:r w:rsidRPr="00242DA3">
              <w:rPr>
                <w:rFonts w:ascii="Courier New" w:hAnsi="Courier New" w:cs="Courier New"/>
                <w:sz w:val="20"/>
                <w:szCs w:val="20"/>
                <w:lang w:val="en-IN"/>
              </w:rPr>
              <w:t>'</w:t>
            </w:r>
          </w:p>
          <w:p w14:paraId="1B4A1270"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Found 2 nets:</w:t>
            </w:r>
          </w:p>
          <w:p w14:paraId="03B205B8"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3</w:t>
            </w:r>
            <w:proofErr w:type="gramStart"/>
            <w:r w:rsidRPr="00242DA3">
              <w:rPr>
                <w:rFonts w:ascii="Courier New" w:hAnsi="Courier New" w:cs="Courier New"/>
                <w:sz w:val="20"/>
                <w:szCs w:val="20"/>
                <w:lang w:val="en-IN"/>
              </w:rPr>
              <w:t>c:84:6</w:t>
            </w:r>
            <w:proofErr w:type="gramEnd"/>
            <w:r w:rsidRPr="00242DA3">
              <w:rPr>
                <w:rFonts w:ascii="Courier New" w:hAnsi="Courier New" w:cs="Courier New"/>
                <w:sz w:val="20"/>
                <w:szCs w:val="20"/>
                <w:lang w:val="en-IN"/>
              </w:rPr>
              <w:t>a:f4:4e:b0 on channel  5 @ -30 '</w:t>
            </w:r>
            <w:proofErr w:type="spellStart"/>
            <w:r w:rsidRPr="00242DA3">
              <w:rPr>
                <w:rFonts w:ascii="Courier New" w:hAnsi="Courier New" w:cs="Courier New"/>
                <w:sz w:val="20"/>
                <w:szCs w:val="20"/>
                <w:lang w:val="en-IN"/>
              </w:rPr>
              <w:t>manasvi</w:t>
            </w:r>
            <w:proofErr w:type="spellEnd"/>
            <w:r w:rsidRPr="00242DA3">
              <w:rPr>
                <w:rFonts w:ascii="Courier New" w:hAnsi="Courier New" w:cs="Courier New"/>
                <w:sz w:val="20"/>
                <w:szCs w:val="20"/>
                <w:lang w:val="en-IN"/>
              </w:rPr>
              <w:t>'</w:t>
            </w:r>
          </w:p>
          <w:p w14:paraId="5F920BB4"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b4:43:26:4b:4</w:t>
            </w:r>
            <w:proofErr w:type="gramStart"/>
            <w:r w:rsidRPr="00242DA3">
              <w:rPr>
                <w:rFonts w:ascii="Courier New" w:hAnsi="Courier New" w:cs="Courier New"/>
                <w:sz w:val="20"/>
                <w:szCs w:val="20"/>
                <w:lang w:val="en-IN"/>
              </w:rPr>
              <w:t>c:d</w:t>
            </w:r>
            <w:proofErr w:type="gramEnd"/>
            <w:r w:rsidRPr="00242DA3">
              <w:rPr>
                <w:rFonts w:ascii="Courier New" w:hAnsi="Courier New" w:cs="Courier New"/>
                <w:sz w:val="20"/>
                <w:szCs w:val="20"/>
                <w:lang w:val="en-IN"/>
              </w:rPr>
              <w:t>4 on channel 10 @ -61 'Ananth Krishna'</w:t>
            </w:r>
          </w:p>
          <w:p w14:paraId="00D7EA83"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Found 3 nets:</w:t>
            </w:r>
          </w:p>
          <w:p w14:paraId="764C4933"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3</w:t>
            </w:r>
            <w:proofErr w:type="gramStart"/>
            <w:r w:rsidRPr="00242DA3">
              <w:rPr>
                <w:rFonts w:ascii="Courier New" w:hAnsi="Courier New" w:cs="Courier New"/>
                <w:sz w:val="20"/>
                <w:szCs w:val="20"/>
                <w:lang w:val="en-IN"/>
              </w:rPr>
              <w:t>c:84:6</w:t>
            </w:r>
            <w:proofErr w:type="gramEnd"/>
            <w:r w:rsidRPr="00242DA3">
              <w:rPr>
                <w:rFonts w:ascii="Courier New" w:hAnsi="Courier New" w:cs="Courier New"/>
                <w:sz w:val="20"/>
                <w:szCs w:val="20"/>
                <w:lang w:val="en-IN"/>
              </w:rPr>
              <w:t>a:f4:4e:b0 on channel  5 @ -32 '</w:t>
            </w:r>
            <w:proofErr w:type="spellStart"/>
            <w:r w:rsidRPr="00242DA3">
              <w:rPr>
                <w:rFonts w:ascii="Courier New" w:hAnsi="Courier New" w:cs="Courier New"/>
                <w:sz w:val="20"/>
                <w:szCs w:val="20"/>
                <w:lang w:val="en-IN"/>
              </w:rPr>
              <w:t>manasvi</w:t>
            </w:r>
            <w:proofErr w:type="spellEnd"/>
            <w:r w:rsidRPr="00242DA3">
              <w:rPr>
                <w:rFonts w:ascii="Courier New" w:hAnsi="Courier New" w:cs="Courier New"/>
                <w:sz w:val="20"/>
                <w:szCs w:val="20"/>
                <w:lang w:val="en-IN"/>
              </w:rPr>
              <w:t>'</w:t>
            </w:r>
          </w:p>
          <w:p w14:paraId="67A130C6"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b4:43:26:4b:4</w:t>
            </w:r>
            <w:proofErr w:type="gramStart"/>
            <w:r w:rsidRPr="00242DA3">
              <w:rPr>
                <w:rFonts w:ascii="Courier New" w:hAnsi="Courier New" w:cs="Courier New"/>
                <w:sz w:val="20"/>
                <w:szCs w:val="20"/>
                <w:lang w:val="en-IN"/>
              </w:rPr>
              <w:t>c:d</w:t>
            </w:r>
            <w:proofErr w:type="gramEnd"/>
            <w:r w:rsidRPr="00242DA3">
              <w:rPr>
                <w:rFonts w:ascii="Courier New" w:hAnsi="Courier New" w:cs="Courier New"/>
                <w:sz w:val="20"/>
                <w:szCs w:val="20"/>
                <w:lang w:val="en-IN"/>
              </w:rPr>
              <w:t>4 on channel 10 @ -62 'Ananth Krishna'</w:t>
            </w:r>
          </w:p>
          <w:p w14:paraId="2DD8FC10"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a</w:t>
            </w:r>
            <w:proofErr w:type="gramStart"/>
            <w:r w:rsidRPr="00242DA3">
              <w:rPr>
                <w:rFonts w:ascii="Courier New" w:hAnsi="Courier New" w:cs="Courier New"/>
                <w:sz w:val="20"/>
                <w:szCs w:val="20"/>
                <w:lang w:val="en-IN"/>
              </w:rPr>
              <w:t>0:ab</w:t>
            </w:r>
            <w:proofErr w:type="gramEnd"/>
            <w:r w:rsidRPr="00242DA3">
              <w:rPr>
                <w:rFonts w:ascii="Courier New" w:hAnsi="Courier New" w:cs="Courier New"/>
                <w:sz w:val="20"/>
                <w:szCs w:val="20"/>
                <w:lang w:val="en-IN"/>
              </w:rPr>
              <w:t>:1b:27:99:4c on channel  9 @ -67 'Vinoth_room2.4g'</w:t>
            </w:r>
          </w:p>
          <w:p w14:paraId="784ACD5F"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Hidden network: Asus_Qos_2G</w:t>
            </w:r>
          </w:p>
          <w:p w14:paraId="68B5B45D"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Hidden network: TP-Link_2G</w:t>
            </w:r>
          </w:p>
          <w:p w14:paraId="1DD5418F"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Found 4 nets:</w:t>
            </w:r>
          </w:p>
          <w:p w14:paraId="1940C266"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3</w:t>
            </w:r>
            <w:proofErr w:type="gramStart"/>
            <w:r w:rsidRPr="00242DA3">
              <w:rPr>
                <w:rFonts w:ascii="Courier New" w:hAnsi="Courier New" w:cs="Courier New"/>
                <w:sz w:val="20"/>
                <w:szCs w:val="20"/>
                <w:lang w:val="en-IN"/>
              </w:rPr>
              <w:t>c:84:6</w:t>
            </w:r>
            <w:proofErr w:type="gramEnd"/>
            <w:r w:rsidRPr="00242DA3">
              <w:rPr>
                <w:rFonts w:ascii="Courier New" w:hAnsi="Courier New" w:cs="Courier New"/>
                <w:sz w:val="20"/>
                <w:szCs w:val="20"/>
                <w:lang w:val="en-IN"/>
              </w:rPr>
              <w:t>a:f4:4e:b0 on channel  5 @ -30 '</w:t>
            </w:r>
            <w:proofErr w:type="spellStart"/>
            <w:r w:rsidRPr="00242DA3">
              <w:rPr>
                <w:rFonts w:ascii="Courier New" w:hAnsi="Courier New" w:cs="Courier New"/>
                <w:sz w:val="20"/>
                <w:szCs w:val="20"/>
                <w:lang w:val="en-IN"/>
              </w:rPr>
              <w:t>manasvi</w:t>
            </w:r>
            <w:proofErr w:type="spellEnd"/>
            <w:r w:rsidRPr="00242DA3">
              <w:rPr>
                <w:rFonts w:ascii="Courier New" w:hAnsi="Courier New" w:cs="Courier New"/>
                <w:sz w:val="20"/>
                <w:szCs w:val="20"/>
                <w:lang w:val="en-IN"/>
              </w:rPr>
              <w:t>'</w:t>
            </w:r>
          </w:p>
          <w:p w14:paraId="01D0094B" w14:textId="7F2775A8" w:rsidR="008B2D57" w:rsidRPr="008B2D57"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b4:43:26:4b:4</w:t>
            </w:r>
            <w:proofErr w:type="gramStart"/>
            <w:r w:rsidRPr="00242DA3">
              <w:rPr>
                <w:rFonts w:ascii="Courier New" w:hAnsi="Courier New" w:cs="Courier New"/>
                <w:sz w:val="20"/>
                <w:szCs w:val="20"/>
                <w:lang w:val="en-IN"/>
              </w:rPr>
              <w:t>c:d</w:t>
            </w:r>
            <w:proofErr w:type="gramEnd"/>
            <w:r w:rsidRPr="00242DA3">
              <w:rPr>
                <w:rFonts w:ascii="Courier New" w:hAnsi="Courier New" w:cs="Courier New"/>
                <w:sz w:val="20"/>
                <w:szCs w:val="20"/>
                <w:lang w:val="en-IN"/>
              </w:rPr>
              <w:t xml:space="preserve">4 on channel 10 @ -63 'Ananth Krishna' </w:t>
            </w:r>
          </w:p>
        </w:tc>
      </w:tr>
    </w:tbl>
    <w:p w14:paraId="229ADE9E" w14:textId="77777777" w:rsidR="008B2D57" w:rsidRDefault="008B2D57" w:rsidP="008B2D57">
      <w:pPr>
        <w:pStyle w:val="Text2"/>
        <w:jc w:val="both"/>
        <w:rPr>
          <w:lang w:val="en-IN"/>
        </w:rPr>
      </w:pPr>
    </w:p>
    <w:p w14:paraId="0E925759" w14:textId="6824B08D" w:rsidR="00300010" w:rsidRDefault="00300010" w:rsidP="0051269A">
      <w:pPr>
        <w:pStyle w:val="Text2"/>
        <w:ind w:left="0"/>
      </w:pPr>
    </w:p>
    <w:sectPr w:rsidR="00300010" w:rsidSect="00CA4743">
      <w:footerReference w:type="default" r:id="rId11"/>
      <w:pgSz w:w="12240" w:h="15840"/>
      <w:pgMar w:top="1710" w:right="720" w:bottom="1080" w:left="810" w:header="450" w:footer="39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FAC31" w14:textId="77777777" w:rsidR="00494C20" w:rsidRDefault="00494C20" w:rsidP="002F3C54">
      <w:r>
        <w:separator/>
      </w:r>
    </w:p>
    <w:p w14:paraId="3D2D91B1" w14:textId="77777777" w:rsidR="00494C20" w:rsidRDefault="00494C20" w:rsidP="002F3C54"/>
  </w:endnote>
  <w:endnote w:type="continuationSeparator" w:id="0">
    <w:p w14:paraId="2CA7AD6C" w14:textId="77777777" w:rsidR="00494C20" w:rsidRDefault="00494C20" w:rsidP="002F3C54">
      <w:r>
        <w:continuationSeparator/>
      </w:r>
    </w:p>
    <w:p w14:paraId="37B4E42C" w14:textId="77777777" w:rsidR="00494C20" w:rsidRDefault="00494C20" w:rsidP="002F3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984F9" w14:textId="1AA3D6AE" w:rsidR="00C51DDD" w:rsidRPr="00CA4743" w:rsidRDefault="00C51DDD" w:rsidP="00BF5724">
    <w:pPr>
      <w:pStyle w:val="Footer"/>
      <w:tabs>
        <w:tab w:val="clear" w:pos="4680"/>
        <w:tab w:val="clear" w:pos="9360"/>
        <w:tab w:val="center" w:pos="5245"/>
        <w:tab w:val="right" w:pos="1006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24B16" w14:textId="77777777" w:rsidR="00494C20" w:rsidRDefault="00494C20" w:rsidP="002F3C54">
      <w:r>
        <w:separator/>
      </w:r>
    </w:p>
    <w:p w14:paraId="058755A0" w14:textId="77777777" w:rsidR="00494C20" w:rsidRDefault="00494C20" w:rsidP="002F3C54"/>
  </w:footnote>
  <w:footnote w:type="continuationSeparator" w:id="0">
    <w:p w14:paraId="14A9014F" w14:textId="77777777" w:rsidR="00494C20" w:rsidRDefault="00494C20" w:rsidP="002F3C54">
      <w:r>
        <w:continuationSeparator/>
      </w:r>
    </w:p>
    <w:p w14:paraId="32A4029A" w14:textId="77777777" w:rsidR="00494C20" w:rsidRDefault="00494C20" w:rsidP="002F3C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3C6B"/>
    <w:multiLevelType w:val="hybridMultilevel"/>
    <w:tmpl w:val="3FD06064"/>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7FD3735"/>
    <w:multiLevelType w:val="multilevel"/>
    <w:tmpl w:val="19C4EAEA"/>
    <w:lvl w:ilvl="0">
      <w:start w:val="1"/>
      <w:numFmt w:val="decimal"/>
      <w:pStyle w:val="Heading1"/>
      <w:lvlText w:val="%1"/>
      <w:lvlJc w:val="left"/>
      <w:pPr>
        <w:ind w:left="432" w:hanging="432"/>
      </w:pPr>
      <w:rPr>
        <w:rFonts w:hint="default"/>
      </w:rPr>
    </w:lvl>
    <w:lvl w:ilvl="1">
      <w:start w:val="1"/>
      <w:numFmt w:val="decimal"/>
      <w:pStyle w:val="Style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D911663"/>
    <w:multiLevelType w:val="multilevel"/>
    <w:tmpl w:val="2C3A33E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13A43B48"/>
    <w:multiLevelType w:val="hybridMultilevel"/>
    <w:tmpl w:val="148A49BC"/>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4" w15:restartNumberingAfterBreak="0">
    <w:nsid w:val="17292C97"/>
    <w:multiLevelType w:val="hybridMultilevel"/>
    <w:tmpl w:val="BAD4F504"/>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5" w15:restartNumberingAfterBreak="0">
    <w:nsid w:val="1A67174B"/>
    <w:multiLevelType w:val="hybridMultilevel"/>
    <w:tmpl w:val="8D301086"/>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6" w15:restartNumberingAfterBreak="0">
    <w:nsid w:val="1F4E1F37"/>
    <w:multiLevelType w:val="hybridMultilevel"/>
    <w:tmpl w:val="6248ECBE"/>
    <w:lvl w:ilvl="0" w:tplc="04090001">
      <w:start w:val="1"/>
      <w:numFmt w:val="bullet"/>
      <w:lvlText w:val=""/>
      <w:lvlJc w:val="left"/>
      <w:pPr>
        <w:ind w:left="720" w:hanging="360"/>
      </w:pPr>
      <w:rPr>
        <w:rFonts w:ascii="Symbol" w:hAnsi="Symbol" w:hint="default"/>
      </w:rPr>
    </w:lvl>
    <w:lvl w:ilvl="1" w:tplc="0DE46616">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23EBD"/>
    <w:multiLevelType w:val="hybridMultilevel"/>
    <w:tmpl w:val="1708F0F0"/>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3C8B5B75"/>
    <w:multiLevelType w:val="hybridMultilevel"/>
    <w:tmpl w:val="C3960096"/>
    <w:lvl w:ilvl="0" w:tplc="0DE4661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46763B8"/>
    <w:multiLevelType w:val="hybridMultilevel"/>
    <w:tmpl w:val="9D56838A"/>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0" w15:restartNumberingAfterBreak="0">
    <w:nsid w:val="662E3397"/>
    <w:multiLevelType w:val="hybridMultilevel"/>
    <w:tmpl w:val="3ED267A4"/>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1" w15:restartNumberingAfterBreak="0">
    <w:nsid w:val="79A5133F"/>
    <w:multiLevelType w:val="hybridMultilevel"/>
    <w:tmpl w:val="AC1AE2E4"/>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2" w15:restartNumberingAfterBreak="0">
    <w:nsid w:val="7FA238DE"/>
    <w:multiLevelType w:val="hybridMultilevel"/>
    <w:tmpl w:val="43E415A2"/>
    <w:lvl w:ilvl="0" w:tplc="3A86B020">
      <w:start w:val="1"/>
      <w:numFmt w:val="decimal"/>
      <w:lvlText w:val="%1."/>
      <w:lvlJc w:val="left"/>
      <w:pPr>
        <w:ind w:left="1620" w:hanging="360"/>
      </w:pPr>
      <w:rPr>
        <w:rFonts w:hint="default"/>
      </w:rPr>
    </w:lvl>
    <w:lvl w:ilvl="1" w:tplc="40090019">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num w:numId="1" w16cid:durableId="392854717">
    <w:abstractNumId w:val="1"/>
  </w:num>
  <w:num w:numId="2" w16cid:durableId="1908417275">
    <w:abstractNumId w:val="8"/>
  </w:num>
  <w:num w:numId="3" w16cid:durableId="2024283012">
    <w:abstractNumId w:val="1"/>
  </w:num>
  <w:num w:numId="4" w16cid:durableId="898977982">
    <w:abstractNumId w:val="6"/>
  </w:num>
  <w:num w:numId="5" w16cid:durableId="1554850386">
    <w:abstractNumId w:val="5"/>
  </w:num>
  <w:num w:numId="6" w16cid:durableId="1939294265">
    <w:abstractNumId w:val="4"/>
  </w:num>
  <w:num w:numId="7" w16cid:durableId="234702829">
    <w:abstractNumId w:val="7"/>
  </w:num>
  <w:num w:numId="8" w16cid:durableId="1566449653">
    <w:abstractNumId w:val="3"/>
  </w:num>
  <w:num w:numId="9" w16cid:durableId="719212739">
    <w:abstractNumId w:val="11"/>
  </w:num>
  <w:num w:numId="10" w16cid:durableId="65732626">
    <w:abstractNumId w:val="10"/>
  </w:num>
  <w:num w:numId="11" w16cid:durableId="458576242">
    <w:abstractNumId w:val="0"/>
  </w:num>
  <w:num w:numId="12" w16cid:durableId="672955043">
    <w:abstractNumId w:val="12"/>
  </w:num>
  <w:num w:numId="13" w16cid:durableId="231431466">
    <w:abstractNumId w:val="2"/>
  </w:num>
  <w:num w:numId="14" w16cid:durableId="1933780785">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87"/>
    <w:rsid w:val="00002427"/>
    <w:rsid w:val="000070C4"/>
    <w:rsid w:val="0001138D"/>
    <w:rsid w:val="000119BE"/>
    <w:rsid w:val="00012961"/>
    <w:rsid w:val="0001430B"/>
    <w:rsid w:val="00020EAE"/>
    <w:rsid w:val="000215BE"/>
    <w:rsid w:val="000217FF"/>
    <w:rsid w:val="00021FBA"/>
    <w:rsid w:val="00023FF9"/>
    <w:rsid w:val="000248C2"/>
    <w:rsid w:val="00025C32"/>
    <w:rsid w:val="00026078"/>
    <w:rsid w:val="0002607B"/>
    <w:rsid w:val="0002662F"/>
    <w:rsid w:val="000330DC"/>
    <w:rsid w:val="00033A0B"/>
    <w:rsid w:val="00033E1B"/>
    <w:rsid w:val="000365F0"/>
    <w:rsid w:val="000374AC"/>
    <w:rsid w:val="00041CED"/>
    <w:rsid w:val="00041DE2"/>
    <w:rsid w:val="0004511C"/>
    <w:rsid w:val="000464E4"/>
    <w:rsid w:val="00047758"/>
    <w:rsid w:val="0005291B"/>
    <w:rsid w:val="00053B23"/>
    <w:rsid w:val="00062200"/>
    <w:rsid w:val="00062494"/>
    <w:rsid w:val="000644BE"/>
    <w:rsid w:val="00065558"/>
    <w:rsid w:val="00065A4E"/>
    <w:rsid w:val="00074B17"/>
    <w:rsid w:val="00075475"/>
    <w:rsid w:val="00076B13"/>
    <w:rsid w:val="00080A0E"/>
    <w:rsid w:val="00082BD0"/>
    <w:rsid w:val="00082E88"/>
    <w:rsid w:val="00083833"/>
    <w:rsid w:val="0008488A"/>
    <w:rsid w:val="00084E68"/>
    <w:rsid w:val="00087A65"/>
    <w:rsid w:val="0009095B"/>
    <w:rsid w:val="000913DA"/>
    <w:rsid w:val="000967F7"/>
    <w:rsid w:val="00096CE2"/>
    <w:rsid w:val="0009791B"/>
    <w:rsid w:val="00097C55"/>
    <w:rsid w:val="00097E5C"/>
    <w:rsid w:val="000A1F5A"/>
    <w:rsid w:val="000A2ACC"/>
    <w:rsid w:val="000A5AB4"/>
    <w:rsid w:val="000A757C"/>
    <w:rsid w:val="000B1C64"/>
    <w:rsid w:val="000B250C"/>
    <w:rsid w:val="000B5E78"/>
    <w:rsid w:val="000C09C1"/>
    <w:rsid w:val="000C4C0C"/>
    <w:rsid w:val="000C6FBB"/>
    <w:rsid w:val="000D20A2"/>
    <w:rsid w:val="000D2294"/>
    <w:rsid w:val="000D77E2"/>
    <w:rsid w:val="000E244A"/>
    <w:rsid w:val="000E49C3"/>
    <w:rsid w:val="000E5426"/>
    <w:rsid w:val="000E64F2"/>
    <w:rsid w:val="000F055E"/>
    <w:rsid w:val="000F1166"/>
    <w:rsid w:val="000F220B"/>
    <w:rsid w:val="000F2D5A"/>
    <w:rsid w:val="000F5EFD"/>
    <w:rsid w:val="000F61DD"/>
    <w:rsid w:val="000F7268"/>
    <w:rsid w:val="000F736B"/>
    <w:rsid w:val="00100156"/>
    <w:rsid w:val="001011DF"/>
    <w:rsid w:val="00102C18"/>
    <w:rsid w:val="00107C8A"/>
    <w:rsid w:val="0011095D"/>
    <w:rsid w:val="00110B0A"/>
    <w:rsid w:val="0011275B"/>
    <w:rsid w:val="00114015"/>
    <w:rsid w:val="00114C19"/>
    <w:rsid w:val="00115633"/>
    <w:rsid w:val="00117746"/>
    <w:rsid w:val="00121398"/>
    <w:rsid w:val="0012167D"/>
    <w:rsid w:val="0012228D"/>
    <w:rsid w:val="00124535"/>
    <w:rsid w:val="00131586"/>
    <w:rsid w:val="00135350"/>
    <w:rsid w:val="00136A1D"/>
    <w:rsid w:val="00142BB3"/>
    <w:rsid w:val="00145F2D"/>
    <w:rsid w:val="00151551"/>
    <w:rsid w:val="001534B1"/>
    <w:rsid w:val="001543D2"/>
    <w:rsid w:val="001550E1"/>
    <w:rsid w:val="001646B2"/>
    <w:rsid w:val="001658B8"/>
    <w:rsid w:val="0016719D"/>
    <w:rsid w:val="00170ECE"/>
    <w:rsid w:val="0017264F"/>
    <w:rsid w:val="001738D3"/>
    <w:rsid w:val="001804BF"/>
    <w:rsid w:val="00180AFB"/>
    <w:rsid w:val="0018191E"/>
    <w:rsid w:val="00181B38"/>
    <w:rsid w:val="00181BFD"/>
    <w:rsid w:val="00181E9A"/>
    <w:rsid w:val="00191D86"/>
    <w:rsid w:val="00196264"/>
    <w:rsid w:val="00196688"/>
    <w:rsid w:val="0019791D"/>
    <w:rsid w:val="00197EF2"/>
    <w:rsid w:val="001A43C8"/>
    <w:rsid w:val="001A4961"/>
    <w:rsid w:val="001A4E8E"/>
    <w:rsid w:val="001A4EC8"/>
    <w:rsid w:val="001A7FB4"/>
    <w:rsid w:val="001B104F"/>
    <w:rsid w:val="001B317A"/>
    <w:rsid w:val="001B570B"/>
    <w:rsid w:val="001B6F60"/>
    <w:rsid w:val="001B70CB"/>
    <w:rsid w:val="001C55F9"/>
    <w:rsid w:val="001C7C50"/>
    <w:rsid w:val="001D0D99"/>
    <w:rsid w:val="001D32B5"/>
    <w:rsid w:val="001D6AA5"/>
    <w:rsid w:val="001D7BE3"/>
    <w:rsid w:val="001E101B"/>
    <w:rsid w:val="001E1E0A"/>
    <w:rsid w:val="001E1EB3"/>
    <w:rsid w:val="001F04F6"/>
    <w:rsid w:val="001F1F3E"/>
    <w:rsid w:val="00201FC7"/>
    <w:rsid w:val="00203318"/>
    <w:rsid w:val="00206086"/>
    <w:rsid w:val="00207408"/>
    <w:rsid w:val="0021146D"/>
    <w:rsid w:val="00220FF2"/>
    <w:rsid w:val="00223C37"/>
    <w:rsid w:val="00223F11"/>
    <w:rsid w:val="002252CD"/>
    <w:rsid w:val="00225DBA"/>
    <w:rsid w:val="00227152"/>
    <w:rsid w:val="00227163"/>
    <w:rsid w:val="00231AA5"/>
    <w:rsid w:val="0023427B"/>
    <w:rsid w:val="00234DB8"/>
    <w:rsid w:val="002365AE"/>
    <w:rsid w:val="00240457"/>
    <w:rsid w:val="00242DA3"/>
    <w:rsid w:val="002432AE"/>
    <w:rsid w:val="00244BD1"/>
    <w:rsid w:val="00245594"/>
    <w:rsid w:val="002509C5"/>
    <w:rsid w:val="002514F5"/>
    <w:rsid w:val="00252E59"/>
    <w:rsid w:val="002535C4"/>
    <w:rsid w:val="0026078C"/>
    <w:rsid w:val="0026094D"/>
    <w:rsid w:val="00262C85"/>
    <w:rsid w:val="00263030"/>
    <w:rsid w:val="00271D11"/>
    <w:rsid w:val="00273C4B"/>
    <w:rsid w:val="00275EFB"/>
    <w:rsid w:val="002844A2"/>
    <w:rsid w:val="00285EC7"/>
    <w:rsid w:val="00291AED"/>
    <w:rsid w:val="00292D3C"/>
    <w:rsid w:val="002932EC"/>
    <w:rsid w:val="00294300"/>
    <w:rsid w:val="00296615"/>
    <w:rsid w:val="002A0AC5"/>
    <w:rsid w:val="002A5069"/>
    <w:rsid w:val="002B0486"/>
    <w:rsid w:val="002B3066"/>
    <w:rsid w:val="002B6296"/>
    <w:rsid w:val="002C15D9"/>
    <w:rsid w:val="002C3E63"/>
    <w:rsid w:val="002C3EFA"/>
    <w:rsid w:val="002C5699"/>
    <w:rsid w:val="002D0576"/>
    <w:rsid w:val="002D16A6"/>
    <w:rsid w:val="002D231F"/>
    <w:rsid w:val="002D52C1"/>
    <w:rsid w:val="002D6239"/>
    <w:rsid w:val="002D71BE"/>
    <w:rsid w:val="002D7F9D"/>
    <w:rsid w:val="002E11E0"/>
    <w:rsid w:val="002E16C1"/>
    <w:rsid w:val="002E1BC3"/>
    <w:rsid w:val="002E1DD2"/>
    <w:rsid w:val="002E4A0A"/>
    <w:rsid w:val="002E4F6E"/>
    <w:rsid w:val="002E6EC1"/>
    <w:rsid w:val="002E731C"/>
    <w:rsid w:val="002E76BB"/>
    <w:rsid w:val="002E7FEC"/>
    <w:rsid w:val="002F0DBE"/>
    <w:rsid w:val="002F3C54"/>
    <w:rsid w:val="002F3CFE"/>
    <w:rsid w:val="002F473A"/>
    <w:rsid w:val="002F7143"/>
    <w:rsid w:val="002F77CE"/>
    <w:rsid w:val="00300010"/>
    <w:rsid w:val="00302458"/>
    <w:rsid w:val="00302D03"/>
    <w:rsid w:val="00303573"/>
    <w:rsid w:val="00304EB0"/>
    <w:rsid w:val="00314AB9"/>
    <w:rsid w:val="0031523F"/>
    <w:rsid w:val="0032143D"/>
    <w:rsid w:val="00323AEA"/>
    <w:rsid w:val="0032715A"/>
    <w:rsid w:val="00327ABB"/>
    <w:rsid w:val="00327C5C"/>
    <w:rsid w:val="00342685"/>
    <w:rsid w:val="00343146"/>
    <w:rsid w:val="00343FC4"/>
    <w:rsid w:val="003464EB"/>
    <w:rsid w:val="00347D16"/>
    <w:rsid w:val="003500FA"/>
    <w:rsid w:val="00350207"/>
    <w:rsid w:val="0035399C"/>
    <w:rsid w:val="00354FF2"/>
    <w:rsid w:val="00356059"/>
    <w:rsid w:val="00356B48"/>
    <w:rsid w:val="00361891"/>
    <w:rsid w:val="00361A6B"/>
    <w:rsid w:val="00362A54"/>
    <w:rsid w:val="00362CEF"/>
    <w:rsid w:val="00362CFD"/>
    <w:rsid w:val="00363711"/>
    <w:rsid w:val="00371C07"/>
    <w:rsid w:val="00372526"/>
    <w:rsid w:val="00377A7E"/>
    <w:rsid w:val="00380FFA"/>
    <w:rsid w:val="00381A03"/>
    <w:rsid w:val="0038444E"/>
    <w:rsid w:val="00385C34"/>
    <w:rsid w:val="00385C81"/>
    <w:rsid w:val="00385F2D"/>
    <w:rsid w:val="0039076F"/>
    <w:rsid w:val="00392FE0"/>
    <w:rsid w:val="00394CE7"/>
    <w:rsid w:val="0039585D"/>
    <w:rsid w:val="00396DA8"/>
    <w:rsid w:val="003A0543"/>
    <w:rsid w:val="003A323D"/>
    <w:rsid w:val="003A4A66"/>
    <w:rsid w:val="003A68F1"/>
    <w:rsid w:val="003B2C08"/>
    <w:rsid w:val="003B33F5"/>
    <w:rsid w:val="003B359D"/>
    <w:rsid w:val="003B39A6"/>
    <w:rsid w:val="003B53DA"/>
    <w:rsid w:val="003B643B"/>
    <w:rsid w:val="003B7BB4"/>
    <w:rsid w:val="003C03F9"/>
    <w:rsid w:val="003C1932"/>
    <w:rsid w:val="003C2572"/>
    <w:rsid w:val="003C3B04"/>
    <w:rsid w:val="003C4A51"/>
    <w:rsid w:val="003C4C54"/>
    <w:rsid w:val="003C5993"/>
    <w:rsid w:val="003C5EEA"/>
    <w:rsid w:val="003D0295"/>
    <w:rsid w:val="003D2DFF"/>
    <w:rsid w:val="003D31AC"/>
    <w:rsid w:val="003D6BDF"/>
    <w:rsid w:val="003E0F5E"/>
    <w:rsid w:val="003E415D"/>
    <w:rsid w:val="003E58BC"/>
    <w:rsid w:val="003F2693"/>
    <w:rsid w:val="003F32DE"/>
    <w:rsid w:val="003F3F17"/>
    <w:rsid w:val="003F55B5"/>
    <w:rsid w:val="003F692A"/>
    <w:rsid w:val="00400ABB"/>
    <w:rsid w:val="004040A5"/>
    <w:rsid w:val="0040473D"/>
    <w:rsid w:val="004057FB"/>
    <w:rsid w:val="00406165"/>
    <w:rsid w:val="00407A5F"/>
    <w:rsid w:val="00407EC5"/>
    <w:rsid w:val="00410F4D"/>
    <w:rsid w:val="004112B3"/>
    <w:rsid w:val="00412E66"/>
    <w:rsid w:val="00414ED5"/>
    <w:rsid w:val="004158CE"/>
    <w:rsid w:val="004177C9"/>
    <w:rsid w:val="004234EA"/>
    <w:rsid w:val="00423D2E"/>
    <w:rsid w:val="004336BD"/>
    <w:rsid w:val="00436AEA"/>
    <w:rsid w:val="00451E19"/>
    <w:rsid w:val="00452C18"/>
    <w:rsid w:val="004553D6"/>
    <w:rsid w:val="00456AE3"/>
    <w:rsid w:val="00457B90"/>
    <w:rsid w:val="00457E91"/>
    <w:rsid w:val="00461159"/>
    <w:rsid w:val="004619DC"/>
    <w:rsid w:val="0046254F"/>
    <w:rsid w:val="00462639"/>
    <w:rsid w:val="00467EEC"/>
    <w:rsid w:val="00470CE7"/>
    <w:rsid w:val="00476A4F"/>
    <w:rsid w:val="0048399E"/>
    <w:rsid w:val="00491DBE"/>
    <w:rsid w:val="00494C20"/>
    <w:rsid w:val="004A05BC"/>
    <w:rsid w:val="004A1D7E"/>
    <w:rsid w:val="004A6DD6"/>
    <w:rsid w:val="004B1CA5"/>
    <w:rsid w:val="004B4253"/>
    <w:rsid w:val="004C224E"/>
    <w:rsid w:val="004C24DB"/>
    <w:rsid w:val="004C43FF"/>
    <w:rsid w:val="004C5AD3"/>
    <w:rsid w:val="004C5D31"/>
    <w:rsid w:val="004C60AE"/>
    <w:rsid w:val="004D023C"/>
    <w:rsid w:val="004D26BB"/>
    <w:rsid w:val="004D566D"/>
    <w:rsid w:val="004D787D"/>
    <w:rsid w:val="004D78C5"/>
    <w:rsid w:val="004D7956"/>
    <w:rsid w:val="004E3358"/>
    <w:rsid w:val="004E37A6"/>
    <w:rsid w:val="004F75A1"/>
    <w:rsid w:val="004F7943"/>
    <w:rsid w:val="00501EAB"/>
    <w:rsid w:val="00504793"/>
    <w:rsid w:val="005048AE"/>
    <w:rsid w:val="00510055"/>
    <w:rsid w:val="00511C6A"/>
    <w:rsid w:val="005122B2"/>
    <w:rsid w:val="0051269A"/>
    <w:rsid w:val="00512E88"/>
    <w:rsid w:val="00516B37"/>
    <w:rsid w:val="00516C6E"/>
    <w:rsid w:val="00517520"/>
    <w:rsid w:val="00524BB9"/>
    <w:rsid w:val="00527E1D"/>
    <w:rsid w:val="00530752"/>
    <w:rsid w:val="0053296D"/>
    <w:rsid w:val="00532A24"/>
    <w:rsid w:val="00532BB5"/>
    <w:rsid w:val="0053468B"/>
    <w:rsid w:val="00534B5E"/>
    <w:rsid w:val="00536927"/>
    <w:rsid w:val="00537F43"/>
    <w:rsid w:val="005418A0"/>
    <w:rsid w:val="005542F3"/>
    <w:rsid w:val="005544AD"/>
    <w:rsid w:val="00557214"/>
    <w:rsid w:val="005575DE"/>
    <w:rsid w:val="0056094B"/>
    <w:rsid w:val="00562C74"/>
    <w:rsid w:val="005668D3"/>
    <w:rsid w:val="005677E4"/>
    <w:rsid w:val="005705D6"/>
    <w:rsid w:val="00570888"/>
    <w:rsid w:val="00575480"/>
    <w:rsid w:val="00575E05"/>
    <w:rsid w:val="00577C87"/>
    <w:rsid w:val="005820E1"/>
    <w:rsid w:val="005824DE"/>
    <w:rsid w:val="00584EFB"/>
    <w:rsid w:val="00585E25"/>
    <w:rsid w:val="00587F2F"/>
    <w:rsid w:val="005902B3"/>
    <w:rsid w:val="00594D3D"/>
    <w:rsid w:val="005A7173"/>
    <w:rsid w:val="005A7353"/>
    <w:rsid w:val="005B17EC"/>
    <w:rsid w:val="005B2F8F"/>
    <w:rsid w:val="005B37C2"/>
    <w:rsid w:val="005B3FAE"/>
    <w:rsid w:val="005B44EF"/>
    <w:rsid w:val="005B5A9D"/>
    <w:rsid w:val="005B5DF3"/>
    <w:rsid w:val="005C0D24"/>
    <w:rsid w:val="005C297F"/>
    <w:rsid w:val="005C5F47"/>
    <w:rsid w:val="005C7988"/>
    <w:rsid w:val="005D0ACD"/>
    <w:rsid w:val="005D322E"/>
    <w:rsid w:val="005D3B2A"/>
    <w:rsid w:val="005E0BFF"/>
    <w:rsid w:val="005E1A3A"/>
    <w:rsid w:val="005E248D"/>
    <w:rsid w:val="005E5C99"/>
    <w:rsid w:val="005E6BAC"/>
    <w:rsid w:val="005F33B2"/>
    <w:rsid w:val="005F417F"/>
    <w:rsid w:val="005F55AF"/>
    <w:rsid w:val="005F62FB"/>
    <w:rsid w:val="005F6506"/>
    <w:rsid w:val="006008C9"/>
    <w:rsid w:val="00602AAC"/>
    <w:rsid w:val="00602D35"/>
    <w:rsid w:val="00604601"/>
    <w:rsid w:val="0060511F"/>
    <w:rsid w:val="00605877"/>
    <w:rsid w:val="00607256"/>
    <w:rsid w:val="00612073"/>
    <w:rsid w:val="006124AE"/>
    <w:rsid w:val="00613DBC"/>
    <w:rsid w:val="006154CC"/>
    <w:rsid w:val="00624161"/>
    <w:rsid w:val="00625957"/>
    <w:rsid w:val="006265E2"/>
    <w:rsid w:val="006269D3"/>
    <w:rsid w:val="00626FBD"/>
    <w:rsid w:val="0063038C"/>
    <w:rsid w:val="00631AE8"/>
    <w:rsid w:val="00633208"/>
    <w:rsid w:val="00635798"/>
    <w:rsid w:val="00640171"/>
    <w:rsid w:val="00640A19"/>
    <w:rsid w:val="00640F82"/>
    <w:rsid w:val="00641DB4"/>
    <w:rsid w:val="00641F17"/>
    <w:rsid w:val="00646B9C"/>
    <w:rsid w:val="006536CC"/>
    <w:rsid w:val="00662BC7"/>
    <w:rsid w:val="006636D7"/>
    <w:rsid w:val="0066441A"/>
    <w:rsid w:val="006653C0"/>
    <w:rsid w:val="0067137A"/>
    <w:rsid w:val="00673CB3"/>
    <w:rsid w:val="00674119"/>
    <w:rsid w:val="0067543C"/>
    <w:rsid w:val="0067577E"/>
    <w:rsid w:val="006835C3"/>
    <w:rsid w:val="00683710"/>
    <w:rsid w:val="00685982"/>
    <w:rsid w:val="00686039"/>
    <w:rsid w:val="00696361"/>
    <w:rsid w:val="00696A3A"/>
    <w:rsid w:val="006A0148"/>
    <w:rsid w:val="006A24D1"/>
    <w:rsid w:val="006A2C26"/>
    <w:rsid w:val="006A361F"/>
    <w:rsid w:val="006A5688"/>
    <w:rsid w:val="006A6D45"/>
    <w:rsid w:val="006B0200"/>
    <w:rsid w:val="006B1281"/>
    <w:rsid w:val="006B5987"/>
    <w:rsid w:val="006B5B2F"/>
    <w:rsid w:val="006B6399"/>
    <w:rsid w:val="006B7A50"/>
    <w:rsid w:val="006B7AA2"/>
    <w:rsid w:val="006C551F"/>
    <w:rsid w:val="006C58BE"/>
    <w:rsid w:val="006C699A"/>
    <w:rsid w:val="006D3968"/>
    <w:rsid w:val="006D5031"/>
    <w:rsid w:val="006D5B65"/>
    <w:rsid w:val="006D754B"/>
    <w:rsid w:val="006E69FF"/>
    <w:rsid w:val="006E781D"/>
    <w:rsid w:val="006F1613"/>
    <w:rsid w:val="006F46DF"/>
    <w:rsid w:val="006F51D8"/>
    <w:rsid w:val="006F5B3F"/>
    <w:rsid w:val="006F6FCA"/>
    <w:rsid w:val="00703417"/>
    <w:rsid w:val="00704949"/>
    <w:rsid w:val="00705FAD"/>
    <w:rsid w:val="00706752"/>
    <w:rsid w:val="00707857"/>
    <w:rsid w:val="007110AB"/>
    <w:rsid w:val="007127BC"/>
    <w:rsid w:val="00712EEA"/>
    <w:rsid w:val="00713397"/>
    <w:rsid w:val="007145DD"/>
    <w:rsid w:val="007148D5"/>
    <w:rsid w:val="00716681"/>
    <w:rsid w:val="007204D8"/>
    <w:rsid w:val="00723B01"/>
    <w:rsid w:val="00723F3E"/>
    <w:rsid w:val="0072689E"/>
    <w:rsid w:val="00730046"/>
    <w:rsid w:val="00730252"/>
    <w:rsid w:val="00730EAB"/>
    <w:rsid w:val="007328CA"/>
    <w:rsid w:val="00740806"/>
    <w:rsid w:val="007412BC"/>
    <w:rsid w:val="00742E7C"/>
    <w:rsid w:val="00745E60"/>
    <w:rsid w:val="00751F02"/>
    <w:rsid w:val="007548A9"/>
    <w:rsid w:val="00755191"/>
    <w:rsid w:val="00756082"/>
    <w:rsid w:val="007571AA"/>
    <w:rsid w:val="00757F9E"/>
    <w:rsid w:val="0076226E"/>
    <w:rsid w:val="00762A91"/>
    <w:rsid w:val="00762B6A"/>
    <w:rsid w:val="00762B82"/>
    <w:rsid w:val="00764C8F"/>
    <w:rsid w:val="00765A0A"/>
    <w:rsid w:val="00771063"/>
    <w:rsid w:val="0077171A"/>
    <w:rsid w:val="007719AA"/>
    <w:rsid w:val="00773315"/>
    <w:rsid w:val="00773C26"/>
    <w:rsid w:val="007740CA"/>
    <w:rsid w:val="00775DDF"/>
    <w:rsid w:val="007764B6"/>
    <w:rsid w:val="00785AF7"/>
    <w:rsid w:val="00787CAD"/>
    <w:rsid w:val="00794071"/>
    <w:rsid w:val="007957D2"/>
    <w:rsid w:val="007960ED"/>
    <w:rsid w:val="00797A4B"/>
    <w:rsid w:val="00797C82"/>
    <w:rsid w:val="007A0BFA"/>
    <w:rsid w:val="007A6293"/>
    <w:rsid w:val="007A6D50"/>
    <w:rsid w:val="007B0B00"/>
    <w:rsid w:val="007B313A"/>
    <w:rsid w:val="007B3513"/>
    <w:rsid w:val="007B4406"/>
    <w:rsid w:val="007B5E85"/>
    <w:rsid w:val="007C2760"/>
    <w:rsid w:val="007C4AD4"/>
    <w:rsid w:val="007C6692"/>
    <w:rsid w:val="007C744E"/>
    <w:rsid w:val="007D1428"/>
    <w:rsid w:val="007D2E80"/>
    <w:rsid w:val="007D2F6D"/>
    <w:rsid w:val="007D4881"/>
    <w:rsid w:val="007E0A2E"/>
    <w:rsid w:val="007E1C14"/>
    <w:rsid w:val="007E1CB8"/>
    <w:rsid w:val="007E1DAB"/>
    <w:rsid w:val="007E3EDB"/>
    <w:rsid w:val="007E67FE"/>
    <w:rsid w:val="007E7102"/>
    <w:rsid w:val="007F22B9"/>
    <w:rsid w:val="007F2D3D"/>
    <w:rsid w:val="007F486E"/>
    <w:rsid w:val="007F5D3A"/>
    <w:rsid w:val="007F7DF2"/>
    <w:rsid w:val="00801A65"/>
    <w:rsid w:val="00802431"/>
    <w:rsid w:val="00802FAE"/>
    <w:rsid w:val="00803167"/>
    <w:rsid w:val="00806595"/>
    <w:rsid w:val="00813654"/>
    <w:rsid w:val="00817550"/>
    <w:rsid w:val="00821A42"/>
    <w:rsid w:val="00824C19"/>
    <w:rsid w:val="00826600"/>
    <w:rsid w:val="00827931"/>
    <w:rsid w:val="0083604D"/>
    <w:rsid w:val="008362F5"/>
    <w:rsid w:val="00840592"/>
    <w:rsid w:val="0084213E"/>
    <w:rsid w:val="008439BA"/>
    <w:rsid w:val="00844845"/>
    <w:rsid w:val="00847A96"/>
    <w:rsid w:val="008500FB"/>
    <w:rsid w:val="00850B8D"/>
    <w:rsid w:val="00852FA1"/>
    <w:rsid w:val="00855B30"/>
    <w:rsid w:val="008568CC"/>
    <w:rsid w:val="00861DF5"/>
    <w:rsid w:val="00863937"/>
    <w:rsid w:val="00865F19"/>
    <w:rsid w:val="00867BA4"/>
    <w:rsid w:val="00870D83"/>
    <w:rsid w:val="0087333E"/>
    <w:rsid w:val="00873E8C"/>
    <w:rsid w:val="00874BEC"/>
    <w:rsid w:val="00875760"/>
    <w:rsid w:val="00875C97"/>
    <w:rsid w:val="008760BB"/>
    <w:rsid w:val="00877CF4"/>
    <w:rsid w:val="00885A35"/>
    <w:rsid w:val="00886757"/>
    <w:rsid w:val="0089073F"/>
    <w:rsid w:val="00892541"/>
    <w:rsid w:val="0089286A"/>
    <w:rsid w:val="008939A4"/>
    <w:rsid w:val="008952E4"/>
    <w:rsid w:val="0089733C"/>
    <w:rsid w:val="008A03A8"/>
    <w:rsid w:val="008A2E58"/>
    <w:rsid w:val="008A66DE"/>
    <w:rsid w:val="008A777E"/>
    <w:rsid w:val="008B03C1"/>
    <w:rsid w:val="008B0990"/>
    <w:rsid w:val="008B1342"/>
    <w:rsid w:val="008B1770"/>
    <w:rsid w:val="008B2D57"/>
    <w:rsid w:val="008B3709"/>
    <w:rsid w:val="008B4C23"/>
    <w:rsid w:val="008C1AFD"/>
    <w:rsid w:val="008C4300"/>
    <w:rsid w:val="008C62D9"/>
    <w:rsid w:val="008C668D"/>
    <w:rsid w:val="008C6793"/>
    <w:rsid w:val="008D23F6"/>
    <w:rsid w:val="008D41EA"/>
    <w:rsid w:val="008D6F1E"/>
    <w:rsid w:val="008E32CC"/>
    <w:rsid w:val="008E3A87"/>
    <w:rsid w:val="008E5337"/>
    <w:rsid w:val="008E57F9"/>
    <w:rsid w:val="009023A6"/>
    <w:rsid w:val="009027E8"/>
    <w:rsid w:val="00903016"/>
    <w:rsid w:val="00906BA8"/>
    <w:rsid w:val="00907ED7"/>
    <w:rsid w:val="00911712"/>
    <w:rsid w:val="0091372B"/>
    <w:rsid w:val="00914DBE"/>
    <w:rsid w:val="00915B4A"/>
    <w:rsid w:val="00920D64"/>
    <w:rsid w:val="00921A92"/>
    <w:rsid w:val="00922E46"/>
    <w:rsid w:val="00923EA8"/>
    <w:rsid w:val="00933D52"/>
    <w:rsid w:val="009348DA"/>
    <w:rsid w:val="00934B23"/>
    <w:rsid w:val="00937C58"/>
    <w:rsid w:val="00941F22"/>
    <w:rsid w:val="00942403"/>
    <w:rsid w:val="00944C82"/>
    <w:rsid w:val="009461B2"/>
    <w:rsid w:val="00950704"/>
    <w:rsid w:val="00951EF4"/>
    <w:rsid w:val="00953D0C"/>
    <w:rsid w:val="009567B0"/>
    <w:rsid w:val="00960630"/>
    <w:rsid w:val="00962762"/>
    <w:rsid w:val="00962CF1"/>
    <w:rsid w:val="00965B50"/>
    <w:rsid w:val="00965DB0"/>
    <w:rsid w:val="00967DFF"/>
    <w:rsid w:val="00974F8E"/>
    <w:rsid w:val="009758A5"/>
    <w:rsid w:val="00976028"/>
    <w:rsid w:val="00977936"/>
    <w:rsid w:val="009801A5"/>
    <w:rsid w:val="0098092B"/>
    <w:rsid w:val="00992C2E"/>
    <w:rsid w:val="009956E9"/>
    <w:rsid w:val="00995BAF"/>
    <w:rsid w:val="009A1309"/>
    <w:rsid w:val="009A2DC8"/>
    <w:rsid w:val="009A30AF"/>
    <w:rsid w:val="009A437F"/>
    <w:rsid w:val="009B2A9F"/>
    <w:rsid w:val="009B4122"/>
    <w:rsid w:val="009B70BE"/>
    <w:rsid w:val="009C542B"/>
    <w:rsid w:val="009C543F"/>
    <w:rsid w:val="009D11BE"/>
    <w:rsid w:val="009E46D2"/>
    <w:rsid w:val="009E568A"/>
    <w:rsid w:val="009E5EA6"/>
    <w:rsid w:val="009E6164"/>
    <w:rsid w:val="009E6BAA"/>
    <w:rsid w:val="009F204A"/>
    <w:rsid w:val="009F2B6A"/>
    <w:rsid w:val="009F416B"/>
    <w:rsid w:val="00A000A0"/>
    <w:rsid w:val="00A0029C"/>
    <w:rsid w:val="00A00D56"/>
    <w:rsid w:val="00A02994"/>
    <w:rsid w:val="00A02DC0"/>
    <w:rsid w:val="00A03131"/>
    <w:rsid w:val="00A04F88"/>
    <w:rsid w:val="00A059B7"/>
    <w:rsid w:val="00A05C1A"/>
    <w:rsid w:val="00A05C9B"/>
    <w:rsid w:val="00A05E53"/>
    <w:rsid w:val="00A0670D"/>
    <w:rsid w:val="00A06804"/>
    <w:rsid w:val="00A07C34"/>
    <w:rsid w:val="00A11190"/>
    <w:rsid w:val="00A11884"/>
    <w:rsid w:val="00A11B48"/>
    <w:rsid w:val="00A12747"/>
    <w:rsid w:val="00A12E46"/>
    <w:rsid w:val="00A1445B"/>
    <w:rsid w:val="00A14C04"/>
    <w:rsid w:val="00A23840"/>
    <w:rsid w:val="00A243C9"/>
    <w:rsid w:val="00A2749E"/>
    <w:rsid w:val="00A2764B"/>
    <w:rsid w:val="00A313A3"/>
    <w:rsid w:val="00A31E80"/>
    <w:rsid w:val="00A3552C"/>
    <w:rsid w:val="00A372B1"/>
    <w:rsid w:val="00A37ACD"/>
    <w:rsid w:val="00A4190E"/>
    <w:rsid w:val="00A41BED"/>
    <w:rsid w:val="00A431C3"/>
    <w:rsid w:val="00A43CA5"/>
    <w:rsid w:val="00A466C9"/>
    <w:rsid w:val="00A46A6A"/>
    <w:rsid w:val="00A50EDC"/>
    <w:rsid w:val="00A5156E"/>
    <w:rsid w:val="00A52178"/>
    <w:rsid w:val="00A52907"/>
    <w:rsid w:val="00A53601"/>
    <w:rsid w:val="00A54DEE"/>
    <w:rsid w:val="00A54E0A"/>
    <w:rsid w:val="00A552CA"/>
    <w:rsid w:val="00A56137"/>
    <w:rsid w:val="00A57748"/>
    <w:rsid w:val="00A57C25"/>
    <w:rsid w:val="00A607BF"/>
    <w:rsid w:val="00A61F58"/>
    <w:rsid w:val="00A66933"/>
    <w:rsid w:val="00A67741"/>
    <w:rsid w:val="00A7245F"/>
    <w:rsid w:val="00A76D7D"/>
    <w:rsid w:val="00A7755D"/>
    <w:rsid w:val="00A77CBD"/>
    <w:rsid w:val="00A8149C"/>
    <w:rsid w:val="00A81B0A"/>
    <w:rsid w:val="00A831E8"/>
    <w:rsid w:val="00A85CE8"/>
    <w:rsid w:val="00A903E6"/>
    <w:rsid w:val="00A92AC3"/>
    <w:rsid w:val="00A95A3F"/>
    <w:rsid w:val="00A97C8B"/>
    <w:rsid w:val="00AA03C4"/>
    <w:rsid w:val="00AA091F"/>
    <w:rsid w:val="00AA1FF2"/>
    <w:rsid w:val="00AB4539"/>
    <w:rsid w:val="00AB481C"/>
    <w:rsid w:val="00AB4C20"/>
    <w:rsid w:val="00AB6DB6"/>
    <w:rsid w:val="00AB79AE"/>
    <w:rsid w:val="00AC20C4"/>
    <w:rsid w:val="00AC2866"/>
    <w:rsid w:val="00AC2FE5"/>
    <w:rsid w:val="00AC64C2"/>
    <w:rsid w:val="00AD5C52"/>
    <w:rsid w:val="00AD6734"/>
    <w:rsid w:val="00AE1041"/>
    <w:rsid w:val="00AE1AE0"/>
    <w:rsid w:val="00AE1ED3"/>
    <w:rsid w:val="00AF080A"/>
    <w:rsid w:val="00AF0F82"/>
    <w:rsid w:val="00AF2710"/>
    <w:rsid w:val="00AF6AF0"/>
    <w:rsid w:val="00B00706"/>
    <w:rsid w:val="00B04528"/>
    <w:rsid w:val="00B04DED"/>
    <w:rsid w:val="00B14C4F"/>
    <w:rsid w:val="00B17DD3"/>
    <w:rsid w:val="00B17FDC"/>
    <w:rsid w:val="00B224A8"/>
    <w:rsid w:val="00B24AC5"/>
    <w:rsid w:val="00B2718A"/>
    <w:rsid w:val="00B31B3D"/>
    <w:rsid w:val="00B31D2A"/>
    <w:rsid w:val="00B32F2E"/>
    <w:rsid w:val="00B3480C"/>
    <w:rsid w:val="00B35124"/>
    <w:rsid w:val="00B351DB"/>
    <w:rsid w:val="00B35938"/>
    <w:rsid w:val="00B418D2"/>
    <w:rsid w:val="00B421F5"/>
    <w:rsid w:val="00B42D50"/>
    <w:rsid w:val="00B43ED7"/>
    <w:rsid w:val="00B446FB"/>
    <w:rsid w:val="00B44E49"/>
    <w:rsid w:val="00B51D01"/>
    <w:rsid w:val="00B51D5E"/>
    <w:rsid w:val="00B53059"/>
    <w:rsid w:val="00B55729"/>
    <w:rsid w:val="00B55870"/>
    <w:rsid w:val="00B5602E"/>
    <w:rsid w:val="00B605ED"/>
    <w:rsid w:val="00B617E4"/>
    <w:rsid w:val="00B621FC"/>
    <w:rsid w:val="00B64B8E"/>
    <w:rsid w:val="00B67D30"/>
    <w:rsid w:val="00B70C1D"/>
    <w:rsid w:val="00B724AF"/>
    <w:rsid w:val="00B85BCE"/>
    <w:rsid w:val="00B90E9F"/>
    <w:rsid w:val="00B92A1C"/>
    <w:rsid w:val="00B947D1"/>
    <w:rsid w:val="00BA24B9"/>
    <w:rsid w:val="00BA3E8D"/>
    <w:rsid w:val="00BA530F"/>
    <w:rsid w:val="00BB09B6"/>
    <w:rsid w:val="00BB32DE"/>
    <w:rsid w:val="00BB5ACC"/>
    <w:rsid w:val="00BC0B82"/>
    <w:rsid w:val="00BC34A5"/>
    <w:rsid w:val="00BC6BBB"/>
    <w:rsid w:val="00BD4029"/>
    <w:rsid w:val="00BD5EE3"/>
    <w:rsid w:val="00BE305B"/>
    <w:rsid w:val="00BE3127"/>
    <w:rsid w:val="00BF359E"/>
    <w:rsid w:val="00BF3DD2"/>
    <w:rsid w:val="00BF5724"/>
    <w:rsid w:val="00C06766"/>
    <w:rsid w:val="00C07722"/>
    <w:rsid w:val="00C0775D"/>
    <w:rsid w:val="00C110BA"/>
    <w:rsid w:val="00C1127B"/>
    <w:rsid w:val="00C12908"/>
    <w:rsid w:val="00C146F9"/>
    <w:rsid w:val="00C15016"/>
    <w:rsid w:val="00C1612F"/>
    <w:rsid w:val="00C16EDC"/>
    <w:rsid w:val="00C2248B"/>
    <w:rsid w:val="00C25247"/>
    <w:rsid w:val="00C27F1A"/>
    <w:rsid w:val="00C30B73"/>
    <w:rsid w:val="00C3506A"/>
    <w:rsid w:val="00C4169B"/>
    <w:rsid w:val="00C43B66"/>
    <w:rsid w:val="00C44A4B"/>
    <w:rsid w:val="00C45735"/>
    <w:rsid w:val="00C4585E"/>
    <w:rsid w:val="00C46A99"/>
    <w:rsid w:val="00C50235"/>
    <w:rsid w:val="00C506AB"/>
    <w:rsid w:val="00C51DDD"/>
    <w:rsid w:val="00C51F36"/>
    <w:rsid w:val="00C5219B"/>
    <w:rsid w:val="00C52527"/>
    <w:rsid w:val="00C53AF3"/>
    <w:rsid w:val="00C54803"/>
    <w:rsid w:val="00C54862"/>
    <w:rsid w:val="00C55A41"/>
    <w:rsid w:val="00C5762F"/>
    <w:rsid w:val="00C60EB6"/>
    <w:rsid w:val="00C6137D"/>
    <w:rsid w:val="00C6259D"/>
    <w:rsid w:val="00C65122"/>
    <w:rsid w:val="00C67805"/>
    <w:rsid w:val="00C8036C"/>
    <w:rsid w:val="00C818E6"/>
    <w:rsid w:val="00C83FA4"/>
    <w:rsid w:val="00C86EC1"/>
    <w:rsid w:val="00C871E5"/>
    <w:rsid w:val="00C930A3"/>
    <w:rsid w:val="00C93429"/>
    <w:rsid w:val="00C93D4A"/>
    <w:rsid w:val="00C95996"/>
    <w:rsid w:val="00C96DB7"/>
    <w:rsid w:val="00C97BFD"/>
    <w:rsid w:val="00CA1074"/>
    <w:rsid w:val="00CA38FF"/>
    <w:rsid w:val="00CA3C49"/>
    <w:rsid w:val="00CA4743"/>
    <w:rsid w:val="00CA5275"/>
    <w:rsid w:val="00CB141E"/>
    <w:rsid w:val="00CC3431"/>
    <w:rsid w:val="00CC3A22"/>
    <w:rsid w:val="00CC5FB0"/>
    <w:rsid w:val="00CD1D31"/>
    <w:rsid w:val="00CD2BBB"/>
    <w:rsid w:val="00CD3EE6"/>
    <w:rsid w:val="00CD47D3"/>
    <w:rsid w:val="00CE0D12"/>
    <w:rsid w:val="00CE29CC"/>
    <w:rsid w:val="00CE2D93"/>
    <w:rsid w:val="00CE6065"/>
    <w:rsid w:val="00CE64B9"/>
    <w:rsid w:val="00CF32FA"/>
    <w:rsid w:val="00CF3A6D"/>
    <w:rsid w:val="00CF4E74"/>
    <w:rsid w:val="00CF5EFC"/>
    <w:rsid w:val="00D00889"/>
    <w:rsid w:val="00D0150C"/>
    <w:rsid w:val="00D02B23"/>
    <w:rsid w:val="00D037A7"/>
    <w:rsid w:val="00D0452D"/>
    <w:rsid w:val="00D04BEC"/>
    <w:rsid w:val="00D050B3"/>
    <w:rsid w:val="00D052ED"/>
    <w:rsid w:val="00D061B2"/>
    <w:rsid w:val="00D06813"/>
    <w:rsid w:val="00D0731B"/>
    <w:rsid w:val="00D10B34"/>
    <w:rsid w:val="00D11535"/>
    <w:rsid w:val="00D116DE"/>
    <w:rsid w:val="00D11972"/>
    <w:rsid w:val="00D120A7"/>
    <w:rsid w:val="00D152F1"/>
    <w:rsid w:val="00D16E91"/>
    <w:rsid w:val="00D20E9D"/>
    <w:rsid w:val="00D2128F"/>
    <w:rsid w:val="00D223C1"/>
    <w:rsid w:val="00D22D7A"/>
    <w:rsid w:val="00D33684"/>
    <w:rsid w:val="00D3542C"/>
    <w:rsid w:val="00D354CF"/>
    <w:rsid w:val="00D40FD4"/>
    <w:rsid w:val="00D41857"/>
    <w:rsid w:val="00D44468"/>
    <w:rsid w:val="00D4476F"/>
    <w:rsid w:val="00D54421"/>
    <w:rsid w:val="00D54782"/>
    <w:rsid w:val="00D560FE"/>
    <w:rsid w:val="00D572B2"/>
    <w:rsid w:val="00D60CB2"/>
    <w:rsid w:val="00D61E08"/>
    <w:rsid w:val="00D664FC"/>
    <w:rsid w:val="00D713D7"/>
    <w:rsid w:val="00D71C65"/>
    <w:rsid w:val="00D723AE"/>
    <w:rsid w:val="00D72945"/>
    <w:rsid w:val="00D73901"/>
    <w:rsid w:val="00D77F17"/>
    <w:rsid w:val="00D81FA3"/>
    <w:rsid w:val="00D826D1"/>
    <w:rsid w:val="00D839A0"/>
    <w:rsid w:val="00D9472D"/>
    <w:rsid w:val="00D96AC0"/>
    <w:rsid w:val="00DA241B"/>
    <w:rsid w:val="00DA2FC1"/>
    <w:rsid w:val="00DB1442"/>
    <w:rsid w:val="00DB1E54"/>
    <w:rsid w:val="00DB4765"/>
    <w:rsid w:val="00DB5044"/>
    <w:rsid w:val="00DB52B4"/>
    <w:rsid w:val="00DC4807"/>
    <w:rsid w:val="00DC60C9"/>
    <w:rsid w:val="00DC62CA"/>
    <w:rsid w:val="00DC6BA3"/>
    <w:rsid w:val="00DC76BD"/>
    <w:rsid w:val="00DD320C"/>
    <w:rsid w:val="00DD4163"/>
    <w:rsid w:val="00DE032E"/>
    <w:rsid w:val="00DE2CE7"/>
    <w:rsid w:val="00DE4AAB"/>
    <w:rsid w:val="00DE6E29"/>
    <w:rsid w:val="00DF512A"/>
    <w:rsid w:val="00DF7085"/>
    <w:rsid w:val="00DF7414"/>
    <w:rsid w:val="00DF7518"/>
    <w:rsid w:val="00E01874"/>
    <w:rsid w:val="00E01BB2"/>
    <w:rsid w:val="00E06324"/>
    <w:rsid w:val="00E1110E"/>
    <w:rsid w:val="00E11879"/>
    <w:rsid w:val="00E13309"/>
    <w:rsid w:val="00E15C80"/>
    <w:rsid w:val="00E20D0B"/>
    <w:rsid w:val="00E26CCA"/>
    <w:rsid w:val="00E30703"/>
    <w:rsid w:val="00E3198D"/>
    <w:rsid w:val="00E31E8C"/>
    <w:rsid w:val="00E33746"/>
    <w:rsid w:val="00E356D3"/>
    <w:rsid w:val="00E373F6"/>
    <w:rsid w:val="00E37490"/>
    <w:rsid w:val="00E42198"/>
    <w:rsid w:val="00E5335F"/>
    <w:rsid w:val="00E55A3B"/>
    <w:rsid w:val="00E55FF8"/>
    <w:rsid w:val="00E5614A"/>
    <w:rsid w:val="00E61819"/>
    <w:rsid w:val="00E65FB8"/>
    <w:rsid w:val="00E67FBF"/>
    <w:rsid w:val="00E73024"/>
    <w:rsid w:val="00E7370C"/>
    <w:rsid w:val="00E75758"/>
    <w:rsid w:val="00E77778"/>
    <w:rsid w:val="00E808FF"/>
    <w:rsid w:val="00E82DC4"/>
    <w:rsid w:val="00E94F61"/>
    <w:rsid w:val="00EA2900"/>
    <w:rsid w:val="00EA3416"/>
    <w:rsid w:val="00EA6021"/>
    <w:rsid w:val="00EA7AD2"/>
    <w:rsid w:val="00EC5759"/>
    <w:rsid w:val="00ED1E23"/>
    <w:rsid w:val="00ED2016"/>
    <w:rsid w:val="00ED3CD6"/>
    <w:rsid w:val="00ED6298"/>
    <w:rsid w:val="00EE0685"/>
    <w:rsid w:val="00EE1C2F"/>
    <w:rsid w:val="00EE23C9"/>
    <w:rsid w:val="00EE3826"/>
    <w:rsid w:val="00EE48D9"/>
    <w:rsid w:val="00EE5979"/>
    <w:rsid w:val="00EE74D4"/>
    <w:rsid w:val="00EF20F9"/>
    <w:rsid w:val="00EF293B"/>
    <w:rsid w:val="00EF2DB8"/>
    <w:rsid w:val="00EF4532"/>
    <w:rsid w:val="00EF4C83"/>
    <w:rsid w:val="00F04039"/>
    <w:rsid w:val="00F0630F"/>
    <w:rsid w:val="00F10F2D"/>
    <w:rsid w:val="00F1508D"/>
    <w:rsid w:val="00F17B7A"/>
    <w:rsid w:val="00F23E30"/>
    <w:rsid w:val="00F269F9"/>
    <w:rsid w:val="00F27B54"/>
    <w:rsid w:val="00F3061C"/>
    <w:rsid w:val="00F33105"/>
    <w:rsid w:val="00F41727"/>
    <w:rsid w:val="00F42DF4"/>
    <w:rsid w:val="00F43A35"/>
    <w:rsid w:val="00F43B45"/>
    <w:rsid w:val="00F46329"/>
    <w:rsid w:val="00F46D18"/>
    <w:rsid w:val="00F54754"/>
    <w:rsid w:val="00F57129"/>
    <w:rsid w:val="00F62DBE"/>
    <w:rsid w:val="00F63196"/>
    <w:rsid w:val="00F63951"/>
    <w:rsid w:val="00F63EF3"/>
    <w:rsid w:val="00F64E81"/>
    <w:rsid w:val="00F67481"/>
    <w:rsid w:val="00F70BCE"/>
    <w:rsid w:val="00F72AF5"/>
    <w:rsid w:val="00F75584"/>
    <w:rsid w:val="00F76B43"/>
    <w:rsid w:val="00F77482"/>
    <w:rsid w:val="00F775A6"/>
    <w:rsid w:val="00F806BC"/>
    <w:rsid w:val="00F8143C"/>
    <w:rsid w:val="00F85646"/>
    <w:rsid w:val="00F87860"/>
    <w:rsid w:val="00F91738"/>
    <w:rsid w:val="00F91925"/>
    <w:rsid w:val="00F93A25"/>
    <w:rsid w:val="00F94038"/>
    <w:rsid w:val="00F95254"/>
    <w:rsid w:val="00F9755F"/>
    <w:rsid w:val="00F97F42"/>
    <w:rsid w:val="00FA012B"/>
    <w:rsid w:val="00FA07A1"/>
    <w:rsid w:val="00FA11EA"/>
    <w:rsid w:val="00FB002C"/>
    <w:rsid w:val="00FB46C0"/>
    <w:rsid w:val="00FC0B65"/>
    <w:rsid w:val="00FC1CDF"/>
    <w:rsid w:val="00FC2716"/>
    <w:rsid w:val="00FC285A"/>
    <w:rsid w:val="00FC2AF2"/>
    <w:rsid w:val="00FC3666"/>
    <w:rsid w:val="00FC4CBB"/>
    <w:rsid w:val="00FD28C7"/>
    <w:rsid w:val="00FD29A9"/>
    <w:rsid w:val="00FD31E4"/>
    <w:rsid w:val="00FD439F"/>
    <w:rsid w:val="00FD69F8"/>
    <w:rsid w:val="00FD7C12"/>
    <w:rsid w:val="00FE07AB"/>
    <w:rsid w:val="00FE2035"/>
    <w:rsid w:val="00FE6CC6"/>
    <w:rsid w:val="00FF1D87"/>
    <w:rsid w:val="00FF25F0"/>
    <w:rsid w:val="00FF4544"/>
    <w:rsid w:val="00FF4D97"/>
    <w:rsid w:val="00FF7E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BD691"/>
  <w15:docId w15:val="{815D072A-4C4A-41BA-BDB2-62C64246B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1"/>
    <w:qFormat/>
    <w:rsid w:val="002F3C54"/>
    <w:pPr>
      <w:ind w:left="720"/>
    </w:pPr>
    <w:rPr>
      <w:sz w:val="24"/>
      <w:szCs w:val="24"/>
    </w:rPr>
  </w:style>
  <w:style w:type="paragraph" w:styleId="Heading1">
    <w:name w:val="heading 1"/>
    <w:basedOn w:val="Normal"/>
    <w:next w:val="Normal"/>
    <w:link w:val="Heading1Char"/>
    <w:uiPriority w:val="9"/>
    <w:qFormat/>
    <w:rsid w:val="006835C3"/>
    <w:pPr>
      <w:keepNext/>
      <w:keepLines/>
      <w:numPr>
        <w:numId w:val="3"/>
      </w:numPr>
      <w:spacing w:before="360" w:after="240"/>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spacing w:before="40" w:after="120"/>
      <w:ind w:left="576" w:hanging="576"/>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spacing w:before="40" w:after="120"/>
      <w:ind w:left="0"/>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3"/>
      </w:numPr>
      <w:spacing w:before="40" w:after="120"/>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rsid w:val="006835C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B13"/>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paragraph" w:styleId="NoSpacing">
    <w:name w:val="No Spacing"/>
    <w:link w:val="NoSpacingChar"/>
    <w:uiPriority w:val="1"/>
    <w:qFormat/>
    <w:rsid w:val="00372526"/>
    <w:pPr>
      <w:spacing w:after="0" w:line="240" w:lineRule="auto"/>
    </w:pPr>
    <w:rPr>
      <w:rFonts w:eastAsiaTheme="minorEastAsia"/>
    </w:rPr>
  </w:style>
  <w:style w:type="character" w:customStyle="1" w:styleId="NoSpacingChar">
    <w:name w:val="No Spacing Char"/>
    <w:basedOn w:val="DefaultParagraphFont"/>
    <w:link w:val="NoSpacing"/>
    <w:uiPriority w:val="1"/>
    <w:rsid w:val="00372526"/>
    <w:rPr>
      <w:rFonts w:eastAsiaTheme="minorEastAsia"/>
    </w:rPr>
  </w:style>
  <w:style w:type="character" w:customStyle="1" w:styleId="Heading1Char">
    <w:name w:val="Heading 1 Char"/>
    <w:basedOn w:val="DefaultParagraphFont"/>
    <w:link w:val="Heading1"/>
    <w:uiPriority w:val="9"/>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rsid w:val="006835C3"/>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6835C3"/>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6835C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35C3"/>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outlineLvl w:val="9"/>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character" w:customStyle="1" w:styleId="Text2Char">
    <w:name w:val="Text 2 Char"/>
    <w:basedOn w:val="DefaultParagraphFont"/>
    <w:link w:val="Text2"/>
    <w:rsid w:val="00476A4F"/>
    <w:rPr>
      <w:sz w:val="24"/>
      <w:szCs w:val="24"/>
    </w:r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character" w:customStyle="1" w:styleId="Text3Char">
    <w:name w:val="Text 3 Char"/>
    <w:basedOn w:val="Text2Char"/>
    <w:link w:val="Text3"/>
    <w:rsid w:val="00296615"/>
    <w:rPr>
      <w:sz w:val="24"/>
      <w:szCs w:val="24"/>
    </w:rPr>
  </w:style>
  <w:style w:type="table" w:styleId="TableGrid">
    <w:name w:val="Table Grid"/>
    <w:basedOn w:val="TableNormal"/>
    <w:uiPriority w:val="39"/>
    <w:rsid w:val="00F63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4Char">
    <w:name w:val="Text 4 Char"/>
    <w:basedOn w:val="DefaultParagraphFont"/>
    <w:link w:val="Text4"/>
    <w:rsid w:val="004A1D7E"/>
    <w:rPr>
      <w:sz w:val="24"/>
      <w:szCs w:val="24"/>
    </w:rPr>
  </w:style>
  <w:style w:type="paragraph" w:styleId="BalloonText">
    <w:name w:val="Balloon Text"/>
    <w:basedOn w:val="Normal"/>
    <w:link w:val="BalloonTextChar"/>
    <w:uiPriority w:val="99"/>
    <w:semiHidden/>
    <w:unhideWhenUsed/>
    <w:rsid w:val="00755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191"/>
    <w:rPr>
      <w:rFonts w:ascii="Segoe UI" w:hAnsi="Segoe UI" w:cs="Segoe UI"/>
      <w:sz w:val="18"/>
      <w:szCs w:val="18"/>
    </w:rPr>
  </w:style>
  <w:style w:type="table" w:customStyle="1" w:styleId="InnoPhaseTable">
    <w:name w:val="InnoPhase Table"/>
    <w:basedOn w:val="TableNormal"/>
    <w:uiPriority w:val="99"/>
    <w:rsid w:val="00755191"/>
    <w:pPr>
      <w:spacing w:after="0" w:line="240" w:lineRule="auto"/>
    </w:pPr>
    <w:rPr>
      <w:rFonts w:ascii="Roboto Light" w:eastAsia="Arial Unicode MS" w:hAnsi="Roboto Light" w:cs="Times New Roman"/>
      <w:color w:val="000000" w:themeColor="text1"/>
      <w:sz w:val="20"/>
      <w:szCs w:val="20"/>
      <w:bdr w:val="nil"/>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rFonts w:ascii="Segoe UI" w:hAnsi="Segoe UI"/>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rFonts w:ascii="Segoe UI" w:hAnsi="Segoe UI"/>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styleId="Title">
    <w:name w:val="Title"/>
    <w:basedOn w:val="Normal"/>
    <w:next w:val="Normal"/>
    <w:link w:val="TitleChar"/>
    <w:uiPriority w:val="10"/>
    <w:qFormat/>
    <w:rsid w:val="00457B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B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55B30"/>
    <w:pPr>
      <w:contextualSpacing/>
    </w:pPr>
  </w:style>
  <w:style w:type="character" w:styleId="CommentReference">
    <w:name w:val="annotation reference"/>
    <w:basedOn w:val="DefaultParagraphFont"/>
    <w:uiPriority w:val="99"/>
    <w:semiHidden/>
    <w:unhideWhenUsed/>
    <w:rsid w:val="00855B30"/>
    <w:rPr>
      <w:sz w:val="16"/>
      <w:szCs w:val="16"/>
    </w:rPr>
  </w:style>
  <w:style w:type="paragraph" w:styleId="CommentText">
    <w:name w:val="annotation text"/>
    <w:basedOn w:val="Normal"/>
    <w:link w:val="CommentTextChar"/>
    <w:uiPriority w:val="99"/>
    <w:unhideWhenUsed/>
    <w:rsid w:val="00855B30"/>
    <w:pPr>
      <w:spacing w:line="240" w:lineRule="auto"/>
    </w:pPr>
    <w:rPr>
      <w:sz w:val="20"/>
      <w:szCs w:val="20"/>
    </w:rPr>
  </w:style>
  <w:style w:type="character" w:customStyle="1" w:styleId="CommentTextChar">
    <w:name w:val="Comment Text Char"/>
    <w:basedOn w:val="DefaultParagraphFont"/>
    <w:link w:val="CommentText"/>
    <w:uiPriority w:val="99"/>
    <w:rsid w:val="00855B30"/>
    <w:rPr>
      <w:sz w:val="20"/>
      <w:szCs w:val="20"/>
    </w:rPr>
  </w:style>
  <w:style w:type="paragraph" w:styleId="CommentSubject">
    <w:name w:val="annotation subject"/>
    <w:basedOn w:val="CommentText"/>
    <w:next w:val="CommentText"/>
    <w:link w:val="CommentSubjectChar"/>
    <w:uiPriority w:val="99"/>
    <w:semiHidden/>
    <w:unhideWhenUsed/>
    <w:rsid w:val="00855B30"/>
    <w:rPr>
      <w:b/>
      <w:bCs/>
    </w:rPr>
  </w:style>
  <w:style w:type="character" w:customStyle="1" w:styleId="CommentSubjectChar">
    <w:name w:val="Comment Subject Char"/>
    <w:basedOn w:val="CommentTextChar"/>
    <w:link w:val="CommentSubject"/>
    <w:uiPriority w:val="99"/>
    <w:semiHidden/>
    <w:rsid w:val="00855B30"/>
    <w:rPr>
      <w:b/>
      <w:bCs/>
      <w:sz w:val="20"/>
      <w:szCs w:val="20"/>
    </w:rPr>
  </w:style>
  <w:style w:type="character" w:customStyle="1" w:styleId="UnresolvedMention1">
    <w:name w:val="Unresolved Mention1"/>
    <w:basedOn w:val="DefaultParagraphFont"/>
    <w:uiPriority w:val="99"/>
    <w:semiHidden/>
    <w:unhideWhenUsed/>
    <w:rsid w:val="0032143D"/>
    <w:rPr>
      <w:color w:val="605E5C"/>
      <w:shd w:val="clear" w:color="auto" w:fill="E1DFDD"/>
    </w:rPr>
  </w:style>
  <w:style w:type="paragraph" w:customStyle="1" w:styleId="Default">
    <w:name w:val="Default"/>
    <w:basedOn w:val="Normal"/>
    <w:qFormat/>
    <w:rsid w:val="0032143D"/>
    <w:pPr>
      <w:spacing w:after="120" w:line="240" w:lineRule="auto"/>
      <w:ind w:left="0"/>
      <w:contextualSpacing/>
    </w:pPr>
    <w:rPr>
      <w:rFonts w:ascii="Roboto Light" w:eastAsiaTheme="minorEastAsia" w:hAnsi="Roboto Light"/>
      <w:sz w:val="20"/>
      <w:szCs w:val="22"/>
      <w:lang w:eastAsia="zh-CN"/>
    </w:rPr>
  </w:style>
  <w:style w:type="paragraph" w:customStyle="1" w:styleId="Style1">
    <w:name w:val="Style1"/>
    <w:basedOn w:val="Normal"/>
    <w:link w:val="Style1Char"/>
    <w:qFormat/>
    <w:rsid w:val="00361A6B"/>
    <w:pPr>
      <w:jc w:val="center"/>
    </w:pPr>
    <w:rPr>
      <w:b/>
      <w:bCs/>
    </w:rPr>
  </w:style>
  <w:style w:type="paragraph" w:styleId="TableofFigures">
    <w:name w:val="table of figures"/>
    <w:basedOn w:val="Normal"/>
    <w:next w:val="Normal"/>
    <w:uiPriority w:val="99"/>
    <w:unhideWhenUsed/>
    <w:rsid w:val="00E82DC4"/>
    <w:pPr>
      <w:spacing w:after="0"/>
      <w:ind w:left="0"/>
    </w:pPr>
  </w:style>
  <w:style w:type="character" w:customStyle="1" w:styleId="Style1Char">
    <w:name w:val="Style1 Char"/>
    <w:basedOn w:val="DefaultParagraphFont"/>
    <w:link w:val="Style1"/>
    <w:rsid w:val="00361A6B"/>
    <w:rPr>
      <w:b/>
      <w:bCs/>
      <w:sz w:val="24"/>
      <w:szCs w:val="24"/>
    </w:rPr>
  </w:style>
  <w:style w:type="paragraph" w:styleId="Revision">
    <w:name w:val="Revision"/>
    <w:hidden/>
    <w:uiPriority w:val="99"/>
    <w:semiHidden/>
    <w:rsid w:val="00FE6CC6"/>
    <w:pPr>
      <w:spacing w:after="0" w:line="240" w:lineRule="auto"/>
    </w:pPr>
    <w:rPr>
      <w:sz w:val="24"/>
      <w:szCs w:val="24"/>
    </w:rPr>
  </w:style>
  <w:style w:type="paragraph" w:customStyle="1" w:styleId="Style2">
    <w:name w:val="Style2"/>
    <w:basedOn w:val="Heading2"/>
    <w:link w:val="Style2Char"/>
    <w:qFormat/>
    <w:rsid w:val="0018191E"/>
    <w:pPr>
      <w:numPr>
        <w:ilvl w:val="1"/>
        <w:numId w:val="3"/>
      </w:numPr>
    </w:pPr>
    <w:rPr>
      <w:lang w:val="en-IN"/>
    </w:rPr>
  </w:style>
  <w:style w:type="character" w:customStyle="1" w:styleId="Style2Char">
    <w:name w:val="Style2 Char"/>
    <w:basedOn w:val="Heading2Char"/>
    <w:link w:val="Style2"/>
    <w:rsid w:val="0018191E"/>
    <w:rPr>
      <w:rFonts w:asciiTheme="majorHAnsi" w:eastAsiaTheme="majorEastAsia" w:hAnsiTheme="majorHAnsi" w:cstheme="majorBidi"/>
      <w:color w:val="000000" w:themeColor="text1"/>
      <w:sz w:val="32"/>
      <w:szCs w:val="32"/>
      <w:lang w:val="en-IN"/>
    </w:rPr>
  </w:style>
  <w:style w:type="paragraph" w:customStyle="1" w:styleId="Body">
    <w:name w:val="Body"/>
    <w:qFormat/>
    <w:rsid w:val="00A0029C"/>
    <w:pPr>
      <w:spacing w:line="300" w:lineRule="exact"/>
    </w:pPr>
    <w:rPr>
      <w:rFonts w:ascii="Roboto Light" w:eastAsia="Arial Unicode MS" w:hAnsi="Roboto Light" w:cs="Arial Unicode MS"/>
      <w:color w:val="3A3A3B"/>
    </w:rPr>
  </w:style>
  <w:style w:type="paragraph" w:styleId="Caption">
    <w:name w:val="caption"/>
    <w:basedOn w:val="Normal"/>
    <w:next w:val="Normal"/>
    <w:uiPriority w:val="35"/>
    <w:unhideWhenUsed/>
    <w:qFormat/>
    <w:rsid w:val="007148D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16B37"/>
    <w:rPr>
      <w:color w:val="605E5C"/>
      <w:shd w:val="clear" w:color="auto" w:fill="E1DFDD"/>
    </w:rPr>
  </w:style>
  <w:style w:type="paragraph" w:styleId="BodyText">
    <w:name w:val="Body Text"/>
    <w:basedOn w:val="Normal"/>
    <w:link w:val="BodyTextChar"/>
    <w:uiPriority w:val="1"/>
    <w:qFormat/>
    <w:rsid w:val="00DB1E54"/>
    <w:pPr>
      <w:widowControl w:val="0"/>
      <w:autoSpaceDE w:val="0"/>
      <w:autoSpaceDN w:val="0"/>
      <w:spacing w:after="0" w:line="240" w:lineRule="auto"/>
      <w:ind w:left="0"/>
    </w:pPr>
    <w:rPr>
      <w:rFonts w:ascii="Calibri" w:eastAsia="Calibri" w:hAnsi="Calibri" w:cs="Calibri"/>
    </w:rPr>
  </w:style>
  <w:style w:type="character" w:customStyle="1" w:styleId="BodyTextChar">
    <w:name w:val="Body Text Char"/>
    <w:basedOn w:val="DefaultParagraphFont"/>
    <w:link w:val="BodyText"/>
    <w:uiPriority w:val="1"/>
    <w:rsid w:val="00DB1E54"/>
    <w:rPr>
      <w:rFonts w:ascii="Calibri" w:eastAsia="Calibri" w:hAnsi="Calibri" w:cs="Calibri"/>
      <w:sz w:val="24"/>
      <w:szCs w:val="24"/>
    </w:rPr>
  </w:style>
  <w:style w:type="paragraph" w:styleId="HTMLPreformatted">
    <w:name w:val="HTML Preformatted"/>
    <w:basedOn w:val="Normal"/>
    <w:link w:val="HTMLPreformattedChar"/>
    <w:uiPriority w:val="99"/>
    <w:unhideWhenUsed/>
    <w:qFormat/>
    <w:rsid w:val="00DB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qFormat/>
    <w:rsid w:val="00DB1E54"/>
    <w:rPr>
      <w:rFonts w:ascii="Courier New" w:eastAsia="Times New Roman" w:hAnsi="Courier New" w:cs="Courier New"/>
      <w:sz w:val="20"/>
      <w:szCs w:val="20"/>
      <w:lang w:val="en-IN" w:eastAsia="en-IN"/>
    </w:rPr>
  </w:style>
  <w:style w:type="character" w:customStyle="1" w:styleId="line">
    <w:name w:val="line"/>
    <w:basedOn w:val="DefaultParagraphFont"/>
    <w:qFormat/>
    <w:rsid w:val="00DB1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311973">
      <w:bodyDiv w:val="1"/>
      <w:marLeft w:val="0"/>
      <w:marRight w:val="0"/>
      <w:marTop w:val="0"/>
      <w:marBottom w:val="0"/>
      <w:divBdr>
        <w:top w:val="none" w:sz="0" w:space="0" w:color="auto"/>
        <w:left w:val="none" w:sz="0" w:space="0" w:color="auto"/>
        <w:bottom w:val="none" w:sz="0" w:space="0" w:color="auto"/>
        <w:right w:val="none" w:sz="0" w:space="0" w:color="auto"/>
      </w:divBdr>
    </w:div>
    <w:div w:id="1430349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963\Downloads\Innophase%20Base%20Template%200527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24BC14D3A2F0944B6A7E1C873BAE733" ma:contentTypeVersion="13" ma:contentTypeDescription="Create a new document." ma:contentTypeScope="" ma:versionID="1b1781df44e89a9d412cc3d9d7640da0">
  <xsd:schema xmlns:xsd="http://www.w3.org/2001/XMLSchema" xmlns:xs="http://www.w3.org/2001/XMLSchema" xmlns:p="http://schemas.microsoft.com/office/2006/metadata/properties" xmlns:ns3="ccf813d7-e954-400d-8e1e-967ea5544ce7" xmlns:ns4="13f6718e-d925-445f-81be-f0280e7e8421" targetNamespace="http://schemas.microsoft.com/office/2006/metadata/properties" ma:root="true" ma:fieldsID="48b44aad7fe312e84804dda6458ffe97" ns3:_="" ns4:_="">
    <xsd:import namespace="ccf813d7-e954-400d-8e1e-967ea5544ce7"/>
    <xsd:import namespace="13f6718e-d925-445f-81be-f0280e7e84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813d7-e954-400d-8e1e-967ea5544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f6718e-d925-445f-81be-f0280e7e84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CD4C66-E471-42FE-985B-D54427304A80}">
  <ds:schemaRefs>
    <ds:schemaRef ds:uri="http://schemas.openxmlformats.org/officeDocument/2006/bibliography"/>
  </ds:schemaRefs>
</ds:datastoreItem>
</file>

<file path=customXml/itemProps2.xml><?xml version="1.0" encoding="utf-8"?>
<ds:datastoreItem xmlns:ds="http://schemas.openxmlformats.org/officeDocument/2006/customXml" ds:itemID="{7F0FE72D-7428-4ECE-B269-E7F4FE201746}">
  <ds:schemaRefs>
    <ds:schemaRef ds:uri="http://schemas.microsoft.com/sharepoint/v3/contenttype/forms"/>
  </ds:schemaRefs>
</ds:datastoreItem>
</file>

<file path=customXml/itemProps3.xml><?xml version="1.0" encoding="utf-8"?>
<ds:datastoreItem xmlns:ds="http://schemas.openxmlformats.org/officeDocument/2006/customXml" ds:itemID="{A3A5272A-AA25-4ACF-BD33-B17D998C5D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412394-F073-44F8-8346-854807CC4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f813d7-e954-400d-8e1e-967ea5544ce7"/>
    <ds:schemaRef ds:uri="13f6718e-d925-445f-81be-f0280e7e8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Innophase Base Template 05272020</Template>
  <TotalTime>1</TotalTime>
  <Pages>12</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cp:keywords/>
  <dc:description/>
  <cp:lastModifiedBy>Pooja Raghavendra</cp:lastModifiedBy>
  <cp:revision>2</cp:revision>
  <cp:lastPrinted>2023-10-13T05:20:00Z</cp:lastPrinted>
  <dcterms:created xsi:type="dcterms:W3CDTF">2023-10-27T07:11:00Z</dcterms:created>
  <dcterms:modified xsi:type="dcterms:W3CDTF">2023-10-27T07:11:00Z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0x010100C24BC14D3A2F0944B6A7E1C873BAE733</vt:lpwstr>
  </property>
</Properties>
</file>