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B734" w14:textId="01FE6456" w:rsidR="00ED26F8" w:rsidRDefault="00ED26F8" w:rsidP="00516767">
      <w:pPr>
        <w:jc w:val="both"/>
      </w:pPr>
      <w:r>
        <w:t>This application note describes managing the Talaria TWO watchdog timer using the functions provided by the watchdog driver.</w:t>
      </w:r>
    </w:p>
    <w:p w14:paraId="7B9251F8" w14:textId="41DD3696" w:rsidR="00ED26F8" w:rsidRDefault="00ED26F8" w:rsidP="00011B79">
      <w:pPr>
        <w:pStyle w:val="Heading1"/>
        <w:numPr>
          <w:ilvl w:val="0"/>
          <w:numId w:val="0"/>
        </w:numPr>
        <w:ind w:left="900"/>
      </w:pPr>
      <w:bookmarkStart w:id="0" w:name="_Toc143251286"/>
      <w:r>
        <w:t>Watchdog Timer</w:t>
      </w:r>
      <w:bookmarkEnd w:id="0"/>
      <w:r>
        <w:t xml:space="preserve"> </w:t>
      </w:r>
    </w:p>
    <w:p w14:paraId="482E8C5F" w14:textId="77777777" w:rsidR="00ED26F8" w:rsidRDefault="00ED26F8" w:rsidP="00ED26F8">
      <w:pPr>
        <w:jc w:val="both"/>
      </w:pPr>
      <w:r>
        <w:t>The watchdog driver provides functions for managing the Talaria TWO watchdog timer.</w:t>
      </w:r>
    </w:p>
    <w:p w14:paraId="3CCBED8E" w14:textId="1164686F" w:rsidR="00ED26F8" w:rsidRDefault="00ED26F8" w:rsidP="00ED26F8">
      <w:pPr>
        <w:jc w:val="both"/>
      </w:pPr>
      <w:r>
        <w:t xml:space="preserve">It is a down-counting timer that generates a system reset (or an interrupt) when the counter reaches zero. The timer is started with an application specific timeout via the </w:t>
      </w:r>
      <w:proofErr w:type="spellStart"/>
      <w:r w:rsidRPr="00ED26F8">
        <w:rPr>
          <w:rFonts w:ascii="Courier New" w:hAnsi="Courier New" w:cs="Courier New"/>
        </w:rPr>
        <w:t>watchdog_</w:t>
      </w:r>
      <w:proofErr w:type="gramStart"/>
      <w:r w:rsidRPr="00ED26F8">
        <w:rPr>
          <w:rFonts w:ascii="Courier New" w:hAnsi="Courier New" w:cs="Courier New"/>
        </w:rPr>
        <w:t>init</w:t>
      </w:r>
      <w:proofErr w:type="spellEnd"/>
      <w:r w:rsidRPr="00ED26F8">
        <w:rPr>
          <w:rFonts w:ascii="Courier New" w:hAnsi="Courier New" w:cs="Courier New"/>
        </w:rPr>
        <w:t>(</w:t>
      </w:r>
      <w:proofErr w:type="gramEnd"/>
      <w:r w:rsidRPr="00ED26F8">
        <w:rPr>
          <w:rFonts w:ascii="Courier New" w:hAnsi="Courier New" w:cs="Courier New"/>
        </w:rPr>
        <w:t>)</w:t>
      </w:r>
      <w:r>
        <w:t xml:space="preserve"> and </w:t>
      </w:r>
      <w:proofErr w:type="spellStart"/>
      <w:r w:rsidRPr="00ED26F8">
        <w:rPr>
          <w:rFonts w:ascii="Courier New" w:hAnsi="Courier New" w:cs="Courier New"/>
        </w:rPr>
        <w:t>watchdog_start</w:t>
      </w:r>
      <w:proofErr w:type="spellEnd"/>
      <w:r w:rsidRPr="00ED26F8">
        <w:rPr>
          <w:rFonts w:ascii="Courier New" w:hAnsi="Courier New" w:cs="Courier New"/>
        </w:rPr>
        <w:t>()</w:t>
      </w:r>
      <w:r>
        <w:t xml:space="preserve"> functions. The client application uses the </w:t>
      </w:r>
      <w:proofErr w:type="spellStart"/>
      <w:r w:rsidRPr="00ED26F8">
        <w:rPr>
          <w:rFonts w:ascii="Courier New" w:hAnsi="Courier New" w:cs="Courier New"/>
        </w:rPr>
        <w:t>watchdog_</w:t>
      </w:r>
      <w:proofErr w:type="gramStart"/>
      <w:r w:rsidRPr="00ED26F8">
        <w:rPr>
          <w:rFonts w:ascii="Courier New" w:hAnsi="Courier New" w:cs="Courier New"/>
        </w:rPr>
        <w:t>kick</w:t>
      </w:r>
      <w:proofErr w:type="spellEnd"/>
      <w:r w:rsidRPr="00ED26F8">
        <w:rPr>
          <w:rFonts w:ascii="Courier New" w:hAnsi="Courier New" w:cs="Courier New"/>
        </w:rPr>
        <w:t>(</w:t>
      </w:r>
      <w:proofErr w:type="gramEnd"/>
      <w:r w:rsidRPr="00ED26F8">
        <w:rPr>
          <w:rFonts w:ascii="Courier New" w:hAnsi="Courier New" w:cs="Courier New"/>
        </w:rPr>
        <w:t>)</w:t>
      </w:r>
      <w:r>
        <w:t xml:space="preserve"> function to periodically reload the counter to its initial value to avoid it counting to zero. </w:t>
      </w:r>
    </w:p>
    <w:p w14:paraId="766540A4" w14:textId="2A56EE2A" w:rsidR="00ED26F8" w:rsidRDefault="00ED26F8" w:rsidP="00ED26F8">
      <w:pPr>
        <w:jc w:val="both"/>
      </w:pPr>
      <w:r>
        <w:t xml:space="preserve">Depending on what the application wants to supervise using this watchdog, the </w:t>
      </w:r>
      <w:proofErr w:type="spellStart"/>
      <w:r w:rsidRPr="00ED26F8">
        <w:rPr>
          <w:rFonts w:ascii="Courier New" w:hAnsi="Courier New" w:cs="Courier New"/>
        </w:rPr>
        <w:t>watchdog_</w:t>
      </w:r>
      <w:proofErr w:type="gramStart"/>
      <w:r w:rsidRPr="00ED26F8">
        <w:rPr>
          <w:rFonts w:ascii="Courier New" w:hAnsi="Courier New" w:cs="Courier New"/>
        </w:rPr>
        <w:t>kick</w:t>
      </w:r>
      <w:proofErr w:type="spellEnd"/>
      <w:r w:rsidRPr="00ED26F8">
        <w:rPr>
          <w:rFonts w:ascii="Courier New" w:hAnsi="Courier New" w:cs="Courier New"/>
        </w:rPr>
        <w:t>(</w:t>
      </w:r>
      <w:proofErr w:type="gramEnd"/>
      <w:r w:rsidRPr="00ED26F8">
        <w:rPr>
          <w:rFonts w:ascii="Courier New" w:hAnsi="Courier New" w:cs="Courier New"/>
        </w:rPr>
        <w:t>)</w:t>
      </w:r>
      <w:r>
        <w:t xml:space="preserve"> may be performed from contexts. If the goal is to make sure that a certain real-time response time is required on a particular thread priority level, a dedicated thread on this priority level should kick the watchdog. Failure to meet the real-time response will then lead to a system reset. Another use</w:t>
      </w:r>
      <w:r w:rsidR="00406381">
        <w:t xml:space="preserve"> </w:t>
      </w:r>
      <w:r>
        <w:t>case is to supervise on interrupt level. In this case, the watchdog should be kicked from an interrupt service handler on a timer interrupt that is scheduled at an interval slightly lower than the watchdog timeout.</w:t>
      </w:r>
    </w:p>
    <w:p w14:paraId="26DB4721" w14:textId="7E58B423" w:rsidR="00165C5C" w:rsidRDefault="00165C5C" w:rsidP="00011B79">
      <w:pPr>
        <w:pStyle w:val="Heading1"/>
        <w:numPr>
          <w:ilvl w:val="0"/>
          <w:numId w:val="0"/>
        </w:numPr>
        <w:ind w:left="900"/>
      </w:pPr>
      <w:bookmarkStart w:id="1" w:name="_Toc143251287"/>
      <w:r>
        <w:t xml:space="preserve">Sample </w:t>
      </w:r>
      <w:r w:rsidR="00516767">
        <w:t>C</w:t>
      </w:r>
      <w:r>
        <w:t xml:space="preserve">ode </w:t>
      </w:r>
      <w:r w:rsidR="00516767">
        <w:t>W</w:t>
      </w:r>
      <w:r>
        <w:t>alkthrough</w:t>
      </w:r>
      <w:bookmarkEnd w:id="1"/>
    </w:p>
    <w:p w14:paraId="06B0B1ED" w14:textId="7200D708" w:rsidR="00165C5C" w:rsidRPr="00516767" w:rsidRDefault="003B45CA" w:rsidP="00516767">
      <w:pPr>
        <w:jc w:val="both"/>
      </w:pPr>
      <w:r w:rsidRPr="00516767">
        <w:t>The sample application provides functions for managing the Talaria TWO watchdog timer.</w:t>
      </w:r>
    </w:p>
    <w:p w14:paraId="10B2E1AE" w14:textId="73D2A62E" w:rsidR="003B45CA" w:rsidRPr="00516767" w:rsidRDefault="003B45CA" w:rsidP="00516767">
      <w:pPr>
        <w:jc w:val="both"/>
        <w:rPr>
          <w:b/>
          <w:bCs/>
        </w:rPr>
      </w:pPr>
      <w:proofErr w:type="spellStart"/>
      <w:r w:rsidRPr="00516767">
        <w:rPr>
          <w:b/>
          <w:bCs/>
        </w:rPr>
        <w:t>wdreset.c</w:t>
      </w:r>
      <w:proofErr w:type="spellEnd"/>
    </w:p>
    <w:p w14:paraId="304A13A9" w14:textId="102FA624" w:rsidR="00C56462" w:rsidRDefault="00B74546" w:rsidP="00BE4F04">
      <w:pPr>
        <w:spacing w:after="0"/>
        <w:jc w:val="both"/>
        <w:rPr>
          <w:rFonts w:eastAsia="Times New Roman" w:cstheme="minorHAnsi"/>
          <w:lang w:val="en-IN" w:eastAsia="en-IN"/>
        </w:rPr>
      </w:pPr>
      <w:r w:rsidRPr="00516767">
        <w:t xml:space="preserve">The </w:t>
      </w:r>
      <w:proofErr w:type="spellStart"/>
      <w:r w:rsidRPr="00516767">
        <w:rPr>
          <w:rFonts w:ascii="Courier New" w:eastAsia="Times New Roman" w:hAnsi="Courier New" w:cs="Courier New"/>
          <w:lang w:val="en-IN" w:eastAsia="en-IN"/>
        </w:rPr>
        <w:t>callout_</w:t>
      </w:r>
      <w:proofErr w:type="gramStart"/>
      <w:r w:rsidRPr="00516767">
        <w:rPr>
          <w:rFonts w:ascii="Courier New" w:eastAsia="Times New Roman" w:hAnsi="Courier New" w:cs="Courier New"/>
          <w:lang w:val="en-IN" w:eastAsia="en-IN"/>
        </w:rPr>
        <w:t>init</w:t>
      </w:r>
      <w:proofErr w:type="spellEnd"/>
      <w:r w:rsidRPr="00516767">
        <w:rPr>
          <w:rFonts w:ascii="Courier New" w:eastAsia="Times New Roman" w:hAnsi="Courier New" w:cs="Courier New"/>
          <w:lang w:val="en-IN" w:eastAsia="en-IN"/>
        </w:rPr>
        <w:t>(</w:t>
      </w:r>
      <w:proofErr w:type="gramEnd"/>
      <w:r w:rsidRPr="00516767">
        <w:rPr>
          <w:rFonts w:ascii="Courier New" w:eastAsia="Times New Roman" w:hAnsi="Courier New" w:cs="Courier New"/>
          <w:lang w:val="en-IN" w:eastAsia="en-IN"/>
        </w:rPr>
        <w:t>)</w:t>
      </w:r>
      <w:r w:rsidRPr="00516767">
        <w:rPr>
          <w:rFonts w:eastAsia="Times New Roman" w:cstheme="minorHAnsi"/>
          <w:lang w:val="en-IN" w:eastAsia="en-IN"/>
        </w:rPr>
        <w:t xml:space="preserve">function initiates the </w:t>
      </w:r>
      <w:r w:rsidRPr="00516767">
        <w:rPr>
          <w:rFonts w:cstheme="minorHAnsi"/>
        </w:rPr>
        <w:t>callout object.</w:t>
      </w:r>
      <w:r w:rsidR="00906279">
        <w:rPr>
          <w:rFonts w:cstheme="minorHAnsi"/>
        </w:rPr>
        <w:t xml:space="preserve"> </w:t>
      </w:r>
      <w:r w:rsidR="00906279" w:rsidRPr="00906279">
        <w:rPr>
          <w:rFonts w:ascii="Courier New" w:eastAsia="Times New Roman" w:hAnsi="Courier New" w:cs="Courier New"/>
          <w:lang w:val="en-IN" w:eastAsia="en-IN"/>
        </w:rPr>
        <w:t>wakeup</w:t>
      </w:r>
      <w:r w:rsidR="00906279">
        <w:rPr>
          <w:rFonts w:cstheme="minorHAnsi"/>
        </w:rPr>
        <w:t xml:space="preserve"> callout is used to schedule a wakeup from suspend state. </w:t>
      </w:r>
      <w:proofErr w:type="spellStart"/>
      <w:proofErr w:type="gramStart"/>
      <w:r w:rsidR="005A133F" w:rsidRPr="005A133F">
        <w:rPr>
          <w:rFonts w:ascii="Courier New" w:hAnsi="Courier New" w:cs="Courier New"/>
        </w:rPr>
        <w:t>xSemaphoreCreateCounting</w:t>
      </w:r>
      <w:proofErr w:type="spellEnd"/>
      <w:r w:rsidR="005A133F">
        <w:rPr>
          <w:rFonts w:ascii="Courier New" w:hAnsi="Courier New" w:cs="Courier New"/>
        </w:rPr>
        <w:t>(</w:t>
      </w:r>
      <w:proofErr w:type="gramEnd"/>
      <w:r w:rsidR="005A133F">
        <w:rPr>
          <w:rFonts w:ascii="Courier New" w:hAnsi="Courier New" w:cs="Courier New"/>
        </w:rPr>
        <w:t>1, 0)</w:t>
      </w:r>
      <w:r w:rsidR="00707B09" w:rsidRPr="00516767">
        <w:t xml:space="preserve"> </w:t>
      </w:r>
      <w:r w:rsidR="00516767">
        <w:t>i</w:t>
      </w:r>
      <w:r w:rsidR="00707B09" w:rsidRPr="00516767">
        <w:t>nitiates the semaphore with</w:t>
      </w:r>
      <w:r w:rsidR="00406381" w:rsidRPr="00516767">
        <w:t xml:space="preserve"> a</w:t>
      </w:r>
      <w:r w:rsidR="00707B09" w:rsidRPr="00516767">
        <w:t xml:space="preserve"> default value of 0. </w:t>
      </w:r>
      <w:proofErr w:type="spellStart"/>
      <w:r w:rsidR="00422C6B">
        <w:rPr>
          <w:rFonts w:ascii="Courier New" w:hAnsi="Courier New" w:cs="Courier New"/>
        </w:rPr>
        <w:t>w</w:t>
      </w:r>
      <w:r w:rsidR="00707B09" w:rsidRPr="00516767">
        <w:rPr>
          <w:rFonts w:ascii="Courier New" w:hAnsi="Courier New" w:cs="Courier New"/>
        </w:rPr>
        <w:t>atchdog_init</w:t>
      </w:r>
      <w:proofErr w:type="spellEnd"/>
      <w:r w:rsidR="00707B09" w:rsidRPr="00516767">
        <w:t xml:space="preserve"> </w:t>
      </w:r>
      <w:r w:rsidR="00516767">
        <w:t>i</w:t>
      </w:r>
      <w:r w:rsidR="00707B09" w:rsidRPr="00516767">
        <w:t>nitialize</w:t>
      </w:r>
      <w:r w:rsidR="00516767">
        <w:t>s</w:t>
      </w:r>
      <w:r w:rsidR="00707B09" w:rsidRPr="00516767">
        <w:t xml:space="preserve"> the watchdog with the specified timeout in microseconds and </w:t>
      </w:r>
      <w:r w:rsidR="00406381" w:rsidRPr="00516767">
        <w:t xml:space="preserve">the </w:t>
      </w:r>
      <w:r w:rsidR="00707B09" w:rsidRPr="00516767">
        <w:t xml:space="preserve">watchdog </w:t>
      </w:r>
      <w:proofErr w:type="spellStart"/>
      <w:r w:rsidR="005A133F" w:rsidRPr="005A133F">
        <w:rPr>
          <w:rFonts w:ascii="Courier New" w:hAnsi="Courier New" w:cs="Courier New"/>
        </w:rPr>
        <w:t>expire_cb</w:t>
      </w:r>
      <w:proofErr w:type="spellEnd"/>
      <w:r w:rsidR="005A133F">
        <w:t xml:space="preserve"> is passed as </w:t>
      </w:r>
      <w:r w:rsidR="00707B09" w:rsidRPr="00516767">
        <w:t>NULL</w:t>
      </w:r>
      <w:r w:rsidR="005A133F">
        <w:t xml:space="preserve">, resulting in a </w:t>
      </w:r>
      <w:r w:rsidR="00707B09" w:rsidRPr="00516767">
        <w:t>system reset</w:t>
      </w:r>
      <w:r w:rsidR="005A133F">
        <w:t xml:space="preserve"> at timer expiration</w:t>
      </w:r>
      <w:r w:rsidR="00707B09" w:rsidRPr="00516767">
        <w:t xml:space="preserve">. The </w:t>
      </w:r>
      <w:proofErr w:type="spellStart"/>
      <w:r w:rsidR="00707B09" w:rsidRPr="00516767">
        <w:rPr>
          <w:rFonts w:ascii="Courier New" w:eastAsia="Times New Roman" w:hAnsi="Courier New" w:cs="Courier New"/>
          <w:lang w:val="en-IN" w:eastAsia="en-IN"/>
        </w:rPr>
        <w:t>watchdog_</w:t>
      </w:r>
      <w:proofErr w:type="gramStart"/>
      <w:r w:rsidR="00707B09" w:rsidRPr="00516767">
        <w:rPr>
          <w:rFonts w:ascii="Courier New" w:eastAsia="Times New Roman" w:hAnsi="Courier New" w:cs="Courier New"/>
          <w:lang w:val="en-IN" w:eastAsia="en-IN"/>
        </w:rPr>
        <w:t>start</w:t>
      </w:r>
      <w:proofErr w:type="spellEnd"/>
      <w:r w:rsidR="00707B09" w:rsidRPr="00516767">
        <w:rPr>
          <w:rFonts w:ascii="Courier New" w:eastAsia="Times New Roman" w:hAnsi="Courier New" w:cs="Courier New"/>
          <w:lang w:val="en-IN" w:eastAsia="en-IN"/>
        </w:rPr>
        <w:t>(</w:t>
      </w:r>
      <w:proofErr w:type="gramEnd"/>
      <w:r w:rsidR="00707B09" w:rsidRPr="00516767">
        <w:rPr>
          <w:rFonts w:ascii="Courier New" w:eastAsia="Times New Roman" w:hAnsi="Courier New" w:cs="Courier New"/>
          <w:lang w:val="en-IN" w:eastAsia="en-IN"/>
        </w:rPr>
        <w:t xml:space="preserve">) </w:t>
      </w:r>
      <w:r w:rsidR="00707B09" w:rsidRPr="00516767">
        <w:rPr>
          <w:rFonts w:eastAsia="Times New Roman" w:cstheme="minorHAnsi"/>
          <w:lang w:val="en-IN" w:eastAsia="en-IN"/>
        </w:rPr>
        <w:t>function start</w:t>
      </w:r>
      <w:r w:rsidR="005A133F">
        <w:rPr>
          <w:rFonts w:eastAsia="Times New Roman" w:cstheme="minorHAnsi"/>
          <w:lang w:val="en-IN" w:eastAsia="en-IN"/>
        </w:rPr>
        <w:t>s</w:t>
      </w:r>
      <w:r w:rsidR="00707B09" w:rsidRPr="00516767">
        <w:rPr>
          <w:rFonts w:eastAsia="Times New Roman" w:cstheme="minorHAnsi"/>
          <w:lang w:val="en-IN" w:eastAsia="en-IN"/>
        </w:rPr>
        <w:t xml:space="preserve"> the watchdog counter.</w:t>
      </w:r>
    </w:p>
    <w:p w14:paraId="70FDC996" w14:textId="77777777" w:rsidR="002A269A" w:rsidRPr="00516767" w:rsidRDefault="002A269A" w:rsidP="00BE4F04">
      <w:pPr>
        <w:spacing w:after="0"/>
        <w:jc w:val="bot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0"/>
      </w:tblGrid>
      <w:tr w:rsidR="00C56462" w14:paraId="196E86EA" w14:textId="77777777" w:rsidTr="00516767">
        <w:tc>
          <w:tcPr>
            <w:tcW w:w="10700" w:type="dxa"/>
            <w:shd w:val="clear" w:color="auto" w:fill="DEEAF6" w:themeFill="accent5" w:themeFillTint="33"/>
          </w:tcPr>
          <w:p w14:paraId="49FD2188" w14:textId="1DCC9D08" w:rsidR="00C56462" w:rsidRDefault="00C56462" w:rsidP="00516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callout_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init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&amp;wakeup,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wakeup_callback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5FC6D2F4" w14:textId="60A9E947" w:rsidR="00707B09" w:rsidRDefault="00906279" w:rsidP="00516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wakeup_event</w:t>
            </w:r>
            <w:proofErr w:type="spellEnd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proofErr w:type="gramStart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xSemaphoreCreateCounting</w:t>
            </w:r>
            <w:proofErr w:type="spellEnd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1, 0);</w:t>
            </w:r>
          </w:p>
          <w:p w14:paraId="3E936639" w14:textId="64BC6188" w:rsidR="00707B09" w:rsidRDefault="00707B09" w:rsidP="00516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watchdog_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init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WATCHDOG_TIMEOUT, NULL);</w:t>
            </w:r>
          </w:p>
          <w:p w14:paraId="11342B51" w14:textId="3E436E87" w:rsidR="00707B09" w:rsidRPr="00516767" w:rsidRDefault="00707B09" w:rsidP="005167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watchdog_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start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</w:p>
        </w:tc>
      </w:tr>
    </w:tbl>
    <w:p w14:paraId="20FB753A" w14:textId="77777777" w:rsidR="00516767" w:rsidRDefault="00516767" w:rsidP="003B45CA"/>
    <w:p w14:paraId="0DCD1695" w14:textId="0DED3DEA" w:rsidR="003B45CA" w:rsidRPr="005C2FA5" w:rsidRDefault="001D4FCF" w:rsidP="00516767">
      <w:pPr>
        <w:jc w:val="both"/>
      </w:pPr>
      <w:proofErr w:type="spellStart"/>
      <w:r w:rsidRPr="00516767">
        <w:rPr>
          <w:rFonts w:ascii="Courier New" w:hAnsi="Courier New" w:cs="Courier New"/>
        </w:rPr>
        <w:t>callout_init_</w:t>
      </w:r>
      <w:proofErr w:type="gramStart"/>
      <w:r w:rsidRPr="00516767">
        <w:rPr>
          <w:rFonts w:ascii="Courier New" w:hAnsi="Courier New" w:cs="Courier New"/>
        </w:rPr>
        <w:t>soft</w:t>
      </w:r>
      <w:proofErr w:type="spellEnd"/>
      <w:r w:rsidRPr="00516767">
        <w:rPr>
          <w:rFonts w:ascii="Courier New" w:hAnsi="Courier New" w:cs="Courier New"/>
        </w:rPr>
        <w:t>(</w:t>
      </w:r>
      <w:proofErr w:type="gramEnd"/>
      <w:r w:rsidRPr="00516767">
        <w:rPr>
          <w:rFonts w:ascii="Courier New" w:hAnsi="Courier New" w:cs="Courier New"/>
        </w:rPr>
        <w:t>)</w:t>
      </w:r>
      <w:r w:rsidR="00516767" w:rsidRPr="00516767">
        <w:rPr>
          <w:rFonts w:cstheme="minorHAnsi"/>
        </w:rPr>
        <w:t>i</w:t>
      </w:r>
      <w:r w:rsidRPr="00516767">
        <w:t>nitialize</w:t>
      </w:r>
      <w:r w:rsidR="00516767">
        <w:t>s</w:t>
      </w:r>
      <w:r w:rsidRPr="00516767">
        <w:t xml:space="preserve"> callout object with </w:t>
      </w:r>
      <w:r w:rsidR="00406381" w:rsidRPr="00516767">
        <w:t xml:space="preserve">a </w:t>
      </w:r>
      <w:r w:rsidRPr="00516767">
        <w:t xml:space="preserve">soft deadline. </w:t>
      </w:r>
      <w:r w:rsidR="00906279" w:rsidRPr="00906279">
        <w:rPr>
          <w:rFonts w:ascii="Courier New" w:hAnsi="Courier New" w:cs="Courier New"/>
        </w:rPr>
        <w:t>kicker</w:t>
      </w:r>
      <w:r w:rsidR="00906279">
        <w:t xml:space="preserve"> callout is used to kick the watchdog to reload the counter to its initial value to avoid the counter value reaching zero. </w:t>
      </w:r>
      <w:r w:rsidRPr="00516767">
        <w:t xml:space="preserve">A soft callout timeout accepts the timeout to be invoked </w:t>
      </w:r>
      <w:r w:rsidR="0088531E" w:rsidRPr="00516767">
        <w:t>later</w:t>
      </w:r>
      <w:r w:rsidRPr="00516767">
        <w:t xml:space="preserve"> than requested if this could lead to savings in </w:t>
      </w:r>
      <w:r w:rsidRPr="00516767">
        <w:lastRenderedPageBreak/>
        <w:t xml:space="preserve">power consumption. </w:t>
      </w:r>
      <w:r w:rsidR="00BE4F04" w:rsidRPr="005C2FA5">
        <w:t xml:space="preserve">The </w:t>
      </w:r>
      <w:proofErr w:type="spellStart"/>
      <w:r w:rsidR="00BE4F04" w:rsidRPr="005C2FA5">
        <w:rPr>
          <w:rFonts w:ascii="Courier New" w:eastAsia="Times New Roman" w:hAnsi="Courier New" w:cs="Courier New"/>
          <w:lang w:val="en-IN" w:eastAsia="en-IN"/>
        </w:rPr>
        <w:t>callout_</w:t>
      </w:r>
      <w:proofErr w:type="gramStart"/>
      <w:r w:rsidR="00BE4F04" w:rsidRPr="005C2FA5">
        <w:rPr>
          <w:rFonts w:ascii="Courier New" w:eastAsia="Times New Roman" w:hAnsi="Courier New" w:cs="Courier New"/>
          <w:lang w:val="en-IN" w:eastAsia="en-IN"/>
        </w:rPr>
        <w:t>schedule</w:t>
      </w:r>
      <w:proofErr w:type="spellEnd"/>
      <w:r w:rsidR="00BE4F04" w:rsidRPr="005C2FA5">
        <w:rPr>
          <w:rFonts w:ascii="Courier New" w:hAnsi="Courier New" w:cs="Courier New"/>
        </w:rPr>
        <w:t>(</w:t>
      </w:r>
      <w:proofErr w:type="gramEnd"/>
      <w:r w:rsidR="00BE4F04" w:rsidRPr="005C2FA5">
        <w:rPr>
          <w:rFonts w:ascii="Courier New" w:hAnsi="Courier New" w:cs="Courier New"/>
        </w:rPr>
        <w:t>)</w:t>
      </w:r>
      <w:r w:rsidR="00BE4F04" w:rsidRPr="005C2FA5">
        <w:t>schedule</w:t>
      </w:r>
      <w:r w:rsidR="005C2FA5">
        <w:t>s</w:t>
      </w:r>
      <w:r w:rsidR="00BE4F04" w:rsidRPr="005C2FA5">
        <w:t xml:space="preserve"> the callback function to be invoked after the specified number of microseconds. Application needs to kick the watchdog before it expires, </w:t>
      </w:r>
      <w:r w:rsidR="005C2FA5">
        <w:t>hence</w:t>
      </w:r>
      <w:r w:rsidR="00BE4F04" w:rsidRPr="005C2FA5">
        <w:t xml:space="preserve"> the timeout is given as WATCHDOG_TIMEOUT * 9 / 10.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0"/>
      </w:tblGrid>
      <w:tr w:rsidR="003B45CA" w14:paraId="1A246745" w14:textId="77777777" w:rsidTr="00516767">
        <w:tc>
          <w:tcPr>
            <w:tcW w:w="10700" w:type="dxa"/>
            <w:shd w:val="clear" w:color="auto" w:fill="DEEAF6" w:themeFill="accent5" w:themeFillTint="33"/>
          </w:tcPr>
          <w:p w14:paraId="5141BD0F" w14:textId="0346E67B" w:rsidR="003B45CA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callout_init_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soft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&amp;kicker,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kick_the_dog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75D226B8" w14:textId="2E1C248D" w:rsidR="00707B09" w:rsidRPr="00516767" w:rsidRDefault="00707B09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callout_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schedule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&amp;kicker, WATCHDOG_TIMEOUT * 9 / 10);</w:t>
            </w:r>
          </w:p>
        </w:tc>
      </w:tr>
    </w:tbl>
    <w:p w14:paraId="1C52C9E8" w14:textId="77777777" w:rsidR="00516767" w:rsidRDefault="00516767" w:rsidP="00516767">
      <w:pPr>
        <w:jc w:val="both"/>
      </w:pPr>
    </w:p>
    <w:p w14:paraId="1E167BDA" w14:textId="7BC8E3FA" w:rsidR="003B45CA" w:rsidRPr="00516767" w:rsidRDefault="00C56462" w:rsidP="00906279">
      <w:pPr>
        <w:jc w:val="both"/>
      </w:pPr>
      <w:r>
        <w:t>T</w:t>
      </w:r>
      <w:r w:rsidR="0088531E">
        <w:t>alaria TWO</w:t>
      </w:r>
      <w:r>
        <w:t xml:space="preserve"> is put to suspend mode to demonstrate that </w:t>
      </w:r>
      <w:r w:rsidR="00406381">
        <w:t xml:space="preserve">the </w:t>
      </w:r>
      <w:r>
        <w:t>watchdog works fine both in suspend mode and awake mode.</w:t>
      </w:r>
      <w:r w:rsidR="00906279">
        <w:t xml:space="preserve"> After enabling the suspend mode, </w:t>
      </w:r>
      <w:r w:rsidR="00906279" w:rsidRPr="00906279">
        <w:rPr>
          <w:rFonts w:ascii="Courier New" w:eastAsia="Times New Roman" w:hAnsi="Courier New" w:cs="Courier New"/>
          <w:lang w:val="en-IN" w:eastAsia="en-IN"/>
        </w:rPr>
        <w:t>wakeup</w:t>
      </w:r>
      <w:r w:rsidR="00906279">
        <w:t xml:space="preserve"> callout is scheduled after </w:t>
      </w:r>
      <w:r w:rsidR="00801F16">
        <w:t>two seconds</w:t>
      </w:r>
      <w:r w:rsidR="00906279">
        <w:t xml:space="preserve">. Then the thread </w:t>
      </w:r>
      <w:r w:rsidR="00801F16">
        <w:t>sus</w:t>
      </w:r>
      <w:r w:rsidR="00906279">
        <w:t xml:space="preserve">pends on a </w:t>
      </w:r>
      <w:proofErr w:type="spellStart"/>
      <w:r w:rsidR="00906279" w:rsidRPr="00906279">
        <w:rPr>
          <w:rFonts w:ascii="Courier New" w:eastAsia="Times New Roman" w:hAnsi="Courier New" w:cs="Courier New"/>
          <w:lang w:val="en-IN" w:eastAsia="en-IN"/>
        </w:rPr>
        <w:t>wakeup_event</w:t>
      </w:r>
      <w:proofErr w:type="spellEnd"/>
      <w:r w:rsidR="00906279">
        <w:t xml:space="preserve"> semaphore. </w:t>
      </w:r>
      <w:r w:rsidR="00801F16">
        <w:t>Since t</w:t>
      </w:r>
      <w:r w:rsidR="00906279">
        <w:t xml:space="preserve">here is no other activity scheduled at this point, the system </w:t>
      </w:r>
      <w:r w:rsidR="00801F16">
        <w:t>e</w:t>
      </w:r>
      <w:r w:rsidR="00906279">
        <w:t>nters suspend mode.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0"/>
      </w:tblGrid>
      <w:tr w:rsidR="003B45CA" w14:paraId="2DB1DE7C" w14:textId="77777777" w:rsidTr="00516767">
        <w:tc>
          <w:tcPr>
            <w:tcW w:w="10700" w:type="dxa"/>
            <w:shd w:val="clear" w:color="auto" w:fill="DEEAF6" w:themeFill="accent5" w:themeFillTint="33"/>
          </w:tcPr>
          <w:p w14:paraId="78088A60" w14:textId="7AD054DB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os_suspend_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enable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7AB17677" w14:textId="3457CC60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callout_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schedule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&amp;wakeup, SYSTIME_SEC(2));</w:t>
            </w:r>
          </w:p>
          <w:p w14:paraId="051A9B29" w14:textId="22FE556A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os_printf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("Sleeping\n"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3532957F" w14:textId="78DADFAE" w:rsidR="00906279" w:rsidRPr="00906279" w:rsidRDefault="00906279" w:rsidP="00906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if (</w:t>
            </w:r>
            <w:proofErr w:type="spellStart"/>
            <w:proofErr w:type="gramStart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xSemaphoreTake</w:t>
            </w:r>
            <w:proofErr w:type="spellEnd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wakeup_event</w:t>
            </w:r>
            <w:proofErr w:type="spellEnd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portMAX_DELAY</w:t>
            </w:r>
            <w:proofErr w:type="spellEnd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) == </w:t>
            </w:r>
            <w:proofErr w:type="spellStart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pdFAIL</w:t>
            </w:r>
            <w:proofErr w:type="spellEnd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 {</w:t>
            </w:r>
          </w:p>
          <w:p w14:paraId="709DFF00" w14:textId="7FC40600" w:rsidR="00906279" w:rsidRPr="00906279" w:rsidRDefault="00906279" w:rsidP="00906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</w:t>
            </w:r>
            <w:proofErr w:type="gramStart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printf</w:t>
            </w:r>
            <w:proofErr w:type="spellEnd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"Unable to wait on semaphore...!!\n");</w:t>
            </w:r>
          </w:p>
          <w:p w14:paraId="784CA958" w14:textId="1E272E81" w:rsidR="00906279" w:rsidRPr="00906279" w:rsidRDefault="00906279" w:rsidP="00906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return </w:t>
            </w:r>
            <w:proofErr w:type="gramStart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-1;</w:t>
            </w:r>
            <w:proofErr w:type="gramEnd"/>
          </w:p>
          <w:p w14:paraId="68BF24F8" w14:textId="602FD21E" w:rsidR="003B45CA" w:rsidRPr="00165C5C" w:rsidRDefault="00906279" w:rsidP="009062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}</w:t>
            </w:r>
          </w:p>
          <w:p w14:paraId="07FA3D53" w14:textId="2149DF9B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os_printf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("Awake\n"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260F5CF7" w14:textId="2D4DA54F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os_suspend_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disable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2BB72FCF" w14:textId="18EE0EDA" w:rsidR="003B45CA" w:rsidRPr="00516767" w:rsidRDefault="00906279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vTaskDelay</w:t>
            </w:r>
            <w:proofErr w:type="spellEnd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90627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4000);</w:t>
            </w:r>
          </w:p>
        </w:tc>
      </w:tr>
    </w:tbl>
    <w:p w14:paraId="3EEABCAA" w14:textId="77777777" w:rsidR="0088531E" w:rsidRDefault="0088531E" w:rsidP="003B45CA">
      <w:pPr>
        <w:rPr>
          <w:rFonts w:eastAsia="Times New Roman" w:cstheme="minorHAnsi"/>
          <w:lang w:val="en-IN" w:eastAsia="en-IN"/>
        </w:rPr>
      </w:pPr>
    </w:p>
    <w:p w14:paraId="56367BF5" w14:textId="4E19BB77" w:rsidR="00BE4F04" w:rsidRDefault="00BE4F04" w:rsidP="002A269A">
      <w:pPr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This c</w:t>
      </w:r>
      <w:r w:rsidRPr="00C56462">
        <w:rPr>
          <w:rFonts w:eastAsia="Times New Roman" w:cstheme="minorHAnsi"/>
          <w:lang w:val="en-IN" w:eastAsia="en-IN"/>
        </w:rPr>
        <w:t>allback</w:t>
      </w:r>
      <w:r w:rsidRPr="002F13E5">
        <w:rPr>
          <w:rFonts w:eastAsia="Times New Roman" w:cstheme="minorHAnsi"/>
          <w:lang w:val="en-IN" w:eastAsia="en-IN"/>
        </w:rPr>
        <w:t xml:space="preserve"> function</w:t>
      </w:r>
      <w:r>
        <w:rPr>
          <w:rFonts w:eastAsia="Times New Roman" w:cstheme="minorHAnsi"/>
          <w:lang w:val="en-IN" w:eastAsia="en-IN"/>
        </w:rPr>
        <w:t xml:space="preserve"> </w:t>
      </w:r>
      <w:r w:rsidR="00906279">
        <w:rPr>
          <w:rFonts w:eastAsia="Times New Roman" w:cstheme="minorHAnsi"/>
          <w:lang w:val="en-IN" w:eastAsia="en-IN"/>
        </w:rPr>
        <w:t xml:space="preserve">of </w:t>
      </w:r>
      <w:r w:rsidR="00906279" w:rsidRPr="00906279">
        <w:rPr>
          <w:rFonts w:ascii="Courier New" w:eastAsia="Times New Roman" w:hAnsi="Courier New" w:cs="Courier New"/>
          <w:lang w:val="en-IN" w:eastAsia="en-IN"/>
        </w:rPr>
        <w:t>wakeup</w:t>
      </w:r>
      <w:r w:rsidR="00906279">
        <w:rPr>
          <w:rFonts w:eastAsia="Times New Roman" w:cstheme="minorHAnsi"/>
          <w:lang w:val="en-IN" w:eastAsia="en-IN"/>
        </w:rPr>
        <w:t xml:space="preserve"> callout </w:t>
      </w:r>
      <w:r w:rsidRPr="002F13E5">
        <w:rPr>
          <w:rFonts w:eastAsia="Times New Roman" w:cstheme="minorHAnsi"/>
          <w:lang w:val="en-IN" w:eastAsia="en-IN"/>
        </w:rPr>
        <w:t>wake</w:t>
      </w:r>
      <w:r w:rsidR="00906279">
        <w:rPr>
          <w:rFonts w:eastAsia="Times New Roman" w:cstheme="minorHAnsi"/>
          <w:lang w:val="en-IN" w:eastAsia="en-IN"/>
        </w:rPr>
        <w:t xml:space="preserve">s the system </w:t>
      </w:r>
      <w:r w:rsidRPr="002F13E5">
        <w:rPr>
          <w:rFonts w:eastAsia="Times New Roman" w:cstheme="minorHAnsi"/>
          <w:lang w:val="en-IN" w:eastAsia="en-IN"/>
        </w:rPr>
        <w:t xml:space="preserve">up </w:t>
      </w:r>
      <w:r w:rsidR="00906279">
        <w:rPr>
          <w:rFonts w:eastAsia="Times New Roman" w:cstheme="minorHAnsi"/>
          <w:lang w:val="en-IN" w:eastAsia="en-IN"/>
        </w:rPr>
        <w:t>from suspend</w:t>
      </w:r>
      <w:r w:rsidR="00801F16">
        <w:rPr>
          <w:rFonts w:eastAsia="Times New Roman" w:cstheme="minorHAnsi"/>
          <w:lang w:val="en-IN" w:eastAsia="en-IN"/>
        </w:rPr>
        <w:t xml:space="preserve"> </w:t>
      </w:r>
      <w:r w:rsidR="002A269A">
        <w:rPr>
          <w:rFonts w:eastAsia="Times New Roman" w:cstheme="minorHAnsi"/>
          <w:lang w:val="en-IN" w:eastAsia="en-IN"/>
        </w:rPr>
        <w:t>state and</w:t>
      </w:r>
      <w:r w:rsidR="00906279">
        <w:rPr>
          <w:rFonts w:eastAsia="Times New Roman" w:cstheme="minorHAnsi"/>
          <w:lang w:val="en-IN" w:eastAsia="en-IN"/>
        </w:rPr>
        <w:t xml:space="preserve"> posts</w:t>
      </w:r>
      <w:r w:rsidRPr="002F13E5">
        <w:rPr>
          <w:rFonts w:eastAsia="Times New Roman" w:cstheme="minorHAnsi"/>
          <w:lang w:val="en-IN" w:eastAsia="en-IN"/>
        </w:rPr>
        <w:t xml:space="preserve"> </w:t>
      </w:r>
      <w:r>
        <w:rPr>
          <w:rFonts w:eastAsia="Times New Roman" w:cstheme="minorHAnsi"/>
          <w:lang w:val="en-IN" w:eastAsia="en-IN"/>
        </w:rPr>
        <w:t xml:space="preserve">the </w:t>
      </w:r>
      <w:r w:rsidRPr="00C56462">
        <w:rPr>
          <w:rFonts w:eastAsia="Times New Roman" w:cstheme="minorHAnsi"/>
          <w:lang w:val="en-IN" w:eastAsia="en-IN"/>
        </w:rPr>
        <w:t>semaphore</w:t>
      </w:r>
      <w:r w:rsidRPr="002F13E5">
        <w:rPr>
          <w:rFonts w:eastAsia="Times New Roman" w:cstheme="minorHAnsi"/>
          <w:lang w:val="en-IN" w:eastAsia="en-IN"/>
        </w:rPr>
        <w:t xml:space="preserve"> </w:t>
      </w:r>
      <w:r w:rsidR="00906279">
        <w:rPr>
          <w:rFonts w:eastAsia="Times New Roman" w:cstheme="minorHAnsi"/>
          <w:lang w:val="en-IN" w:eastAsia="en-IN"/>
        </w:rPr>
        <w:t xml:space="preserve">for which the main thread was waiting </w:t>
      </w:r>
      <w:r w:rsidR="0067795C">
        <w:rPr>
          <w:rFonts w:eastAsia="Times New Roman" w:cstheme="minorHAnsi"/>
          <w:lang w:val="en-IN" w:eastAsia="en-IN"/>
        </w:rPr>
        <w:t xml:space="preserve">before going to </w:t>
      </w:r>
      <w:r w:rsidR="00906279">
        <w:rPr>
          <w:rFonts w:eastAsia="Times New Roman" w:cstheme="minorHAnsi"/>
          <w:lang w:val="en-IN" w:eastAsia="en-IN"/>
        </w:rPr>
        <w:t>suspend mode</w:t>
      </w:r>
      <w:r>
        <w:rPr>
          <w:rFonts w:eastAsia="Times New Roman" w:cstheme="minorHAnsi"/>
          <w:lang w:val="en-IN" w:eastAsia="en-IN"/>
        </w:rPr>
        <w:t>.</w:t>
      </w:r>
    </w:p>
    <w:p w14:paraId="035EDFBF" w14:textId="7460984F" w:rsidR="0067795C" w:rsidRPr="002F13E5" w:rsidRDefault="00801F16" w:rsidP="00801F16">
      <w:pPr>
        <w:rPr>
          <w:rFonts w:cstheme="minorHAnsi"/>
          <w:sz w:val="22"/>
          <w:szCs w:val="22"/>
        </w:rPr>
      </w:pPr>
      <w:r w:rsidRPr="00801F16">
        <w:rPr>
          <w:rFonts w:eastAsia="Times New Roman" w:cstheme="minorHAnsi"/>
          <w:b/>
          <w:bCs/>
          <w:lang w:val="en-IN" w:eastAsia="en-IN"/>
        </w:rPr>
        <w:t>N</w:t>
      </w:r>
      <w:r w:rsidR="0067795C" w:rsidRPr="00801F16">
        <w:rPr>
          <w:rFonts w:eastAsia="Times New Roman" w:cstheme="minorHAnsi"/>
          <w:b/>
          <w:bCs/>
          <w:lang w:val="en-IN" w:eastAsia="en-IN"/>
        </w:rPr>
        <w:t>ote</w:t>
      </w:r>
      <w:r>
        <w:rPr>
          <w:rFonts w:eastAsia="Times New Roman" w:cstheme="minorHAnsi"/>
          <w:lang w:val="en-IN" w:eastAsia="en-IN"/>
        </w:rPr>
        <w:t xml:space="preserve">: </w:t>
      </w:r>
      <w:proofErr w:type="spellStart"/>
      <w:r w:rsidR="0067795C" w:rsidRPr="0067795C">
        <w:rPr>
          <w:rFonts w:ascii="Courier New" w:eastAsia="Times New Roman" w:hAnsi="Courier New" w:cs="Courier New"/>
          <w:lang w:val="en-IN" w:eastAsia="en-IN"/>
        </w:rPr>
        <w:t>wakeup_callback</w:t>
      </w:r>
      <w:proofErr w:type="spellEnd"/>
      <w:r w:rsidR="0067795C">
        <w:rPr>
          <w:rFonts w:eastAsia="Times New Roman" w:cstheme="minorHAnsi"/>
          <w:lang w:val="en-IN" w:eastAsia="en-IN"/>
        </w:rPr>
        <w:t xml:space="preserve"> is executed from ISR context, hence the </w:t>
      </w:r>
      <w:proofErr w:type="spellStart"/>
      <w:proofErr w:type="gramStart"/>
      <w:r w:rsidR="0067795C" w:rsidRPr="0067795C">
        <w:rPr>
          <w:rFonts w:ascii="Courier New" w:eastAsia="Times New Roman" w:hAnsi="Courier New" w:cs="Courier New"/>
          <w:lang w:val="en-IN" w:eastAsia="en-IN"/>
        </w:rPr>
        <w:t>SemaphoreGiveFromISR</w:t>
      </w:r>
      <w:proofErr w:type="spellEnd"/>
      <w:r w:rsidR="0067795C" w:rsidRPr="0067795C">
        <w:rPr>
          <w:rFonts w:ascii="Courier New" w:eastAsia="Times New Roman" w:hAnsi="Courier New" w:cs="Courier New"/>
          <w:lang w:val="en-IN" w:eastAsia="en-IN"/>
        </w:rPr>
        <w:t>(</w:t>
      </w:r>
      <w:proofErr w:type="gramEnd"/>
      <w:r w:rsidR="0067795C" w:rsidRPr="0067795C">
        <w:rPr>
          <w:rFonts w:ascii="Courier New" w:eastAsia="Times New Roman" w:hAnsi="Courier New" w:cs="Courier New"/>
          <w:lang w:val="en-IN" w:eastAsia="en-IN"/>
        </w:rPr>
        <w:t>)</w:t>
      </w:r>
      <w:r w:rsidR="0067795C" w:rsidRPr="0067795C">
        <w:rPr>
          <w:rFonts w:eastAsia="Times New Roman" w:cstheme="minorHAnsi"/>
          <w:lang w:val="en-IN" w:eastAsia="en-IN"/>
        </w:rPr>
        <w:t xml:space="preserve"> is used.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0"/>
      </w:tblGrid>
      <w:tr w:rsidR="003B45CA" w14:paraId="7D257095" w14:textId="77777777" w:rsidTr="00516767">
        <w:tc>
          <w:tcPr>
            <w:tcW w:w="9980" w:type="dxa"/>
            <w:shd w:val="clear" w:color="auto" w:fill="DEEAF6" w:themeFill="accent5" w:themeFillTint="33"/>
          </w:tcPr>
          <w:p w14:paraId="16AF2BE1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static void</w:t>
            </w:r>
          </w:p>
          <w:p w14:paraId="59331C6C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wakeup_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callback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struct callout *c)</w:t>
            </w:r>
          </w:p>
          <w:p w14:paraId="4B6BAF00" w14:textId="43B2654F" w:rsidR="003B45CA" w:rsidRPr="00516767" w:rsidRDefault="003B45CA" w:rsidP="002A26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{</w:t>
            </w:r>
            <w:r w:rsidR="00801F16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r w:rsidR="0067795C" w:rsidRPr="006779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End"/>
            <w:r w:rsidR="0067795C" w:rsidRPr="006779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</w:t>
            </w:r>
            <w:proofErr w:type="spellStart"/>
            <w:r w:rsidR="0067795C" w:rsidRPr="006779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xSemaphoreGiveFromISR</w:t>
            </w:r>
            <w:proofErr w:type="spellEnd"/>
            <w:r w:rsidR="0067795C" w:rsidRPr="006779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spellStart"/>
            <w:r w:rsidR="0067795C" w:rsidRPr="006779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wakeup_event</w:t>
            </w:r>
            <w:proofErr w:type="spellEnd"/>
            <w:r w:rsidR="0067795C" w:rsidRPr="006779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, NULL);</w:t>
            </w:r>
            <w:r w:rsidR="002A269A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</w:t>
            </w: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4F745687" w14:textId="2D32B901" w:rsidR="00BE4F04" w:rsidRPr="002F13E5" w:rsidRDefault="00BE4F04" w:rsidP="00AE14D7">
      <w:pPr>
        <w:jc w:val="both"/>
      </w:pPr>
      <w:r>
        <w:t>This c</w:t>
      </w:r>
      <w:r w:rsidRPr="003B45CA">
        <w:t>allback function</w:t>
      </w:r>
      <w:r w:rsidR="00AE14D7">
        <w:t xml:space="preserve"> of </w:t>
      </w:r>
      <w:r w:rsidR="00AE14D7" w:rsidRPr="00AE14D7">
        <w:rPr>
          <w:rFonts w:ascii="Courier New" w:eastAsia="Times New Roman" w:hAnsi="Courier New" w:cs="Courier New"/>
          <w:lang w:val="en-IN" w:eastAsia="en-IN"/>
        </w:rPr>
        <w:t>kicker</w:t>
      </w:r>
      <w:r w:rsidR="00AE14D7">
        <w:t xml:space="preserve"> callout</w:t>
      </w:r>
      <w:r>
        <w:t xml:space="preserve"> </w:t>
      </w:r>
      <w:r w:rsidR="00AE14D7">
        <w:t>kicks</w:t>
      </w:r>
      <w:r w:rsidRPr="003B45CA">
        <w:t xml:space="preserve"> the watchdog.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80"/>
      </w:tblGrid>
      <w:tr w:rsidR="003B45CA" w14:paraId="5656D8AA" w14:textId="77777777" w:rsidTr="00516767">
        <w:tc>
          <w:tcPr>
            <w:tcW w:w="10700" w:type="dxa"/>
            <w:shd w:val="clear" w:color="auto" w:fill="DEEAF6" w:themeFill="accent5" w:themeFillTint="33"/>
          </w:tcPr>
          <w:p w14:paraId="32B95AA5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static void</w:t>
            </w:r>
          </w:p>
          <w:p w14:paraId="0BD74C14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lastRenderedPageBreak/>
              <w:t>kick_the_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dog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struct callout *c)</w:t>
            </w:r>
          </w:p>
          <w:p w14:paraId="5D8E5077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{</w:t>
            </w:r>
          </w:p>
          <w:p w14:paraId="37B1BDB9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static uint32_t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num_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kicks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;</w:t>
            </w:r>
            <w:proofErr w:type="gramEnd"/>
          </w:p>
          <w:p w14:paraId="71EE69F9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os_printf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("Kick\n"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  <w:proofErr w:type="gramEnd"/>
          </w:p>
          <w:p w14:paraId="6264634D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watchdog_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kick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);</w:t>
            </w:r>
          </w:p>
          <w:p w14:paraId="404265E7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if (++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num_kicks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&lt; 30)</w:t>
            </w:r>
          </w:p>
          <w:p w14:paraId="6006A51F" w14:textId="51A86060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callout_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schedule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c, WATCHDOG_TIMEOUT * 9 / 10);</w:t>
            </w:r>
          </w:p>
          <w:p w14:paraId="79F975CB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else</w:t>
            </w:r>
          </w:p>
          <w:p w14:paraId="7228DD49" w14:textId="77777777" w:rsidR="003B45CA" w:rsidRPr="00165C5C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os_</w:t>
            </w:r>
            <w:proofErr w:type="gramStart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printf</w:t>
            </w:r>
            <w:proofErr w:type="spell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"Last kick\n");</w:t>
            </w:r>
          </w:p>
          <w:p w14:paraId="2EFA608D" w14:textId="6ECE85A5" w:rsidR="003B45CA" w:rsidRPr="00516767" w:rsidRDefault="003B45CA" w:rsidP="00885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165C5C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}</w:t>
            </w:r>
          </w:p>
        </w:tc>
      </w:tr>
    </w:tbl>
    <w:p w14:paraId="117BF6BF" w14:textId="77777777" w:rsidR="0088531E" w:rsidRDefault="0088531E" w:rsidP="00516767">
      <w:pPr>
        <w:pStyle w:val="Text2"/>
        <w:ind w:left="720"/>
        <w:jc w:val="both"/>
      </w:pPr>
    </w:p>
    <w:p w14:paraId="2892877D" w14:textId="77777777" w:rsidR="002A269A" w:rsidRDefault="00ED26F8" w:rsidP="002A269A">
      <w:pPr>
        <w:pStyle w:val="Text2"/>
        <w:ind w:left="720"/>
      </w:pPr>
      <w:r>
        <w:t xml:space="preserve">Here, </w:t>
      </w:r>
      <w:proofErr w:type="spellStart"/>
      <w:r w:rsidRPr="00DE7590">
        <w:rPr>
          <w:rFonts w:ascii="Courier New" w:hAnsi="Courier New" w:cs="Courier New"/>
        </w:rPr>
        <w:t>kick_the_</w:t>
      </w:r>
      <w:proofErr w:type="gramStart"/>
      <w:r w:rsidRPr="00DE7590">
        <w:rPr>
          <w:rFonts w:ascii="Courier New" w:hAnsi="Courier New" w:cs="Courier New"/>
        </w:rPr>
        <w:t>dog</w:t>
      </w:r>
      <w:proofErr w:type="spellEnd"/>
      <w:r w:rsidRPr="00DE7590">
        <w:rPr>
          <w:rFonts w:ascii="Courier New" w:hAnsi="Courier New" w:cs="Courier New"/>
        </w:rPr>
        <w:t>(</w:t>
      </w:r>
      <w:proofErr w:type="gramEnd"/>
      <w:r w:rsidRPr="00DE7590">
        <w:rPr>
          <w:rFonts w:ascii="Courier New" w:hAnsi="Courier New" w:cs="Courier New"/>
        </w:rPr>
        <w:t>)</w:t>
      </w:r>
      <w:r w:rsidR="0088531E" w:rsidRPr="0088531E">
        <w:rPr>
          <w:rFonts w:cstheme="minorHAnsi"/>
        </w:rPr>
        <w:t>function</w:t>
      </w:r>
      <w:r w:rsidR="0088531E">
        <w:rPr>
          <w:rFonts w:cstheme="minorHAnsi"/>
        </w:rPr>
        <w:t xml:space="preserve"> </w:t>
      </w:r>
      <w:r>
        <w:t xml:space="preserve">calls </w:t>
      </w:r>
      <w:proofErr w:type="spellStart"/>
      <w:r w:rsidRPr="00DE7590">
        <w:rPr>
          <w:rFonts w:ascii="Courier New" w:hAnsi="Courier New" w:cs="Courier New"/>
        </w:rPr>
        <w:t>watchdog_kick</w:t>
      </w:r>
      <w:proofErr w:type="spellEnd"/>
      <w:r w:rsidRPr="00DE7590">
        <w:rPr>
          <w:rFonts w:ascii="Courier New" w:hAnsi="Courier New" w:cs="Courier New"/>
        </w:rPr>
        <w:t>()</w:t>
      </w:r>
      <w:r>
        <w:t>before the watchdog timer expires.</w:t>
      </w:r>
      <w:r w:rsidR="002A269A">
        <w:t xml:space="preserve"> </w:t>
      </w:r>
    </w:p>
    <w:p w14:paraId="164C3E47" w14:textId="22DD8DB8" w:rsidR="003B79E8" w:rsidRDefault="00ED26F8" w:rsidP="002A269A">
      <w:pPr>
        <w:pStyle w:val="Text2"/>
        <w:ind w:left="720"/>
      </w:pPr>
      <w:r>
        <w:t>Every</w:t>
      </w:r>
      <w:r w:rsidR="00DE7590">
        <w:t xml:space="preserve"> </w:t>
      </w:r>
      <w:r>
        <w:t xml:space="preserve">time </w:t>
      </w:r>
      <w:proofErr w:type="spellStart"/>
      <w:r w:rsidRPr="00DE7590">
        <w:rPr>
          <w:rFonts w:ascii="Courier New" w:hAnsi="Courier New" w:cs="Courier New"/>
        </w:rPr>
        <w:t>watchdog_</w:t>
      </w:r>
      <w:proofErr w:type="gramStart"/>
      <w:r w:rsidRPr="00DE7590">
        <w:rPr>
          <w:rFonts w:ascii="Courier New" w:hAnsi="Courier New" w:cs="Courier New"/>
        </w:rPr>
        <w:t>kick</w:t>
      </w:r>
      <w:proofErr w:type="spellEnd"/>
      <w:r w:rsidRPr="00DE7590">
        <w:rPr>
          <w:rFonts w:ascii="Courier New" w:hAnsi="Courier New" w:cs="Courier New"/>
        </w:rPr>
        <w:t>(</w:t>
      </w:r>
      <w:proofErr w:type="gramEnd"/>
      <w:r w:rsidRPr="00DE7590">
        <w:rPr>
          <w:rFonts w:ascii="Courier New" w:hAnsi="Courier New" w:cs="Courier New"/>
        </w:rPr>
        <w:t>)</w:t>
      </w:r>
      <w:r>
        <w:t xml:space="preserve"> is called, it resets the watchdog timer </w:t>
      </w:r>
      <w:r w:rsidR="0088531E">
        <w:t xml:space="preserve">which is set </w:t>
      </w:r>
      <w:r>
        <w:t xml:space="preserve">using </w:t>
      </w:r>
      <w:proofErr w:type="spellStart"/>
      <w:r w:rsidRPr="00DE7590">
        <w:rPr>
          <w:rFonts w:ascii="Courier New" w:hAnsi="Courier New" w:cs="Courier New"/>
        </w:rPr>
        <w:t>watchdog_init</w:t>
      </w:r>
      <w:proofErr w:type="spellEnd"/>
      <w:r w:rsidRPr="00DE7590">
        <w:rPr>
          <w:rFonts w:ascii="Courier New" w:hAnsi="Courier New" w:cs="Courier New"/>
        </w:rPr>
        <w:t>()</w:t>
      </w:r>
      <w:r>
        <w:t xml:space="preserve">. After the 30th call of </w:t>
      </w:r>
      <w:proofErr w:type="spellStart"/>
      <w:r w:rsidRPr="00DE7590">
        <w:rPr>
          <w:rFonts w:ascii="Courier New" w:hAnsi="Courier New" w:cs="Courier New"/>
        </w:rPr>
        <w:t>watchdog_</w:t>
      </w:r>
      <w:proofErr w:type="gramStart"/>
      <w:r w:rsidRPr="00DE7590">
        <w:rPr>
          <w:rFonts w:ascii="Courier New" w:hAnsi="Courier New" w:cs="Courier New"/>
        </w:rPr>
        <w:t>kick</w:t>
      </w:r>
      <w:proofErr w:type="spellEnd"/>
      <w:r w:rsidRPr="00DE7590">
        <w:rPr>
          <w:rFonts w:ascii="Courier New" w:hAnsi="Courier New" w:cs="Courier New"/>
        </w:rPr>
        <w:t>(</w:t>
      </w:r>
      <w:proofErr w:type="gramEnd"/>
      <w:r w:rsidRPr="00DE7590">
        <w:rPr>
          <w:rFonts w:ascii="Courier New" w:hAnsi="Courier New" w:cs="Courier New"/>
        </w:rPr>
        <w:t>)</w:t>
      </w:r>
      <w:r>
        <w:t xml:space="preserve">, </w:t>
      </w:r>
      <w:r w:rsidR="00AE14D7">
        <w:t>this callback is not scheduled</w:t>
      </w:r>
      <w:r w:rsidR="0088531E">
        <w:t xml:space="preserve"> and </w:t>
      </w:r>
      <w:r>
        <w:t>thus the watchdog timer expires</w:t>
      </w:r>
      <w:r w:rsidR="00AE14D7">
        <w:t>, resulting in system reset</w:t>
      </w:r>
      <w:r w:rsidR="003B79E8">
        <w:t>.</w:t>
      </w:r>
    </w:p>
    <w:p w14:paraId="43DA3A61" w14:textId="7EE1E1CD" w:rsidR="00ED26F8" w:rsidRDefault="00801F16" w:rsidP="00516767">
      <w:pPr>
        <w:pStyle w:val="Text2"/>
        <w:ind w:left="720"/>
        <w:jc w:val="both"/>
      </w:pPr>
      <w:r>
        <w:t>S</w:t>
      </w:r>
      <w:r w:rsidR="003B79E8">
        <w:t xml:space="preserve">ystem reset </w:t>
      </w:r>
      <w:r>
        <w:t>occurs</w:t>
      </w:r>
      <w:r w:rsidR="003B79E8">
        <w:t xml:space="preserve"> because</w:t>
      </w:r>
      <w:r w:rsidR="00AE14D7">
        <w:t xml:space="preserve"> the </w:t>
      </w:r>
      <w:proofErr w:type="spellStart"/>
      <w:r w:rsidR="00AE14D7" w:rsidRPr="00AE14D7">
        <w:rPr>
          <w:rFonts w:ascii="Courier New" w:hAnsi="Courier New" w:cs="Courier New"/>
        </w:rPr>
        <w:t>watchdog_</w:t>
      </w:r>
      <w:proofErr w:type="gramStart"/>
      <w:r w:rsidR="00AE14D7" w:rsidRPr="00AE14D7">
        <w:rPr>
          <w:rFonts w:ascii="Courier New" w:hAnsi="Courier New" w:cs="Courier New"/>
        </w:rPr>
        <w:t>init</w:t>
      </w:r>
      <w:proofErr w:type="spellEnd"/>
      <w:r w:rsidR="00AE14D7" w:rsidRPr="00AE14D7">
        <w:rPr>
          <w:rFonts w:ascii="Courier New" w:hAnsi="Courier New" w:cs="Courier New"/>
        </w:rPr>
        <w:t>(</w:t>
      </w:r>
      <w:proofErr w:type="gramEnd"/>
      <w:r w:rsidR="00AE14D7" w:rsidRPr="00AE14D7">
        <w:rPr>
          <w:rFonts w:ascii="Courier New" w:hAnsi="Courier New" w:cs="Courier New"/>
        </w:rPr>
        <w:t>)</w:t>
      </w:r>
      <w:r w:rsidR="00AE14D7">
        <w:t xml:space="preserve"> was called with </w:t>
      </w:r>
      <w:proofErr w:type="spellStart"/>
      <w:r w:rsidR="00AE14D7" w:rsidRPr="005A133F">
        <w:rPr>
          <w:rFonts w:ascii="Courier New" w:hAnsi="Courier New" w:cs="Courier New"/>
        </w:rPr>
        <w:t>expire_cb</w:t>
      </w:r>
      <w:proofErr w:type="spellEnd"/>
      <w:r w:rsidR="00AE14D7">
        <w:t xml:space="preserve"> passed as </w:t>
      </w:r>
      <w:r w:rsidR="00AE14D7" w:rsidRPr="00516767">
        <w:t>NULL</w:t>
      </w:r>
      <w:r w:rsidR="003B79E8">
        <w:t>.</w:t>
      </w:r>
    </w:p>
    <w:tbl>
      <w:tblPr>
        <w:tblStyle w:val="TableGrid"/>
        <w:tblW w:w="0" w:type="auto"/>
        <w:tblInd w:w="704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96"/>
      </w:tblGrid>
      <w:tr w:rsidR="00DE7590" w:rsidRPr="00DE7590" w14:paraId="0F356099" w14:textId="77777777" w:rsidTr="00516767">
        <w:tc>
          <w:tcPr>
            <w:tcW w:w="9996" w:type="dxa"/>
            <w:shd w:val="clear" w:color="auto" w:fill="DEEAF6" w:themeFill="accent5" w:themeFillTint="33"/>
          </w:tcPr>
          <w:p w14:paraId="1E43197C" w14:textId="2475CB00" w:rsidR="00DE7590" w:rsidRPr="00DE7590" w:rsidRDefault="0043231D" w:rsidP="0043231D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65B7">
              <w:rPr>
                <w:rFonts w:ascii="Courier New" w:hAnsi="Courier New" w:cs="Courier New"/>
                <w:sz w:val="20"/>
                <w:szCs w:val="20"/>
              </w:rPr>
              <w:t>watchdog_</w:t>
            </w:r>
            <w:proofErr w:type="gramStart"/>
            <w:r w:rsidRPr="00BB65B7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BB65B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B65B7">
              <w:rPr>
                <w:rFonts w:ascii="Courier New" w:hAnsi="Courier New" w:cs="Courier New"/>
                <w:sz w:val="20"/>
                <w:szCs w:val="20"/>
              </w:rPr>
              <w:t>WATCHDOG_TIMEOUT, NULL);</w:t>
            </w:r>
          </w:p>
        </w:tc>
      </w:tr>
    </w:tbl>
    <w:p w14:paraId="04C6F119" w14:textId="65032456" w:rsidR="002A269A" w:rsidRDefault="002A269A" w:rsidP="00ED26F8">
      <w:pPr>
        <w:jc w:val="both"/>
      </w:pPr>
      <w:r>
        <w:br w:type="page"/>
      </w:r>
    </w:p>
    <w:p w14:paraId="78ECDD69" w14:textId="339740AC" w:rsidR="00DE7590" w:rsidRDefault="00A2169A" w:rsidP="00011B79">
      <w:pPr>
        <w:pStyle w:val="Heading2"/>
        <w:numPr>
          <w:ilvl w:val="0"/>
          <w:numId w:val="0"/>
        </w:numPr>
        <w:ind w:left="1440"/>
      </w:pPr>
      <w:bookmarkStart w:id="2" w:name="_Toc143251288"/>
      <w:r>
        <w:lastRenderedPageBreak/>
        <w:t>Running the Application</w:t>
      </w:r>
      <w:bookmarkEnd w:id="2"/>
      <w:r>
        <w:t xml:space="preserve"> </w:t>
      </w:r>
    </w:p>
    <w:p w14:paraId="7C59E4A5" w14:textId="6D2B2052" w:rsidR="0088531E" w:rsidRDefault="0088531E" w:rsidP="003A393D">
      <w:pPr>
        <w:pStyle w:val="Text2"/>
      </w:pPr>
      <w:r>
        <w:t xml:space="preserve">Program </w:t>
      </w:r>
      <w:proofErr w:type="spellStart"/>
      <w:r>
        <w:rPr>
          <w:rFonts w:ascii="Courier New" w:hAnsi="Courier New" w:cs="Courier New"/>
        </w:rPr>
        <w:t>wdreset.elf</w:t>
      </w:r>
      <w:proofErr w:type="spellEnd"/>
      <w:r w:rsidR="002A269A">
        <w:rPr>
          <w:rFonts w:ascii="Courier New" w:hAnsi="Courier New" w:cs="Courier New"/>
        </w:rPr>
        <w:t xml:space="preserve"> </w:t>
      </w:r>
      <w:r w:rsidR="002D30AE" w:rsidRPr="002A269A">
        <w:rPr>
          <w:rFonts w:cstheme="minorHAnsi"/>
        </w:rPr>
        <w:t>(</w:t>
      </w:r>
      <w:proofErr w:type="spellStart"/>
      <w:r w:rsidR="003A393D">
        <w:rPr>
          <w:rFonts w:cstheme="minorHAnsi"/>
          <w:i/>
          <w:iCs/>
        </w:rPr>
        <w:t>freertos_s</w:t>
      </w:r>
      <w:r w:rsidR="002D30AE" w:rsidRPr="002A269A">
        <w:rPr>
          <w:rFonts w:cstheme="minorHAnsi"/>
          <w:i/>
          <w:iCs/>
        </w:rPr>
        <w:t>dk_</w:t>
      </w:r>
      <w:proofErr w:type="gramStart"/>
      <w:r w:rsidR="002D30AE" w:rsidRPr="002A269A">
        <w:rPr>
          <w:rFonts w:cstheme="minorHAnsi"/>
          <w:i/>
          <w:iCs/>
        </w:rPr>
        <w:t>x.y</w:t>
      </w:r>
      <w:proofErr w:type="spellEnd"/>
      <w:proofErr w:type="gramEnd"/>
      <w:r w:rsidR="002D30AE" w:rsidRPr="002A269A">
        <w:rPr>
          <w:rFonts w:cstheme="minorHAnsi"/>
          <w:i/>
          <w:iCs/>
        </w:rPr>
        <w:t>\examples\</w:t>
      </w:r>
      <w:proofErr w:type="spellStart"/>
      <w:r w:rsidR="002D30AE" w:rsidRPr="002A269A">
        <w:rPr>
          <w:rFonts w:cstheme="minorHAnsi"/>
          <w:i/>
          <w:iCs/>
        </w:rPr>
        <w:t>watchdog_timer</w:t>
      </w:r>
      <w:proofErr w:type="spellEnd"/>
      <w:r w:rsidR="002D30AE" w:rsidRPr="002A269A">
        <w:rPr>
          <w:rFonts w:cstheme="minorHAnsi"/>
          <w:i/>
          <w:iCs/>
        </w:rPr>
        <w:t>\bin</w:t>
      </w:r>
      <w:r w:rsidR="002D30AE" w:rsidRPr="002A269A">
        <w:rPr>
          <w:rFonts w:cstheme="minorHAnsi"/>
        </w:rPr>
        <w:t>)</w:t>
      </w:r>
      <w:r w:rsidRPr="002A269A">
        <w:rPr>
          <w:rFonts w:cstheme="minorHAnsi"/>
        </w:rPr>
        <w:t xml:space="preserve"> </w:t>
      </w:r>
      <w:r>
        <w:t>using the Download tool:</w:t>
      </w:r>
    </w:p>
    <w:p w14:paraId="1FA57A37" w14:textId="77777777" w:rsidR="0088531E" w:rsidRDefault="0088531E" w:rsidP="0088531E">
      <w:pPr>
        <w:pStyle w:val="Text2"/>
        <w:numPr>
          <w:ilvl w:val="0"/>
          <w:numId w:val="9"/>
        </w:numPr>
        <w:jc w:val="both"/>
      </w:pPr>
      <w:r>
        <w:t xml:space="preserve">Launch the Download tool provided with InnoPhase Talaria TWO SDK. </w:t>
      </w:r>
    </w:p>
    <w:p w14:paraId="2A4E5597" w14:textId="77777777" w:rsidR="0088531E" w:rsidRDefault="0088531E" w:rsidP="0088531E">
      <w:pPr>
        <w:pStyle w:val="Text2"/>
        <w:numPr>
          <w:ilvl w:val="0"/>
          <w:numId w:val="9"/>
        </w:numPr>
        <w:jc w:val="both"/>
      </w:pPr>
      <w:r>
        <w:t>In the GUI window:</w:t>
      </w:r>
    </w:p>
    <w:p w14:paraId="1A3651E2" w14:textId="77777777" w:rsidR="0088531E" w:rsidRDefault="0088531E" w:rsidP="0088531E">
      <w:pPr>
        <w:pStyle w:val="Text2"/>
        <w:numPr>
          <w:ilvl w:val="1"/>
          <w:numId w:val="9"/>
        </w:numPr>
        <w:jc w:val="both"/>
      </w:pPr>
      <w:r>
        <w:t>Boot Target: Select the appropriate EVK from the drop-down.</w:t>
      </w:r>
    </w:p>
    <w:p w14:paraId="30EFFE47" w14:textId="4B4D3AAE" w:rsidR="0088531E" w:rsidRDefault="0088531E" w:rsidP="0088531E">
      <w:pPr>
        <w:pStyle w:val="Text2"/>
        <w:numPr>
          <w:ilvl w:val="1"/>
          <w:numId w:val="9"/>
        </w:numPr>
        <w:jc w:val="both"/>
      </w:pPr>
      <w:r>
        <w:t xml:space="preserve">ELF Input: Load the </w:t>
      </w:r>
      <w:proofErr w:type="spellStart"/>
      <w:r>
        <w:rPr>
          <w:rFonts w:ascii="Courier New" w:hAnsi="Courier New" w:cs="Courier New"/>
        </w:rPr>
        <w:t>wdreset.elf</w:t>
      </w:r>
      <w:proofErr w:type="spellEnd"/>
      <w: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01FAC5F5" w14:textId="77777777" w:rsidR="0088531E" w:rsidRDefault="0088531E" w:rsidP="0088531E">
      <w:pPr>
        <w:pStyle w:val="Text2"/>
        <w:numPr>
          <w:ilvl w:val="1"/>
          <w:numId w:val="9"/>
        </w:numPr>
        <w:jc w:val="both"/>
      </w:pPr>
      <w:r>
        <w:t xml:space="preserve">Programming: Prog RAM or Prog Flash as per requirement. </w:t>
      </w:r>
    </w:p>
    <w:p w14:paraId="51985369" w14:textId="0D2EE3CA" w:rsidR="005859AC" w:rsidRDefault="0088531E" w:rsidP="00011B79">
      <w:pPr>
        <w:pStyle w:val="Text2"/>
        <w:jc w:val="both"/>
      </w:pPr>
      <w:r>
        <w:rPr>
          <w:rFonts w:cstheme="minorHAnsi"/>
          <w:b/>
          <w:bCs/>
        </w:rPr>
        <w:t>Note</w:t>
      </w:r>
      <w:r>
        <w:rPr>
          <w:rFonts w:cstheme="minorHAnsi"/>
        </w:rPr>
        <w:t xml:space="preserve">: </w:t>
      </w:r>
      <w:r w:rsidR="005859AC">
        <w:t>Post 30</w:t>
      </w:r>
      <w:r w:rsidR="005859AC" w:rsidRPr="005859AC">
        <w:rPr>
          <w:vertAlign w:val="superscript"/>
        </w:rPr>
        <w:t>th</w:t>
      </w:r>
      <w:r w:rsidR="005859AC">
        <w:t xml:space="preserve"> call of the </w:t>
      </w:r>
      <w:proofErr w:type="spellStart"/>
      <w:r w:rsidR="00250A60" w:rsidRPr="005859AC">
        <w:rPr>
          <w:rFonts w:ascii="Courier New" w:hAnsi="Courier New" w:cs="Courier New"/>
        </w:rPr>
        <w:t>watchdog_kick</w:t>
      </w:r>
      <w:proofErr w:type="spellEnd"/>
      <w:r w:rsidR="00250A60" w:rsidRPr="005859AC">
        <w:rPr>
          <w:rFonts w:ascii="Courier New" w:hAnsi="Courier New" w:cs="Courier New"/>
        </w:rPr>
        <w:t>()</w:t>
      </w:r>
      <w:r w:rsidR="005859AC" w:rsidRPr="005859AC">
        <w:rPr>
          <w:rFonts w:cstheme="minorHAnsi"/>
        </w:rPr>
        <w:t>function</w:t>
      </w:r>
      <w:r w:rsidR="0044668F">
        <w:t>, the watchdog timer expires</w:t>
      </w:r>
    </w:p>
    <w:p w14:paraId="5BFD6697" w14:textId="337911B0" w:rsidR="00250A60" w:rsidRDefault="005859AC" w:rsidP="0088531E">
      <w:pPr>
        <w:pStyle w:val="Text2"/>
        <w:numPr>
          <w:ilvl w:val="1"/>
          <w:numId w:val="10"/>
        </w:numPr>
        <w:spacing w:after="0"/>
        <w:jc w:val="both"/>
      </w:pPr>
      <w:r>
        <w:t xml:space="preserve">Prog RAM: </w:t>
      </w:r>
      <w:r w:rsidR="00C607E4">
        <w:t>A</w:t>
      </w:r>
      <w:r w:rsidR="0044668F">
        <w:t xml:space="preserve">fter reset, </w:t>
      </w:r>
      <w:proofErr w:type="spellStart"/>
      <w:r w:rsidR="0044668F">
        <w:rPr>
          <w:rFonts w:ascii="Courier New" w:hAnsi="Courier New" w:cs="Courier New"/>
        </w:rPr>
        <w:t>wdreset.elf</w:t>
      </w:r>
      <w:proofErr w:type="spellEnd"/>
      <w:r w:rsidR="0044668F" w:rsidRPr="0044668F">
        <w:t xml:space="preserve"> halts</w:t>
      </w:r>
    </w:p>
    <w:p w14:paraId="023AD6BF" w14:textId="46A84C54" w:rsidR="005859AC" w:rsidRDefault="005859AC" w:rsidP="0088531E">
      <w:pPr>
        <w:pStyle w:val="Text2"/>
        <w:numPr>
          <w:ilvl w:val="1"/>
          <w:numId w:val="10"/>
        </w:numPr>
        <w:spacing w:after="0"/>
        <w:jc w:val="both"/>
      </w:pPr>
      <w:r>
        <w:t xml:space="preserve">Prog Flash: </w:t>
      </w:r>
      <w:r w:rsidR="00C607E4">
        <w:t>A</w:t>
      </w:r>
      <w:r w:rsidR="0044668F">
        <w:t xml:space="preserve">fter reset, </w:t>
      </w:r>
      <w:proofErr w:type="spellStart"/>
      <w:r w:rsidR="0044668F">
        <w:rPr>
          <w:rFonts w:ascii="Courier New" w:hAnsi="Courier New" w:cs="Courier New"/>
        </w:rPr>
        <w:t>wdreset.elf</w:t>
      </w:r>
      <w:proofErr w:type="spellEnd"/>
      <w:r>
        <w:t xml:space="preserve"> runs in a </w:t>
      </w:r>
      <w:proofErr w:type="gramStart"/>
      <w:r>
        <w:t>loop</w:t>
      </w:r>
      <w:proofErr w:type="gramEnd"/>
    </w:p>
    <w:p w14:paraId="322E1E49" w14:textId="5A40CE20" w:rsidR="00A2169A" w:rsidRDefault="00A2169A" w:rsidP="00C06E87">
      <w:pPr>
        <w:pStyle w:val="Text2"/>
        <w:ind w:left="0"/>
        <w:jc w:val="both"/>
      </w:pPr>
    </w:p>
    <w:p w14:paraId="17E04058" w14:textId="4B5FCE0A" w:rsidR="002A269A" w:rsidRDefault="002A269A" w:rsidP="00A2169A">
      <w:pPr>
        <w:pStyle w:val="Text2"/>
        <w:jc w:val="both"/>
      </w:pPr>
      <w:r>
        <w:br w:type="page"/>
      </w:r>
    </w:p>
    <w:p w14:paraId="73A46423" w14:textId="2FACD1FC" w:rsidR="00D43514" w:rsidRDefault="00D43514" w:rsidP="00011B79">
      <w:pPr>
        <w:pStyle w:val="Heading2"/>
        <w:numPr>
          <w:ilvl w:val="0"/>
          <w:numId w:val="0"/>
        </w:numPr>
        <w:ind w:left="1440"/>
      </w:pPr>
      <w:bookmarkStart w:id="3" w:name="_Toc143251289"/>
      <w:r>
        <w:lastRenderedPageBreak/>
        <w:t>Expected Output</w:t>
      </w:r>
      <w:bookmarkEnd w:id="3"/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DD6D03" w14:paraId="09A98B98" w14:textId="77777777" w:rsidTr="00DD6D03">
        <w:tc>
          <w:tcPr>
            <w:tcW w:w="10700" w:type="dxa"/>
            <w:shd w:val="clear" w:color="auto" w:fill="DEEAF6" w:themeFill="accent5" w:themeFillTint="33"/>
          </w:tcPr>
          <w:p w14:paraId="2B0B5DA2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Build $Id: git-df9b9ef $</w:t>
            </w:r>
          </w:p>
          <w:p w14:paraId="6E13DD40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67795C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67795C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67795C">
              <w:rPr>
                <w:rFonts w:ascii="Courier New" w:hAnsi="Courier New" w:cs="Courier New"/>
                <w:sz w:val="20"/>
                <w:szCs w:val="20"/>
              </w:rPr>
              <w:t>: 39483937-3207-0051-002a-ffffffffffff</w:t>
            </w:r>
          </w:p>
          <w:p w14:paraId="0B1BD272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67795C">
              <w:rPr>
                <w:rFonts w:ascii="Courier New" w:hAnsi="Courier New" w:cs="Courier New"/>
                <w:sz w:val="20"/>
                <w:szCs w:val="20"/>
              </w:rPr>
              <w:t>App:git</w:t>
            </w:r>
            <w:proofErr w:type="gramEnd"/>
            <w:r w:rsidRPr="0067795C">
              <w:rPr>
                <w:rFonts w:ascii="Courier New" w:hAnsi="Courier New" w:cs="Courier New"/>
                <w:sz w:val="20"/>
                <w:szCs w:val="20"/>
              </w:rPr>
              <w:t>-6818774</w:t>
            </w:r>
          </w:p>
          <w:p w14:paraId="45650BFF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SDK Ver: FREERTOS_SDK_1.0</w:t>
            </w:r>
          </w:p>
          <w:p w14:paraId="508A1266" w14:textId="2AEF7C2B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Watchdog Reset Demo App</w:t>
            </w:r>
          </w:p>
          <w:p w14:paraId="5BF0A7F2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Starting watchdog</w:t>
            </w:r>
          </w:p>
          <w:p w14:paraId="3A67E766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3F2510E4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0C05D6B2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570A124D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386CF12F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466D706A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6F7E7243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60F279C9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51370130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4635813A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0DAB7267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05509537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7F791081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627B2789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29A8AA95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46A4DA9D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3D6393A0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30232BC1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505261A8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03793C02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5CFFC143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5AA60B71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lastRenderedPageBreak/>
              <w:t>Kick</w:t>
            </w:r>
          </w:p>
          <w:p w14:paraId="2F11E1AB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5C0B1B03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31181D47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052808CF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6BE6A2C5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09FF5AE7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244F02CC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062B0C67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3C87790D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343BB2F4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714CFC33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31742E42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511F6C06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3D7FF80C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715BC457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Sleeping</w:t>
            </w:r>
          </w:p>
          <w:p w14:paraId="68883198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4BE374F3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Awake</w:t>
            </w:r>
          </w:p>
          <w:p w14:paraId="700A7B38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5D261797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1963ECA0" w14:textId="77777777" w:rsidR="0067795C" w:rsidRPr="0067795C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Kick</w:t>
            </w:r>
          </w:p>
          <w:p w14:paraId="1DDEDBF8" w14:textId="297977C4" w:rsidR="00DD6D03" w:rsidRPr="00DD6D03" w:rsidRDefault="0067795C" w:rsidP="0067795C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7795C">
              <w:rPr>
                <w:rFonts w:ascii="Courier New" w:hAnsi="Courier New" w:cs="Courier New"/>
                <w:sz w:val="20"/>
                <w:szCs w:val="20"/>
              </w:rPr>
              <w:t>Last kick</w:t>
            </w:r>
          </w:p>
        </w:tc>
      </w:tr>
    </w:tbl>
    <w:p w14:paraId="7FF32E4C" w14:textId="5C295FA5" w:rsidR="00ED26F8" w:rsidRPr="00ED26F8" w:rsidRDefault="00ED26F8" w:rsidP="00011B79">
      <w:pPr>
        <w:ind w:left="0"/>
      </w:pPr>
    </w:p>
    <w:sectPr w:rsidR="00ED26F8" w:rsidRPr="00ED26F8" w:rsidSect="00CA4743"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4AEF6" w14:textId="77777777" w:rsidR="00C46E11" w:rsidRDefault="00C46E11" w:rsidP="002F3C54">
      <w:r>
        <w:separator/>
      </w:r>
    </w:p>
    <w:p w14:paraId="2E58E3C4" w14:textId="77777777" w:rsidR="00C46E11" w:rsidRDefault="00C46E11" w:rsidP="002F3C54"/>
  </w:endnote>
  <w:endnote w:type="continuationSeparator" w:id="0">
    <w:p w14:paraId="1DA9CE44" w14:textId="77777777" w:rsidR="00C46E11" w:rsidRDefault="00C46E11" w:rsidP="002F3C54">
      <w:r>
        <w:continuationSeparator/>
      </w:r>
    </w:p>
    <w:p w14:paraId="165ACC17" w14:textId="77777777" w:rsidR="00C46E11" w:rsidRDefault="00C46E11" w:rsidP="002F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B76EF" w14:textId="77777777" w:rsidR="00C46E11" w:rsidRDefault="00C46E11" w:rsidP="002F3C54">
      <w:r>
        <w:separator/>
      </w:r>
    </w:p>
    <w:p w14:paraId="214E9002" w14:textId="77777777" w:rsidR="00C46E11" w:rsidRDefault="00C46E11" w:rsidP="002F3C54"/>
  </w:footnote>
  <w:footnote w:type="continuationSeparator" w:id="0">
    <w:p w14:paraId="772DE5A2" w14:textId="77777777" w:rsidR="00C46E11" w:rsidRDefault="00C46E11" w:rsidP="002F3C54">
      <w:r>
        <w:continuationSeparator/>
      </w:r>
    </w:p>
    <w:p w14:paraId="36CF6ACB" w14:textId="77777777" w:rsidR="00C46E11" w:rsidRDefault="00C46E11" w:rsidP="002F3C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BB4"/>
    <w:multiLevelType w:val="hybridMultilevel"/>
    <w:tmpl w:val="32E4D27C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7FD3735"/>
    <w:multiLevelType w:val="multilevel"/>
    <w:tmpl w:val="345408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4C785F"/>
    <w:multiLevelType w:val="hybridMultilevel"/>
    <w:tmpl w:val="4D3A0F9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376184"/>
    <w:multiLevelType w:val="hybridMultilevel"/>
    <w:tmpl w:val="A36863E0"/>
    <w:lvl w:ilvl="0" w:tplc="DDB632CA">
      <w:start w:val="1"/>
      <w:numFmt w:val="decimal"/>
      <w:lvlText w:val="%1."/>
      <w:lvlJc w:val="left"/>
      <w:pPr>
        <w:ind w:left="1620" w:hanging="360"/>
      </w:pPr>
      <w:rPr>
        <w:rFonts w:cstheme="minorHAnsi"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2340" w:hanging="360"/>
      </w:pPr>
    </w:lvl>
    <w:lvl w:ilvl="2" w:tplc="4009001B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1A333A"/>
    <w:multiLevelType w:val="hybridMultilevel"/>
    <w:tmpl w:val="FF9A52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2E1886"/>
    <w:multiLevelType w:val="hybridMultilevel"/>
    <w:tmpl w:val="CCD8F2A2"/>
    <w:lvl w:ilvl="0" w:tplc="93F6E7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F6E708">
      <w:start w:val="1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570826">
    <w:abstractNumId w:val="1"/>
  </w:num>
  <w:num w:numId="2" w16cid:durableId="1910378281">
    <w:abstractNumId w:val="4"/>
  </w:num>
  <w:num w:numId="3" w16cid:durableId="16872484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1342661">
    <w:abstractNumId w:val="6"/>
  </w:num>
  <w:num w:numId="5" w16cid:durableId="797800930">
    <w:abstractNumId w:val="5"/>
  </w:num>
  <w:num w:numId="6" w16cid:durableId="1441800882">
    <w:abstractNumId w:val="1"/>
  </w:num>
  <w:num w:numId="7" w16cid:durableId="11401459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7017199">
    <w:abstractNumId w:val="2"/>
  </w:num>
  <w:num w:numId="9" w16cid:durableId="184759764">
    <w:abstractNumId w:val="0"/>
  </w:num>
  <w:num w:numId="10" w16cid:durableId="418675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F8"/>
    <w:rsid w:val="00007A3F"/>
    <w:rsid w:val="00011B79"/>
    <w:rsid w:val="00025C32"/>
    <w:rsid w:val="00026078"/>
    <w:rsid w:val="000306A2"/>
    <w:rsid w:val="00076B13"/>
    <w:rsid w:val="00085592"/>
    <w:rsid w:val="00095B27"/>
    <w:rsid w:val="0009791B"/>
    <w:rsid w:val="000A63FE"/>
    <w:rsid w:val="000C0953"/>
    <w:rsid w:val="000C118A"/>
    <w:rsid w:val="000F4625"/>
    <w:rsid w:val="000F5EFD"/>
    <w:rsid w:val="00110B0A"/>
    <w:rsid w:val="00117746"/>
    <w:rsid w:val="00120CE3"/>
    <w:rsid w:val="001369CF"/>
    <w:rsid w:val="00142BB3"/>
    <w:rsid w:val="001646B2"/>
    <w:rsid w:val="00165C5C"/>
    <w:rsid w:val="00181B38"/>
    <w:rsid w:val="001919F5"/>
    <w:rsid w:val="001B70CB"/>
    <w:rsid w:val="001D4FCF"/>
    <w:rsid w:val="001F09AC"/>
    <w:rsid w:val="002432AE"/>
    <w:rsid w:val="00250A60"/>
    <w:rsid w:val="00250A80"/>
    <w:rsid w:val="00254D3D"/>
    <w:rsid w:val="002667BD"/>
    <w:rsid w:val="00296615"/>
    <w:rsid w:val="002A269A"/>
    <w:rsid w:val="002D30AE"/>
    <w:rsid w:val="002E4F6E"/>
    <w:rsid w:val="002F3C54"/>
    <w:rsid w:val="003107EC"/>
    <w:rsid w:val="00311AEF"/>
    <w:rsid w:val="00341501"/>
    <w:rsid w:val="00361B86"/>
    <w:rsid w:val="00372526"/>
    <w:rsid w:val="00382370"/>
    <w:rsid w:val="00397665"/>
    <w:rsid w:val="003A0543"/>
    <w:rsid w:val="003A393D"/>
    <w:rsid w:val="003A4394"/>
    <w:rsid w:val="003B45CA"/>
    <w:rsid w:val="003B79E8"/>
    <w:rsid w:val="003C3BA6"/>
    <w:rsid w:val="00406381"/>
    <w:rsid w:val="00416EFF"/>
    <w:rsid w:val="00421758"/>
    <w:rsid w:val="00422C6B"/>
    <w:rsid w:val="0043231D"/>
    <w:rsid w:val="004336BD"/>
    <w:rsid w:val="0044668F"/>
    <w:rsid w:val="00476A4F"/>
    <w:rsid w:val="00484C9E"/>
    <w:rsid w:val="00487BE6"/>
    <w:rsid w:val="004A1D7E"/>
    <w:rsid w:val="004E2F76"/>
    <w:rsid w:val="004E7A6B"/>
    <w:rsid w:val="00516767"/>
    <w:rsid w:val="005677E4"/>
    <w:rsid w:val="00581275"/>
    <w:rsid w:val="005859AC"/>
    <w:rsid w:val="00593B97"/>
    <w:rsid w:val="00593BD0"/>
    <w:rsid w:val="005A133F"/>
    <w:rsid w:val="005B3FAE"/>
    <w:rsid w:val="005C1F7C"/>
    <w:rsid w:val="005C2FA5"/>
    <w:rsid w:val="00631AE8"/>
    <w:rsid w:val="0067795C"/>
    <w:rsid w:val="006835C3"/>
    <w:rsid w:val="00684477"/>
    <w:rsid w:val="006A361F"/>
    <w:rsid w:val="006B4A81"/>
    <w:rsid w:val="006F69FF"/>
    <w:rsid w:val="0070239A"/>
    <w:rsid w:val="0070670A"/>
    <w:rsid w:val="00707B09"/>
    <w:rsid w:val="007204D8"/>
    <w:rsid w:val="00755191"/>
    <w:rsid w:val="0076226E"/>
    <w:rsid w:val="007B0B00"/>
    <w:rsid w:val="007B5303"/>
    <w:rsid w:val="007C37FD"/>
    <w:rsid w:val="007F1A98"/>
    <w:rsid w:val="00801A65"/>
    <w:rsid w:val="00801F16"/>
    <w:rsid w:val="00844845"/>
    <w:rsid w:val="0088531E"/>
    <w:rsid w:val="008944C7"/>
    <w:rsid w:val="008E693D"/>
    <w:rsid w:val="008F0A0F"/>
    <w:rsid w:val="00906279"/>
    <w:rsid w:val="009279E1"/>
    <w:rsid w:val="00931FA8"/>
    <w:rsid w:val="00933679"/>
    <w:rsid w:val="009353C2"/>
    <w:rsid w:val="00944C82"/>
    <w:rsid w:val="00962762"/>
    <w:rsid w:val="009953CB"/>
    <w:rsid w:val="009B7D2B"/>
    <w:rsid w:val="009E6164"/>
    <w:rsid w:val="009E7DC4"/>
    <w:rsid w:val="00A2169A"/>
    <w:rsid w:val="00A4307F"/>
    <w:rsid w:val="00A54DEE"/>
    <w:rsid w:val="00A7755D"/>
    <w:rsid w:val="00A9425F"/>
    <w:rsid w:val="00AE14D7"/>
    <w:rsid w:val="00B25A16"/>
    <w:rsid w:val="00B41EBE"/>
    <w:rsid w:val="00B53C2A"/>
    <w:rsid w:val="00B64B8E"/>
    <w:rsid w:val="00B74546"/>
    <w:rsid w:val="00B770A0"/>
    <w:rsid w:val="00B844EF"/>
    <w:rsid w:val="00BB3E5B"/>
    <w:rsid w:val="00BB65B7"/>
    <w:rsid w:val="00BD04A9"/>
    <w:rsid w:val="00BE4F04"/>
    <w:rsid w:val="00C00DEB"/>
    <w:rsid w:val="00C014FA"/>
    <w:rsid w:val="00C06E87"/>
    <w:rsid w:val="00C24D4D"/>
    <w:rsid w:val="00C27E07"/>
    <w:rsid w:val="00C30B73"/>
    <w:rsid w:val="00C46E11"/>
    <w:rsid w:val="00C51F0B"/>
    <w:rsid w:val="00C56462"/>
    <w:rsid w:val="00C607E4"/>
    <w:rsid w:val="00CA4743"/>
    <w:rsid w:val="00CA59F9"/>
    <w:rsid w:val="00CB30E3"/>
    <w:rsid w:val="00CB3643"/>
    <w:rsid w:val="00D00889"/>
    <w:rsid w:val="00D03C9C"/>
    <w:rsid w:val="00D07D47"/>
    <w:rsid w:val="00D40902"/>
    <w:rsid w:val="00D40FD4"/>
    <w:rsid w:val="00D43514"/>
    <w:rsid w:val="00D46C6E"/>
    <w:rsid w:val="00D9472D"/>
    <w:rsid w:val="00D96AC0"/>
    <w:rsid w:val="00DB3F37"/>
    <w:rsid w:val="00DC3E85"/>
    <w:rsid w:val="00DD6D03"/>
    <w:rsid w:val="00DE7590"/>
    <w:rsid w:val="00E01BB2"/>
    <w:rsid w:val="00E27718"/>
    <w:rsid w:val="00E4193F"/>
    <w:rsid w:val="00E51146"/>
    <w:rsid w:val="00E67084"/>
    <w:rsid w:val="00E7664F"/>
    <w:rsid w:val="00EB29C9"/>
    <w:rsid w:val="00ED2016"/>
    <w:rsid w:val="00ED26F8"/>
    <w:rsid w:val="00F0401E"/>
    <w:rsid w:val="00F146DD"/>
    <w:rsid w:val="00F63196"/>
    <w:rsid w:val="00F63951"/>
    <w:rsid w:val="00F86B08"/>
    <w:rsid w:val="00F90F40"/>
    <w:rsid w:val="00F93A25"/>
    <w:rsid w:val="00FA11EA"/>
    <w:rsid w:val="00FE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A0096"/>
  <w15:chartTrackingRefBased/>
  <w15:docId w15:val="{DEDC73EB-9FCD-4453-855E-F5EB2580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2F3C54"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5C3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9F9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5C3"/>
    <w:pPr>
      <w:keepNext/>
      <w:keepLines/>
      <w:numPr>
        <w:ilvl w:val="2"/>
        <w:numId w:val="1"/>
      </w:numPr>
      <w:spacing w:before="40" w:after="120"/>
      <w:ind w:left="1980" w:hanging="1073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5C3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835C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5C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5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5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5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B13"/>
  </w:style>
  <w:style w:type="paragraph" w:styleId="Footer">
    <w:name w:val="footer"/>
    <w:basedOn w:val="Normal"/>
    <w:link w:val="FooterChar"/>
    <w:uiPriority w:val="99"/>
    <w:unhideWhenUsed/>
    <w:rsid w:val="0007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76B13"/>
  </w:style>
  <w:style w:type="character" w:styleId="PlaceholderText">
    <w:name w:val="Placeholder Text"/>
    <w:basedOn w:val="DefaultParagraphFont"/>
    <w:uiPriority w:val="99"/>
    <w:semiHidden/>
    <w:rsid w:val="00076B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25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3725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5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35C3"/>
    <w:rPr>
      <w:rFonts w:asciiTheme="majorHAnsi" w:eastAsiaTheme="majorEastAsia" w:hAnsiTheme="majorHAnsi" w:cstheme="majorBidi"/>
      <w:color w:val="0074A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59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5C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5C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5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5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5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5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835C3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4D4D"/>
    <w:pPr>
      <w:tabs>
        <w:tab w:val="left" w:pos="1540"/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D00889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476A4F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09791B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rsid w:val="00476A4F"/>
    <w:rPr>
      <w:sz w:val="24"/>
      <w:szCs w:val="24"/>
    </w:rPr>
  </w:style>
  <w:style w:type="paragraph" w:customStyle="1" w:styleId="Text3">
    <w:name w:val="Text 3"/>
    <w:basedOn w:val="Text2"/>
    <w:link w:val="Text3Char"/>
    <w:qFormat/>
    <w:rsid w:val="00296615"/>
    <w:pPr>
      <w:ind w:left="1800"/>
    </w:pPr>
  </w:style>
  <w:style w:type="paragraph" w:customStyle="1" w:styleId="Text4">
    <w:name w:val="Text 4"/>
    <w:basedOn w:val="Normal"/>
    <w:link w:val="Text4Char"/>
    <w:qFormat/>
    <w:rsid w:val="004A1D7E"/>
    <w:pPr>
      <w:ind w:left="2520"/>
    </w:pPr>
  </w:style>
  <w:style w:type="character" w:customStyle="1" w:styleId="Text3Char">
    <w:name w:val="Text 3 Char"/>
    <w:basedOn w:val="Text2Char"/>
    <w:link w:val="Text3"/>
    <w:rsid w:val="00296615"/>
    <w:rPr>
      <w:sz w:val="24"/>
      <w:szCs w:val="24"/>
    </w:rPr>
  </w:style>
  <w:style w:type="table" w:styleId="TableGrid">
    <w:name w:val="Table Grid"/>
    <w:basedOn w:val="TableNormal"/>
    <w:uiPriority w:val="39"/>
    <w:rsid w:val="00F63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4A1D7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91"/>
    <w:rPr>
      <w:rFonts w:ascii="Segoe UI" w:hAnsi="Segoe UI" w:cs="Segoe UI"/>
      <w:sz w:val="18"/>
      <w:szCs w:val="18"/>
    </w:rPr>
  </w:style>
  <w:style w:type="table" w:customStyle="1" w:styleId="InnoPhaseTable">
    <w:name w:val="InnoPhase Table"/>
    <w:basedOn w:val="TableNormal"/>
    <w:uiPriority w:val="99"/>
    <w:rsid w:val="00755191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D2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E7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E7590"/>
    <w:pPr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DE7590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F86B0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65C5C"/>
    <w:pPr>
      <w:spacing w:after="0" w:line="240" w:lineRule="auto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C5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line">
    <w:name w:val="line"/>
    <w:basedOn w:val="DefaultParagraphFont"/>
    <w:rsid w:val="00165C5C"/>
  </w:style>
  <w:style w:type="character" w:customStyle="1" w:styleId="cp">
    <w:name w:val="cp"/>
    <w:basedOn w:val="DefaultParagraphFont"/>
    <w:rsid w:val="00165C5C"/>
  </w:style>
  <w:style w:type="character" w:customStyle="1" w:styleId="cm">
    <w:name w:val="cm"/>
    <w:basedOn w:val="DefaultParagraphFont"/>
    <w:rsid w:val="00165C5C"/>
  </w:style>
  <w:style w:type="character" w:customStyle="1" w:styleId="k">
    <w:name w:val="k"/>
    <w:basedOn w:val="DefaultParagraphFont"/>
    <w:rsid w:val="00165C5C"/>
  </w:style>
  <w:style w:type="character" w:customStyle="1" w:styleId="n">
    <w:name w:val="n"/>
    <w:basedOn w:val="DefaultParagraphFont"/>
    <w:rsid w:val="00165C5C"/>
  </w:style>
  <w:style w:type="character" w:customStyle="1" w:styleId="p">
    <w:name w:val="p"/>
    <w:basedOn w:val="DefaultParagraphFont"/>
    <w:rsid w:val="00165C5C"/>
  </w:style>
  <w:style w:type="character" w:customStyle="1" w:styleId="kt">
    <w:name w:val="kt"/>
    <w:basedOn w:val="DefaultParagraphFont"/>
    <w:rsid w:val="00165C5C"/>
  </w:style>
  <w:style w:type="character" w:customStyle="1" w:styleId="nf">
    <w:name w:val="nf"/>
    <w:basedOn w:val="DefaultParagraphFont"/>
    <w:rsid w:val="00165C5C"/>
  </w:style>
  <w:style w:type="character" w:customStyle="1" w:styleId="o">
    <w:name w:val="o"/>
    <w:basedOn w:val="DefaultParagraphFont"/>
    <w:rsid w:val="00165C5C"/>
  </w:style>
  <w:style w:type="character" w:customStyle="1" w:styleId="s">
    <w:name w:val="s"/>
    <w:basedOn w:val="DefaultParagraphFont"/>
    <w:rsid w:val="00165C5C"/>
  </w:style>
  <w:style w:type="character" w:customStyle="1" w:styleId="se">
    <w:name w:val="se"/>
    <w:basedOn w:val="DefaultParagraphFont"/>
    <w:rsid w:val="00165C5C"/>
  </w:style>
  <w:style w:type="character" w:customStyle="1" w:styleId="mi">
    <w:name w:val="mi"/>
    <w:basedOn w:val="DefaultParagraphFont"/>
    <w:rsid w:val="00165C5C"/>
  </w:style>
  <w:style w:type="character" w:customStyle="1" w:styleId="nb">
    <w:name w:val="nb"/>
    <w:basedOn w:val="DefaultParagraphFont"/>
    <w:rsid w:val="0016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63\Downloads\Innophase%20Base%20Template%200527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FB5-14EC-413A-A5DD-741EDC99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Innophase Base Template 05272020</Template>
  <TotalTime>1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Note</vt:lpstr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Note</dc:title>
  <dc:subject/>
  <dc:creator>91963</dc:creator>
  <cp:keywords/>
  <dc:description/>
  <cp:lastModifiedBy>Pooja Raghavendra</cp:lastModifiedBy>
  <cp:revision>2</cp:revision>
  <cp:lastPrinted>2023-09-29T11:41:00Z</cp:lastPrinted>
  <dcterms:created xsi:type="dcterms:W3CDTF">2023-10-27T07:10:00Z</dcterms:created>
  <dcterms:modified xsi:type="dcterms:W3CDTF">2023-10-27T07:10:00Z</dcterms:modified>
</cp:coreProperties>
</file>